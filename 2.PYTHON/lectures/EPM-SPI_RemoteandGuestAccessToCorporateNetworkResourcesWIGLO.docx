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92C19" w14:textId="77777777" w:rsidR="003B4FB9" w:rsidRPr="00EF209D" w:rsidRDefault="003B4FB9" w:rsidP="003B4FB9">
      <w:pPr>
        <w:pStyle w:val="BodyText"/>
        <w:rPr>
          <w:lang w:val="ru-RU"/>
        </w:rPr>
      </w:pPr>
    </w:p>
    <w:p w14:paraId="5E1DA82D" w14:textId="77777777" w:rsidR="003B4FB9" w:rsidRDefault="003B4FB9" w:rsidP="003B4FB9">
      <w:pPr>
        <w:pStyle w:val="BodyText"/>
      </w:pPr>
    </w:p>
    <w:p w14:paraId="32C9B22C" w14:textId="77777777" w:rsidR="003B4FB9" w:rsidRDefault="003B4FB9" w:rsidP="003B4FB9">
      <w:pPr>
        <w:pStyle w:val="BodyText"/>
      </w:pPr>
    </w:p>
    <w:p w14:paraId="7EC50411" w14:textId="77777777" w:rsidR="003B4FB9" w:rsidRDefault="003B4FB9" w:rsidP="003B4FB9">
      <w:pPr>
        <w:pStyle w:val="BodyText"/>
      </w:pPr>
    </w:p>
    <w:p w14:paraId="673A0852" w14:textId="77777777" w:rsidR="003B4FB9" w:rsidRDefault="003B4FB9" w:rsidP="003B4FB9">
      <w:pPr>
        <w:pStyle w:val="BodyText"/>
      </w:pPr>
    </w:p>
    <w:p w14:paraId="385E0D47" w14:textId="77777777" w:rsidR="003B4FB9" w:rsidRDefault="003B4FB9" w:rsidP="003B4FB9">
      <w:pPr>
        <w:pStyle w:val="BodyText"/>
      </w:pPr>
    </w:p>
    <w:p w14:paraId="0B302E52" w14:textId="77777777" w:rsidR="003B4FB9" w:rsidRDefault="003B4FB9" w:rsidP="003B4FB9">
      <w:pPr>
        <w:pStyle w:val="BodyText"/>
      </w:pPr>
    </w:p>
    <w:p w14:paraId="526DA4E1" w14:textId="77777777" w:rsidR="003B4FB9" w:rsidRPr="00343E07" w:rsidRDefault="003B4FB9" w:rsidP="003B4FB9">
      <w:pPr>
        <w:pStyle w:val="BodyText"/>
      </w:pPr>
    </w:p>
    <w:p w14:paraId="535B2234" w14:textId="77777777" w:rsidR="003B4FB9" w:rsidRDefault="003B4FB9" w:rsidP="003B4FB9">
      <w:pPr>
        <w:pStyle w:val="BodyText"/>
      </w:pPr>
    </w:p>
    <w:p w14:paraId="6A3C1641" w14:textId="77777777" w:rsidR="003B4FB9" w:rsidRPr="00114D08" w:rsidRDefault="003B4FB9" w:rsidP="003B4FB9">
      <w:pPr>
        <w:pStyle w:val="BodyText"/>
      </w:pPr>
      <w:r>
        <w:rPr>
          <w:noProof/>
        </w:rPr>
        <w:drawing>
          <wp:anchor distT="0" distB="0" distL="114300" distR="114300" simplePos="0" relativeHeight="251658240" behindDoc="0" locked="0" layoutInCell="1" allowOverlap="1" wp14:anchorId="44B49CAC" wp14:editId="5FEB5D8E">
            <wp:simplePos x="0" y="0"/>
            <wp:positionH relativeFrom="column">
              <wp:posOffset>-1905</wp:posOffset>
            </wp:positionH>
            <wp:positionV relativeFrom="page">
              <wp:posOffset>1438275</wp:posOffset>
            </wp:positionV>
            <wp:extent cx="914400" cy="323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 cy="323850"/>
                    </a:xfrm>
                    <a:prstGeom prst="rect">
                      <a:avLst/>
                    </a:prstGeom>
                  </pic:spPr>
                </pic:pic>
              </a:graphicData>
            </a:graphic>
            <wp14:sizeRelH relativeFrom="page">
              <wp14:pctWidth>0</wp14:pctWidth>
            </wp14:sizeRelH>
            <wp14:sizeRelV relativeFrom="page">
              <wp14:pctHeight>0</wp14:pctHeight>
            </wp14:sizeRelV>
          </wp:anchor>
        </w:drawing>
      </w:r>
    </w:p>
    <w:tbl>
      <w:tblPr>
        <w:tblW w:w="5000" w:type="pct"/>
        <w:tblLook w:val="01E0" w:firstRow="1" w:lastRow="1" w:firstColumn="1" w:lastColumn="1" w:noHBand="0" w:noVBand="0"/>
      </w:tblPr>
      <w:tblGrid>
        <w:gridCol w:w="9357"/>
      </w:tblGrid>
      <w:tr w:rsidR="003B4FB9" w:rsidRPr="00114D08" w14:paraId="0C16ACED" w14:textId="77777777" w:rsidTr="00FE4273">
        <w:trPr>
          <w:trHeight w:val="1583"/>
        </w:trPr>
        <w:tc>
          <w:tcPr>
            <w:tcW w:w="5000" w:type="pct"/>
          </w:tcPr>
          <w:p w14:paraId="1E2EB500" w14:textId="7A4A8E75" w:rsidR="003B4FB9" w:rsidRPr="007F4104" w:rsidRDefault="00FB7B8A" w:rsidP="00FE4273">
            <w:pPr>
              <w:pStyle w:val="CommentSubject"/>
            </w:pPr>
            <w:r>
              <w:fldChar w:fldCharType="begin"/>
            </w:r>
            <w:r>
              <w:instrText xml:space="preserve"> DOCPROPERTY  Subject  \* MERGEFORMAT </w:instrText>
            </w:r>
            <w:r>
              <w:fldChar w:fldCharType="separate"/>
            </w:r>
            <w:r w:rsidR="00BC39DB">
              <w:t>Work Instruction</w:t>
            </w:r>
            <w:r>
              <w:fldChar w:fldCharType="end"/>
            </w:r>
          </w:p>
          <w:p w14:paraId="00E27E5F" w14:textId="2B65D9A7" w:rsidR="003B4FB9" w:rsidRPr="00114D08" w:rsidRDefault="00FB7B8A" w:rsidP="00FE4273">
            <w:pPr>
              <w:pStyle w:val="Title"/>
              <w:rPr>
                <w:rFonts w:ascii="Times New Roman" w:hAnsi="Times New Roman"/>
                <w:szCs w:val="44"/>
              </w:rPr>
            </w:pPr>
            <w:r>
              <w:fldChar w:fldCharType="begin"/>
            </w:r>
            <w:r>
              <w:instrText xml:space="preserve"> DOCPROPERTY  Title  \* MERGEFORMAT </w:instrText>
            </w:r>
            <w:r>
              <w:fldChar w:fldCharType="separate"/>
            </w:r>
            <w:r w:rsidR="00BC39DB">
              <w:t>Remote And Guest Access To Corporate Network Resources</w:t>
            </w:r>
            <w:r>
              <w:fldChar w:fldCharType="end"/>
            </w:r>
          </w:p>
        </w:tc>
      </w:tr>
      <w:tr w:rsidR="003B4FB9" w:rsidRPr="00114D08" w14:paraId="31803840" w14:textId="77777777" w:rsidTr="00FE4273">
        <w:tc>
          <w:tcPr>
            <w:tcW w:w="5000" w:type="pct"/>
          </w:tcPr>
          <w:p w14:paraId="5CF4AC3B" w14:textId="615F3061" w:rsidR="003B4FB9" w:rsidRDefault="00FB7B8A" w:rsidP="00FE4273">
            <w:pPr>
              <w:pStyle w:val="ProjectName"/>
            </w:pPr>
            <w:r>
              <w:fldChar w:fldCharType="begin"/>
            </w:r>
            <w:r>
              <w:instrText xml:space="preserve"> DOCPROPERTY  Category  \* MERGEFORMAT </w:instrText>
            </w:r>
            <w:r>
              <w:fldChar w:fldCharType="separate"/>
            </w:r>
            <w:r w:rsidR="00FB0D6F">
              <w:t>Quality Management System</w:t>
            </w:r>
            <w:r>
              <w:fldChar w:fldCharType="end"/>
            </w:r>
          </w:p>
        </w:tc>
      </w:tr>
    </w:tbl>
    <w:p w14:paraId="1EFAC51F" w14:textId="77777777" w:rsidR="003B4FB9" w:rsidRDefault="003B4FB9" w:rsidP="003B4FB9">
      <w:pPr>
        <w:pStyle w:val="BodyText"/>
      </w:pPr>
    </w:p>
    <w:p w14:paraId="1568EFE2" w14:textId="77777777" w:rsidR="003B4FB9" w:rsidRDefault="003B4FB9" w:rsidP="003B4FB9">
      <w:pPr>
        <w:widowControl/>
        <w:spacing w:line="240" w:lineRule="auto"/>
        <w:rPr>
          <w:rFonts w:ascii="Trebuchet MS" w:hAnsi="Trebuchet MS"/>
          <w:color w:val="464547"/>
        </w:rPr>
      </w:pPr>
      <w:r>
        <w:br w:type="page"/>
      </w:r>
    </w:p>
    <w:tbl>
      <w:tblPr>
        <w:tblStyle w:val="TableEPAM"/>
        <w:tblW w:w="5000" w:type="pct"/>
        <w:tblLook w:val="04A0" w:firstRow="1" w:lastRow="0" w:firstColumn="1" w:lastColumn="0" w:noHBand="0" w:noVBand="1"/>
      </w:tblPr>
      <w:tblGrid>
        <w:gridCol w:w="851"/>
        <w:gridCol w:w="8496"/>
      </w:tblGrid>
      <w:tr w:rsidR="003B4FB9" w:rsidRPr="002A186A" w14:paraId="490E24FE" w14:textId="77777777" w:rsidTr="004013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2"/>
          </w:tcPr>
          <w:p w14:paraId="0155864F" w14:textId="77777777" w:rsidR="003B4FB9" w:rsidRPr="002A186A" w:rsidRDefault="003B4FB9" w:rsidP="002A186A">
            <w:pPr>
              <w:rPr>
                <w:rFonts w:ascii="Trebuchet MS" w:hAnsi="Trebuchet MS"/>
                <w:sz w:val="18"/>
              </w:rPr>
            </w:pPr>
            <w:r w:rsidRPr="002A186A">
              <w:rPr>
                <w:rFonts w:ascii="Trebuchet MS" w:hAnsi="Trebuchet MS"/>
                <w:sz w:val="18"/>
              </w:rPr>
              <w:lastRenderedPageBreak/>
              <w:t>Related Artifacts</w:t>
            </w:r>
          </w:p>
        </w:tc>
      </w:tr>
      <w:tr w:rsidR="003B4FB9" w:rsidRPr="002A186A" w14:paraId="7DD614C8" w14:textId="77777777" w:rsidTr="004013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tcPr>
          <w:p w14:paraId="3EAE0921" w14:textId="77777777" w:rsidR="003B4FB9" w:rsidRPr="002A186A" w:rsidRDefault="003B4FB9" w:rsidP="002A186A">
            <w:pPr>
              <w:rPr>
                <w:rFonts w:ascii="Trebuchet MS" w:hAnsi="Trebuchet MS"/>
                <w:sz w:val="18"/>
              </w:rPr>
            </w:pPr>
            <w:r w:rsidRPr="002A186A">
              <w:rPr>
                <w:rFonts w:ascii="Trebuchet MS" w:hAnsi="Trebuchet MS"/>
                <w:sz w:val="18"/>
              </w:rPr>
              <w:t>Ref.</w:t>
            </w:r>
          </w:p>
        </w:tc>
        <w:tc>
          <w:tcPr>
            <w:tcW w:w="4545" w:type="pct"/>
          </w:tcPr>
          <w:p w14:paraId="35A108A9" w14:textId="77777777" w:rsidR="003B4FB9" w:rsidRPr="002A186A" w:rsidRDefault="003B4FB9" w:rsidP="002A186A">
            <w:pPr>
              <w:cnfStyle w:val="100000000000" w:firstRow="1" w:lastRow="0" w:firstColumn="0" w:lastColumn="0" w:oddVBand="0" w:evenVBand="0" w:oddHBand="0" w:evenHBand="0" w:firstRowFirstColumn="0" w:firstRowLastColumn="0" w:lastRowFirstColumn="0" w:lastRowLastColumn="0"/>
              <w:rPr>
                <w:rFonts w:ascii="Trebuchet MS" w:hAnsi="Trebuchet MS"/>
                <w:sz w:val="18"/>
              </w:rPr>
            </w:pPr>
            <w:r w:rsidRPr="002A186A">
              <w:rPr>
                <w:rFonts w:ascii="Trebuchet MS" w:hAnsi="Trebuchet MS"/>
                <w:sz w:val="18"/>
              </w:rPr>
              <w:t>Name</w:t>
            </w:r>
          </w:p>
        </w:tc>
      </w:tr>
      <w:tr w:rsidR="003B4FB9" w:rsidRPr="002A186A" w14:paraId="489CA48E" w14:textId="77777777" w:rsidTr="0040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18E8313F" w14:textId="77777777" w:rsidR="003B4FB9" w:rsidRPr="002A186A" w:rsidRDefault="003B4FB9" w:rsidP="002A186A">
            <w:pPr>
              <w:rPr>
                <w:rFonts w:ascii="Trebuchet MS" w:hAnsi="Trebuchet MS"/>
                <w:sz w:val="18"/>
              </w:rPr>
            </w:pPr>
            <w:r w:rsidRPr="002A186A">
              <w:rPr>
                <w:rFonts w:ascii="Trebuchet MS" w:hAnsi="Trebuchet MS"/>
                <w:sz w:val="18"/>
              </w:rPr>
              <w:t>GLO</w:t>
            </w:r>
          </w:p>
        </w:tc>
        <w:tc>
          <w:tcPr>
            <w:tcW w:w="4545" w:type="pct"/>
          </w:tcPr>
          <w:p w14:paraId="1EB609A4" w14:textId="6A9CA9BB" w:rsidR="003B4FB9" w:rsidRPr="002A186A" w:rsidRDefault="00FB7B8A" w:rsidP="002A186A">
            <w:pPr>
              <w:cnfStyle w:val="000000100000" w:firstRow="0" w:lastRow="0" w:firstColumn="0" w:lastColumn="0" w:oddVBand="0" w:evenVBand="0" w:oddHBand="1" w:evenHBand="0" w:firstRowFirstColumn="0" w:firstRowLastColumn="0" w:lastRowFirstColumn="0" w:lastRowLastColumn="0"/>
              <w:rPr>
                <w:rFonts w:ascii="Trebuchet MS" w:hAnsi="Trebuchet MS"/>
                <w:sz w:val="18"/>
              </w:rPr>
            </w:pPr>
            <w:hyperlink r:id="rId13" w:history="1">
              <w:r w:rsidR="003B4FB9" w:rsidRPr="00D77D9B">
                <w:rPr>
                  <w:rStyle w:val="Hyperlink"/>
                  <w:sz w:val="18"/>
                </w:rPr>
                <w:t>Common Glossary</w:t>
              </w:r>
            </w:hyperlink>
          </w:p>
        </w:tc>
      </w:tr>
      <w:tr w:rsidR="003B4FB9" w:rsidRPr="002A186A" w14:paraId="5CAB5A2D" w14:textId="77777777" w:rsidTr="004013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3C61BC78" w14:textId="77777777" w:rsidR="003B4FB9" w:rsidRPr="002A186A" w:rsidRDefault="003B4FB9" w:rsidP="002A186A">
            <w:pPr>
              <w:rPr>
                <w:rFonts w:ascii="Trebuchet MS" w:hAnsi="Trebuchet MS"/>
                <w:sz w:val="18"/>
              </w:rPr>
            </w:pPr>
            <w:bookmarkStart w:id="0" w:name="WIAP"/>
            <w:bookmarkEnd w:id="0"/>
            <w:r w:rsidRPr="002A186A">
              <w:rPr>
                <w:rFonts w:ascii="Trebuchet MS" w:hAnsi="Trebuchet MS"/>
                <w:sz w:val="18"/>
              </w:rPr>
              <w:t>WIAP</w:t>
            </w:r>
          </w:p>
        </w:tc>
        <w:tc>
          <w:tcPr>
            <w:tcW w:w="4545" w:type="pct"/>
          </w:tcPr>
          <w:p w14:paraId="0C881C1E" w14:textId="4E810B3D" w:rsidR="003B4FB9" w:rsidRPr="002A186A" w:rsidRDefault="00FB7B8A" w:rsidP="002A186A">
            <w:pPr>
              <w:cnfStyle w:val="000000010000" w:firstRow="0" w:lastRow="0" w:firstColumn="0" w:lastColumn="0" w:oddVBand="0" w:evenVBand="0" w:oddHBand="0" w:evenHBand="1" w:firstRowFirstColumn="0" w:firstRowLastColumn="0" w:lastRowFirstColumn="0" w:lastRowLastColumn="0"/>
              <w:rPr>
                <w:rFonts w:ascii="Trebuchet MS" w:hAnsi="Trebuchet MS"/>
                <w:sz w:val="18"/>
              </w:rPr>
            </w:pPr>
            <w:hyperlink r:id="rId14" w:history="1">
              <w:r w:rsidR="003B4FB9" w:rsidRPr="00D77D9B">
                <w:rPr>
                  <w:rStyle w:val="Hyperlink"/>
                  <w:sz w:val="18"/>
                </w:rPr>
                <w:t>Work Instruction: Antivirus Protection</w:t>
              </w:r>
            </w:hyperlink>
          </w:p>
        </w:tc>
      </w:tr>
    </w:tbl>
    <w:p w14:paraId="34AF61CA" w14:textId="77777777" w:rsidR="003B4FB9" w:rsidRDefault="003B4FB9" w:rsidP="003B4FB9">
      <w:pPr>
        <w:pStyle w:val="BodyText"/>
      </w:pPr>
      <w:bookmarkStart w:id="1" w:name="_Toc456598587"/>
      <w:bookmarkStart w:id="2" w:name="_Toc456600918"/>
      <w:bookmarkStart w:id="3" w:name="_Toc2484421"/>
      <w:bookmarkStart w:id="4" w:name="_Toc4475558"/>
    </w:p>
    <w:tbl>
      <w:tblPr>
        <w:tblStyle w:val="TableEPAM"/>
        <w:tblW w:w="5000" w:type="pct"/>
        <w:tblLook w:val="04A0" w:firstRow="1" w:lastRow="0" w:firstColumn="1" w:lastColumn="0" w:noHBand="0" w:noVBand="1"/>
      </w:tblPr>
      <w:tblGrid>
        <w:gridCol w:w="847"/>
        <w:gridCol w:w="8500"/>
      </w:tblGrid>
      <w:tr w:rsidR="003B4FB9" w:rsidRPr="002A186A" w14:paraId="17AF881F" w14:textId="77777777" w:rsidTr="00401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475C5F" w14:textId="77777777" w:rsidR="003B4FB9" w:rsidRPr="002A186A" w:rsidRDefault="003B4FB9" w:rsidP="002A186A">
            <w:pPr>
              <w:rPr>
                <w:rFonts w:ascii="Trebuchet MS" w:hAnsi="Trebuchet MS"/>
                <w:sz w:val="18"/>
              </w:rPr>
            </w:pPr>
            <w:r w:rsidRPr="002A186A">
              <w:rPr>
                <w:rFonts w:ascii="Trebuchet MS" w:hAnsi="Trebuchet MS"/>
                <w:sz w:val="18"/>
              </w:rPr>
              <w:t>Abbreviations and Acronyms</w:t>
            </w:r>
          </w:p>
        </w:tc>
      </w:tr>
      <w:tr w:rsidR="003B4FB9" w:rsidRPr="002A186A" w14:paraId="109336F9" w14:textId="77777777" w:rsidTr="0040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4405DE69" w14:textId="77777777" w:rsidR="003B4FB9" w:rsidRPr="002A186A" w:rsidRDefault="003B4FB9" w:rsidP="002A186A">
            <w:pPr>
              <w:rPr>
                <w:rFonts w:ascii="Trebuchet MS" w:hAnsi="Trebuchet MS"/>
                <w:sz w:val="18"/>
              </w:rPr>
            </w:pPr>
            <w:r w:rsidRPr="002A186A">
              <w:rPr>
                <w:rFonts w:ascii="Trebuchet MS" w:hAnsi="Trebuchet MS"/>
                <w:sz w:val="18"/>
              </w:rPr>
              <w:t>SSL</w:t>
            </w:r>
          </w:p>
        </w:tc>
        <w:tc>
          <w:tcPr>
            <w:tcW w:w="4547" w:type="pct"/>
          </w:tcPr>
          <w:p w14:paraId="3032311F" w14:textId="77777777" w:rsidR="003B4FB9" w:rsidRPr="002A186A" w:rsidRDefault="003B4FB9" w:rsidP="002A186A">
            <w:pPr>
              <w:cnfStyle w:val="000000100000" w:firstRow="0" w:lastRow="0" w:firstColumn="0" w:lastColumn="0" w:oddVBand="0" w:evenVBand="0" w:oddHBand="1" w:evenHBand="0" w:firstRowFirstColumn="0" w:firstRowLastColumn="0" w:lastRowFirstColumn="0" w:lastRowLastColumn="0"/>
              <w:rPr>
                <w:rFonts w:ascii="Trebuchet MS" w:hAnsi="Trebuchet MS"/>
                <w:sz w:val="18"/>
              </w:rPr>
            </w:pPr>
            <w:r w:rsidRPr="002A186A">
              <w:rPr>
                <w:rFonts w:ascii="Trebuchet MS" w:hAnsi="Trebuchet MS"/>
                <w:sz w:val="18"/>
              </w:rPr>
              <w:t>Secure Sockets Layer</w:t>
            </w:r>
          </w:p>
        </w:tc>
      </w:tr>
      <w:tr w:rsidR="003B4FB9" w:rsidRPr="002A186A" w14:paraId="0BDFAF02" w14:textId="77777777" w:rsidTr="004013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7AB0B795" w14:textId="77777777" w:rsidR="003B4FB9" w:rsidRPr="002A186A" w:rsidRDefault="003B4FB9" w:rsidP="002A186A">
            <w:pPr>
              <w:rPr>
                <w:rFonts w:ascii="Trebuchet MS" w:hAnsi="Trebuchet MS"/>
                <w:sz w:val="18"/>
              </w:rPr>
            </w:pPr>
            <w:r w:rsidRPr="002A186A">
              <w:rPr>
                <w:rFonts w:ascii="Trebuchet MS" w:hAnsi="Trebuchet MS"/>
                <w:sz w:val="18"/>
              </w:rPr>
              <w:t>QMS</w:t>
            </w:r>
          </w:p>
        </w:tc>
        <w:tc>
          <w:tcPr>
            <w:tcW w:w="4547" w:type="pct"/>
          </w:tcPr>
          <w:p w14:paraId="687FDA1E" w14:textId="77777777" w:rsidR="003B4FB9" w:rsidRPr="002A186A" w:rsidRDefault="003B4FB9" w:rsidP="002A186A">
            <w:pPr>
              <w:cnfStyle w:val="000000010000" w:firstRow="0" w:lastRow="0" w:firstColumn="0" w:lastColumn="0" w:oddVBand="0" w:evenVBand="0" w:oddHBand="0" w:evenHBand="1" w:firstRowFirstColumn="0" w:firstRowLastColumn="0" w:lastRowFirstColumn="0" w:lastRowLastColumn="0"/>
              <w:rPr>
                <w:rFonts w:ascii="Trebuchet MS" w:hAnsi="Trebuchet MS"/>
                <w:sz w:val="18"/>
              </w:rPr>
            </w:pPr>
            <w:r w:rsidRPr="002A186A">
              <w:rPr>
                <w:rFonts w:ascii="Trebuchet MS" w:hAnsi="Trebuchet MS"/>
                <w:sz w:val="18"/>
              </w:rPr>
              <w:t>Quality Management System</w:t>
            </w:r>
          </w:p>
        </w:tc>
      </w:tr>
      <w:tr w:rsidR="003B4FB9" w:rsidRPr="002A186A" w14:paraId="27FD3B6F" w14:textId="77777777" w:rsidTr="0040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1F4987BE" w14:textId="77777777" w:rsidR="003B4FB9" w:rsidRPr="002A186A" w:rsidRDefault="003B4FB9" w:rsidP="002A186A">
            <w:pPr>
              <w:rPr>
                <w:rFonts w:ascii="Trebuchet MS" w:hAnsi="Trebuchet MS"/>
                <w:sz w:val="18"/>
              </w:rPr>
            </w:pPr>
            <w:r w:rsidRPr="002A186A">
              <w:rPr>
                <w:rFonts w:ascii="Trebuchet MS" w:hAnsi="Trebuchet MS"/>
                <w:sz w:val="18"/>
              </w:rPr>
              <w:t>SEPG</w:t>
            </w:r>
          </w:p>
        </w:tc>
        <w:tc>
          <w:tcPr>
            <w:tcW w:w="4547" w:type="pct"/>
          </w:tcPr>
          <w:p w14:paraId="62E93759" w14:textId="77777777" w:rsidR="003B4FB9" w:rsidRPr="002A186A" w:rsidRDefault="003B4FB9" w:rsidP="002A186A">
            <w:pPr>
              <w:cnfStyle w:val="000000100000" w:firstRow="0" w:lastRow="0" w:firstColumn="0" w:lastColumn="0" w:oddVBand="0" w:evenVBand="0" w:oddHBand="1" w:evenHBand="0" w:firstRowFirstColumn="0" w:firstRowLastColumn="0" w:lastRowFirstColumn="0" w:lastRowLastColumn="0"/>
              <w:rPr>
                <w:rFonts w:ascii="Trebuchet MS" w:hAnsi="Trebuchet MS"/>
                <w:sz w:val="18"/>
              </w:rPr>
            </w:pPr>
            <w:r w:rsidRPr="002A186A">
              <w:rPr>
                <w:rFonts w:ascii="Trebuchet MS" w:hAnsi="Trebuchet MS"/>
                <w:sz w:val="18"/>
              </w:rPr>
              <w:t>Software Engineering Process Group</w:t>
            </w:r>
          </w:p>
        </w:tc>
      </w:tr>
      <w:tr w:rsidR="003B4FB9" w:rsidRPr="002A186A" w14:paraId="58CD6F75" w14:textId="77777777" w:rsidTr="004013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38DDCC98" w14:textId="77777777" w:rsidR="003B4FB9" w:rsidRPr="002A186A" w:rsidRDefault="003B4FB9" w:rsidP="002A186A">
            <w:pPr>
              <w:rPr>
                <w:rFonts w:ascii="Trebuchet MS" w:hAnsi="Trebuchet MS"/>
                <w:sz w:val="18"/>
              </w:rPr>
            </w:pPr>
            <w:r w:rsidRPr="002A186A">
              <w:rPr>
                <w:rFonts w:ascii="Trebuchet MS" w:hAnsi="Trebuchet MS"/>
                <w:sz w:val="18"/>
              </w:rPr>
              <w:t>SSTP</w:t>
            </w:r>
          </w:p>
        </w:tc>
        <w:tc>
          <w:tcPr>
            <w:tcW w:w="4547" w:type="pct"/>
          </w:tcPr>
          <w:p w14:paraId="2FFEB0B2" w14:textId="77777777" w:rsidR="003B4FB9" w:rsidRPr="002A186A" w:rsidRDefault="003B4FB9" w:rsidP="002A186A">
            <w:pPr>
              <w:cnfStyle w:val="000000010000" w:firstRow="0" w:lastRow="0" w:firstColumn="0" w:lastColumn="0" w:oddVBand="0" w:evenVBand="0" w:oddHBand="0" w:evenHBand="1" w:firstRowFirstColumn="0" w:firstRowLastColumn="0" w:lastRowFirstColumn="0" w:lastRowLastColumn="0"/>
              <w:rPr>
                <w:rFonts w:ascii="Trebuchet MS" w:hAnsi="Trebuchet MS"/>
                <w:sz w:val="18"/>
              </w:rPr>
            </w:pPr>
            <w:r w:rsidRPr="002A186A">
              <w:rPr>
                <w:rFonts w:ascii="Trebuchet MS" w:hAnsi="Trebuchet MS"/>
                <w:sz w:val="18"/>
              </w:rPr>
              <w:t>Secure Socket Tunneling Protocol</w:t>
            </w:r>
          </w:p>
        </w:tc>
      </w:tr>
      <w:tr w:rsidR="003B4FB9" w:rsidRPr="002A186A" w14:paraId="1912E110" w14:textId="77777777" w:rsidTr="0040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5C39D0B1" w14:textId="77777777" w:rsidR="003B4FB9" w:rsidRPr="002A186A" w:rsidRDefault="003B4FB9" w:rsidP="002A186A">
            <w:pPr>
              <w:rPr>
                <w:rFonts w:ascii="Trebuchet MS" w:hAnsi="Trebuchet MS"/>
                <w:sz w:val="18"/>
              </w:rPr>
            </w:pPr>
            <w:proofErr w:type="spellStart"/>
            <w:r w:rsidRPr="002A186A">
              <w:rPr>
                <w:rFonts w:ascii="Trebuchet MS" w:hAnsi="Trebuchet MS"/>
                <w:sz w:val="18"/>
              </w:rPr>
              <w:t>WiFi</w:t>
            </w:r>
            <w:proofErr w:type="spellEnd"/>
          </w:p>
        </w:tc>
        <w:tc>
          <w:tcPr>
            <w:tcW w:w="4547" w:type="pct"/>
          </w:tcPr>
          <w:p w14:paraId="3107F370" w14:textId="77777777" w:rsidR="003B4FB9" w:rsidRPr="002A186A" w:rsidRDefault="003B4FB9" w:rsidP="002A186A">
            <w:pPr>
              <w:cnfStyle w:val="000000100000" w:firstRow="0" w:lastRow="0" w:firstColumn="0" w:lastColumn="0" w:oddVBand="0" w:evenVBand="0" w:oddHBand="1" w:evenHBand="0" w:firstRowFirstColumn="0" w:firstRowLastColumn="0" w:lastRowFirstColumn="0" w:lastRowLastColumn="0"/>
              <w:rPr>
                <w:rFonts w:ascii="Trebuchet MS" w:hAnsi="Trebuchet MS"/>
                <w:sz w:val="18"/>
              </w:rPr>
            </w:pPr>
            <w:r w:rsidRPr="002A186A">
              <w:rPr>
                <w:rFonts w:ascii="Trebuchet MS" w:hAnsi="Trebuchet MS"/>
                <w:sz w:val="18"/>
              </w:rPr>
              <w:t>Wireless network</w:t>
            </w:r>
          </w:p>
        </w:tc>
      </w:tr>
      <w:tr w:rsidR="003B4FB9" w:rsidRPr="002A186A" w14:paraId="7392DC52" w14:textId="77777777" w:rsidTr="004013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0450E055" w14:textId="77777777" w:rsidR="003B4FB9" w:rsidRPr="002A186A" w:rsidRDefault="003B4FB9" w:rsidP="002A186A">
            <w:pPr>
              <w:rPr>
                <w:rFonts w:ascii="Trebuchet MS" w:hAnsi="Trebuchet MS"/>
                <w:sz w:val="18"/>
              </w:rPr>
            </w:pPr>
            <w:r w:rsidRPr="002A186A">
              <w:rPr>
                <w:rFonts w:ascii="Trebuchet MS" w:hAnsi="Trebuchet MS"/>
                <w:sz w:val="18"/>
              </w:rPr>
              <w:t>VPN</w:t>
            </w:r>
          </w:p>
        </w:tc>
        <w:tc>
          <w:tcPr>
            <w:tcW w:w="4547" w:type="pct"/>
          </w:tcPr>
          <w:p w14:paraId="2DBAD53A" w14:textId="77777777" w:rsidR="003B4FB9" w:rsidRPr="002A186A" w:rsidRDefault="003B4FB9" w:rsidP="002A186A">
            <w:pPr>
              <w:cnfStyle w:val="000000010000" w:firstRow="0" w:lastRow="0" w:firstColumn="0" w:lastColumn="0" w:oddVBand="0" w:evenVBand="0" w:oddHBand="0" w:evenHBand="1" w:firstRowFirstColumn="0" w:firstRowLastColumn="0" w:lastRowFirstColumn="0" w:lastRowLastColumn="0"/>
              <w:rPr>
                <w:rFonts w:ascii="Trebuchet MS" w:hAnsi="Trebuchet MS"/>
                <w:sz w:val="18"/>
              </w:rPr>
            </w:pPr>
            <w:r w:rsidRPr="002A186A">
              <w:rPr>
                <w:rFonts w:ascii="Trebuchet MS" w:hAnsi="Trebuchet MS"/>
                <w:sz w:val="18"/>
              </w:rPr>
              <w:t>Virtual Private Network</w:t>
            </w:r>
          </w:p>
        </w:tc>
      </w:tr>
      <w:tr w:rsidR="003B4FB9" w:rsidRPr="002A186A" w14:paraId="0F6974B8" w14:textId="77777777" w:rsidTr="0040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641B3637" w14:textId="77777777" w:rsidR="003B4FB9" w:rsidRPr="002A186A" w:rsidRDefault="003B4FB9" w:rsidP="002A186A">
            <w:pPr>
              <w:rPr>
                <w:rFonts w:ascii="Trebuchet MS" w:hAnsi="Trebuchet MS"/>
                <w:sz w:val="18"/>
              </w:rPr>
            </w:pPr>
            <w:r w:rsidRPr="002A186A">
              <w:rPr>
                <w:rFonts w:ascii="Trebuchet MS" w:hAnsi="Trebuchet MS"/>
                <w:sz w:val="18"/>
              </w:rPr>
              <w:t>SID</w:t>
            </w:r>
          </w:p>
        </w:tc>
        <w:tc>
          <w:tcPr>
            <w:tcW w:w="4547" w:type="pct"/>
          </w:tcPr>
          <w:p w14:paraId="02FBC2B6" w14:textId="77777777" w:rsidR="003B4FB9" w:rsidRPr="002A186A" w:rsidRDefault="003B4FB9" w:rsidP="002A186A">
            <w:pPr>
              <w:cnfStyle w:val="000000100000" w:firstRow="0" w:lastRow="0" w:firstColumn="0" w:lastColumn="0" w:oddVBand="0" w:evenVBand="0" w:oddHBand="1" w:evenHBand="0" w:firstRowFirstColumn="0" w:firstRowLastColumn="0" w:lastRowFirstColumn="0" w:lastRowLastColumn="0"/>
              <w:rPr>
                <w:rFonts w:ascii="Trebuchet MS" w:hAnsi="Trebuchet MS"/>
                <w:sz w:val="18"/>
              </w:rPr>
            </w:pPr>
            <w:r w:rsidRPr="002A186A">
              <w:rPr>
                <w:rFonts w:ascii="Trebuchet MS" w:hAnsi="Trebuchet MS"/>
                <w:sz w:val="18"/>
              </w:rPr>
              <w:t>Security Identifier</w:t>
            </w:r>
          </w:p>
        </w:tc>
      </w:tr>
      <w:tr w:rsidR="003B4FB9" w:rsidRPr="002A186A" w14:paraId="20BE68E9" w14:textId="77777777" w:rsidTr="004013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5BAF7DF4" w14:textId="77777777" w:rsidR="003B4FB9" w:rsidRPr="002A186A" w:rsidRDefault="003B4FB9" w:rsidP="002A186A">
            <w:pPr>
              <w:rPr>
                <w:rFonts w:ascii="Trebuchet MS" w:hAnsi="Trebuchet MS"/>
                <w:sz w:val="18"/>
              </w:rPr>
            </w:pPr>
            <w:r w:rsidRPr="002A186A">
              <w:rPr>
                <w:rFonts w:ascii="Trebuchet MS" w:hAnsi="Trebuchet MS"/>
                <w:sz w:val="18"/>
              </w:rPr>
              <w:t>TSG</w:t>
            </w:r>
          </w:p>
        </w:tc>
        <w:tc>
          <w:tcPr>
            <w:tcW w:w="4547" w:type="pct"/>
          </w:tcPr>
          <w:p w14:paraId="767FD294" w14:textId="77777777" w:rsidR="003B4FB9" w:rsidRPr="002A186A" w:rsidRDefault="003B4FB9" w:rsidP="002A186A">
            <w:pPr>
              <w:cnfStyle w:val="000000010000" w:firstRow="0" w:lastRow="0" w:firstColumn="0" w:lastColumn="0" w:oddVBand="0" w:evenVBand="0" w:oddHBand="0" w:evenHBand="1" w:firstRowFirstColumn="0" w:firstRowLastColumn="0" w:lastRowFirstColumn="0" w:lastRowLastColumn="0"/>
              <w:rPr>
                <w:rFonts w:ascii="Trebuchet MS" w:hAnsi="Trebuchet MS"/>
                <w:sz w:val="18"/>
              </w:rPr>
            </w:pPr>
            <w:r w:rsidRPr="002A186A">
              <w:rPr>
                <w:rFonts w:ascii="Trebuchet MS" w:hAnsi="Trebuchet MS"/>
                <w:sz w:val="18"/>
              </w:rPr>
              <w:t>Terminal Services Gateway</w:t>
            </w:r>
          </w:p>
        </w:tc>
      </w:tr>
    </w:tbl>
    <w:p w14:paraId="43CB70E9" w14:textId="77777777" w:rsidR="003B4FB9" w:rsidRDefault="003B4FB9" w:rsidP="003B4FB9">
      <w:pPr>
        <w:pStyle w:val="BodyText"/>
      </w:pPr>
    </w:p>
    <w:p w14:paraId="6EB7724F" w14:textId="77777777" w:rsidR="003B4FB9" w:rsidRDefault="003B4FB9" w:rsidP="003B4FB9">
      <w:pPr>
        <w:pStyle w:val="BodyText"/>
      </w:pPr>
      <w:r>
        <w:br w:type="page"/>
      </w:r>
    </w:p>
    <w:p w14:paraId="0EA92E79" w14:textId="77777777" w:rsidR="003B4FB9" w:rsidRPr="00713C48" w:rsidRDefault="003B4FB9" w:rsidP="003B4FB9">
      <w:pPr>
        <w:pStyle w:val="TOCHeading"/>
      </w:pPr>
      <w:r w:rsidRPr="00713C48">
        <w:lastRenderedPageBreak/>
        <w:t>Contents</w:t>
      </w:r>
    </w:p>
    <w:p w14:paraId="6EA301FB" w14:textId="4AED07BF" w:rsidR="00DB6B13" w:rsidRDefault="00281DD1">
      <w:pPr>
        <w:pStyle w:val="TOC1"/>
        <w:tabs>
          <w:tab w:val="left" w:pos="400"/>
          <w:tab w:val="right" w:leader="dot" w:pos="9347"/>
        </w:tabs>
        <w:rPr>
          <w:rFonts w:asciiTheme="minorHAnsi" w:eastAsiaTheme="minorEastAsia" w:hAnsiTheme="minorHAnsi" w:cstheme="minorBidi"/>
          <w:bCs w:val="0"/>
          <w:caps w:val="0"/>
          <w:noProof/>
          <w:color w:val="auto"/>
          <w:sz w:val="22"/>
          <w:szCs w:val="22"/>
        </w:rPr>
      </w:pPr>
      <w:r>
        <w:rPr>
          <w:bCs w:val="0"/>
          <w:caps w:val="0"/>
        </w:rPr>
        <w:fldChar w:fldCharType="begin"/>
      </w:r>
      <w:r>
        <w:rPr>
          <w:bCs w:val="0"/>
          <w:caps w:val="0"/>
        </w:rPr>
        <w:instrText xml:space="preserve"> TOC \o "3-3" \h \z \t "Heading 1,1,Heading 2,2,Heading 4,4,Appendix Level 1,1,Appendix Level 2,2,Appendix Level 3,3" </w:instrText>
      </w:r>
      <w:r>
        <w:rPr>
          <w:bCs w:val="0"/>
          <w:caps w:val="0"/>
        </w:rPr>
        <w:fldChar w:fldCharType="separate"/>
      </w:r>
      <w:hyperlink w:anchor="_Toc509414146" w:history="1">
        <w:r w:rsidR="00DB6B13" w:rsidRPr="00B37508">
          <w:rPr>
            <w:rStyle w:val="Hyperlink"/>
            <w:noProof/>
          </w:rPr>
          <w:t>1</w:t>
        </w:r>
        <w:r w:rsidR="00DB6B13">
          <w:rPr>
            <w:rFonts w:asciiTheme="minorHAnsi" w:eastAsiaTheme="minorEastAsia" w:hAnsiTheme="minorHAnsi" w:cstheme="minorBidi"/>
            <w:bCs w:val="0"/>
            <w:caps w:val="0"/>
            <w:noProof/>
            <w:color w:val="auto"/>
            <w:sz w:val="22"/>
            <w:szCs w:val="22"/>
          </w:rPr>
          <w:tab/>
        </w:r>
        <w:r w:rsidR="00DB6B13" w:rsidRPr="00B37508">
          <w:rPr>
            <w:rStyle w:val="Hyperlink"/>
            <w:noProof/>
          </w:rPr>
          <w:t>Introduction</w:t>
        </w:r>
        <w:r w:rsidR="00DB6B13">
          <w:rPr>
            <w:noProof/>
            <w:webHidden/>
          </w:rPr>
          <w:tab/>
        </w:r>
        <w:r w:rsidR="00DB6B13">
          <w:rPr>
            <w:noProof/>
            <w:webHidden/>
          </w:rPr>
          <w:fldChar w:fldCharType="begin"/>
        </w:r>
        <w:r w:rsidR="00DB6B13">
          <w:rPr>
            <w:noProof/>
            <w:webHidden/>
          </w:rPr>
          <w:instrText xml:space="preserve"> PAGEREF _Toc509414146 \h </w:instrText>
        </w:r>
        <w:r w:rsidR="00DB6B13">
          <w:rPr>
            <w:noProof/>
            <w:webHidden/>
          </w:rPr>
        </w:r>
        <w:r w:rsidR="00DB6B13">
          <w:rPr>
            <w:noProof/>
            <w:webHidden/>
          </w:rPr>
          <w:fldChar w:fldCharType="separate"/>
        </w:r>
        <w:r w:rsidR="00DB6B13">
          <w:rPr>
            <w:noProof/>
            <w:webHidden/>
          </w:rPr>
          <w:t>4</w:t>
        </w:r>
        <w:r w:rsidR="00DB6B13">
          <w:rPr>
            <w:noProof/>
            <w:webHidden/>
          </w:rPr>
          <w:fldChar w:fldCharType="end"/>
        </w:r>
      </w:hyperlink>
    </w:p>
    <w:p w14:paraId="7E8FFAE8" w14:textId="573D3FD3" w:rsidR="00DB6B13" w:rsidRDefault="00DB6B13">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509414147" w:history="1">
        <w:r w:rsidRPr="00B37508">
          <w:rPr>
            <w:rStyle w:val="Hyperlink"/>
            <w:noProof/>
          </w:rPr>
          <w:t>1.1</w:t>
        </w:r>
        <w:r>
          <w:rPr>
            <w:rFonts w:asciiTheme="minorHAnsi" w:eastAsiaTheme="minorEastAsia" w:hAnsiTheme="minorHAnsi" w:cstheme="minorBidi"/>
            <w:caps w:val="0"/>
            <w:noProof/>
            <w:color w:val="auto"/>
            <w:sz w:val="22"/>
            <w:szCs w:val="22"/>
          </w:rPr>
          <w:tab/>
        </w:r>
        <w:r w:rsidRPr="00B37508">
          <w:rPr>
            <w:rStyle w:val="Hyperlink"/>
            <w:noProof/>
          </w:rPr>
          <w:t>Purpose</w:t>
        </w:r>
        <w:r>
          <w:rPr>
            <w:noProof/>
            <w:webHidden/>
          </w:rPr>
          <w:tab/>
        </w:r>
        <w:r>
          <w:rPr>
            <w:noProof/>
            <w:webHidden/>
          </w:rPr>
          <w:fldChar w:fldCharType="begin"/>
        </w:r>
        <w:r>
          <w:rPr>
            <w:noProof/>
            <w:webHidden/>
          </w:rPr>
          <w:instrText xml:space="preserve"> PAGEREF _Toc509414147 \h </w:instrText>
        </w:r>
        <w:r>
          <w:rPr>
            <w:noProof/>
            <w:webHidden/>
          </w:rPr>
        </w:r>
        <w:r>
          <w:rPr>
            <w:noProof/>
            <w:webHidden/>
          </w:rPr>
          <w:fldChar w:fldCharType="separate"/>
        </w:r>
        <w:r>
          <w:rPr>
            <w:noProof/>
            <w:webHidden/>
          </w:rPr>
          <w:t>4</w:t>
        </w:r>
        <w:r>
          <w:rPr>
            <w:noProof/>
            <w:webHidden/>
          </w:rPr>
          <w:fldChar w:fldCharType="end"/>
        </w:r>
      </w:hyperlink>
    </w:p>
    <w:p w14:paraId="749998E1" w14:textId="5813D337" w:rsidR="00DB6B13" w:rsidRDefault="00DB6B13">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509414148" w:history="1">
        <w:r w:rsidRPr="00B37508">
          <w:rPr>
            <w:rStyle w:val="Hyperlink"/>
            <w:noProof/>
          </w:rPr>
          <w:t>1.2</w:t>
        </w:r>
        <w:r>
          <w:rPr>
            <w:rFonts w:asciiTheme="minorHAnsi" w:eastAsiaTheme="minorEastAsia" w:hAnsiTheme="minorHAnsi" w:cstheme="minorBidi"/>
            <w:caps w:val="0"/>
            <w:noProof/>
            <w:color w:val="auto"/>
            <w:sz w:val="22"/>
            <w:szCs w:val="22"/>
          </w:rPr>
          <w:tab/>
        </w:r>
        <w:r w:rsidRPr="00B37508">
          <w:rPr>
            <w:rStyle w:val="Hyperlink"/>
            <w:noProof/>
          </w:rPr>
          <w:t>Scope</w:t>
        </w:r>
        <w:r>
          <w:rPr>
            <w:noProof/>
            <w:webHidden/>
          </w:rPr>
          <w:tab/>
        </w:r>
        <w:r>
          <w:rPr>
            <w:noProof/>
            <w:webHidden/>
          </w:rPr>
          <w:fldChar w:fldCharType="begin"/>
        </w:r>
        <w:r>
          <w:rPr>
            <w:noProof/>
            <w:webHidden/>
          </w:rPr>
          <w:instrText xml:space="preserve"> PAGEREF _Toc509414148 \h </w:instrText>
        </w:r>
        <w:r>
          <w:rPr>
            <w:noProof/>
            <w:webHidden/>
          </w:rPr>
        </w:r>
        <w:r>
          <w:rPr>
            <w:noProof/>
            <w:webHidden/>
          </w:rPr>
          <w:fldChar w:fldCharType="separate"/>
        </w:r>
        <w:r>
          <w:rPr>
            <w:noProof/>
            <w:webHidden/>
          </w:rPr>
          <w:t>4</w:t>
        </w:r>
        <w:r>
          <w:rPr>
            <w:noProof/>
            <w:webHidden/>
          </w:rPr>
          <w:fldChar w:fldCharType="end"/>
        </w:r>
      </w:hyperlink>
    </w:p>
    <w:p w14:paraId="438AE0A8" w14:textId="75FA5EC9" w:rsidR="00DB6B13" w:rsidRDefault="00DB6B13">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509414149" w:history="1">
        <w:r w:rsidRPr="00B37508">
          <w:rPr>
            <w:rStyle w:val="Hyperlink"/>
            <w:noProof/>
          </w:rPr>
          <w:t>2</w:t>
        </w:r>
        <w:r>
          <w:rPr>
            <w:rFonts w:asciiTheme="minorHAnsi" w:eastAsiaTheme="minorEastAsia" w:hAnsiTheme="minorHAnsi" w:cstheme="minorBidi"/>
            <w:bCs w:val="0"/>
            <w:caps w:val="0"/>
            <w:noProof/>
            <w:color w:val="auto"/>
            <w:sz w:val="22"/>
            <w:szCs w:val="22"/>
          </w:rPr>
          <w:tab/>
        </w:r>
        <w:r w:rsidRPr="00B37508">
          <w:rPr>
            <w:rStyle w:val="Hyperlink"/>
            <w:noProof/>
          </w:rPr>
          <w:t>Rules of Use</w:t>
        </w:r>
        <w:r>
          <w:rPr>
            <w:noProof/>
            <w:webHidden/>
          </w:rPr>
          <w:tab/>
        </w:r>
        <w:r>
          <w:rPr>
            <w:noProof/>
            <w:webHidden/>
          </w:rPr>
          <w:fldChar w:fldCharType="begin"/>
        </w:r>
        <w:r>
          <w:rPr>
            <w:noProof/>
            <w:webHidden/>
          </w:rPr>
          <w:instrText xml:space="preserve"> PAGEREF _Toc509414149 \h </w:instrText>
        </w:r>
        <w:r>
          <w:rPr>
            <w:noProof/>
            <w:webHidden/>
          </w:rPr>
        </w:r>
        <w:r>
          <w:rPr>
            <w:noProof/>
            <w:webHidden/>
          </w:rPr>
          <w:fldChar w:fldCharType="separate"/>
        </w:r>
        <w:r>
          <w:rPr>
            <w:noProof/>
            <w:webHidden/>
          </w:rPr>
          <w:t>4</w:t>
        </w:r>
        <w:r>
          <w:rPr>
            <w:noProof/>
            <w:webHidden/>
          </w:rPr>
          <w:fldChar w:fldCharType="end"/>
        </w:r>
      </w:hyperlink>
    </w:p>
    <w:p w14:paraId="41D95CAE" w14:textId="3BAFABB9" w:rsidR="00DB6B13" w:rsidRDefault="00DB6B13">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509414150" w:history="1">
        <w:r w:rsidRPr="00B37508">
          <w:rPr>
            <w:rStyle w:val="Hyperlink"/>
            <w:noProof/>
          </w:rPr>
          <w:t>3</w:t>
        </w:r>
        <w:r>
          <w:rPr>
            <w:rFonts w:asciiTheme="minorHAnsi" w:eastAsiaTheme="minorEastAsia" w:hAnsiTheme="minorHAnsi" w:cstheme="minorBidi"/>
            <w:bCs w:val="0"/>
            <w:caps w:val="0"/>
            <w:noProof/>
            <w:color w:val="auto"/>
            <w:sz w:val="22"/>
            <w:szCs w:val="22"/>
          </w:rPr>
          <w:tab/>
        </w:r>
        <w:r w:rsidRPr="00B37508">
          <w:rPr>
            <w:rStyle w:val="Hyperlink"/>
            <w:noProof/>
          </w:rPr>
          <w:t>Connecting to EPAM Network via Microsoft VPN Server</w:t>
        </w:r>
        <w:r>
          <w:rPr>
            <w:noProof/>
            <w:webHidden/>
          </w:rPr>
          <w:tab/>
        </w:r>
        <w:r>
          <w:rPr>
            <w:noProof/>
            <w:webHidden/>
          </w:rPr>
          <w:fldChar w:fldCharType="begin"/>
        </w:r>
        <w:r>
          <w:rPr>
            <w:noProof/>
            <w:webHidden/>
          </w:rPr>
          <w:instrText xml:space="preserve"> PAGEREF _Toc509414150 \h </w:instrText>
        </w:r>
        <w:r>
          <w:rPr>
            <w:noProof/>
            <w:webHidden/>
          </w:rPr>
        </w:r>
        <w:r>
          <w:rPr>
            <w:noProof/>
            <w:webHidden/>
          </w:rPr>
          <w:fldChar w:fldCharType="separate"/>
        </w:r>
        <w:r>
          <w:rPr>
            <w:noProof/>
            <w:webHidden/>
          </w:rPr>
          <w:t>5</w:t>
        </w:r>
        <w:r>
          <w:rPr>
            <w:noProof/>
            <w:webHidden/>
          </w:rPr>
          <w:fldChar w:fldCharType="end"/>
        </w:r>
      </w:hyperlink>
    </w:p>
    <w:p w14:paraId="4AC55C46" w14:textId="1711CFC2" w:rsidR="00DB6B13" w:rsidRDefault="00DB6B13">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509414151" w:history="1">
        <w:r w:rsidRPr="00B37508">
          <w:rPr>
            <w:rStyle w:val="Hyperlink"/>
            <w:noProof/>
          </w:rPr>
          <w:t>3.1</w:t>
        </w:r>
        <w:r>
          <w:rPr>
            <w:rFonts w:asciiTheme="minorHAnsi" w:eastAsiaTheme="minorEastAsia" w:hAnsiTheme="minorHAnsi" w:cstheme="minorBidi"/>
            <w:caps w:val="0"/>
            <w:noProof/>
            <w:color w:val="auto"/>
            <w:sz w:val="22"/>
            <w:szCs w:val="22"/>
          </w:rPr>
          <w:tab/>
        </w:r>
        <w:r w:rsidRPr="00B37508">
          <w:rPr>
            <w:rStyle w:val="Hyperlink"/>
            <w:noProof/>
          </w:rPr>
          <w:t>Processing the Request for Access</w:t>
        </w:r>
        <w:r>
          <w:rPr>
            <w:noProof/>
            <w:webHidden/>
          </w:rPr>
          <w:tab/>
        </w:r>
        <w:r>
          <w:rPr>
            <w:noProof/>
            <w:webHidden/>
          </w:rPr>
          <w:fldChar w:fldCharType="begin"/>
        </w:r>
        <w:r>
          <w:rPr>
            <w:noProof/>
            <w:webHidden/>
          </w:rPr>
          <w:instrText xml:space="preserve"> PAGEREF _Toc509414151 \h </w:instrText>
        </w:r>
        <w:r>
          <w:rPr>
            <w:noProof/>
            <w:webHidden/>
          </w:rPr>
        </w:r>
        <w:r>
          <w:rPr>
            <w:noProof/>
            <w:webHidden/>
          </w:rPr>
          <w:fldChar w:fldCharType="separate"/>
        </w:r>
        <w:r>
          <w:rPr>
            <w:noProof/>
            <w:webHidden/>
          </w:rPr>
          <w:t>5</w:t>
        </w:r>
        <w:r>
          <w:rPr>
            <w:noProof/>
            <w:webHidden/>
          </w:rPr>
          <w:fldChar w:fldCharType="end"/>
        </w:r>
      </w:hyperlink>
    </w:p>
    <w:p w14:paraId="1071B3D6" w14:textId="4967CB96" w:rsidR="00DB6B13" w:rsidRDefault="00DB6B13">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509414152" w:history="1">
        <w:r w:rsidRPr="00B37508">
          <w:rPr>
            <w:rStyle w:val="Hyperlink"/>
            <w:noProof/>
          </w:rPr>
          <w:t>3.2</w:t>
        </w:r>
        <w:r>
          <w:rPr>
            <w:rFonts w:asciiTheme="minorHAnsi" w:eastAsiaTheme="minorEastAsia" w:hAnsiTheme="minorHAnsi" w:cstheme="minorBidi"/>
            <w:caps w:val="0"/>
            <w:noProof/>
            <w:color w:val="auto"/>
            <w:sz w:val="22"/>
            <w:szCs w:val="22"/>
          </w:rPr>
          <w:tab/>
        </w:r>
        <w:r w:rsidRPr="00B37508">
          <w:rPr>
            <w:rStyle w:val="Hyperlink"/>
            <w:noProof/>
          </w:rPr>
          <w:t>Logging of VPN Sessions</w:t>
        </w:r>
        <w:r>
          <w:rPr>
            <w:noProof/>
            <w:webHidden/>
          </w:rPr>
          <w:tab/>
        </w:r>
        <w:r>
          <w:rPr>
            <w:noProof/>
            <w:webHidden/>
          </w:rPr>
          <w:fldChar w:fldCharType="begin"/>
        </w:r>
        <w:r>
          <w:rPr>
            <w:noProof/>
            <w:webHidden/>
          </w:rPr>
          <w:instrText xml:space="preserve"> PAGEREF _Toc509414152 \h </w:instrText>
        </w:r>
        <w:r>
          <w:rPr>
            <w:noProof/>
            <w:webHidden/>
          </w:rPr>
        </w:r>
        <w:r>
          <w:rPr>
            <w:noProof/>
            <w:webHidden/>
          </w:rPr>
          <w:fldChar w:fldCharType="separate"/>
        </w:r>
        <w:r>
          <w:rPr>
            <w:noProof/>
            <w:webHidden/>
          </w:rPr>
          <w:t>5</w:t>
        </w:r>
        <w:r>
          <w:rPr>
            <w:noProof/>
            <w:webHidden/>
          </w:rPr>
          <w:fldChar w:fldCharType="end"/>
        </w:r>
      </w:hyperlink>
    </w:p>
    <w:p w14:paraId="750CDA60" w14:textId="71B92D36" w:rsidR="00DB6B13" w:rsidRDefault="00DB6B13">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509414153" w:history="1">
        <w:r w:rsidRPr="00B37508">
          <w:rPr>
            <w:rStyle w:val="Hyperlink"/>
            <w:noProof/>
          </w:rPr>
          <w:t>3.3</w:t>
        </w:r>
        <w:r>
          <w:rPr>
            <w:rFonts w:asciiTheme="minorHAnsi" w:eastAsiaTheme="minorEastAsia" w:hAnsiTheme="minorHAnsi" w:cstheme="minorBidi"/>
            <w:caps w:val="0"/>
            <w:noProof/>
            <w:color w:val="auto"/>
            <w:sz w:val="22"/>
            <w:szCs w:val="22"/>
          </w:rPr>
          <w:tab/>
        </w:r>
        <w:r w:rsidRPr="00B37508">
          <w:rPr>
            <w:rStyle w:val="Hyperlink"/>
            <w:noProof/>
          </w:rPr>
          <w:t>Configuring VPN Connection</w:t>
        </w:r>
        <w:r>
          <w:rPr>
            <w:noProof/>
            <w:webHidden/>
          </w:rPr>
          <w:tab/>
        </w:r>
        <w:r>
          <w:rPr>
            <w:noProof/>
            <w:webHidden/>
          </w:rPr>
          <w:fldChar w:fldCharType="begin"/>
        </w:r>
        <w:r>
          <w:rPr>
            <w:noProof/>
            <w:webHidden/>
          </w:rPr>
          <w:instrText xml:space="preserve"> PAGEREF _Toc509414153 \h </w:instrText>
        </w:r>
        <w:r>
          <w:rPr>
            <w:noProof/>
            <w:webHidden/>
          </w:rPr>
        </w:r>
        <w:r>
          <w:rPr>
            <w:noProof/>
            <w:webHidden/>
          </w:rPr>
          <w:fldChar w:fldCharType="separate"/>
        </w:r>
        <w:r>
          <w:rPr>
            <w:noProof/>
            <w:webHidden/>
          </w:rPr>
          <w:t>5</w:t>
        </w:r>
        <w:r>
          <w:rPr>
            <w:noProof/>
            <w:webHidden/>
          </w:rPr>
          <w:fldChar w:fldCharType="end"/>
        </w:r>
      </w:hyperlink>
    </w:p>
    <w:p w14:paraId="09229994" w14:textId="39E62AA7"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54" w:history="1">
        <w:r w:rsidRPr="00B37508">
          <w:rPr>
            <w:rStyle w:val="Hyperlink"/>
            <w:noProof/>
          </w:rPr>
          <w:t>3.3.1</w:t>
        </w:r>
        <w:r>
          <w:rPr>
            <w:rFonts w:asciiTheme="minorHAnsi" w:eastAsiaTheme="minorEastAsia" w:hAnsiTheme="minorHAnsi" w:cstheme="minorBidi"/>
            <w:iCs w:val="0"/>
            <w:noProof/>
            <w:color w:val="auto"/>
            <w:sz w:val="22"/>
            <w:szCs w:val="22"/>
          </w:rPr>
          <w:tab/>
        </w:r>
        <w:r w:rsidRPr="00B37508">
          <w:rPr>
            <w:rStyle w:val="Hyperlink"/>
            <w:noProof/>
          </w:rPr>
          <w:t>Setting up your VPN under Windows 7</w:t>
        </w:r>
        <w:r>
          <w:rPr>
            <w:noProof/>
            <w:webHidden/>
          </w:rPr>
          <w:tab/>
        </w:r>
        <w:r>
          <w:rPr>
            <w:noProof/>
            <w:webHidden/>
          </w:rPr>
          <w:fldChar w:fldCharType="begin"/>
        </w:r>
        <w:r>
          <w:rPr>
            <w:noProof/>
            <w:webHidden/>
          </w:rPr>
          <w:instrText xml:space="preserve"> PAGEREF _Toc509414154 \h </w:instrText>
        </w:r>
        <w:r>
          <w:rPr>
            <w:noProof/>
            <w:webHidden/>
          </w:rPr>
        </w:r>
        <w:r>
          <w:rPr>
            <w:noProof/>
            <w:webHidden/>
          </w:rPr>
          <w:fldChar w:fldCharType="separate"/>
        </w:r>
        <w:r>
          <w:rPr>
            <w:noProof/>
            <w:webHidden/>
          </w:rPr>
          <w:t>5</w:t>
        </w:r>
        <w:r>
          <w:rPr>
            <w:noProof/>
            <w:webHidden/>
          </w:rPr>
          <w:fldChar w:fldCharType="end"/>
        </w:r>
      </w:hyperlink>
    </w:p>
    <w:p w14:paraId="0F6A6A42" w14:textId="046A4A76"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55" w:history="1">
        <w:r w:rsidRPr="00B37508">
          <w:rPr>
            <w:rStyle w:val="Hyperlink"/>
            <w:noProof/>
          </w:rPr>
          <w:t>3.3.2</w:t>
        </w:r>
        <w:r>
          <w:rPr>
            <w:rFonts w:asciiTheme="minorHAnsi" w:eastAsiaTheme="minorEastAsia" w:hAnsiTheme="minorHAnsi" w:cstheme="minorBidi"/>
            <w:iCs w:val="0"/>
            <w:noProof/>
            <w:color w:val="auto"/>
            <w:sz w:val="22"/>
            <w:szCs w:val="22"/>
          </w:rPr>
          <w:tab/>
        </w:r>
        <w:r w:rsidRPr="00B37508">
          <w:rPr>
            <w:rStyle w:val="Hyperlink"/>
            <w:noProof/>
          </w:rPr>
          <w:t>Setting up your VPN under Windows 8</w:t>
        </w:r>
        <w:r>
          <w:rPr>
            <w:noProof/>
            <w:webHidden/>
          </w:rPr>
          <w:tab/>
        </w:r>
        <w:r>
          <w:rPr>
            <w:noProof/>
            <w:webHidden/>
          </w:rPr>
          <w:fldChar w:fldCharType="begin"/>
        </w:r>
        <w:r>
          <w:rPr>
            <w:noProof/>
            <w:webHidden/>
          </w:rPr>
          <w:instrText xml:space="preserve"> PAGEREF _Toc509414155 \h </w:instrText>
        </w:r>
        <w:r>
          <w:rPr>
            <w:noProof/>
            <w:webHidden/>
          </w:rPr>
        </w:r>
        <w:r>
          <w:rPr>
            <w:noProof/>
            <w:webHidden/>
          </w:rPr>
          <w:fldChar w:fldCharType="separate"/>
        </w:r>
        <w:r>
          <w:rPr>
            <w:noProof/>
            <w:webHidden/>
          </w:rPr>
          <w:t>7</w:t>
        </w:r>
        <w:r>
          <w:rPr>
            <w:noProof/>
            <w:webHidden/>
          </w:rPr>
          <w:fldChar w:fldCharType="end"/>
        </w:r>
      </w:hyperlink>
    </w:p>
    <w:p w14:paraId="007B0EE4" w14:textId="6C40B699"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56" w:history="1">
        <w:r w:rsidRPr="00B37508">
          <w:rPr>
            <w:rStyle w:val="Hyperlink"/>
            <w:noProof/>
          </w:rPr>
          <w:t>3.3.3</w:t>
        </w:r>
        <w:r>
          <w:rPr>
            <w:rFonts w:asciiTheme="minorHAnsi" w:eastAsiaTheme="minorEastAsia" w:hAnsiTheme="minorHAnsi" w:cstheme="minorBidi"/>
            <w:iCs w:val="0"/>
            <w:noProof/>
            <w:color w:val="auto"/>
            <w:sz w:val="22"/>
            <w:szCs w:val="22"/>
          </w:rPr>
          <w:tab/>
        </w:r>
        <w:r w:rsidRPr="00B37508">
          <w:rPr>
            <w:rStyle w:val="Hyperlink"/>
            <w:noProof/>
          </w:rPr>
          <w:t>Setting up your VPN under Windows 8.1</w:t>
        </w:r>
        <w:r>
          <w:rPr>
            <w:noProof/>
            <w:webHidden/>
          </w:rPr>
          <w:tab/>
        </w:r>
        <w:r>
          <w:rPr>
            <w:noProof/>
            <w:webHidden/>
          </w:rPr>
          <w:fldChar w:fldCharType="begin"/>
        </w:r>
        <w:r>
          <w:rPr>
            <w:noProof/>
            <w:webHidden/>
          </w:rPr>
          <w:instrText xml:space="preserve"> PAGEREF _Toc509414156 \h </w:instrText>
        </w:r>
        <w:r>
          <w:rPr>
            <w:noProof/>
            <w:webHidden/>
          </w:rPr>
        </w:r>
        <w:r>
          <w:rPr>
            <w:noProof/>
            <w:webHidden/>
          </w:rPr>
          <w:fldChar w:fldCharType="separate"/>
        </w:r>
        <w:r>
          <w:rPr>
            <w:noProof/>
            <w:webHidden/>
          </w:rPr>
          <w:t>9</w:t>
        </w:r>
        <w:r>
          <w:rPr>
            <w:noProof/>
            <w:webHidden/>
          </w:rPr>
          <w:fldChar w:fldCharType="end"/>
        </w:r>
      </w:hyperlink>
    </w:p>
    <w:p w14:paraId="0BF6FB0D" w14:textId="7FF6FACA"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57" w:history="1">
        <w:r w:rsidRPr="00B37508">
          <w:rPr>
            <w:rStyle w:val="Hyperlink"/>
            <w:noProof/>
          </w:rPr>
          <w:t>3.3.4</w:t>
        </w:r>
        <w:r>
          <w:rPr>
            <w:rFonts w:asciiTheme="minorHAnsi" w:eastAsiaTheme="minorEastAsia" w:hAnsiTheme="minorHAnsi" w:cstheme="minorBidi"/>
            <w:iCs w:val="0"/>
            <w:noProof/>
            <w:color w:val="auto"/>
            <w:sz w:val="22"/>
            <w:szCs w:val="22"/>
          </w:rPr>
          <w:tab/>
        </w:r>
        <w:r w:rsidRPr="00B37508">
          <w:rPr>
            <w:rStyle w:val="Hyperlink"/>
            <w:noProof/>
          </w:rPr>
          <w:t>Setting up your VPN under Windows 10</w:t>
        </w:r>
        <w:r>
          <w:rPr>
            <w:noProof/>
            <w:webHidden/>
          </w:rPr>
          <w:tab/>
        </w:r>
        <w:r>
          <w:rPr>
            <w:noProof/>
            <w:webHidden/>
          </w:rPr>
          <w:fldChar w:fldCharType="begin"/>
        </w:r>
        <w:r>
          <w:rPr>
            <w:noProof/>
            <w:webHidden/>
          </w:rPr>
          <w:instrText xml:space="preserve"> PAGEREF _Toc509414157 \h </w:instrText>
        </w:r>
        <w:r>
          <w:rPr>
            <w:noProof/>
            <w:webHidden/>
          </w:rPr>
        </w:r>
        <w:r>
          <w:rPr>
            <w:noProof/>
            <w:webHidden/>
          </w:rPr>
          <w:fldChar w:fldCharType="separate"/>
        </w:r>
        <w:r>
          <w:rPr>
            <w:noProof/>
            <w:webHidden/>
          </w:rPr>
          <w:t>10</w:t>
        </w:r>
        <w:r>
          <w:rPr>
            <w:noProof/>
            <w:webHidden/>
          </w:rPr>
          <w:fldChar w:fldCharType="end"/>
        </w:r>
      </w:hyperlink>
    </w:p>
    <w:p w14:paraId="1D09DA5F" w14:textId="1D52F128"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58" w:history="1">
        <w:r w:rsidRPr="00B37508">
          <w:rPr>
            <w:rStyle w:val="Hyperlink"/>
            <w:noProof/>
          </w:rPr>
          <w:t>3.3.5</w:t>
        </w:r>
        <w:r>
          <w:rPr>
            <w:rFonts w:asciiTheme="minorHAnsi" w:eastAsiaTheme="minorEastAsia" w:hAnsiTheme="minorHAnsi" w:cstheme="minorBidi"/>
            <w:iCs w:val="0"/>
            <w:noProof/>
            <w:color w:val="auto"/>
            <w:sz w:val="22"/>
            <w:szCs w:val="22"/>
          </w:rPr>
          <w:tab/>
        </w:r>
        <w:r w:rsidRPr="00B37508">
          <w:rPr>
            <w:rStyle w:val="Hyperlink"/>
            <w:noProof/>
          </w:rPr>
          <w:t>Setting up your VPN (L2TP) under Mac OS X 10.12 (Sierra)</w:t>
        </w:r>
        <w:r>
          <w:rPr>
            <w:noProof/>
            <w:webHidden/>
          </w:rPr>
          <w:tab/>
        </w:r>
        <w:r>
          <w:rPr>
            <w:noProof/>
            <w:webHidden/>
          </w:rPr>
          <w:fldChar w:fldCharType="begin"/>
        </w:r>
        <w:r>
          <w:rPr>
            <w:noProof/>
            <w:webHidden/>
          </w:rPr>
          <w:instrText xml:space="preserve"> PAGEREF _Toc509414158 \h </w:instrText>
        </w:r>
        <w:r>
          <w:rPr>
            <w:noProof/>
            <w:webHidden/>
          </w:rPr>
        </w:r>
        <w:r>
          <w:rPr>
            <w:noProof/>
            <w:webHidden/>
          </w:rPr>
          <w:fldChar w:fldCharType="separate"/>
        </w:r>
        <w:r>
          <w:rPr>
            <w:noProof/>
            <w:webHidden/>
          </w:rPr>
          <w:t>12</w:t>
        </w:r>
        <w:r>
          <w:rPr>
            <w:noProof/>
            <w:webHidden/>
          </w:rPr>
          <w:fldChar w:fldCharType="end"/>
        </w:r>
      </w:hyperlink>
    </w:p>
    <w:p w14:paraId="1E0B39C8" w14:textId="68F75095"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59" w:history="1">
        <w:r w:rsidRPr="00B37508">
          <w:rPr>
            <w:rStyle w:val="Hyperlink"/>
            <w:noProof/>
          </w:rPr>
          <w:t>3.3.6</w:t>
        </w:r>
        <w:r>
          <w:rPr>
            <w:rFonts w:asciiTheme="minorHAnsi" w:eastAsiaTheme="minorEastAsia" w:hAnsiTheme="minorHAnsi" w:cstheme="minorBidi"/>
            <w:iCs w:val="0"/>
            <w:noProof/>
            <w:color w:val="auto"/>
            <w:sz w:val="22"/>
            <w:szCs w:val="22"/>
          </w:rPr>
          <w:tab/>
        </w:r>
        <w:r w:rsidRPr="00B37508">
          <w:rPr>
            <w:rStyle w:val="Hyperlink"/>
            <w:noProof/>
          </w:rPr>
          <w:t>Setting up your VPN under iOS 11</w:t>
        </w:r>
        <w:r>
          <w:rPr>
            <w:noProof/>
            <w:webHidden/>
          </w:rPr>
          <w:tab/>
        </w:r>
        <w:r>
          <w:rPr>
            <w:noProof/>
            <w:webHidden/>
          </w:rPr>
          <w:fldChar w:fldCharType="begin"/>
        </w:r>
        <w:r>
          <w:rPr>
            <w:noProof/>
            <w:webHidden/>
          </w:rPr>
          <w:instrText xml:space="preserve"> PAGEREF _Toc509414159 \h </w:instrText>
        </w:r>
        <w:r>
          <w:rPr>
            <w:noProof/>
            <w:webHidden/>
          </w:rPr>
        </w:r>
        <w:r>
          <w:rPr>
            <w:noProof/>
            <w:webHidden/>
          </w:rPr>
          <w:fldChar w:fldCharType="separate"/>
        </w:r>
        <w:r>
          <w:rPr>
            <w:noProof/>
            <w:webHidden/>
          </w:rPr>
          <w:t>15</w:t>
        </w:r>
        <w:r>
          <w:rPr>
            <w:noProof/>
            <w:webHidden/>
          </w:rPr>
          <w:fldChar w:fldCharType="end"/>
        </w:r>
      </w:hyperlink>
    </w:p>
    <w:p w14:paraId="2FB45F86" w14:textId="49505123"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60" w:history="1">
        <w:r w:rsidRPr="00B37508">
          <w:rPr>
            <w:rStyle w:val="Hyperlink"/>
            <w:noProof/>
          </w:rPr>
          <w:t>3.3.7</w:t>
        </w:r>
        <w:r>
          <w:rPr>
            <w:rFonts w:asciiTheme="minorHAnsi" w:eastAsiaTheme="minorEastAsia" w:hAnsiTheme="minorHAnsi" w:cstheme="minorBidi"/>
            <w:iCs w:val="0"/>
            <w:noProof/>
            <w:color w:val="auto"/>
            <w:sz w:val="22"/>
            <w:szCs w:val="22"/>
          </w:rPr>
          <w:tab/>
        </w:r>
        <w:r w:rsidRPr="00B37508">
          <w:rPr>
            <w:rStyle w:val="Hyperlink"/>
            <w:noProof/>
          </w:rPr>
          <w:t>Setting up your VPN under Ubuntu 12.04.</w:t>
        </w:r>
        <w:r>
          <w:rPr>
            <w:noProof/>
            <w:webHidden/>
          </w:rPr>
          <w:tab/>
        </w:r>
        <w:r>
          <w:rPr>
            <w:noProof/>
            <w:webHidden/>
          </w:rPr>
          <w:fldChar w:fldCharType="begin"/>
        </w:r>
        <w:r>
          <w:rPr>
            <w:noProof/>
            <w:webHidden/>
          </w:rPr>
          <w:instrText xml:space="preserve"> PAGEREF _Toc509414160 \h </w:instrText>
        </w:r>
        <w:r>
          <w:rPr>
            <w:noProof/>
            <w:webHidden/>
          </w:rPr>
        </w:r>
        <w:r>
          <w:rPr>
            <w:noProof/>
            <w:webHidden/>
          </w:rPr>
          <w:fldChar w:fldCharType="separate"/>
        </w:r>
        <w:r>
          <w:rPr>
            <w:noProof/>
            <w:webHidden/>
          </w:rPr>
          <w:t>18</w:t>
        </w:r>
        <w:r>
          <w:rPr>
            <w:noProof/>
            <w:webHidden/>
          </w:rPr>
          <w:fldChar w:fldCharType="end"/>
        </w:r>
      </w:hyperlink>
    </w:p>
    <w:p w14:paraId="35C159CE" w14:textId="73C666BA"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61" w:history="1">
        <w:r w:rsidRPr="00B37508">
          <w:rPr>
            <w:rStyle w:val="Hyperlink"/>
            <w:noProof/>
          </w:rPr>
          <w:t>3.3.8</w:t>
        </w:r>
        <w:r>
          <w:rPr>
            <w:rFonts w:asciiTheme="minorHAnsi" w:eastAsiaTheme="minorEastAsia" w:hAnsiTheme="minorHAnsi" w:cstheme="minorBidi"/>
            <w:iCs w:val="0"/>
            <w:noProof/>
            <w:color w:val="auto"/>
            <w:sz w:val="22"/>
            <w:szCs w:val="22"/>
          </w:rPr>
          <w:tab/>
        </w:r>
        <w:r w:rsidRPr="00B37508">
          <w:rPr>
            <w:rStyle w:val="Hyperlink"/>
            <w:noProof/>
          </w:rPr>
          <w:t>Setting up your VPN under Android</w:t>
        </w:r>
        <w:r>
          <w:rPr>
            <w:noProof/>
            <w:webHidden/>
          </w:rPr>
          <w:tab/>
        </w:r>
        <w:r>
          <w:rPr>
            <w:noProof/>
            <w:webHidden/>
          </w:rPr>
          <w:fldChar w:fldCharType="begin"/>
        </w:r>
        <w:r>
          <w:rPr>
            <w:noProof/>
            <w:webHidden/>
          </w:rPr>
          <w:instrText xml:space="preserve"> PAGEREF _Toc509414161 \h </w:instrText>
        </w:r>
        <w:r>
          <w:rPr>
            <w:noProof/>
            <w:webHidden/>
          </w:rPr>
        </w:r>
        <w:r>
          <w:rPr>
            <w:noProof/>
            <w:webHidden/>
          </w:rPr>
          <w:fldChar w:fldCharType="separate"/>
        </w:r>
        <w:r>
          <w:rPr>
            <w:noProof/>
            <w:webHidden/>
          </w:rPr>
          <w:t>20</w:t>
        </w:r>
        <w:r>
          <w:rPr>
            <w:noProof/>
            <w:webHidden/>
          </w:rPr>
          <w:fldChar w:fldCharType="end"/>
        </w:r>
      </w:hyperlink>
    </w:p>
    <w:p w14:paraId="559F05EB" w14:textId="4786BEDF" w:rsidR="00DB6B13" w:rsidRDefault="00DB6B13">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509414162" w:history="1">
        <w:r w:rsidRPr="00B37508">
          <w:rPr>
            <w:rStyle w:val="Hyperlink"/>
            <w:noProof/>
          </w:rPr>
          <w:t>4</w:t>
        </w:r>
        <w:r>
          <w:rPr>
            <w:rFonts w:asciiTheme="minorHAnsi" w:eastAsiaTheme="minorEastAsia" w:hAnsiTheme="minorHAnsi" w:cstheme="minorBidi"/>
            <w:bCs w:val="0"/>
            <w:caps w:val="0"/>
            <w:noProof/>
            <w:color w:val="auto"/>
            <w:sz w:val="22"/>
            <w:szCs w:val="22"/>
          </w:rPr>
          <w:tab/>
        </w:r>
        <w:r w:rsidRPr="00B37508">
          <w:rPr>
            <w:rStyle w:val="Hyperlink"/>
            <w:noProof/>
          </w:rPr>
          <w:t>Connecting to EPAM Network via Terminal Services Gateways (TSG)</w:t>
        </w:r>
        <w:r>
          <w:rPr>
            <w:noProof/>
            <w:webHidden/>
          </w:rPr>
          <w:tab/>
        </w:r>
        <w:r>
          <w:rPr>
            <w:noProof/>
            <w:webHidden/>
          </w:rPr>
          <w:fldChar w:fldCharType="begin"/>
        </w:r>
        <w:r>
          <w:rPr>
            <w:noProof/>
            <w:webHidden/>
          </w:rPr>
          <w:instrText xml:space="preserve"> PAGEREF _Toc509414162 \h </w:instrText>
        </w:r>
        <w:r>
          <w:rPr>
            <w:noProof/>
            <w:webHidden/>
          </w:rPr>
        </w:r>
        <w:r>
          <w:rPr>
            <w:noProof/>
            <w:webHidden/>
          </w:rPr>
          <w:fldChar w:fldCharType="separate"/>
        </w:r>
        <w:r>
          <w:rPr>
            <w:noProof/>
            <w:webHidden/>
          </w:rPr>
          <w:t>22</w:t>
        </w:r>
        <w:r>
          <w:rPr>
            <w:noProof/>
            <w:webHidden/>
          </w:rPr>
          <w:fldChar w:fldCharType="end"/>
        </w:r>
      </w:hyperlink>
    </w:p>
    <w:p w14:paraId="50B2F4DE" w14:textId="194FF3CF" w:rsidR="00DB6B13" w:rsidRDefault="00DB6B13">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509414163" w:history="1">
        <w:r w:rsidRPr="00B37508">
          <w:rPr>
            <w:rStyle w:val="Hyperlink"/>
            <w:noProof/>
          </w:rPr>
          <w:t>5</w:t>
        </w:r>
        <w:r>
          <w:rPr>
            <w:rFonts w:asciiTheme="minorHAnsi" w:eastAsiaTheme="minorEastAsia" w:hAnsiTheme="minorHAnsi" w:cstheme="minorBidi"/>
            <w:bCs w:val="0"/>
            <w:caps w:val="0"/>
            <w:noProof/>
            <w:color w:val="auto"/>
            <w:sz w:val="22"/>
            <w:szCs w:val="22"/>
          </w:rPr>
          <w:tab/>
        </w:r>
        <w:r w:rsidRPr="00B37508">
          <w:rPr>
            <w:rStyle w:val="Hyperlink"/>
            <w:noProof/>
          </w:rPr>
          <w:t>Wi-Fi Access</w:t>
        </w:r>
        <w:r>
          <w:rPr>
            <w:noProof/>
            <w:webHidden/>
          </w:rPr>
          <w:tab/>
        </w:r>
        <w:r>
          <w:rPr>
            <w:noProof/>
            <w:webHidden/>
          </w:rPr>
          <w:fldChar w:fldCharType="begin"/>
        </w:r>
        <w:r>
          <w:rPr>
            <w:noProof/>
            <w:webHidden/>
          </w:rPr>
          <w:instrText xml:space="preserve"> PAGEREF _Toc509414163 \h </w:instrText>
        </w:r>
        <w:r>
          <w:rPr>
            <w:noProof/>
            <w:webHidden/>
          </w:rPr>
        </w:r>
        <w:r>
          <w:rPr>
            <w:noProof/>
            <w:webHidden/>
          </w:rPr>
          <w:fldChar w:fldCharType="separate"/>
        </w:r>
        <w:r>
          <w:rPr>
            <w:noProof/>
            <w:webHidden/>
          </w:rPr>
          <w:t>25</w:t>
        </w:r>
        <w:r>
          <w:rPr>
            <w:noProof/>
            <w:webHidden/>
          </w:rPr>
          <w:fldChar w:fldCharType="end"/>
        </w:r>
      </w:hyperlink>
    </w:p>
    <w:p w14:paraId="7C68C315" w14:textId="1627F8AE" w:rsidR="00DB6B13" w:rsidRDefault="00DB6B13">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509414164" w:history="1">
        <w:r w:rsidRPr="00B37508">
          <w:rPr>
            <w:rStyle w:val="Hyperlink"/>
            <w:noProof/>
          </w:rPr>
          <w:t>5.1</w:t>
        </w:r>
        <w:r>
          <w:rPr>
            <w:rFonts w:asciiTheme="minorHAnsi" w:eastAsiaTheme="minorEastAsia" w:hAnsiTheme="minorHAnsi" w:cstheme="minorBidi"/>
            <w:caps w:val="0"/>
            <w:noProof/>
            <w:color w:val="auto"/>
            <w:sz w:val="22"/>
            <w:szCs w:val="22"/>
          </w:rPr>
          <w:tab/>
        </w:r>
        <w:r w:rsidRPr="00B37508">
          <w:rPr>
            <w:rStyle w:val="Hyperlink"/>
            <w:noProof/>
          </w:rPr>
          <w:t>EPAM Guest Connection</w:t>
        </w:r>
        <w:r>
          <w:rPr>
            <w:noProof/>
            <w:webHidden/>
          </w:rPr>
          <w:tab/>
        </w:r>
        <w:r>
          <w:rPr>
            <w:noProof/>
            <w:webHidden/>
          </w:rPr>
          <w:fldChar w:fldCharType="begin"/>
        </w:r>
        <w:r>
          <w:rPr>
            <w:noProof/>
            <w:webHidden/>
          </w:rPr>
          <w:instrText xml:space="preserve"> PAGEREF _Toc509414164 \h </w:instrText>
        </w:r>
        <w:r>
          <w:rPr>
            <w:noProof/>
            <w:webHidden/>
          </w:rPr>
        </w:r>
        <w:r>
          <w:rPr>
            <w:noProof/>
            <w:webHidden/>
          </w:rPr>
          <w:fldChar w:fldCharType="separate"/>
        </w:r>
        <w:r>
          <w:rPr>
            <w:noProof/>
            <w:webHidden/>
          </w:rPr>
          <w:t>25</w:t>
        </w:r>
        <w:r>
          <w:rPr>
            <w:noProof/>
            <w:webHidden/>
          </w:rPr>
          <w:fldChar w:fldCharType="end"/>
        </w:r>
      </w:hyperlink>
    </w:p>
    <w:p w14:paraId="5A11060C" w14:textId="169536E8"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65" w:history="1">
        <w:r w:rsidRPr="00B37508">
          <w:rPr>
            <w:rStyle w:val="Hyperlink"/>
            <w:noProof/>
          </w:rPr>
          <w:t>5.1.1</w:t>
        </w:r>
        <w:r>
          <w:rPr>
            <w:rFonts w:asciiTheme="minorHAnsi" w:eastAsiaTheme="minorEastAsia" w:hAnsiTheme="minorHAnsi" w:cstheme="minorBidi"/>
            <w:iCs w:val="0"/>
            <w:noProof/>
            <w:color w:val="auto"/>
            <w:sz w:val="22"/>
            <w:szCs w:val="22"/>
          </w:rPr>
          <w:tab/>
        </w:r>
        <w:r w:rsidRPr="00B37508">
          <w:rPr>
            <w:rStyle w:val="Hyperlink"/>
            <w:noProof/>
          </w:rPr>
          <w:t>Guest Wi-Fi account types</w:t>
        </w:r>
        <w:r>
          <w:rPr>
            <w:noProof/>
            <w:webHidden/>
          </w:rPr>
          <w:tab/>
        </w:r>
        <w:r>
          <w:rPr>
            <w:noProof/>
            <w:webHidden/>
          </w:rPr>
          <w:fldChar w:fldCharType="begin"/>
        </w:r>
        <w:r>
          <w:rPr>
            <w:noProof/>
            <w:webHidden/>
          </w:rPr>
          <w:instrText xml:space="preserve"> PAGEREF _Toc509414165 \h </w:instrText>
        </w:r>
        <w:r>
          <w:rPr>
            <w:noProof/>
            <w:webHidden/>
          </w:rPr>
        </w:r>
        <w:r>
          <w:rPr>
            <w:noProof/>
            <w:webHidden/>
          </w:rPr>
          <w:fldChar w:fldCharType="separate"/>
        </w:r>
        <w:r>
          <w:rPr>
            <w:noProof/>
            <w:webHidden/>
          </w:rPr>
          <w:t>25</w:t>
        </w:r>
        <w:r>
          <w:rPr>
            <w:noProof/>
            <w:webHidden/>
          </w:rPr>
          <w:fldChar w:fldCharType="end"/>
        </w:r>
      </w:hyperlink>
    </w:p>
    <w:p w14:paraId="5A21D94B" w14:textId="24BFEB7C"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67" w:history="1">
        <w:r w:rsidRPr="00B37508">
          <w:rPr>
            <w:rStyle w:val="Hyperlink"/>
            <w:noProof/>
          </w:rPr>
          <w:t>5.1.2</w:t>
        </w:r>
        <w:r>
          <w:rPr>
            <w:rFonts w:asciiTheme="minorHAnsi" w:eastAsiaTheme="minorEastAsia" w:hAnsiTheme="minorHAnsi" w:cstheme="minorBidi"/>
            <w:iCs w:val="0"/>
            <w:noProof/>
            <w:color w:val="auto"/>
            <w:sz w:val="22"/>
            <w:szCs w:val="22"/>
          </w:rPr>
          <w:tab/>
        </w:r>
        <w:r w:rsidRPr="00B37508">
          <w:rPr>
            <w:rStyle w:val="Hyperlink"/>
            <w:noProof/>
          </w:rPr>
          <w:t>EPAMGuests</w:t>
        </w:r>
        <w:r>
          <w:rPr>
            <w:noProof/>
            <w:webHidden/>
          </w:rPr>
          <w:tab/>
        </w:r>
        <w:r>
          <w:rPr>
            <w:noProof/>
            <w:webHidden/>
          </w:rPr>
          <w:fldChar w:fldCharType="begin"/>
        </w:r>
        <w:r>
          <w:rPr>
            <w:noProof/>
            <w:webHidden/>
          </w:rPr>
          <w:instrText xml:space="preserve"> PAGEREF _Toc509414167 \h </w:instrText>
        </w:r>
        <w:r>
          <w:rPr>
            <w:noProof/>
            <w:webHidden/>
          </w:rPr>
        </w:r>
        <w:r>
          <w:rPr>
            <w:noProof/>
            <w:webHidden/>
          </w:rPr>
          <w:fldChar w:fldCharType="separate"/>
        </w:r>
        <w:r>
          <w:rPr>
            <w:noProof/>
            <w:webHidden/>
          </w:rPr>
          <w:t>25</w:t>
        </w:r>
        <w:r>
          <w:rPr>
            <w:noProof/>
            <w:webHidden/>
          </w:rPr>
          <w:fldChar w:fldCharType="end"/>
        </w:r>
      </w:hyperlink>
    </w:p>
    <w:p w14:paraId="5F99F167" w14:textId="4FC7C1BD"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68" w:history="1">
        <w:r w:rsidRPr="00B37508">
          <w:rPr>
            <w:rStyle w:val="Hyperlink"/>
            <w:noProof/>
          </w:rPr>
          <w:t>5.1.3</w:t>
        </w:r>
        <w:r>
          <w:rPr>
            <w:rFonts w:asciiTheme="minorHAnsi" w:eastAsiaTheme="minorEastAsia" w:hAnsiTheme="minorHAnsi" w:cstheme="minorBidi"/>
            <w:iCs w:val="0"/>
            <w:noProof/>
            <w:color w:val="auto"/>
            <w:sz w:val="22"/>
            <w:szCs w:val="22"/>
          </w:rPr>
          <w:tab/>
        </w:r>
        <w:r w:rsidRPr="00B37508">
          <w:rPr>
            <w:rStyle w:val="Hyperlink"/>
            <w:noProof/>
          </w:rPr>
          <w:t>EPAMGuests8021x</w:t>
        </w:r>
        <w:r>
          <w:rPr>
            <w:noProof/>
            <w:webHidden/>
          </w:rPr>
          <w:tab/>
        </w:r>
        <w:r>
          <w:rPr>
            <w:noProof/>
            <w:webHidden/>
          </w:rPr>
          <w:fldChar w:fldCharType="begin"/>
        </w:r>
        <w:r>
          <w:rPr>
            <w:noProof/>
            <w:webHidden/>
          </w:rPr>
          <w:instrText xml:space="preserve"> PAGEREF _Toc509414168 \h </w:instrText>
        </w:r>
        <w:r>
          <w:rPr>
            <w:noProof/>
            <w:webHidden/>
          </w:rPr>
        </w:r>
        <w:r>
          <w:rPr>
            <w:noProof/>
            <w:webHidden/>
          </w:rPr>
          <w:fldChar w:fldCharType="separate"/>
        </w:r>
        <w:r>
          <w:rPr>
            <w:noProof/>
            <w:webHidden/>
          </w:rPr>
          <w:t>25</w:t>
        </w:r>
        <w:r>
          <w:rPr>
            <w:noProof/>
            <w:webHidden/>
          </w:rPr>
          <w:fldChar w:fldCharType="end"/>
        </w:r>
      </w:hyperlink>
    </w:p>
    <w:p w14:paraId="2FCEF07C" w14:textId="456D0090"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69" w:history="1">
        <w:r w:rsidRPr="00B37508">
          <w:rPr>
            <w:rStyle w:val="Hyperlink"/>
            <w:noProof/>
          </w:rPr>
          <w:t>5.1.3.1</w:t>
        </w:r>
        <w:r>
          <w:rPr>
            <w:rFonts w:asciiTheme="minorHAnsi" w:eastAsiaTheme="minorEastAsia" w:hAnsiTheme="minorHAnsi" w:cstheme="minorBidi"/>
            <w:noProof/>
            <w:color w:val="auto"/>
            <w:sz w:val="22"/>
            <w:szCs w:val="22"/>
          </w:rPr>
          <w:tab/>
        </w:r>
        <w:r w:rsidRPr="00B37508">
          <w:rPr>
            <w:rStyle w:val="Hyperlink"/>
            <w:noProof/>
          </w:rPr>
          <w:t>Windows 7</w:t>
        </w:r>
        <w:r>
          <w:rPr>
            <w:noProof/>
            <w:webHidden/>
          </w:rPr>
          <w:tab/>
        </w:r>
        <w:r>
          <w:rPr>
            <w:noProof/>
            <w:webHidden/>
          </w:rPr>
          <w:fldChar w:fldCharType="begin"/>
        </w:r>
        <w:r>
          <w:rPr>
            <w:noProof/>
            <w:webHidden/>
          </w:rPr>
          <w:instrText xml:space="preserve"> PAGEREF _Toc509414169 \h </w:instrText>
        </w:r>
        <w:r>
          <w:rPr>
            <w:noProof/>
            <w:webHidden/>
          </w:rPr>
        </w:r>
        <w:r>
          <w:rPr>
            <w:noProof/>
            <w:webHidden/>
          </w:rPr>
          <w:fldChar w:fldCharType="separate"/>
        </w:r>
        <w:r>
          <w:rPr>
            <w:noProof/>
            <w:webHidden/>
          </w:rPr>
          <w:t>25</w:t>
        </w:r>
        <w:r>
          <w:rPr>
            <w:noProof/>
            <w:webHidden/>
          </w:rPr>
          <w:fldChar w:fldCharType="end"/>
        </w:r>
      </w:hyperlink>
    </w:p>
    <w:p w14:paraId="30EC8663" w14:textId="74F6C543"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70" w:history="1">
        <w:r w:rsidRPr="00B37508">
          <w:rPr>
            <w:rStyle w:val="Hyperlink"/>
            <w:noProof/>
          </w:rPr>
          <w:t>5.1.3.2</w:t>
        </w:r>
        <w:r>
          <w:rPr>
            <w:rFonts w:asciiTheme="minorHAnsi" w:eastAsiaTheme="minorEastAsia" w:hAnsiTheme="minorHAnsi" w:cstheme="minorBidi"/>
            <w:noProof/>
            <w:color w:val="auto"/>
            <w:sz w:val="22"/>
            <w:szCs w:val="22"/>
          </w:rPr>
          <w:tab/>
        </w:r>
        <w:r w:rsidRPr="00B37508">
          <w:rPr>
            <w:rStyle w:val="Hyperlink"/>
            <w:noProof/>
          </w:rPr>
          <w:t>Windows XP SP3</w:t>
        </w:r>
        <w:r>
          <w:rPr>
            <w:noProof/>
            <w:webHidden/>
          </w:rPr>
          <w:tab/>
        </w:r>
        <w:r>
          <w:rPr>
            <w:noProof/>
            <w:webHidden/>
          </w:rPr>
          <w:fldChar w:fldCharType="begin"/>
        </w:r>
        <w:r>
          <w:rPr>
            <w:noProof/>
            <w:webHidden/>
          </w:rPr>
          <w:instrText xml:space="preserve"> PAGEREF _Toc509414170 \h </w:instrText>
        </w:r>
        <w:r>
          <w:rPr>
            <w:noProof/>
            <w:webHidden/>
          </w:rPr>
        </w:r>
        <w:r>
          <w:rPr>
            <w:noProof/>
            <w:webHidden/>
          </w:rPr>
          <w:fldChar w:fldCharType="separate"/>
        </w:r>
        <w:r>
          <w:rPr>
            <w:noProof/>
            <w:webHidden/>
          </w:rPr>
          <w:t>26</w:t>
        </w:r>
        <w:r>
          <w:rPr>
            <w:noProof/>
            <w:webHidden/>
          </w:rPr>
          <w:fldChar w:fldCharType="end"/>
        </w:r>
      </w:hyperlink>
    </w:p>
    <w:p w14:paraId="7CEC466C" w14:textId="45D54B50"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71" w:history="1">
        <w:r w:rsidRPr="00B37508">
          <w:rPr>
            <w:rStyle w:val="Hyperlink"/>
            <w:noProof/>
          </w:rPr>
          <w:t>5.1.3.3</w:t>
        </w:r>
        <w:r>
          <w:rPr>
            <w:rFonts w:asciiTheme="minorHAnsi" w:eastAsiaTheme="minorEastAsia" w:hAnsiTheme="minorHAnsi" w:cstheme="minorBidi"/>
            <w:noProof/>
            <w:color w:val="auto"/>
            <w:sz w:val="22"/>
            <w:szCs w:val="22"/>
          </w:rPr>
          <w:tab/>
        </w:r>
        <w:r w:rsidRPr="00B37508">
          <w:rPr>
            <w:rStyle w:val="Hyperlink"/>
            <w:noProof/>
          </w:rPr>
          <w:t>MAC OS X Lion 10.7.4</w:t>
        </w:r>
        <w:r>
          <w:rPr>
            <w:noProof/>
            <w:webHidden/>
          </w:rPr>
          <w:tab/>
        </w:r>
        <w:r>
          <w:rPr>
            <w:noProof/>
            <w:webHidden/>
          </w:rPr>
          <w:fldChar w:fldCharType="begin"/>
        </w:r>
        <w:r>
          <w:rPr>
            <w:noProof/>
            <w:webHidden/>
          </w:rPr>
          <w:instrText xml:space="preserve"> PAGEREF _Toc509414171 \h </w:instrText>
        </w:r>
        <w:r>
          <w:rPr>
            <w:noProof/>
            <w:webHidden/>
          </w:rPr>
        </w:r>
        <w:r>
          <w:rPr>
            <w:noProof/>
            <w:webHidden/>
          </w:rPr>
          <w:fldChar w:fldCharType="separate"/>
        </w:r>
        <w:r>
          <w:rPr>
            <w:noProof/>
            <w:webHidden/>
          </w:rPr>
          <w:t>27</w:t>
        </w:r>
        <w:r>
          <w:rPr>
            <w:noProof/>
            <w:webHidden/>
          </w:rPr>
          <w:fldChar w:fldCharType="end"/>
        </w:r>
      </w:hyperlink>
    </w:p>
    <w:p w14:paraId="0F56A1DC" w14:textId="78AABF14"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72" w:history="1">
        <w:r w:rsidRPr="00B37508">
          <w:rPr>
            <w:rStyle w:val="Hyperlink"/>
            <w:noProof/>
          </w:rPr>
          <w:t>5.1.3.4</w:t>
        </w:r>
        <w:r>
          <w:rPr>
            <w:rFonts w:asciiTheme="minorHAnsi" w:eastAsiaTheme="minorEastAsia" w:hAnsiTheme="minorHAnsi" w:cstheme="minorBidi"/>
            <w:noProof/>
            <w:color w:val="auto"/>
            <w:sz w:val="22"/>
            <w:szCs w:val="22"/>
          </w:rPr>
          <w:tab/>
        </w:r>
        <w:r w:rsidRPr="00B37508">
          <w:rPr>
            <w:rStyle w:val="Hyperlink"/>
            <w:noProof/>
          </w:rPr>
          <w:t>Windows Mobile 5.x and 6.x</w:t>
        </w:r>
        <w:r>
          <w:rPr>
            <w:noProof/>
            <w:webHidden/>
          </w:rPr>
          <w:tab/>
        </w:r>
        <w:r>
          <w:rPr>
            <w:noProof/>
            <w:webHidden/>
          </w:rPr>
          <w:fldChar w:fldCharType="begin"/>
        </w:r>
        <w:r>
          <w:rPr>
            <w:noProof/>
            <w:webHidden/>
          </w:rPr>
          <w:instrText xml:space="preserve"> PAGEREF _Toc509414172 \h </w:instrText>
        </w:r>
        <w:r>
          <w:rPr>
            <w:noProof/>
            <w:webHidden/>
          </w:rPr>
        </w:r>
        <w:r>
          <w:rPr>
            <w:noProof/>
            <w:webHidden/>
          </w:rPr>
          <w:fldChar w:fldCharType="separate"/>
        </w:r>
        <w:r>
          <w:rPr>
            <w:noProof/>
            <w:webHidden/>
          </w:rPr>
          <w:t>27</w:t>
        </w:r>
        <w:r>
          <w:rPr>
            <w:noProof/>
            <w:webHidden/>
          </w:rPr>
          <w:fldChar w:fldCharType="end"/>
        </w:r>
      </w:hyperlink>
    </w:p>
    <w:p w14:paraId="098C3BE2" w14:textId="444D33BF"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73" w:history="1">
        <w:r w:rsidRPr="00B37508">
          <w:rPr>
            <w:rStyle w:val="Hyperlink"/>
            <w:noProof/>
          </w:rPr>
          <w:t>5.1.3.5</w:t>
        </w:r>
        <w:r>
          <w:rPr>
            <w:rFonts w:asciiTheme="minorHAnsi" w:eastAsiaTheme="minorEastAsia" w:hAnsiTheme="minorHAnsi" w:cstheme="minorBidi"/>
            <w:noProof/>
            <w:color w:val="auto"/>
            <w:sz w:val="22"/>
            <w:szCs w:val="22"/>
          </w:rPr>
          <w:tab/>
        </w:r>
        <w:r w:rsidRPr="00B37508">
          <w:rPr>
            <w:rStyle w:val="Hyperlink"/>
            <w:noProof/>
          </w:rPr>
          <w:t>Android</w:t>
        </w:r>
        <w:r>
          <w:rPr>
            <w:noProof/>
            <w:webHidden/>
          </w:rPr>
          <w:tab/>
        </w:r>
        <w:r>
          <w:rPr>
            <w:noProof/>
            <w:webHidden/>
          </w:rPr>
          <w:fldChar w:fldCharType="begin"/>
        </w:r>
        <w:r>
          <w:rPr>
            <w:noProof/>
            <w:webHidden/>
          </w:rPr>
          <w:instrText xml:space="preserve"> PAGEREF _Toc509414173 \h </w:instrText>
        </w:r>
        <w:r>
          <w:rPr>
            <w:noProof/>
            <w:webHidden/>
          </w:rPr>
        </w:r>
        <w:r>
          <w:rPr>
            <w:noProof/>
            <w:webHidden/>
          </w:rPr>
          <w:fldChar w:fldCharType="separate"/>
        </w:r>
        <w:r>
          <w:rPr>
            <w:noProof/>
            <w:webHidden/>
          </w:rPr>
          <w:t>27</w:t>
        </w:r>
        <w:r>
          <w:rPr>
            <w:noProof/>
            <w:webHidden/>
          </w:rPr>
          <w:fldChar w:fldCharType="end"/>
        </w:r>
      </w:hyperlink>
    </w:p>
    <w:p w14:paraId="63E2011A" w14:textId="072CCC92"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74" w:history="1">
        <w:r w:rsidRPr="00B37508">
          <w:rPr>
            <w:rStyle w:val="Hyperlink"/>
            <w:noProof/>
          </w:rPr>
          <w:t>5.1.3.6</w:t>
        </w:r>
        <w:r>
          <w:rPr>
            <w:rFonts w:asciiTheme="minorHAnsi" w:eastAsiaTheme="minorEastAsia" w:hAnsiTheme="minorHAnsi" w:cstheme="minorBidi"/>
            <w:noProof/>
            <w:color w:val="auto"/>
            <w:sz w:val="22"/>
            <w:szCs w:val="22"/>
          </w:rPr>
          <w:tab/>
        </w:r>
        <w:r w:rsidRPr="00B37508">
          <w:rPr>
            <w:rStyle w:val="Hyperlink"/>
            <w:noProof/>
          </w:rPr>
          <w:t>iOS 5.x, 6.x</w:t>
        </w:r>
        <w:r>
          <w:rPr>
            <w:noProof/>
            <w:webHidden/>
          </w:rPr>
          <w:tab/>
        </w:r>
        <w:r>
          <w:rPr>
            <w:noProof/>
            <w:webHidden/>
          </w:rPr>
          <w:fldChar w:fldCharType="begin"/>
        </w:r>
        <w:r>
          <w:rPr>
            <w:noProof/>
            <w:webHidden/>
          </w:rPr>
          <w:instrText xml:space="preserve"> PAGEREF _Toc509414174 \h </w:instrText>
        </w:r>
        <w:r>
          <w:rPr>
            <w:noProof/>
            <w:webHidden/>
          </w:rPr>
        </w:r>
        <w:r>
          <w:rPr>
            <w:noProof/>
            <w:webHidden/>
          </w:rPr>
          <w:fldChar w:fldCharType="separate"/>
        </w:r>
        <w:r>
          <w:rPr>
            <w:noProof/>
            <w:webHidden/>
          </w:rPr>
          <w:t>28</w:t>
        </w:r>
        <w:r>
          <w:rPr>
            <w:noProof/>
            <w:webHidden/>
          </w:rPr>
          <w:fldChar w:fldCharType="end"/>
        </w:r>
      </w:hyperlink>
    </w:p>
    <w:p w14:paraId="70511E88" w14:textId="2838DEF7" w:rsidR="00DB6B13" w:rsidRDefault="00DB6B13">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509414175" w:history="1">
        <w:r w:rsidRPr="00B37508">
          <w:rPr>
            <w:rStyle w:val="Hyperlink"/>
            <w:noProof/>
          </w:rPr>
          <w:t>5.2</w:t>
        </w:r>
        <w:r>
          <w:rPr>
            <w:rFonts w:asciiTheme="minorHAnsi" w:eastAsiaTheme="minorEastAsia" w:hAnsiTheme="minorHAnsi" w:cstheme="minorBidi"/>
            <w:caps w:val="0"/>
            <w:noProof/>
            <w:color w:val="auto"/>
            <w:sz w:val="22"/>
            <w:szCs w:val="22"/>
          </w:rPr>
          <w:tab/>
        </w:r>
        <w:r w:rsidRPr="00B37508">
          <w:rPr>
            <w:rStyle w:val="Hyperlink"/>
            <w:noProof/>
          </w:rPr>
          <w:t>EPAM Employee Connection</w:t>
        </w:r>
        <w:r>
          <w:rPr>
            <w:noProof/>
            <w:webHidden/>
          </w:rPr>
          <w:tab/>
        </w:r>
        <w:r>
          <w:rPr>
            <w:noProof/>
            <w:webHidden/>
          </w:rPr>
          <w:fldChar w:fldCharType="begin"/>
        </w:r>
        <w:r>
          <w:rPr>
            <w:noProof/>
            <w:webHidden/>
          </w:rPr>
          <w:instrText xml:space="preserve"> PAGEREF _Toc509414175 \h </w:instrText>
        </w:r>
        <w:r>
          <w:rPr>
            <w:noProof/>
            <w:webHidden/>
          </w:rPr>
        </w:r>
        <w:r>
          <w:rPr>
            <w:noProof/>
            <w:webHidden/>
          </w:rPr>
          <w:fldChar w:fldCharType="separate"/>
        </w:r>
        <w:r>
          <w:rPr>
            <w:noProof/>
            <w:webHidden/>
          </w:rPr>
          <w:t>28</w:t>
        </w:r>
        <w:r>
          <w:rPr>
            <w:noProof/>
            <w:webHidden/>
          </w:rPr>
          <w:fldChar w:fldCharType="end"/>
        </w:r>
      </w:hyperlink>
    </w:p>
    <w:p w14:paraId="730D2A4F" w14:textId="2240FC43"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76" w:history="1">
        <w:r w:rsidRPr="00B37508">
          <w:rPr>
            <w:rStyle w:val="Hyperlink"/>
            <w:noProof/>
          </w:rPr>
          <w:t>5.2.1</w:t>
        </w:r>
        <w:r>
          <w:rPr>
            <w:rFonts w:asciiTheme="minorHAnsi" w:eastAsiaTheme="minorEastAsia" w:hAnsiTheme="minorHAnsi" w:cstheme="minorBidi"/>
            <w:iCs w:val="0"/>
            <w:noProof/>
            <w:color w:val="auto"/>
            <w:sz w:val="22"/>
            <w:szCs w:val="22"/>
          </w:rPr>
          <w:tab/>
        </w:r>
        <w:r w:rsidRPr="00B37508">
          <w:rPr>
            <w:rStyle w:val="Hyperlink"/>
            <w:noProof/>
          </w:rPr>
          <w:t>EPAMemployees</w:t>
        </w:r>
        <w:r>
          <w:rPr>
            <w:noProof/>
            <w:webHidden/>
          </w:rPr>
          <w:tab/>
        </w:r>
        <w:r>
          <w:rPr>
            <w:noProof/>
            <w:webHidden/>
          </w:rPr>
          <w:fldChar w:fldCharType="begin"/>
        </w:r>
        <w:r>
          <w:rPr>
            <w:noProof/>
            <w:webHidden/>
          </w:rPr>
          <w:instrText xml:space="preserve"> PAGEREF _Toc509414176 \h </w:instrText>
        </w:r>
        <w:r>
          <w:rPr>
            <w:noProof/>
            <w:webHidden/>
          </w:rPr>
        </w:r>
        <w:r>
          <w:rPr>
            <w:noProof/>
            <w:webHidden/>
          </w:rPr>
          <w:fldChar w:fldCharType="separate"/>
        </w:r>
        <w:r>
          <w:rPr>
            <w:noProof/>
            <w:webHidden/>
          </w:rPr>
          <w:t>28</w:t>
        </w:r>
        <w:r>
          <w:rPr>
            <w:noProof/>
            <w:webHidden/>
          </w:rPr>
          <w:fldChar w:fldCharType="end"/>
        </w:r>
      </w:hyperlink>
    </w:p>
    <w:p w14:paraId="5B1D0FE9" w14:textId="0226B28B" w:rsidR="00DB6B13" w:rsidRDefault="00DB6B13">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509414177" w:history="1">
        <w:r w:rsidRPr="00B37508">
          <w:rPr>
            <w:rStyle w:val="Hyperlink"/>
            <w:noProof/>
          </w:rPr>
          <w:t>5.2.2</w:t>
        </w:r>
        <w:r>
          <w:rPr>
            <w:rFonts w:asciiTheme="minorHAnsi" w:eastAsiaTheme="minorEastAsia" w:hAnsiTheme="minorHAnsi" w:cstheme="minorBidi"/>
            <w:iCs w:val="0"/>
            <w:noProof/>
            <w:color w:val="auto"/>
            <w:sz w:val="22"/>
            <w:szCs w:val="22"/>
          </w:rPr>
          <w:tab/>
        </w:r>
        <w:r w:rsidRPr="00B37508">
          <w:rPr>
            <w:rStyle w:val="Hyperlink"/>
            <w:noProof/>
          </w:rPr>
          <w:t>EPAM8021x</w:t>
        </w:r>
        <w:r>
          <w:rPr>
            <w:noProof/>
            <w:webHidden/>
          </w:rPr>
          <w:tab/>
        </w:r>
        <w:r>
          <w:rPr>
            <w:noProof/>
            <w:webHidden/>
          </w:rPr>
          <w:fldChar w:fldCharType="begin"/>
        </w:r>
        <w:r>
          <w:rPr>
            <w:noProof/>
            <w:webHidden/>
          </w:rPr>
          <w:instrText xml:space="preserve"> PAGEREF _Toc509414177 \h </w:instrText>
        </w:r>
        <w:r>
          <w:rPr>
            <w:noProof/>
            <w:webHidden/>
          </w:rPr>
        </w:r>
        <w:r>
          <w:rPr>
            <w:noProof/>
            <w:webHidden/>
          </w:rPr>
          <w:fldChar w:fldCharType="separate"/>
        </w:r>
        <w:r>
          <w:rPr>
            <w:noProof/>
            <w:webHidden/>
          </w:rPr>
          <w:t>29</w:t>
        </w:r>
        <w:r>
          <w:rPr>
            <w:noProof/>
            <w:webHidden/>
          </w:rPr>
          <w:fldChar w:fldCharType="end"/>
        </w:r>
      </w:hyperlink>
    </w:p>
    <w:p w14:paraId="04F83730" w14:textId="5DC8B3D9"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78" w:history="1">
        <w:r w:rsidRPr="00B37508">
          <w:rPr>
            <w:rStyle w:val="Hyperlink"/>
            <w:noProof/>
          </w:rPr>
          <w:t>5.2.2.1</w:t>
        </w:r>
        <w:r>
          <w:rPr>
            <w:rFonts w:asciiTheme="minorHAnsi" w:eastAsiaTheme="minorEastAsia" w:hAnsiTheme="minorHAnsi" w:cstheme="minorBidi"/>
            <w:noProof/>
            <w:color w:val="auto"/>
            <w:sz w:val="22"/>
            <w:szCs w:val="22"/>
          </w:rPr>
          <w:tab/>
        </w:r>
        <w:r w:rsidRPr="00B37508">
          <w:rPr>
            <w:rStyle w:val="Hyperlink"/>
            <w:noProof/>
          </w:rPr>
          <w:t>Windows 7</w:t>
        </w:r>
        <w:r>
          <w:rPr>
            <w:noProof/>
            <w:webHidden/>
          </w:rPr>
          <w:tab/>
        </w:r>
        <w:r>
          <w:rPr>
            <w:noProof/>
            <w:webHidden/>
          </w:rPr>
          <w:fldChar w:fldCharType="begin"/>
        </w:r>
        <w:r>
          <w:rPr>
            <w:noProof/>
            <w:webHidden/>
          </w:rPr>
          <w:instrText xml:space="preserve"> PAGEREF _Toc509414178 \h </w:instrText>
        </w:r>
        <w:r>
          <w:rPr>
            <w:noProof/>
            <w:webHidden/>
          </w:rPr>
        </w:r>
        <w:r>
          <w:rPr>
            <w:noProof/>
            <w:webHidden/>
          </w:rPr>
          <w:fldChar w:fldCharType="separate"/>
        </w:r>
        <w:r>
          <w:rPr>
            <w:noProof/>
            <w:webHidden/>
          </w:rPr>
          <w:t>29</w:t>
        </w:r>
        <w:r>
          <w:rPr>
            <w:noProof/>
            <w:webHidden/>
          </w:rPr>
          <w:fldChar w:fldCharType="end"/>
        </w:r>
      </w:hyperlink>
    </w:p>
    <w:p w14:paraId="4169E23C" w14:textId="3E4AF2F1"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79" w:history="1">
        <w:r w:rsidRPr="00B37508">
          <w:rPr>
            <w:rStyle w:val="Hyperlink"/>
            <w:noProof/>
          </w:rPr>
          <w:t>5.2.2.2</w:t>
        </w:r>
        <w:r>
          <w:rPr>
            <w:rFonts w:asciiTheme="minorHAnsi" w:eastAsiaTheme="minorEastAsia" w:hAnsiTheme="minorHAnsi" w:cstheme="minorBidi"/>
            <w:noProof/>
            <w:color w:val="auto"/>
            <w:sz w:val="22"/>
            <w:szCs w:val="22"/>
          </w:rPr>
          <w:tab/>
        </w:r>
        <w:r w:rsidRPr="00B37508">
          <w:rPr>
            <w:rStyle w:val="Hyperlink"/>
            <w:noProof/>
          </w:rPr>
          <w:t>Windows XP SP3</w:t>
        </w:r>
        <w:r>
          <w:rPr>
            <w:noProof/>
            <w:webHidden/>
          </w:rPr>
          <w:tab/>
        </w:r>
        <w:r>
          <w:rPr>
            <w:noProof/>
            <w:webHidden/>
          </w:rPr>
          <w:fldChar w:fldCharType="begin"/>
        </w:r>
        <w:r>
          <w:rPr>
            <w:noProof/>
            <w:webHidden/>
          </w:rPr>
          <w:instrText xml:space="preserve"> PAGEREF _Toc509414179 \h </w:instrText>
        </w:r>
        <w:r>
          <w:rPr>
            <w:noProof/>
            <w:webHidden/>
          </w:rPr>
        </w:r>
        <w:r>
          <w:rPr>
            <w:noProof/>
            <w:webHidden/>
          </w:rPr>
          <w:fldChar w:fldCharType="separate"/>
        </w:r>
        <w:r>
          <w:rPr>
            <w:noProof/>
            <w:webHidden/>
          </w:rPr>
          <w:t>29</w:t>
        </w:r>
        <w:r>
          <w:rPr>
            <w:noProof/>
            <w:webHidden/>
          </w:rPr>
          <w:fldChar w:fldCharType="end"/>
        </w:r>
      </w:hyperlink>
    </w:p>
    <w:p w14:paraId="161901AC" w14:textId="02993FA7"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80" w:history="1">
        <w:r w:rsidRPr="00B37508">
          <w:rPr>
            <w:rStyle w:val="Hyperlink"/>
            <w:noProof/>
          </w:rPr>
          <w:t>5.2.2.3</w:t>
        </w:r>
        <w:r>
          <w:rPr>
            <w:rFonts w:asciiTheme="minorHAnsi" w:eastAsiaTheme="minorEastAsia" w:hAnsiTheme="minorHAnsi" w:cstheme="minorBidi"/>
            <w:noProof/>
            <w:color w:val="auto"/>
            <w:sz w:val="22"/>
            <w:szCs w:val="22"/>
          </w:rPr>
          <w:tab/>
        </w:r>
        <w:r w:rsidRPr="00B37508">
          <w:rPr>
            <w:rStyle w:val="Hyperlink"/>
            <w:noProof/>
          </w:rPr>
          <w:t>MAC OS X Lion 10.7.4</w:t>
        </w:r>
        <w:r>
          <w:rPr>
            <w:noProof/>
            <w:webHidden/>
          </w:rPr>
          <w:tab/>
        </w:r>
        <w:r>
          <w:rPr>
            <w:noProof/>
            <w:webHidden/>
          </w:rPr>
          <w:fldChar w:fldCharType="begin"/>
        </w:r>
        <w:r>
          <w:rPr>
            <w:noProof/>
            <w:webHidden/>
          </w:rPr>
          <w:instrText xml:space="preserve"> PAGEREF _Toc509414180 \h </w:instrText>
        </w:r>
        <w:r>
          <w:rPr>
            <w:noProof/>
            <w:webHidden/>
          </w:rPr>
        </w:r>
        <w:r>
          <w:rPr>
            <w:noProof/>
            <w:webHidden/>
          </w:rPr>
          <w:fldChar w:fldCharType="separate"/>
        </w:r>
        <w:r>
          <w:rPr>
            <w:noProof/>
            <w:webHidden/>
          </w:rPr>
          <w:t>30</w:t>
        </w:r>
        <w:r>
          <w:rPr>
            <w:noProof/>
            <w:webHidden/>
          </w:rPr>
          <w:fldChar w:fldCharType="end"/>
        </w:r>
      </w:hyperlink>
    </w:p>
    <w:p w14:paraId="5861F036" w14:textId="57B9C9DC"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81" w:history="1">
        <w:r w:rsidRPr="00B37508">
          <w:rPr>
            <w:rStyle w:val="Hyperlink"/>
            <w:noProof/>
          </w:rPr>
          <w:t>5.2.2.4</w:t>
        </w:r>
        <w:r>
          <w:rPr>
            <w:rFonts w:asciiTheme="minorHAnsi" w:eastAsiaTheme="minorEastAsia" w:hAnsiTheme="minorHAnsi" w:cstheme="minorBidi"/>
            <w:noProof/>
            <w:color w:val="auto"/>
            <w:sz w:val="22"/>
            <w:szCs w:val="22"/>
          </w:rPr>
          <w:tab/>
        </w:r>
        <w:r w:rsidRPr="00B37508">
          <w:rPr>
            <w:rStyle w:val="Hyperlink"/>
            <w:noProof/>
          </w:rPr>
          <w:t>Windows Mobile 5.x and 6.x</w:t>
        </w:r>
        <w:r>
          <w:rPr>
            <w:noProof/>
            <w:webHidden/>
          </w:rPr>
          <w:tab/>
        </w:r>
        <w:r>
          <w:rPr>
            <w:noProof/>
            <w:webHidden/>
          </w:rPr>
          <w:fldChar w:fldCharType="begin"/>
        </w:r>
        <w:r>
          <w:rPr>
            <w:noProof/>
            <w:webHidden/>
          </w:rPr>
          <w:instrText xml:space="preserve"> PAGEREF _Toc509414181 \h </w:instrText>
        </w:r>
        <w:r>
          <w:rPr>
            <w:noProof/>
            <w:webHidden/>
          </w:rPr>
        </w:r>
        <w:r>
          <w:rPr>
            <w:noProof/>
            <w:webHidden/>
          </w:rPr>
          <w:fldChar w:fldCharType="separate"/>
        </w:r>
        <w:r>
          <w:rPr>
            <w:noProof/>
            <w:webHidden/>
          </w:rPr>
          <w:t>30</w:t>
        </w:r>
        <w:r>
          <w:rPr>
            <w:noProof/>
            <w:webHidden/>
          </w:rPr>
          <w:fldChar w:fldCharType="end"/>
        </w:r>
      </w:hyperlink>
    </w:p>
    <w:p w14:paraId="40492175" w14:textId="60DDD854"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82" w:history="1">
        <w:r w:rsidRPr="00B37508">
          <w:rPr>
            <w:rStyle w:val="Hyperlink"/>
            <w:noProof/>
          </w:rPr>
          <w:t>5.2.2.5</w:t>
        </w:r>
        <w:r>
          <w:rPr>
            <w:rFonts w:asciiTheme="minorHAnsi" w:eastAsiaTheme="minorEastAsia" w:hAnsiTheme="minorHAnsi" w:cstheme="minorBidi"/>
            <w:noProof/>
            <w:color w:val="auto"/>
            <w:sz w:val="22"/>
            <w:szCs w:val="22"/>
          </w:rPr>
          <w:tab/>
        </w:r>
        <w:r w:rsidRPr="00B37508">
          <w:rPr>
            <w:rStyle w:val="Hyperlink"/>
            <w:noProof/>
          </w:rPr>
          <w:t>Android</w:t>
        </w:r>
        <w:r>
          <w:rPr>
            <w:noProof/>
            <w:webHidden/>
          </w:rPr>
          <w:tab/>
        </w:r>
        <w:r>
          <w:rPr>
            <w:noProof/>
            <w:webHidden/>
          </w:rPr>
          <w:fldChar w:fldCharType="begin"/>
        </w:r>
        <w:r>
          <w:rPr>
            <w:noProof/>
            <w:webHidden/>
          </w:rPr>
          <w:instrText xml:space="preserve"> PAGEREF _Toc509414182 \h </w:instrText>
        </w:r>
        <w:r>
          <w:rPr>
            <w:noProof/>
            <w:webHidden/>
          </w:rPr>
        </w:r>
        <w:r>
          <w:rPr>
            <w:noProof/>
            <w:webHidden/>
          </w:rPr>
          <w:fldChar w:fldCharType="separate"/>
        </w:r>
        <w:r>
          <w:rPr>
            <w:noProof/>
            <w:webHidden/>
          </w:rPr>
          <w:t>30</w:t>
        </w:r>
        <w:r>
          <w:rPr>
            <w:noProof/>
            <w:webHidden/>
          </w:rPr>
          <w:fldChar w:fldCharType="end"/>
        </w:r>
      </w:hyperlink>
    </w:p>
    <w:p w14:paraId="5095572D" w14:textId="3165D490" w:rsidR="00DB6B13" w:rsidRDefault="00DB6B13">
      <w:pPr>
        <w:pStyle w:val="TOC4"/>
        <w:tabs>
          <w:tab w:val="left" w:pos="1600"/>
          <w:tab w:val="right" w:leader="dot" w:pos="9347"/>
        </w:tabs>
        <w:rPr>
          <w:rFonts w:asciiTheme="minorHAnsi" w:eastAsiaTheme="minorEastAsia" w:hAnsiTheme="minorHAnsi" w:cstheme="minorBidi"/>
          <w:noProof/>
          <w:color w:val="auto"/>
          <w:sz w:val="22"/>
          <w:szCs w:val="22"/>
        </w:rPr>
      </w:pPr>
      <w:hyperlink w:anchor="_Toc509414183" w:history="1">
        <w:r w:rsidRPr="00B37508">
          <w:rPr>
            <w:rStyle w:val="Hyperlink"/>
            <w:noProof/>
          </w:rPr>
          <w:t>5.2.2.6</w:t>
        </w:r>
        <w:r>
          <w:rPr>
            <w:rFonts w:asciiTheme="minorHAnsi" w:eastAsiaTheme="minorEastAsia" w:hAnsiTheme="minorHAnsi" w:cstheme="minorBidi"/>
            <w:noProof/>
            <w:color w:val="auto"/>
            <w:sz w:val="22"/>
            <w:szCs w:val="22"/>
          </w:rPr>
          <w:tab/>
        </w:r>
        <w:r w:rsidRPr="00B37508">
          <w:rPr>
            <w:rStyle w:val="Hyperlink"/>
            <w:noProof/>
          </w:rPr>
          <w:t>iOS</w:t>
        </w:r>
        <w:r>
          <w:rPr>
            <w:noProof/>
            <w:webHidden/>
          </w:rPr>
          <w:tab/>
        </w:r>
        <w:r>
          <w:rPr>
            <w:noProof/>
            <w:webHidden/>
          </w:rPr>
          <w:fldChar w:fldCharType="begin"/>
        </w:r>
        <w:r>
          <w:rPr>
            <w:noProof/>
            <w:webHidden/>
          </w:rPr>
          <w:instrText xml:space="preserve"> PAGEREF _Toc509414183 \h </w:instrText>
        </w:r>
        <w:r>
          <w:rPr>
            <w:noProof/>
            <w:webHidden/>
          </w:rPr>
        </w:r>
        <w:r>
          <w:rPr>
            <w:noProof/>
            <w:webHidden/>
          </w:rPr>
          <w:fldChar w:fldCharType="separate"/>
        </w:r>
        <w:r>
          <w:rPr>
            <w:noProof/>
            <w:webHidden/>
          </w:rPr>
          <w:t>31</w:t>
        </w:r>
        <w:r>
          <w:rPr>
            <w:noProof/>
            <w:webHidden/>
          </w:rPr>
          <w:fldChar w:fldCharType="end"/>
        </w:r>
      </w:hyperlink>
    </w:p>
    <w:p w14:paraId="0C3E32BE" w14:textId="675D0D24" w:rsidR="00DB6B13" w:rsidRDefault="00DB6B13">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509414184" w:history="1">
        <w:r w:rsidRPr="00B37508">
          <w:rPr>
            <w:rStyle w:val="Hyperlink"/>
            <w:noProof/>
          </w:rPr>
          <w:t>Appendix A.</w:t>
        </w:r>
        <w:r>
          <w:rPr>
            <w:rFonts w:asciiTheme="minorHAnsi" w:eastAsiaTheme="minorEastAsia" w:hAnsiTheme="minorHAnsi" w:cstheme="minorBidi"/>
            <w:bCs w:val="0"/>
            <w:caps w:val="0"/>
            <w:noProof/>
            <w:color w:val="auto"/>
            <w:sz w:val="22"/>
            <w:szCs w:val="22"/>
          </w:rPr>
          <w:tab/>
        </w:r>
        <w:r w:rsidRPr="00B37508">
          <w:rPr>
            <w:rStyle w:val="Hyperlink"/>
            <w:noProof/>
          </w:rPr>
          <w:t>GATES</w:t>
        </w:r>
        <w:r>
          <w:rPr>
            <w:noProof/>
            <w:webHidden/>
          </w:rPr>
          <w:tab/>
        </w:r>
        <w:r>
          <w:rPr>
            <w:noProof/>
            <w:webHidden/>
          </w:rPr>
          <w:fldChar w:fldCharType="begin"/>
        </w:r>
        <w:r>
          <w:rPr>
            <w:noProof/>
            <w:webHidden/>
          </w:rPr>
          <w:instrText xml:space="preserve"> PAGEREF _Toc509414184 \h </w:instrText>
        </w:r>
        <w:r>
          <w:rPr>
            <w:noProof/>
            <w:webHidden/>
          </w:rPr>
        </w:r>
        <w:r>
          <w:rPr>
            <w:noProof/>
            <w:webHidden/>
          </w:rPr>
          <w:fldChar w:fldCharType="separate"/>
        </w:r>
        <w:r>
          <w:rPr>
            <w:noProof/>
            <w:webHidden/>
          </w:rPr>
          <w:t>35</w:t>
        </w:r>
        <w:r>
          <w:rPr>
            <w:noProof/>
            <w:webHidden/>
          </w:rPr>
          <w:fldChar w:fldCharType="end"/>
        </w:r>
      </w:hyperlink>
    </w:p>
    <w:p w14:paraId="492D4AE3" w14:textId="5C71FEE4" w:rsidR="00DB6B13" w:rsidRDefault="00DB6B13">
      <w:pPr>
        <w:pStyle w:val="TOC2"/>
        <w:tabs>
          <w:tab w:val="left" w:pos="1715"/>
          <w:tab w:val="right" w:leader="dot" w:pos="9347"/>
        </w:tabs>
        <w:rPr>
          <w:rFonts w:asciiTheme="minorHAnsi" w:eastAsiaTheme="minorEastAsia" w:hAnsiTheme="minorHAnsi" w:cstheme="minorBidi"/>
          <w:caps w:val="0"/>
          <w:noProof/>
          <w:color w:val="auto"/>
          <w:sz w:val="22"/>
          <w:szCs w:val="22"/>
        </w:rPr>
      </w:pPr>
      <w:hyperlink w:anchor="_Toc509414185" w:history="1">
        <w:r w:rsidRPr="00B37508">
          <w:rPr>
            <w:rStyle w:val="Hyperlink"/>
            <w:noProof/>
          </w:rPr>
          <w:t>Appendix A.1.</w:t>
        </w:r>
        <w:r>
          <w:rPr>
            <w:rFonts w:asciiTheme="minorHAnsi" w:eastAsiaTheme="minorEastAsia" w:hAnsiTheme="minorHAnsi" w:cstheme="minorBidi"/>
            <w:caps w:val="0"/>
            <w:noProof/>
            <w:color w:val="auto"/>
            <w:sz w:val="22"/>
            <w:szCs w:val="22"/>
          </w:rPr>
          <w:tab/>
        </w:r>
        <w:r w:rsidRPr="00B37508">
          <w:rPr>
            <w:rStyle w:val="Hyperlink"/>
            <w:noProof/>
          </w:rPr>
          <w:t>VPN GATES</w:t>
        </w:r>
        <w:r>
          <w:rPr>
            <w:noProof/>
            <w:webHidden/>
          </w:rPr>
          <w:tab/>
        </w:r>
        <w:r>
          <w:rPr>
            <w:noProof/>
            <w:webHidden/>
          </w:rPr>
          <w:fldChar w:fldCharType="begin"/>
        </w:r>
        <w:r>
          <w:rPr>
            <w:noProof/>
            <w:webHidden/>
          </w:rPr>
          <w:instrText xml:space="preserve"> PAGEREF _Toc509414185 \h </w:instrText>
        </w:r>
        <w:r>
          <w:rPr>
            <w:noProof/>
            <w:webHidden/>
          </w:rPr>
        </w:r>
        <w:r>
          <w:rPr>
            <w:noProof/>
            <w:webHidden/>
          </w:rPr>
          <w:fldChar w:fldCharType="separate"/>
        </w:r>
        <w:r>
          <w:rPr>
            <w:noProof/>
            <w:webHidden/>
          </w:rPr>
          <w:t>35</w:t>
        </w:r>
        <w:r>
          <w:rPr>
            <w:noProof/>
            <w:webHidden/>
          </w:rPr>
          <w:fldChar w:fldCharType="end"/>
        </w:r>
      </w:hyperlink>
    </w:p>
    <w:p w14:paraId="699EB237" w14:textId="176BF65F" w:rsidR="00DB6B13" w:rsidRDefault="00DB6B13">
      <w:pPr>
        <w:pStyle w:val="TOC2"/>
        <w:tabs>
          <w:tab w:val="left" w:pos="1715"/>
          <w:tab w:val="right" w:leader="dot" w:pos="9347"/>
        </w:tabs>
        <w:rPr>
          <w:rFonts w:asciiTheme="minorHAnsi" w:eastAsiaTheme="minorEastAsia" w:hAnsiTheme="minorHAnsi" w:cstheme="minorBidi"/>
          <w:caps w:val="0"/>
          <w:noProof/>
          <w:color w:val="auto"/>
          <w:sz w:val="22"/>
          <w:szCs w:val="22"/>
        </w:rPr>
      </w:pPr>
      <w:hyperlink w:anchor="_Toc509414186" w:history="1">
        <w:r w:rsidRPr="00B37508">
          <w:rPr>
            <w:rStyle w:val="Hyperlink"/>
            <w:noProof/>
          </w:rPr>
          <w:t>Appendix A.2.</w:t>
        </w:r>
        <w:r>
          <w:rPr>
            <w:rFonts w:asciiTheme="minorHAnsi" w:eastAsiaTheme="minorEastAsia" w:hAnsiTheme="minorHAnsi" w:cstheme="minorBidi"/>
            <w:caps w:val="0"/>
            <w:noProof/>
            <w:color w:val="auto"/>
            <w:sz w:val="22"/>
            <w:szCs w:val="22"/>
          </w:rPr>
          <w:tab/>
        </w:r>
        <w:r w:rsidRPr="00B37508">
          <w:rPr>
            <w:rStyle w:val="Hyperlink"/>
            <w:noProof/>
          </w:rPr>
          <w:t>TSG Gates</w:t>
        </w:r>
        <w:r>
          <w:rPr>
            <w:noProof/>
            <w:webHidden/>
          </w:rPr>
          <w:tab/>
        </w:r>
        <w:r>
          <w:rPr>
            <w:noProof/>
            <w:webHidden/>
          </w:rPr>
          <w:fldChar w:fldCharType="begin"/>
        </w:r>
        <w:r>
          <w:rPr>
            <w:noProof/>
            <w:webHidden/>
          </w:rPr>
          <w:instrText xml:space="preserve"> PAGEREF _Toc509414186 \h </w:instrText>
        </w:r>
        <w:r>
          <w:rPr>
            <w:noProof/>
            <w:webHidden/>
          </w:rPr>
        </w:r>
        <w:r>
          <w:rPr>
            <w:noProof/>
            <w:webHidden/>
          </w:rPr>
          <w:fldChar w:fldCharType="separate"/>
        </w:r>
        <w:r>
          <w:rPr>
            <w:noProof/>
            <w:webHidden/>
          </w:rPr>
          <w:t>35</w:t>
        </w:r>
        <w:r>
          <w:rPr>
            <w:noProof/>
            <w:webHidden/>
          </w:rPr>
          <w:fldChar w:fldCharType="end"/>
        </w:r>
      </w:hyperlink>
    </w:p>
    <w:p w14:paraId="0827DA53" w14:textId="76600374" w:rsidR="00DB6B13" w:rsidRDefault="00DB6B13">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509414187" w:history="1">
        <w:r w:rsidRPr="00B37508">
          <w:rPr>
            <w:rStyle w:val="Hyperlink"/>
            <w:noProof/>
          </w:rPr>
          <w:t>Appendix B.</w:t>
        </w:r>
        <w:r>
          <w:rPr>
            <w:rFonts w:asciiTheme="minorHAnsi" w:eastAsiaTheme="minorEastAsia" w:hAnsiTheme="minorHAnsi" w:cstheme="minorBidi"/>
            <w:bCs w:val="0"/>
            <w:caps w:val="0"/>
            <w:noProof/>
            <w:color w:val="auto"/>
            <w:sz w:val="22"/>
            <w:szCs w:val="22"/>
          </w:rPr>
          <w:tab/>
        </w:r>
        <w:r w:rsidRPr="00B37508">
          <w:rPr>
            <w:rStyle w:val="Hyperlink"/>
            <w:noProof/>
          </w:rPr>
          <w:t>KEYS</w:t>
        </w:r>
        <w:r>
          <w:rPr>
            <w:noProof/>
            <w:webHidden/>
          </w:rPr>
          <w:tab/>
        </w:r>
        <w:r>
          <w:rPr>
            <w:noProof/>
            <w:webHidden/>
          </w:rPr>
          <w:fldChar w:fldCharType="begin"/>
        </w:r>
        <w:r>
          <w:rPr>
            <w:noProof/>
            <w:webHidden/>
          </w:rPr>
          <w:instrText xml:space="preserve"> PAGEREF _Toc509414187 \h </w:instrText>
        </w:r>
        <w:r>
          <w:rPr>
            <w:noProof/>
            <w:webHidden/>
          </w:rPr>
        </w:r>
        <w:r>
          <w:rPr>
            <w:noProof/>
            <w:webHidden/>
          </w:rPr>
          <w:fldChar w:fldCharType="separate"/>
        </w:r>
        <w:r>
          <w:rPr>
            <w:noProof/>
            <w:webHidden/>
          </w:rPr>
          <w:t>36</w:t>
        </w:r>
        <w:r>
          <w:rPr>
            <w:noProof/>
            <w:webHidden/>
          </w:rPr>
          <w:fldChar w:fldCharType="end"/>
        </w:r>
      </w:hyperlink>
    </w:p>
    <w:p w14:paraId="7BEF5CAB" w14:textId="469FD137" w:rsidR="00DB6B13" w:rsidRDefault="00DB6B13">
      <w:pPr>
        <w:pStyle w:val="TOC2"/>
        <w:tabs>
          <w:tab w:val="left" w:pos="1711"/>
          <w:tab w:val="right" w:leader="dot" w:pos="9347"/>
        </w:tabs>
        <w:rPr>
          <w:rFonts w:asciiTheme="minorHAnsi" w:eastAsiaTheme="minorEastAsia" w:hAnsiTheme="minorHAnsi" w:cstheme="minorBidi"/>
          <w:caps w:val="0"/>
          <w:noProof/>
          <w:color w:val="auto"/>
          <w:sz w:val="22"/>
          <w:szCs w:val="22"/>
        </w:rPr>
      </w:pPr>
      <w:hyperlink w:anchor="_Toc509414188" w:history="1">
        <w:r w:rsidRPr="00B37508">
          <w:rPr>
            <w:rStyle w:val="Hyperlink"/>
            <w:noProof/>
            <w14:scene3d>
              <w14:camera w14:prst="orthographicFront"/>
              <w14:lightRig w14:rig="threePt" w14:dir="t">
                <w14:rot w14:lat="0" w14:lon="0" w14:rev="0"/>
              </w14:lightRig>
            </w14:scene3d>
          </w:rPr>
          <w:t>Appendix B.1.</w:t>
        </w:r>
        <w:r>
          <w:rPr>
            <w:rFonts w:asciiTheme="minorHAnsi" w:eastAsiaTheme="minorEastAsia" w:hAnsiTheme="minorHAnsi" w:cstheme="minorBidi"/>
            <w:caps w:val="0"/>
            <w:noProof/>
            <w:color w:val="auto"/>
            <w:sz w:val="22"/>
            <w:szCs w:val="22"/>
          </w:rPr>
          <w:tab/>
        </w:r>
        <w:r w:rsidRPr="00B37508">
          <w:rPr>
            <w:rStyle w:val="Hyperlink"/>
            <w:noProof/>
          </w:rPr>
          <w:t>L2TP VPN Shared Secret</w:t>
        </w:r>
        <w:r>
          <w:rPr>
            <w:noProof/>
            <w:webHidden/>
          </w:rPr>
          <w:tab/>
        </w:r>
        <w:r>
          <w:rPr>
            <w:noProof/>
            <w:webHidden/>
          </w:rPr>
          <w:fldChar w:fldCharType="begin"/>
        </w:r>
        <w:r>
          <w:rPr>
            <w:noProof/>
            <w:webHidden/>
          </w:rPr>
          <w:instrText xml:space="preserve"> PAGEREF _Toc509414188 \h </w:instrText>
        </w:r>
        <w:r>
          <w:rPr>
            <w:noProof/>
            <w:webHidden/>
          </w:rPr>
        </w:r>
        <w:r>
          <w:rPr>
            <w:noProof/>
            <w:webHidden/>
          </w:rPr>
          <w:fldChar w:fldCharType="separate"/>
        </w:r>
        <w:r>
          <w:rPr>
            <w:noProof/>
            <w:webHidden/>
          </w:rPr>
          <w:t>36</w:t>
        </w:r>
        <w:r>
          <w:rPr>
            <w:noProof/>
            <w:webHidden/>
          </w:rPr>
          <w:fldChar w:fldCharType="end"/>
        </w:r>
      </w:hyperlink>
    </w:p>
    <w:p w14:paraId="4A2C7089" w14:textId="2FAD7F0E" w:rsidR="003B4FB9" w:rsidRPr="00114D08" w:rsidRDefault="00281DD1" w:rsidP="003B4FB9">
      <w:pPr>
        <w:pStyle w:val="BodyText"/>
      </w:pPr>
      <w:r>
        <w:rPr>
          <w:bCs/>
          <w:caps/>
          <w:color w:val="3B3838" w:themeColor="background2" w:themeShade="40"/>
          <w:szCs w:val="24"/>
        </w:rPr>
        <w:fldChar w:fldCharType="end"/>
      </w:r>
    </w:p>
    <w:p w14:paraId="25E60F96" w14:textId="77777777" w:rsidR="003B4FB9" w:rsidRPr="00114D08" w:rsidRDefault="003B4FB9" w:rsidP="003B4FB9">
      <w:pPr>
        <w:pStyle w:val="BodyText"/>
      </w:pPr>
    </w:p>
    <w:p w14:paraId="05F0C2D7" w14:textId="77777777" w:rsidR="003B4FB9" w:rsidRDefault="003B4FB9" w:rsidP="003B4FB9">
      <w:pPr>
        <w:pStyle w:val="BodyText"/>
      </w:pPr>
      <w:bookmarkStart w:id="5" w:name="_Section_1"/>
      <w:bookmarkEnd w:id="5"/>
      <w:r w:rsidRPr="008E2573">
        <w:br w:type="page"/>
      </w:r>
      <w:bookmarkEnd w:id="1"/>
      <w:bookmarkEnd w:id="2"/>
      <w:bookmarkEnd w:id="3"/>
      <w:bookmarkEnd w:id="4"/>
    </w:p>
    <w:p w14:paraId="006F6151" w14:textId="77777777" w:rsidR="003B4FB9" w:rsidRPr="00496233" w:rsidRDefault="003B4FB9" w:rsidP="003B4FB9">
      <w:pPr>
        <w:pStyle w:val="Heading1"/>
      </w:pPr>
      <w:bookmarkStart w:id="6" w:name="_Toc125880610"/>
      <w:bookmarkStart w:id="7" w:name="_Toc126047198"/>
      <w:bookmarkStart w:id="8" w:name="_Toc306620783"/>
      <w:bookmarkStart w:id="9" w:name="_Toc362281712"/>
      <w:bookmarkStart w:id="10" w:name="_Toc444777046"/>
      <w:bookmarkStart w:id="11" w:name="_Toc509414146"/>
      <w:r w:rsidRPr="00496233">
        <w:lastRenderedPageBreak/>
        <w:t>Introduction</w:t>
      </w:r>
      <w:bookmarkEnd w:id="6"/>
      <w:bookmarkEnd w:id="7"/>
      <w:bookmarkEnd w:id="8"/>
      <w:bookmarkEnd w:id="9"/>
      <w:bookmarkEnd w:id="10"/>
      <w:bookmarkEnd w:id="11"/>
    </w:p>
    <w:p w14:paraId="4BF4FE2C" w14:textId="77777777" w:rsidR="003B4FB9" w:rsidRPr="00496233" w:rsidRDefault="003B4FB9" w:rsidP="003B4FB9">
      <w:pPr>
        <w:pStyle w:val="Heading2"/>
      </w:pPr>
      <w:bookmarkStart w:id="12" w:name="wp1046135"/>
      <w:bookmarkStart w:id="13" w:name="_Toc124585457"/>
      <w:bookmarkStart w:id="14" w:name="_Toc125799089"/>
      <w:bookmarkStart w:id="15" w:name="_Toc125880612"/>
      <w:bookmarkStart w:id="16" w:name="_Toc126047199"/>
      <w:bookmarkStart w:id="17" w:name="_Toc306620784"/>
      <w:bookmarkStart w:id="18" w:name="_Toc362281713"/>
      <w:bookmarkStart w:id="19" w:name="_Toc444777047"/>
      <w:bookmarkStart w:id="20" w:name="_Toc509414147"/>
      <w:bookmarkStart w:id="21" w:name="_Toc124585458"/>
      <w:bookmarkEnd w:id="12"/>
      <w:r w:rsidRPr="00496233">
        <w:t>Purpose</w:t>
      </w:r>
      <w:bookmarkEnd w:id="13"/>
      <w:bookmarkEnd w:id="14"/>
      <w:bookmarkEnd w:id="15"/>
      <w:bookmarkEnd w:id="16"/>
      <w:bookmarkEnd w:id="17"/>
      <w:bookmarkEnd w:id="18"/>
      <w:bookmarkEnd w:id="19"/>
      <w:bookmarkEnd w:id="20"/>
    </w:p>
    <w:p w14:paraId="10C7BC19" w14:textId="77777777" w:rsidR="003B4FB9" w:rsidRPr="00496233" w:rsidRDefault="003B4FB9" w:rsidP="003B4FB9">
      <w:pPr>
        <w:pStyle w:val="BodyText"/>
      </w:pPr>
      <w:r w:rsidRPr="00496233">
        <w:t xml:space="preserve">This work instruction defines </w:t>
      </w:r>
      <w:r>
        <w:t xml:space="preserve">the </w:t>
      </w:r>
      <w:r w:rsidRPr="00496233">
        <w:t xml:space="preserve">procedures for connecting to </w:t>
      </w:r>
      <w:r>
        <w:t xml:space="preserve">the </w:t>
      </w:r>
      <w:r w:rsidRPr="00496233">
        <w:t>Company</w:t>
      </w:r>
      <w:r>
        <w:t>’s</w:t>
      </w:r>
      <w:r w:rsidRPr="00496233">
        <w:t xml:space="preserve"> network through VPN. The Company provides these services to encourage and improve efficient and </w:t>
      </w:r>
      <w:proofErr w:type="gramStart"/>
      <w:r w:rsidRPr="00496233">
        <w:t>high quality</w:t>
      </w:r>
      <w:proofErr w:type="gramEnd"/>
      <w:r w:rsidRPr="00496233">
        <w:t xml:space="preserve"> work and information exchange.</w:t>
      </w:r>
    </w:p>
    <w:p w14:paraId="5987CF6A" w14:textId="77777777" w:rsidR="003B4FB9" w:rsidRPr="00496233" w:rsidRDefault="003B4FB9" w:rsidP="003B4FB9">
      <w:pPr>
        <w:pStyle w:val="Heading2"/>
      </w:pPr>
      <w:bookmarkStart w:id="22" w:name="_Toc125799090"/>
      <w:bookmarkStart w:id="23" w:name="_Toc125880613"/>
      <w:bookmarkStart w:id="24" w:name="_Toc126047200"/>
      <w:bookmarkStart w:id="25" w:name="_Toc306620785"/>
      <w:bookmarkStart w:id="26" w:name="_Toc362281714"/>
      <w:bookmarkStart w:id="27" w:name="_Toc444777048"/>
      <w:bookmarkStart w:id="28" w:name="_Toc509414148"/>
      <w:r w:rsidRPr="00496233">
        <w:t>Scope</w:t>
      </w:r>
      <w:bookmarkEnd w:id="21"/>
      <w:bookmarkEnd w:id="22"/>
      <w:bookmarkEnd w:id="23"/>
      <w:bookmarkEnd w:id="24"/>
      <w:bookmarkEnd w:id="25"/>
      <w:bookmarkEnd w:id="26"/>
      <w:bookmarkEnd w:id="27"/>
      <w:bookmarkEnd w:id="28"/>
    </w:p>
    <w:p w14:paraId="4A2D0886" w14:textId="77777777" w:rsidR="003B4FB9" w:rsidRPr="00496233" w:rsidRDefault="003B4FB9" w:rsidP="003B4FB9">
      <w:pPr>
        <w:pStyle w:val="BodyText"/>
      </w:pPr>
      <w:r w:rsidRPr="00496233">
        <w:t xml:space="preserve">The work instruction applies to all Employees of </w:t>
      </w:r>
      <w:r>
        <w:t xml:space="preserve">the </w:t>
      </w:r>
      <w:r w:rsidRPr="00496233">
        <w:t>EPAM.</w:t>
      </w:r>
    </w:p>
    <w:p w14:paraId="0AF1ABF0" w14:textId="33A96F8B" w:rsidR="008F36D1" w:rsidRDefault="003B4FB9" w:rsidP="003B4FB9">
      <w:pPr>
        <w:pStyle w:val="BodyText"/>
      </w:pPr>
      <w:r w:rsidRPr="00496233">
        <w:t xml:space="preserve">The owner </w:t>
      </w:r>
      <w:r w:rsidR="008F36D1">
        <w:t xml:space="preserve">of this document is the Head of </w:t>
      </w:r>
      <w:r w:rsidR="008F36D1" w:rsidRPr="00BC39DB">
        <w:t>Network</w:t>
      </w:r>
      <w:r w:rsidR="008F36D1">
        <w:t>.</w:t>
      </w:r>
    </w:p>
    <w:p w14:paraId="3CACCF8D" w14:textId="4EF9FBCE" w:rsidR="003B4FB9" w:rsidRPr="00496233" w:rsidRDefault="008F36D1" w:rsidP="003B4FB9">
      <w:pPr>
        <w:pStyle w:val="BodyText"/>
      </w:pPr>
      <w:r>
        <w:t xml:space="preserve">The </w:t>
      </w:r>
      <w:r w:rsidR="003B4FB9">
        <w:t xml:space="preserve">approver </w:t>
      </w:r>
      <w:r w:rsidR="003B4FB9" w:rsidRPr="00496233">
        <w:t xml:space="preserve">of this document is the </w:t>
      </w:r>
      <w:r w:rsidR="004F5F63">
        <w:t>Head</w:t>
      </w:r>
      <w:r w:rsidR="003B4FB9">
        <w:t xml:space="preserve"> of</w:t>
      </w:r>
      <w:r w:rsidR="003B4FB9" w:rsidRPr="00CD732C">
        <w:t xml:space="preserve"> </w:t>
      </w:r>
      <w:r w:rsidR="004F5F63">
        <w:t xml:space="preserve">Global </w:t>
      </w:r>
      <w:r w:rsidR="003B4FB9" w:rsidRPr="00CD732C">
        <w:t>IT Operations</w:t>
      </w:r>
      <w:r w:rsidR="003B4FB9" w:rsidRPr="00496233">
        <w:t>.</w:t>
      </w:r>
    </w:p>
    <w:p w14:paraId="4CA32A04" w14:textId="673DDC22" w:rsidR="003B4FB9" w:rsidRPr="00496233" w:rsidRDefault="003B4FB9" w:rsidP="003B4FB9">
      <w:pPr>
        <w:pStyle w:val="BodyText"/>
      </w:pPr>
      <w:r w:rsidRPr="00496233">
        <w:t xml:space="preserve">SEPG is responsible for its maintenance and publishing, </w:t>
      </w:r>
      <w:r w:rsidR="00BC39DB" w:rsidRPr="00BC39DB">
        <w:t>Network</w:t>
      </w:r>
      <w:r w:rsidR="00BC39DB">
        <w:t xml:space="preserve"> </w:t>
      </w:r>
      <w:r w:rsidRPr="00496233">
        <w:t>for regular review/update.</w:t>
      </w:r>
    </w:p>
    <w:p w14:paraId="2A8FB478" w14:textId="77777777" w:rsidR="003B4FB9" w:rsidRPr="00496233" w:rsidRDefault="003B4FB9" w:rsidP="003B4FB9">
      <w:pPr>
        <w:pStyle w:val="Heading1"/>
      </w:pPr>
      <w:bookmarkStart w:id="29" w:name="_Toc306620786"/>
      <w:bookmarkStart w:id="30" w:name="_Toc362281715"/>
      <w:bookmarkStart w:id="31" w:name="_Toc444777049"/>
      <w:bookmarkStart w:id="32" w:name="_Toc509414149"/>
      <w:r w:rsidRPr="00496233">
        <w:t>Rules of Use</w:t>
      </w:r>
      <w:bookmarkEnd w:id="29"/>
      <w:bookmarkEnd w:id="30"/>
      <w:bookmarkEnd w:id="31"/>
      <w:bookmarkEnd w:id="32"/>
    </w:p>
    <w:p w14:paraId="660B3157" w14:textId="77777777" w:rsidR="003B4FB9" w:rsidRPr="00496233" w:rsidRDefault="003B4FB9" w:rsidP="003B4FB9">
      <w:pPr>
        <w:pStyle w:val="BodyText"/>
      </w:pPr>
      <w:r w:rsidRPr="00496233">
        <w:t>Only EPAM Systems Employees are authorized to access the internal EPAM network from the Internet over VPN in case they need services that cannot be accessed from the Internet. If the Company</w:t>
      </w:r>
      <w:r>
        <w:t>’s</w:t>
      </w:r>
      <w:r w:rsidRPr="00496233">
        <w:t xml:space="preserve"> network has been accessed by a third party, the password of the domain account used to access the network must be changed immediately and the </w:t>
      </w:r>
      <w:r>
        <w:t>Support Team</w:t>
      </w:r>
      <w:r w:rsidRPr="00496233">
        <w:t xml:space="preserve"> must be promptly notified.</w:t>
      </w:r>
    </w:p>
    <w:p w14:paraId="5670B6F6" w14:textId="77777777" w:rsidR="003B4FB9" w:rsidRPr="00496233" w:rsidRDefault="003B4FB9" w:rsidP="003B4FB9">
      <w:pPr>
        <w:pStyle w:val="BodyText"/>
      </w:pPr>
      <w:r w:rsidRPr="00496233">
        <w:t>The VPN</w:t>
      </w:r>
      <w:r>
        <w:t xml:space="preserve"> and Guest</w:t>
      </w:r>
      <w:r w:rsidRPr="00496233">
        <w:t xml:space="preserve"> connections are to be used only for transmitting </w:t>
      </w:r>
      <w:r>
        <w:t xml:space="preserve">the </w:t>
      </w:r>
      <w:proofErr w:type="gramStart"/>
      <w:r w:rsidRPr="00496233">
        <w:t>work related</w:t>
      </w:r>
      <w:proofErr w:type="gramEnd"/>
      <w:r w:rsidRPr="00496233">
        <w:t xml:space="preserve"> data to and from the Company</w:t>
      </w:r>
      <w:r>
        <w:t>’s</w:t>
      </w:r>
      <w:r w:rsidRPr="00496233">
        <w:t xml:space="preserve"> network.</w:t>
      </w:r>
    </w:p>
    <w:p w14:paraId="3D27EBD6" w14:textId="77777777" w:rsidR="003B4FB9" w:rsidRPr="00496233" w:rsidRDefault="003B4FB9" w:rsidP="003B4FB9">
      <w:pPr>
        <w:pStyle w:val="BodyText"/>
      </w:pPr>
      <w:r w:rsidRPr="00496233">
        <w:t>The computing devices accessing the Company</w:t>
      </w:r>
      <w:r>
        <w:t>’s</w:t>
      </w:r>
      <w:r w:rsidRPr="00496233">
        <w:t xml:space="preserve"> network shall:</w:t>
      </w:r>
    </w:p>
    <w:p w14:paraId="3F8F3CDF" w14:textId="77777777" w:rsidR="003B4FB9" w:rsidRPr="00496233" w:rsidRDefault="003B4FB9" w:rsidP="003B4FB9">
      <w:pPr>
        <w:pStyle w:val="ListBullet"/>
      </w:pPr>
      <w:r w:rsidRPr="00496233">
        <w:t>use a legally licensed operating system;</w:t>
      </w:r>
    </w:p>
    <w:p w14:paraId="751EFF77" w14:textId="77777777" w:rsidR="003B4FB9" w:rsidRPr="00496233" w:rsidRDefault="003B4FB9" w:rsidP="003B4FB9">
      <w:pPr>
        <w:pStyle w:val="ListBullet"/>
      </w:pPr>
      <w:r w:rsidRPr="00496233">
        <w:t>have the latest service pack, updates and patches installed on the operating system;</w:t>
      </w:r>
    </w:p>
    <w:p w14:paraId="413B6ADF" w14:textId="77777777" w:rsidR="003B4FB9" w:rsidRPr="00496233" w:rsidRDefault="003B4FB9" w:rsidP="003B4FB9">
      <w:pPr>
        <w:pStyle w:val="ListBullet"/>
      </w:pPr>
      <w:r w:rsidRPr="00496233">
        <w:t xml:space="preserve">support Microsoft Point-to-Point Encryption (MPPE), which is the encryption type used by the EPAM VPN; </w:t>
      </w:r>
    </w:p>
    <w:p w14:paraId="1F7FC38E" w14:textId="5AF7C075" w:rsidR="003B4FB9" w:rsidRPr="00496233" w:rsidRDefault="003B4FB9" w:rsidP="003B4FB9">
      <w:pPr>
        <w:pStyle w:val="ListBullet"/>
      </w:pPr>
      <w:r w:rsidRPr="00496233">
        <w:t>have antivirus software installed (legally licensed), in use, and updated with the latest virus definitions (see [</w:t>
      </w:r>
      <w:hyperlink w:anchor="WIAP" w:history="1">
        <w:r w:rsidRPr="00D77D9B">
          <w:rPr>
            <w:rStyle w:val="Hyperlink"/>
          </w:rPr>
          <w:t>WIAP</w:t>
        </w:r>
      </w:hyperlink>
      <w:r w:rsidRPr="00496233">
        <w:t>]);</w:t>
      </w:r>
    </w:p>
    <w:p w14:paraId="037DF090" w14:textId="77777777" w:rsidR="003B4FB9" w:rsidRPr="00496233" w:rsidRDefault="003B4FB9" w:rsidP="003B4FB9">
      <w:pPr>
        <w:pStyle w:val="ListBullet"/>
      </w:pPr>
      <w:r w:rsidRPr="00496233">
        <w:t>have the firewall turned on;</w:t>
      </w:r>
    </w:p>
    <w:p w14:paraId="11826CDA" w14:textId="77777777" w:rsidR="003B4FB9" w:rsidRPr="009F517C" w:rsidRDefault="003B4FB9" w:rsidP="003B4FB9">
      <w:pPr>
        <w:pStyle w:val="ListBullet"/>
      </w:pPr>
      <w:r w:rsidRPr="009F517C">
        <w:t>have up-to-date antivirus enabled.</w:t>
      </w:r>
    </w:p>
    <w:p w14:paraId="5396A4EF" w14:textId="77777777" w:rsidR="003B4FB9" w:rsidRPr="00496233" w:rsidRDefault="003B4FB9" w:rsidP="003B4FB9">
      <w:pPr>
        <w:pStyle w:val="BodyText"/>
      </w:pPr>
      <w:r w:rsidRPr="00496233">
        <w:t>The following restrictions and recommendations must be observed and strictly adhered to:</w:t>
      </w:r>
    </w:p>
    <w:p w14:paraId="55425870" w14:textId="77777777" w:rsidR="003B4FB9" w:rsidRPr="00496233" w:rsidRDefault="003B4FB9" w:rsidP="003B4FB9">
      <w:pPr>
        <w:pStyle w:val="ListBullet"/>
      </w:pPr>
      <w:r w:rsidRPr="00496233">
        <w:t>It is strictly prohibited to pass any details of connection information to any third party, or to allow any third party (including friends and family members) to access Company</w:t>
      </w:r>
      <w:r>
        <w:t>’s</w:t>
      </w:r>
      <w:r w:rsidRPr="00496233">
        <w:t xml:space="preserve"> network or resources.</w:t>
      </w:r>
    </w:p>
    <w:p w14:paraId="6D47A4F0" w14:textId="77777777" w:rsidR="003B4FB9" w:rsidRPr="00496233" w:rsidRDefault="003B4FB9" w:rsidP="003B4FB9">
      <w:pPr>
        <w:pStyle w:val="ListBullet"/>
      </w:pPr>
      <w:r w:rsidRPr="00496233">
        <w:t>It is strictly prohibited to use the VPN</w:t>
      </w:r>
      <w:r>
        <w:t xml:space="preserve"> and Guest</w:t>
      </w:r>
      <w:r w:rsidRPr="00496233">
        <w:t xml:space="preserve"> connections for Internet navigation </w:t>
      </w:r>
      <w:r>
        <w:t>not related to work activities.</w:t>
      </w:r>
    </w:p>
    <w:p w14:paraId="708F8CBC" w14:textId="77777777" w:rsidR="003B4FB9" w:rsidRPr="00496233" w:rsidRDefault="003B4FB9" w:rsidP="003B4FB9">
      <w:pPr>
        <w:pStyle w:val="ListBullet"/>
      </w:pPr>
      <w:r w:rsidRPr="00496233">
        <w:t>It is not recommended to use VPN connections only for browsing the Internet, even if it is work related.</w:t>
      </w:r>
    </w:p>
    <w:p w14:paraId="4E170ABF" w14:textId="77777777" w:rsidR="003B4FB9" w:rsidRPr="00496233" w:rsidRDefault="003B4FB9" w:rsidP="003B4FB9">
      <w:pPr>
        <w:pStyle w:val="ListBullet"/>
      </w:pPr>
      <w:r w:rsidRPr="00496233">
        <w:t>It is not recommended to use VPN</w:t>
      </w:r>
      <w:r>
        <w:t xml:space="preserve"> and Guest </w:t>
      </w:r>
      <w:r w:rsidRPr="00496233">
        <w:t>connections for accessing the Company</w:t>
      </w:r>
      <w:r>
        <w:t>’s</w:t>
      </w:r>
      <w:r w:rsidRPr="00496233">
        <w:t xml:space="preserve"> E-mail system.</w:t>
      </w:r>
    </w:p>
    <w:p w14:paraId="6504245D" w14:textId="77777777" w:rsidR="003B4FB9" w:rsidRPr="00496233" w:rsidRDefault="003B4FB9" w:rsidP="003B4FB9">
      <w:pPr>
        <w:pStyle w:val="ListBullet"/>
        <w:rPr>
          <w:lang w:eastAsia="ru-RU"/>
        </w:rPr>
      </w:pPr>
      <w:r w:rsidRPr="00496233">
        <w:t>It is forbidden to allow the computer device accessing the Company</w:t>
      </w:r>
      <w:r>
        <w:t>’s</w:t>
      </w:r>
      <w:r w:rsidRPr="00496233">
        <w:t xml:space="preserve"> network to act as a gateway between the Company</w:t>
      </w:r>
      <w:r>
        <w:t>’s</w:t>
      </w:r>
      <w:r w:rsidRPr="00496233">
        <w:t xml:space="preserve"> network and another network.</w:t>
      </w:r>
    </w:p>
    <w:p w14:paraId="6AF401F6" w14:textId="77777777" w:rsidR="003B4FB9" w:rsidRPr="00496233" w:rsidRDefault="003B4FB9" w:rsidP="003B4FB9">
      <w:pPr>
        <w:pStyle w:val="Heading1"/>
      </w:pPr>
      <w:bookmarkStart w:id="33" w:name="_Toc306620787"/>
      <w:bookmarkStart w:id="34" w:name="_Toc362281716"/>
      <w:bookmarkStart w:id="35" w:name="_Toc444777050"/>
      <w:bookmarkStart w:id="36" w:name="_Toc509414150"/>
      <w:r w:rsidRPr="00496233">
        <w:lastRenderedPageBreak/>
        <w:t xml:space="preserve">Connecting to EPAM Network via </w:t>
      </w:r>
      <w:r>
        <w:t xml:space="preserve">Microsoft </w:t>
      </w:r>
      <w:r w:rsidRPr="00496233">
        <w:t>VPN Server</w:t>
      </w:r>
      <w:bookmarkEnd w:id="33"/>
      <w:bookmarkEnd w:id="34"/>
      <w:bookmarkEnd w:id="35"/>
      <w:bookmarkEnd w:id="36"/>
    </w:p>
    <w:p w14:paraId="2DFC3613" w14:textId="77777777" w:rsidR="003B4FB9" w:rsidRPr="00496233" w:rsidRDefault="003B4FB9" w:rsidP="003B4FB9">
      <w:pPr>
        <w:pStyle w:val="Heading2"/>
      </w:pPr>
      <w:bookmarkStart w:id="37" w:name="_Toc306620788"/>
      <w:bookmarkStart w:id="38" w:name="_Toc362281717"/>
      <w:bookmarkStart w:id="39" w:name="_Toc444777051"/>
      <w:bookmarkStart w:id="40" w:name="_Toc509414151"/>
      <w:r w:rsidRPr="00496233">
        <w:t>Processing the Request for Access</w:t>
      </w:r>
      <w:bookmarkEnd w:id="37"/>
      <w:bookmarkEnd w:id="38"/>
      <w:bookmarkEnd w:id="39"/>
      <w:bookmarkEnd w:id="40"/>
    </w:p>
    <w:p w14:paraId="3FB34C8C" w14:textId="1AD6D3FE" w:rsidR="003B4FB9" w:rsidRPr="00276E30" w:rsidRDefault="003B4FB9" w:rsidP="003B4FB9">
      <w:pPr>
        <w:pStyle w:val="BodyText"/>
      </w:pPr>
      <w:bookmarkStart w:id="41" w:name="_Toc183593313"/>
      <w:bookmarkStart w:id="42" w:name="_Toc183593362"/>
      <w:bookmarkStart w:id="43" w:name="_Toc183593396"/>
      <w:bookmarkStart w:id="44" w:name="_Toc306620789"/>
      <w:bookmarkStart w:id="45" w:name="_Toc362281718"/>
      <w:bookmarkEnd w:id="41"/>
      <w:bookmarkEnd w:id="42"/>
      <w:bookmarkEnd w:id="43"/>
      <w:r w:rsidRPr="00384986">
        <w:t xml:space="preserve">Permission to access the EPAM network using VPN </w:t>
      </w:r>
      <w:r>
        <w:t>(</w:t>
      </w:r>
      <w:r w:rsidRPr="00346B07">
        <w:t xml:space="preserve">in case </w:t>
      </w:r>
      <w:r>
        <w:t xml:space="preserve">employee </w:t>
      </w:r>
      <w:r w:rsidRPr="00346B07">
        <w:t>do</w:t>
      </w:r>
      <w:r>
        <w:t xml:space="preserve">es not have such permissions </w:t>
      </w:r>
      <w:r w:rsidRPr="00346B07">
        <w:t>yet</w:t>
      </w:r>
      <w:r>
        <w:t xml:space="preserve">) </w:t>
      </w:r>
      <w:r w:rsidRPr="00384986">
        <w:t>can be g</w:t>
      </w:r>
      <w:r w:rsidR="0026409E">
        <w:t xml:space="preserve">ranted automatically without any approvals within a request submitted in </w:t>
      </w:r>
      <w:hyperlink r:id="rId15" w:history="1">
        <w:r w:rsidR="0026409E" w:rsidRPr="0026409E">
          <w:rPr>
            <w:rStyle w:val="Hyperlink"/>
          </w:rPr>
          <w:t>support.epam.com</w:t>
        </w:r>
      </w:hyperlink>
      <w:r w:rsidR="0026409E">
        <w:t>.</w:t>
      </w:r>
    </w:p>
    <w:p w14:paraId="10960E2E" w14:textId="77777777" w:rsidR="003B4FB9" w:rsidRPr="00154E8D" w:rsidRDefault="003B4FB9" w:rsidP="003B4FB9">
      <w:pPr>
        <w:pStyle w:val="Heading2"/>
      </w:pPr>
      <w:bookmarkStart w:id="46" w:name="_Toc452972973"/>
      <w:bookmarkStart w:id="47" w:name="_Toc453603148"/>
      <w:bookmarkStart w:id="48" w:name="_Toc444777052"/>
      <w:bookmarkStart w:id="49" w:name="_Toc509414152"/>
      <w:bookmarkEnd w:id="46"/>
      <w:bookmarkEnd w:id="47"/>
      <w:r w:rsidRPr="00154E8D">
        <w:t>L</w:t>
      </w:r>
      <w:r>
        <w:t>ogging of VPN Sessions</w:t>
      </w:r>
      <w:bookmarkEnd w:id="44"/>
      <w:bookmarkEnd w:id="45"/>
      <w:bookmarkEnd w:id="48"/>
      <w:bookmarkEnd w:id="49"/>
    </w:p>
    <w:p w14:paraId="67AAB3F4" w14:textId="77777777" w:rsidR="003B4FB9" w:rsidRPr="00496233" w:rsidRDefault="003B4FB9" w:rsidP="003B4FB9">
      <w:pPr>
        <w:pStyle w:val="BodyText"/>
      </w:pPr>
      <w:r>
        <w:t>The time and duration of all client VPN sessions are logged</w:t>
      </w:r>
      <w:r w:rsidRPr="009F517C">
        <w:t xml:space="preserve">. There is a tracking system on </w:t>
      </w:r>
      <w:r>
        <w:t>connection usage if Company’s Administration requests this.</w:t>
      </w:r>
      <w:r w:rsidRPr="00496233">
        <w:t xml:space="preserve"> </w:t>
      </w:r>
    </w:p>
    <w:p w14:paraId="1AC68F27" w14:textId="77777777" w:rsidR="003B4FB9" w:rsidRPr="00F72C6F" w:rsidRDefault="003B4FB9" w:rsidP="003B4FB9">
      <w:pPr>
        <w:pStyle w:val="Heading2"/>
      </w:pPr>
      <w:bookmarkStart w:id="50" w:name="_Toc183593018"/>
      <w:bookmarkStart w:id="51" w:name="_Toc183593068"/>
      <w:bookmarkStart w:id="52" w:name="_Toc183593106"/>
      <w:bookmarkStart w:id="53" w:name="_Toc183593222"/>
      <w:bookmarkStart w:id="54" w:name="_Toc183593315"/>
      <w:bookmarkStart w:id="55" w:name="_Toc183593364"/>
      <w:bookmarkStart w:id="56" w:name="_Toc183593398"/>
      <w:bookmarkStart w:id="57" w:name="_Toc183593021"/>
      <w:bookmarkStart w:id="58" w:name="_Toc183593071"/>
      <w:bookmarkStart w:id="59" w:name="_Toc183593109"/>
      <w:bookmarkStart w:id="60" w:name="_Toc183593225"/>
      <w:bookmarkStart w:id="61" w:name="_Toc183593318"/>
      <w:bookmarkStart w:id="62" w:name="_Toc183593367"/>
      <w:bookmarkStart w:id="63" w:name="_Toc183593401"/>
      <w:bookmarkStart w:id="64" w:name="_Toc183837682"/>
      <w:bookmarkStart w:id="65" w:name="_Toc118011817"/>
      <w:bookmarkStart w:id="66" w:name="_Toc118012937"/>
      <w:bookmarkStart w:id="67" w:name="_Toc118017342"/>
      <w:bookmarkStart w:id="68" w:name="_Toc107291862"/>
      <w:bookmarkStart w:id="69" w:name="_Toc112490956"/>
      <w:bookmarkStart w:id="70" w:name="_Toc118011822"/>
      <w:bookmarkStart w:id="71" w:name="_Toc118012942"/>
      <w:bookmarkStart w:id="72" w:name="_Toc118017347"/>
      <w:bookmarkStart w:id="73" w:name="_Toc107291863"/>
      <w:bookmarkStart w:id="74" w:name="_Toc112490957"/>
      <w:bookmarkStart w:id="75" w:name="_Toc118011823"/>
      <w:bookmarkStart w:id="76" w:name="_Toc118012943"/>
      <w:bookmarkStart w:id="77" w:name="_Toc118017348"/>
      <w:bookmarkStart w:id="78" w:name="_Toc107291864"/>
      <w:bookmarkStart w:id="79" w:name="_Toc112490958"/>
      <w:bookmarkStart w:id="80" w:name="_Toc118011824"/>
      <w:bookmarkStart w:id="81" w:name="_Toc118012944"/>
      <w:bookmarkStart w:id="82" w:name="_Toc118017349"/>
      <w:bookmarkStart w:id="83" w:name="_Toc118011825"/>
      <w:bookmarkStart w:id="84" w:name="_Toc118012945"/>
      <w:bookmarkStart w:id="85" w:name="_Toc118017350"/>
      <w:bookmarkStart w:id="86" w:name="_Toc118017353"/>
      <w:bookmarkStart w:id="87" w:name="_Toc118017354"/>
      <w:bookmarkStart w:id="88" w:name="_Toc183593030"/>
      <w:bookmarkStart w:id="89" w:name="_Toc183593080"/>
      <w:bookmarkStart w:id="90" w:name="_Toc183593118"/>
      <w:bookmarkStart w:id="91" w:name="_Toc183593234"/>
      <w:bookmarkStart w:id="92" w:name="_Toc183593327"/>
      <w:bookmarkStart w:id="93" w:name="_Toc183593376"/>
      <w:bookmarkStart w:id="94" w:name="_Toc183593410"/>
      <w:bookmarkStart w:id="95" w:name="_Toc183593377"/>
      <w:bookmarkStart w:id="96" w:name="_Toc183593411"/>
      <w:bookmarkStart w:id="97" w:name="_Toc183837692"/>
      <w:bookmarkStart w:id="98" w:name="_Toc183593032"/>
      <w:bookmarkStart w:id="99" w:name="_Toc183593082"/>
      <w:bookmarkStart w:id="100" w:name="_Toc183593120"/>
      <w:bookmarkStart w:id="101" w:name="_Toc183593236"/>
      <w:bookmarkStart w:id="102" w:name="_Toc183593329"/>
      <w:bookmarkStart w:id="103" w:name="_Toc183593378"/>
      <w:bookmarkStart w:id="104" w:name="_Toc183593412"/>
      <w:bookmarkStart w:id="105" w:name="_Toc183837693"/>
      <w:bookmarkStart w:id="106" w:name="_Toc183593033"/>
      <w:bookmarkStart w:id="107" w:name="_Toc183593083"/>
      <w:bookmarkStart w:id="108" w:name="_Toc183593121"/>
      <w:bookmarkStart w:id="109" w:name="_Toc183593237"/>
      <w:bookmarkStart w:id="110" w:name="_Toc183593330"/>
      <w:bookmarkStart w:id="111" w:name="_Toc183593379"/>
      <w:bookmarkStart w:id="112" w:name="_Toc183593413"/>
      <w:bookmarkStart w:id="113" w:name="_Toc183837694"/>
      <w:bookmarkStart w:id="114" w:name="_Toc183593034"/>
      <w:bookmarkStart w:id="115" w:name="_Toc183593084"/>
      <w:bookmarkStart w:id="116" w:name="_Toc183593122"/>
      <w:bookmarkStart w:id="117" w:name="_Toc183593238"/>
      <w:bookmarkStart w:id="118" w:name="_Toc183593331"/>
      <w:bookmarkStart w:id="119" w:name="_Toc183593380"/>
      <w:bookmarkStart w:id="120" w:name="_Toc183593414"/>
      <w:bookmarkStart w:id="121" w:name="_Toc183837695"/>
      <w:bookmarkStart w:id="122" w:name="_Toc183593035"/>
      <w:bookmarkStart w:id="123" w:name="_Toc183593085"/>
      <w:bookmarkStart w:id="124" w:name="_Toc183593123"/>
      <w:bookmarkStart w:id="125" w:name="_Toc183593239"/>
      <w:bookmarkStart w:id="126" w:name="_Toc183593332"/>
      <w:bookmarkStart w:id="127" w:name="_Toc183593381"/>
      <w:bookmarkStart w:id="128" w:name="_Toc183593415"/>
      <w:bookmarkStart w:id="129" w:name="_Toc183837696"/>
      <w:bookmarkStart w:id="130" w:name="_Toc183593036"/>
      <w:bookmarkStart w:id="131" w:name="_Toc183593086"/>
      <w:bookmarkStart w:id="132" w:name="_Toc183593124"/>
      <w:bookmarkStart w:id="133" w:name="_Toc183593240"/>
      <w:bookmarkStart w:id="134" w:name="_Toc183593333"/>
      <w:bookmarkStart w:id="135" w:name="_Toc183593382"/>
      <w:bookmarkStart w:id="136" w:name="_Toc183593416"/>
      <w:bookmarkStart w:id="137" w:name="_Toc183837697"/>
      <w:bookmarkStart w:id="138" w:name="_Toc183593037"/>
      <w:bookmarkStart w:id="139" w:name="_Toc183593087"/>
      <w:bookmarkStart w:id="140" w:name="_Toc183593125"/>
      <w:bookmarkStart w:id="141" w:name="_Toc183593241"/>
      <w:bookmarkStart w:id="142" w:name="_Toc183593334"/>
      <w:bookmarkStart w:id="143" w:name="_Toc183593383"/>
      <w:bookmarkStart w:id="144" w:name="_Toc183593417"/>
      <w:bookmarkStart w:id="145" w:name="_Toc183837698"/>
      <w:bookmarkStart w:id="146" w:name="_Toc183593384"/>
      <w:bookmarkStart w:id="147" w:name="_Toc183593418"/>
      <w:bookmarkStart w:id="148" w:name="_Ref240268202"/>
      <w:bookmarkStart w:id="149" w:name="_Ref240268205"/>
      <w:bookmarkStart w:id="150" w:name="_Toc306620790"/>
      <w:bookmarkStart w:id="151" w:name="_Toc362281719"/>
      <w:bookmarkStart w:id="152" w:name="_Toc444777053"/>
      <w:bookmarkStart w:id="153" w:name="_Toc509414153"/>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sidRPr="00496233">
        <w:t>Configuring VPN Connection</w:t>
      </w:r>
      <w:bookmarkEnd w:id="148"/>
      <w:bookmarkEnd w:id="149"/>
      <w:bookmarkEnd w:id="150"/>
      <w:bookmarkEnd w:id="151"/>
      <w:bookmarkEnd w:id="152"/>
      <w:bookmarkEnd w:id="153"/>
    </w:p>
    <w:p w14:paraId="4E6E9A24" w14:textId="77777777" w:rsidR="003B4FB9" w:rsidRDefault="003B4FB9" w:rsidP="003B4FB9">
      <w:pPr>
        <w:pStyle w:val="BodyText"/>
      </w:pPr>
      <w:r w:rsidRPr="00496233">
        <w:t xml:space="preserve">The </w:t>
      </w:r>
      <w:hyperlink w:anchor="AppendixA1" w:history="1">
        <w:r w:rsidRPr="00C92CF6">
          <w:rPr>
            <w:rStyle w:val="Hyperlink"/>
          </w:rPr>
          <w:t>Appendix A.1</w:t>
        </w:r>
      </w:hyperlink>
      <w:r w:rsidRPr="00496233">
        <w:t xml:space="preserve"> contains VPN server addresses </w:t>
      </w:r>
      <w:r>
        <w:t>of</w:t>
      </w:r>
      <w:r w:rsidRPr="00496233">
        <w:t xml:space="preserve"> various </w:t>
      </w:r>
      <w:r>
        <w:t>EPAM locations</w:t>
      </w:r>
      <w:r w:rsidRPr="00496233">
        <w:t>.</w:t>
      </w:r>
    </w:p>
    <w:p w14:paraId="041C4228" w14:textId="77777777" w:rsidR="003B4FB9" w:rsidRPr="00133094" w:rsidRDefault="003B4FB9" w:rsidP="003B4FB9">
      <w:pPr>
        <w:pStyle w:val="Heading3"/>
      </w:pPr>
      <w:bookmarkStart w:id="154" w:name="_Toc362281720"/>
      <w:bookmarkStart w:id="155" w:name="_Toc444777054"/>
      <w:bookmarkStart w:id="156" w:name="_Toc509414154"/>
      <w:r w:rsidRPr="00133094">
        <w:t>Setting up your VPN under Windows 7</w:t>
      </w:r>
      <w:bookmarkStart w:id="157" w:name="_MailAutoSig"/>
      <w:bookmarkEnd w:id="154"/>
      <w:bookmarkEnd w:id="155"/>
      <w:bookmarkEnd w:id="156"/>
    </w:p>
    <w:p w14:paraId="4B229B4C" w14:textId="77777777" w:rsidR="003B4FB9" w:rsidRPr="00155B33" w:rsidRDefault="003B4FB9" w:rsidP="00514D7F">
      <w:pPr>
        <w:pStyle w:val="ListNumber"/>
        <w:numPr>
          <w:ilvl w:val="0"/>
          <w:numId w:val="38"/>
        </w:numPr>
        <w:ind w:left="357" w:hanging="357"/>
      </w:pPr>
      <w:r w:rsidRPr="00E7417F">
        <w:t>Open Control Panel</w:t>
      </w:r>
      <w:r w:rsidRPr="00155B33">
        <w:t xml:space="preserve"> </w:t>
      </w:r>
      <w:r w:rsidRPr="00E7417F">
        <w:sym w:font="Wingdings" w:char="F0E0"/>
      </w:r>
      <w:r w:rsidRPr="00E7417F">
        <w:t xml:space="preserve"> choose Network and Sharing Center</w:t>
      </w:r>
      <w:r w:rsidRPr="00155B33">
        <w:t xml:space="preserve"> </w:t>
      </w:r>
      <w:r w:rsidRPr="00E7417F">
        <w:sym w:font="Wingdings" w:char="F0E0"/>
      </w:r>
      <w:r w:rsidRPr="00E7417F">
        <w:t xml:space="preserve"> click on Set up a </w:t>
      </w:r>
      <w:r w:rsidRPr="00155B33">
        <w:t xml:space="preserve">new connection or network </w:t>
      </w:r>
      <w:r w:rsidRPr="00E7417F">
        <w:sym w:font="Wingdings" w:char="F0E0"/>
      </w:r>
      <w:r w:rsidRPr="00E7417F">
        <w:t xml:space="preserve"> select Connect to a workplace</w:t>
      </w:r>
    </w:p>
    <w:tbl>
      <w:tblPr>
        <w:tblW w:w="9630" w:type="dxa"/>
        <w:tblInd w:w="20" w:type="dxa"/>
        <w:tblLayout w:type="fixed"/>
        <w:tblLook w:val="04A0" w:firstRow="1" w:lastRow="0" w:firstColumn="1" w:lastColumn="0" w:noHBand="0" w:noVBand="1"/>
      </w:tblPr>
      <w:tblGrid>
        <w:gridCol w:w="4514"/>
        <w:gridCol w:w="5116"/>
      </w:tblGrid>
      <w:tr w:rsidR="003B4FB9" w:rsidRPr="00F872F3" w14:paraId="62684A6C" w14:textId="77777777" w:rsidTr="00FE4273">
        <w:trPr>
          <w:trHeight w:val="3533"/>
        </w:trPr>
        <w:tc>
          <w:tcPr>
            <w:tcW w:w="4514" w:type="dxa"/>
            <w:shd w:val="clear" w:color="auto" w:fill="auto"/>
            <w:hideMark/>
          </w:tcPr>
          <w:p w14:paraId="09AC973E" w14:textId="77777777" w:rsidR="003B4FB9" w:rsidRPr="009F517C" w:rsidRDefault="003B4FB9" w:rsidP="00FE4273">
            <w:pPr>
              <w:pStyle w:val="BodyText"/>
              <w:rPr>
                <w:rFonts w:eastAsia="Calibri"/>
              </w:rPr>
            </w:pPr>
            <w:r w:rsidRPr="009F517C">
              <w:rPr>
                <w:noProof/>
              </w:rPr>
              <w:fldChar w:fldCharType="begin"/>
            </w:r>
            <w:r w:rsidRPr="009F517C">
              <w:rPr>
                <w:noProof/>
              </w:rPr>
              <w:instrText xml:space="preserve"> INCLUDEPICTURE  "cid:image001.jpg@01CB3AE4.9FA05330" \* MERGEFORMATINET </w:instrText>
            </w:r>
            <w:r w:rsidRPr="009F517C">
              <w:rPr>
                <w:noProof/>
              </w:rPr>
              <w:fldChar w:fldCharType="separate"/>
            </w:r>
            <w:r w:rsidRPr="009F517C">
              <w:rPr>
                <w:noProof/>
              </w:rPr>
              <w:fldChar w:fldCharType="begin"/>
            </w:r>
            <w:r>
              <w:rPr>
                <w:noProof/>
              </w:rPr>
              <w:instrText xml:space="preserve"> INCLUDEPICTURE  "cid:image001.jpg@01CB3AE4.9FA05330" \* MERGEFORMATINET </w:instrText>
            </w:r>
            <w:r w:rsidRPr="009F517C">
              <w:rPr>
                <w:noProof/>
              </w:rPr>
              <w:fldChar w:fldCharType="separate"/>
            </w:r>
            <w:r w:rsidRPr="009F517C">
              <w:rPr>
                <w:noProof/>
              </w:rPr>
              <w:fldChar w:fldCharType="begin"/>
            </w:r>
            <w:r>
              <w:rPr>
                <w:noProof/>
              </w:rPr>
              <w:instrText xml:space="preserve"> INCLUDEPICTURE  "cid:image001.jpg@01CB3AE4.9FA05330" \* MERGEFORMATINET </w:instrText>
            </w:r>
            <w:r w:rsidRPr="009F517C">
              <w:rPr>
                <w:noProof/>
              </w:rPr>
              <w:fldChar w:fldCharType="separate"/>
            </w:r>
            <w:r w:rsidRPr="009F517C">
              <w:rPr>
                <w:noProof/>
              </w:rPr>
              <w:fldChar w:fldCharType="begin"/>
            </w:r>
            <w:r>
              <w:rPr>
                <w:noProof/>
              </w:rPr>
              <w:instrText xml:space="preserve"> INCLUDEPICTURE  "cid:image001.jpg@01CB3AE4.9FA05330" \* MERGEFORMATINET </w:instrText>
            </w:r>
            <w:r w:rsidRPr="009F517C">
              <w:rPr>
                <w:noProof/>
              </w:rPr>
              <w:fldChar w:fldCharType="separate"/>
            </w:r>
            <w:r w:rsidRPr="009F517C">
              <w:rPr>
                <w:noProof/>
              </w:rPr>
              <w:fldChar w:fldCharType="begin"/>
            </w:r>
            <w:r>
              <w:rPr>
                <w:noProof/>
              </w:rPr>
              <w:instrText xml:space="preserve"> INCLUDEPICTURE  "cid:image001.jpg@01CB3AE4.9FA05330" \* MERGEFORMATINET </w:instrText>
            </w:r>
            <w:r w:rsidRPr="009F517C">
              <w:rPr>
                <w:noProof/>
              </w:rPr>
              <w:fldChar w:fldCharType="separate"/>
            </w:r>
            <w:r w:rsidRPr="009F517C">
              <w:rPr>
                <w:noProof/>
              </w:rPr>
              <w:fldChar w:fldCharType="begin"/>
            </w:r>
            <w:r w:rsidRPr="009F517C">
              <w:rPr>
                <w:noProof/>
              </w:rPr>
              <w:instrText xml:space="preserve"> INCLUDEPICTURE  "cid:image001.jpg@01CB3AE4.9FA05330" \* MERGEFORMATINET </w:instrText>
            </w:r>
            <w:r w:rsidRPr="009F517C">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Pr>
                <w:noProof/>
              </w:rPr>
              <w:fldChar w:fldCharType="begin"/>
            </w:r>
            <w:r>
              <w:rPr>
                <w:noProof/>
              </w:rPr>
              <w:instrText xml:space="preserve"> INCLUDEPICTURE  "cid:image001.jpg@01CB3AE4.9FA05330" \* MERGEFORMATINET </w:instrText>
            </w:r>
            <w:r>
              <w:rPr>
                <w:noProof/>
              </w:rPr>
              <w:fldChar w:fldCharType="separate"/>
            </w:r>
            <w:r w:rsidR="00FE4273">
              <w:rPr>
                <w:noProof/>
              </w:rPr>
              <w:fldChar w:fldCharType="begin"/>
            </w:r>
            <w:r w:rsidR="00FE4273">
              <w:rPr>
                <w:noProof/>
              </w:rPr>
              <w:instrText xml:space="preserve"> INCLUDEPICTURE  "cid:image001.jpg@01CB3AE4.9FA05330" \* MERGEFORMATINET </w:instrText>
            </w:r>
            <w:r w:rsidR="00FE4273">
              <w:rPr>
                <w:noProof/>
              </w:rPr>
              <w:fldChar w:fldCharType="separate"/>
            </w:r>
            <w:r w:rsidR="00D63CE0">
              <w:rPr>
                <w:noProof/>
              </w:rPr>
              <w:fldChar w:fldCharType="begin"/>
            </w:r>
            <w:r w:rsidR="00D63CE0">
              <w:rPr>
                <w:noProof/>
              </w:rPr>
              <w:instrText xml:space="preserve"> INCLUDEPICTURE  "cid:image001.jpg@01CB3AE4.9FA05330" \* MERGEFORMATINET </w:instrText>
            </w:r>
            <w:r w:rsidR="00D63CE0">
              <w:rPr>
                <w:noProof/>
              </w:rPr>
              <w:fldChar w:fldCharType="separate"/>
            </w:r>
            <w:r w:rsidR="00C04769">
              <w:rPr>
                <w:noProof/>
              </w:rPr>
              <w:fldChar w:fldCharType="begin"/>
            </w:r>
            <w:r w:rsidR="00C04769">
              <w:rPr>
                <w:noProof/>
              </w:rPr>
              <w:instrText xml:space="preserve"> INCLUDEPICTURE  "cid:image001.jpg@01CB3AE4.9FA05330" \* MERGEFORMATINET </w:instrText>
            </w:r>
            <w:r w:rsidR="00C04769">
              <w:rPr>
                <w:noProof/>
              </w:rPr>
              <w:fldChar w:fldCharType="separate"/>
            </w:r>
            <w:r w:rsidR="00837F79">
              <w:rPr>
                <w:noProof/>
              </w:rPr>
              <w:fldChar w:fldCharType="begin"/>
            </w:r>
            <w:r w:rsidR="00837F79">
              <w:rPr>
                <w:noProof/>
              </w:rPr>
              <w:instrText xml:space="preserve"> INCLUDEPICTURE  "cid:image001.jpg@01CB3AE4.9FA05330" \* MERGEFORMATINET </w:instrText>
            </w:r>
            <w:r w:rsidR="00837F79">
              <w:rPr>
                <w:noProof/>
              </w:rPr>
              <w:fldChar w:fldCharType="separate"/>
            </w:r>
            <w:r w:rsidR="0048354E">
              <w:rPr>
                <w:noProof/>
              </w:rPr>
              <w:fldChar w:fldCharType="begin"/>
            </w:r>
            <w:r w:rsidR="0048354E">
              <w:rPr>
                <w:noProof/>
              </w:rPr>
              <w:instrText xml:space="preserve"> INCLUDEPICTURE  "cid:image001.jpg@01CB3AE4.9FA05330" \* MERGEFORMATINET </w:instrText>
            </w:r>
            <w:r w:rsidR="0048354E">
              <w:rPr>
                <w:noProof/>
              </w:rPr>
              <w:fldChar w:fldCharType="separate"/>
            </w:r>
            <w:r w:rsidR="002635A0">
              <w:rPr>
                <w:noProof/>
              </w:rPr>
              <w:fldChar w:fldCharType="begin"/>
            </w:r>
            <w:r w:rsidR="002635A0">
              <w:rPr>
                <w:noProof/>
              </w:rPr>
              <w:instrText xml:space="preserve"> INCLUDEPICTURE  "cid:image001.jpg@01CB3AE4.9FA05330" \* MERGEFORMATINET </w:instrText>
            </w:r>
            <w:r w:rsidR="002635A0">
              <w:rPr>
                <w:noProof/>
              </w:rPr>
              <w:fldChar w:fldCharType="separate"/>
            </w:r>
            <w:r w:rsidR="005040F0">
              <w:rPr>
                <w:noProof/>
              </w:rPr>
              <w:fldChar w:fldCharType="begin"/>
            </w:r>
            <w:r w:rsidR="005040F0">
              <w:rPr>
                <w:noProof/>
              </w:rPr>
              <w:instrText xml:space="preserve"> INCLUDEPICTURE  "cid:image001.jpg@01CB3AE4.9FA05330" \* MERGEFORMATINET </w:instrText>
            </w:r>
            <w:r w:rsidR="005040F0">
              <w:rPr>
                <w:noProof/>
              </w:rPr>
              <w:fldChar w:fldCharType="separate"/>
            </w:r>
            <w:r w:rsidR="002A186A">
              <w:rPr>
                <w:noProof/>
              </w:rPr>
              <w:fldChar w:fldCharType="begin"/>
            </w:r>
            <w:r w:rsidR="002A186A">
              <w:rPr>
                <w:noProof/>
              </w:rPr>
              <w:instrText xml:space="preserve"> INCLUDEPICTURE  "cid:image001.jpg@01CB3AE4.9FA05330" \* MERGEFORMATINET </w:instrText>
            </w:r>
            <w:r w:rsidR="002A186A">
              <w:rPr>
                <w:noProof/>
              </w:rPr>
              <w:fldChar w:fldCharType="separate"/>
            </w:r>
            <w:r w:rsidR="00DF2854">
              <w:rPr>
                <w:noProof/>
              </w:rPr>
              <w:fldChar w:fldCharType="begin"/>
            </w:r>
            <w:r w:rsidR="00DF2854">
              <w:rPr>
                <w:noProof/>
              </w:rPr>
              <w:instrText xml:space="preserve"> INCLUDEPICTURE  "cid:image001.jpg@01CB3AE4.9FA05330" \* MERGEFORMATINET </w:instrText>
            </w:r>
            <w:r w:rsidR="00DF2854">
              <w:rPr>
                <w:noProof/>
              </w:rPr>
              <w:fldChar w:fldCharType="separate"/>
            </w:r>
            <w:r w:rsidR="00A87878">
              <w:rPr>
                <w:noProof/>
              </w:rPr>
              <w:fldChar w:fldCharType="begin"/>
            </w:r>
            <w:r w:rsidR="00A87878">
              <w:rPr>
                <w:noProof/>
              </w:rPr>
              <w:instrText xml:space="preserve"> INCLUDEPICTURE  "cid:image001.jpg@01CB3AE4.9FA05330" \* MERGEFORMATINET </w:instrText>
            </w:r>
            <w:r w:rsidR="00A87878">
              <w:rPr>
                <w:noProof/>
              </w:rPr>
              <w:fldChar w:fldCharType="separate"/>
            </w:r>
            <w:r w:rsidR="00BC39DB">
              <w:rPr>
                <w:noProof/>
              </w:rPr>
              <w:fldChar w:fldCharType="begin"/>
            </w:r>
            <w:r w:rsidR="00BC39DB">
              <w:rPr>
                <w:noProof/>
              </w:rPr>
              <w:instrText xml:space="preserve"> INCLUDEPICTURE  "cid:image001.jpg@01CB3AE4.9FA05330" \* MERGEFORMATINET </w:instrText>
            </w:r>
            <w:r w:rsidR="00BC39DB">
              <w:rPr>
                <w:noProof/>
              </w:rPr>
              <w:fldChar w:fldCharType="separate"/>
            </w:r>
            <w:r w:rsidR="00F679CF">
              <w:rPr>
                <w:noProof/>
              </w:rPr>
              <w:fldChar w:fldCharType="begin"/>
            </w:r>
            <w:r w:rsidR="00F679CF">
              <w:rPr>
                <w:noProof/>
              </w:rPr>
              <w:instrText xml:space="preserve"> INCLUDEPICTURE  "cid:image001.jpg@01CB3AE4.9FA05330" \* MERGEFORMATINET </w:instrText>
            </w:r>
            <w:r w:rsidR="00F679CF">
              <w:rPr>
                <w:noProof/>
              </w:rPr>
              <w:fldChar w:fldCharType="separate"/>
            </w:r>
            <w:r w:rsidR="008B2681">
              <w:rPr>
                <w:noProof/>
              </w:rPr>
              <w:fldChar w:fldCharType="begin"/>
            </w:r>
            <w:r w:rsidR="008B2681">
              <w:rPr>
                <w:noProof/>
              </w:rPr>
              <w:instrText xml:space="preserve"> INCLUDEPICTURE  "cid:image001.jpg@01CB3AE4.9FA05330" \* MERGEFORMATINET </w:instrText>
            </w:r>
            <w:r w:rsidR="008B2681">
              <w:rPr>
                <w:noProof/>
              </w:rPr>
              <w:fldChar w:fldCharType="separate"/>
            </w:r>
            <w:r w:rsidR="00C81210">
              <w:rPr>
                <w:noProof/>
              </w:rPr>
              <w:fldChar w:fldCharType="begin"/>
            </w:r>
            <w:r w:rsidR="00C81210">
              <w:rPr>
                <w:noProof/>
              </w:rPr>
              <w:instrText xml:space="preserve"> INCLUDEPICTURE  "cid:image001.jpg@01CB3AE4.9FA05330" \* MERGEFORMATINET </w:instrText>
            </w:r>
            <w:r w:rsidR="00C81210">
              <w:rPr>
                <w:noProof/>
              </w:rPr>
              <w:fldChar w:fldCharType="separate"/>
            </w:r>
            <w:r w:rsidR="00401340">
              <w:rPr>
                <w:noProof/>
              </w:rPr>
              <w:fldChar w:fldCharType="begin"/>
            </w:r>
            <w:r w:rsidR="00401340">
              <w:rPr>
                <w:noProof/>
              </w:rPr>
              <w:instrText xml:space="preserve"> INCLUDEPICTURE  "cid:image001.jpg@01CB3AE4.9FA05330" \* MERGEFORMATINET </w:instrText>
            </w:r>
            <w:r w:rsidR="00401340">
              <w:rPr>
                <w:noProof/>
              </w:rPr>
              <w:fldChar w:fldCharType="separate"/>
            </w:r>
            <w:r w:rsidR="00A70D3C">
              <w:rPr>
                <w:noProof/>
              </w:rPr>
              <w:fldChar w:fldCharType="begin"/>
            </w:r>
            <w:r w:rsidR="00A70D3C">
              <w:rPr>
                <w:noProof/>
              </w:rPr>
              <w:instrText xml:space="preserve"> INCLUDEPICTURE  "cid:image001.jpg@01CB3AE4.9FA05330" \* MERGEFORMATINET </w:instrText>
            </w:r>
            <w:r w:rsidR="00A70D3C">
              <w:rPr>
                <w:noProof/>
              </w:rPr>
              <w:fldChar w:fldCharType="separate"/>
            </w:r>
            <w:r w:rsidR="00B449B7">
              <w:rPr>
                <w:noProof/>
              </w:rPr>
              <w:fldChar w:fldCharType="begin"/>
            </w:r>
            <w:r w:rsidR="00B449B7">
              <w:rPr>
                <w:noProof/>
              </w:rPr>
              <w:instrText xml:space="preserve"> INCLUDEPICTURE  "cid:image001.jpg@01CB3AE4.9FA05330" \* MERGEFORMATINET </w:instrText>
            </w:r>
            <w:r w:rsidR="00B449B7">
              <w:rPr>
                <w:noProof/>
              </w:rPr>
              <w:fldChar w:fldCharType="separate"/>
            </w:r>
            <w:r w:rsidR="004F5F63">
              <w:rPr>
                <w:noProof/>
              </w:rPr>
              <w:fldChar w:fldCharType="begin"/>
            </w:r>
            <w:r w:rsidR="004F5F63">
              <w:rPr>
                <w:noProof/>
              </w:rPr>
              <w:instrText xml:space="preserve"> INCLUDEPICTURE  "cid:image001.jpg@01CB3AE4.9FA05330" \* MERGEFORMATINET </w:instrText>
            </w:r>
            <w:r w:rsidR="004F5F63">
              <w:rPr>
                <w:noProof/>
              </w:rPr>
              <w:fldChar w:fldCharType="separate"/>
            </w:r>
            <w:r w:rsidR="000344C1">
              <w:rPr>
                <w:noProof/>
              </w:rPr>
              <w:fldChar w:fldCharType="begin"/>
            </w:r>
            <w:r w:rsidR="000344C1">
              <w:rPr>
                <w:noProof/>
              </w:rPr>
              <w:instrText xml:space="preserve"> INCLUDEPICTURE  "cid:image001.jpg@01CB3AE4.9FA05330" \* MERGEFORMATINET </w:instrText>
            </w:r>
            <w:r w:rsidR="000344C1">
              <w:rPr>
                <w:noProof/>
              </w:rPr>
              <w:fldChar w:fldCharType="separate"/>
            </w:r>
            <w:r w:rsidR="00D94292">
              <w:rPr>
                <w:noProof/>
              </w:rPr>
              <w:fldChar w:fldCharType="begin"/>
            </w:r>
            <w:r w:rsidR="00D94292">
              <w:rPr>
                <w:noProof/>
              </w:rPr>
              <w:instrText xml:space="preserve"> INCLUDEPICTURE  "cid:image001.jpg@01CB3AE4.9FA05330" \* MERGEFORMATINET </w:instrText>
            </w:r>
            <w:r w:rsidR="00D94292">
              <w:rPr>
                <w:noProof/>
              </w:rPr>
              <w:fldChar w:fldCharType="separate"/>
            </w:r>
            <w:r w:rsidR="00786336">
              <w:rPr>
                <w:noProof/>
              </w:rPr>
              <w:fldChar w:fldCharType="begin"/>
            </w:r>
            <w:r w:rsidR="00786336">
              <w:rPr>
                <w:noProof/>
              </w:rPr>
              <w:instrText xml:space="preserve"> INCLUDEPICTURE  "cid:image001.jpg@01CB3AE4.9FA05330" \* MERGEFORMATINET </w:instrText>
            </w:r>
            <w:r w:rsidR="00786336">
              <w:rPr>
                <w:noProof/>
              </w:rPr>
              <w:fldChar w:fldCharType="separate"/>
            </w:r>
            <w:r w:rsidR="0079166B">
              <w:rPr>
                <w:noProof/>
              </w:rPr>
              <w:fldChar w:fldCharType="begin"/>
            </w:r>
            <w:r w:rsidR="0079166B">
              <w:rPr>
                <w:noProof/>
              </w:rPr>
              <w:instrText xml:space="preserve"> INCLUDEPICTURE  "cid:image001.jpg@01CB3AE4.9FA05330" \* MERGEFORMATINET </w:instrText>
            </w:r>
            <w:r w:rsidR="0079166B">
              <w:rPr>
                <w:noProof/>
              </w:rPr>
              <w:fldChar w:fldCharType="separate"/>
            </w:r>
            <w:r w:rsidR="0050063B">
              <w:rPr>
                <w:noProof/>
              </w:rPr>
              <w:fldChar w:fldCharType="begin"/>
            </w:r>
            <w:r w:rsidR="0050063B">
              <w:rPr>
                <w:noProof/>
              </w:rPr>
              <w:instrText xml:space="preserve"> INCLUDEPICTURE  "cid:image001.jpg@01CB3AE4.9FA05330" \* MERGEFORMATINET </w:instrText>
            </w:r>
            <w:r w:rsidR="0050063B">
              <w:rPr>
                <w:noProof/>
              </w:rPr>
              <w:fldChar w:fldCharType="separate"/>
            </w:r>
            <w:r w:rsidR="008F36D1">
              <w:rPr>
                <w:noProof/>
              </w:rPr>
              <w:fldChar w:fldCharType="begin"/>
            </w:r>
            <w:r w:rsidR="008F36D1">
              <w:rPr>
                <w:noProof/>
              </w:rPr>
              <w:instrText xml:space="preserve"> INCLUDEPICTURE  "cid:image001.jpg@01CB3AE4.9FA05330" \* MERGEFORMATINET </w:instrText>
            </w:r>
            <w:r w:rsidR="008F36D1">
              <w:rPr>
                <w:noProof/>
              </w:rPr>
              <w:fldChar w:fldCharType="separate"/>
            </w:r>
            <w:r w:rsidR="00F34DD9">
              <w:rPr>
                <w:noProof/>
              </w:rPr>
              <w:fldChar w:fldCharType="begin"/>
            </w:r>
            <w:r w:rsidR="00F34DD9">
              <w:rPr>
                <w:noProof/>
              </w:rPr>
              <w:instrText xml:space="preserve"> INCLUDEPICTURE  "cid:image001.jpg@01CB3AE4.9FA05330" \* MERGEFORMATINET </w:instrText>
            </w:r>
            <w:r w:rsidR="00F34DD9">
              <w:rPr>
                <w:noProof/>
              </w:rPr>
              <w:fldChar w:fldCharType="separate"/>
            </w:r>
            <w:r w:rsidR="00FF5119">
              <w:rPr>
                <w:noProof/>
              </w:rPr>
              <w:fldChar w:fldCharType="begin"/>
            </w:r>
            <w:r w:rsidR="00FF5119">
              <w:rPr>
                <w:noProof/>
              </w:rPr>
              <w:instrText xml:space="preserve"> INCLUDEPICTURE  "cid:image001.jpg@01CB3AE4.9FA05330" \* MERGEFORMATINET </w:instrText>
            </w:r>
            <w:r w:rsidR="00FF5119">
              <w:rPr>
                <w:noProof/>
              </w:rPr>
              <w:fldChar w:fldCharType="separate"/>
            </w:r>
            <w:r w:rsidR="00FB0D6F">
              <w:rPr>
                <w:noProof/>
              </w:rPr>
              <w:fldChar w:fldCharType="begin"/>
            </w:r>
            <w:r w:rsidR="00FB0D6F">
              <w:rPr>
                <w:noProof/>
              </w:rPr>
              <w:instrText xml:space="preserve"> INCLUDEPICTURE  "cid:image001.jpg@01CB3AE4.9FA05330" \* MERGEFORMATINET </w:instrText>
            </w:r>
            <w:r w:rsidR="00FB0D6F">
              <w:rPr>
                <w:noProof/>
              </w:rPr>
              <w:fldChar w:fldCharType="separate"/>
            </w:r>
            <w:r w:rsidR="001B6C3D">
              <w:rPr>
                <w:noProof/>
              </w:rPr>
              <w:fldChar w:fldCharType="begin"/>
            </w:r>
            <w:r w:rsidR="001B6C3D">
              <w:rPr>
                <w:noProof/>
              </w:rPr>
              <w:instrText xml:space="preserve"> INCLUDEPICTURE  "cid:image001.jpg@01CB3AE4.9FA05330" \* MERGEFORMATINET </w:instrText>
            </w:r>
            <w:r w:rsidR="001B6C3D">
              <w:rPr>
                <w:noProof/>
              </w:rPr>
              <w:fldChar w:fldCharType="separate"/>
            </w:r>
            <w:r w:rsidR="0048165E">
              <w:rPr>
                <w:noProof/>
              </w:rPr>
              <w:fldChar w:fldCharType="begin"/>
            </w:r>
            <w:r w:rsidR="0048165E">
              <w:rPr>
                <w:noProof/>
              </w:rPr>
              <w:instrText xml:space="preserve"> INCLUDEPICTURE  "cid:image001.jpg@01CB3AE4.9FA05330" \* MERGEFORMATINET </w:instrText>
            </w:r>
            <w:r w:rsidR="0048165E">
              <w:rPr>
                <w:noProof/>
              </w:rPr>
              <w:fldChar w:fldCharType="separate"/>
            </w:r>
            <w:r w:rsidR="00F24C48">
              <w:rPr>
                <w:noProof/>
              </w:rPr>
              <w:fldChar w:fldCharType="begin"/>
            </w:r>
            <w:r w:rsidR="00F24C48">
              <w:rPr>
                <w:noProof/>
              </w:rPr>
              <w:instrText xml:space="preserve"> INCLUDEPICTURE  "cid:image001.jpg@01CB3AE4.9FA05330" \* MERGEFORMATINET </w:instrText>
            </w:r>
            <w:r w:rsidR="00F24C48">
              <w:rPr>
                <w:noProof/>
              </w:rPr>
              <w:fldChar w:fldCharType="separate"/>
            </w:r>
            <w:r w:rsidR="00787252">
              <w:rPr>
                <w:noProof/>
              </w:rPr>
              <w:fldChar w:fldCharType="begin"/>
            </w:r>
            <w:r w:rsidR="00787252">
              <w:rPr>
                <w:noProof/>
              </w:rPr>
              <w:instrText xml:space="preserve"> INCLUDEPICTURE  "cid:image001.jpg@01CB3AE4.9FA05330" \* MERGEFORMATINET </w:instrText>
            </w:r>
            <w:r w:rsidR="00787252">
              <w:rPr>
                <w:noProof/>
              </w:rPr>
              <w:fldChar w:fldCharType="separate"/>
            </w:r>
            <w:r w:rsidR="008D4D4B">
              <w:rPr>
                <w:noProof/>
              </w:rPr>
              <w:fldChar w:fldCharType="begin"/>
            </w:r>
            <w:r w:rsidR="008D4D4B">
              <w:rPr>
                <w:noProof/>
              </w:rPr>
              <w:instrText xml:space="preserve"> INCLUDEPICTURE  "cid:image001.jpg@01CB3AE4.9FA05330" \* MERGEFORMATINET </w:instrText>
            </w:r>
            <w:r w:rsidR="008D4D4B">
              <w:rPr>
                <w:noProof/>
              </w:rPr>
              <w:fldChar w:fldCharType="separate"/>
            </w:r>
            <w:r w:rsidR="002E51DE">
              <w:rPr>
                <w:noProof/>
              </w:rPr>
              <w:fldChar w:fldCharType="begin"/>
            </w:r>
            <w:r w:rsidR="002E51DE">
              <w:rPr>
                <w:noProof/>
              </w:rPr>
              <w:instrText xml:space="preserve"> INCLUDEPICTURE  "cid:image001.jpg@01CB3AE4.9FA05330" \* MERGEFORMATINET </w:instrText>
            </w:r>
            <w:r w:rsidR="002E51DE">
              <w:rPr>
                <w:noProof/>
              </w:rPr>
              <w:fldChar w:fldCharType="separate"/>
            </w:r>
            <w:r w:rsidR="00A34F6E">
              <w:rPr>
                <w:noProof/>
              </w:rPr>
              <w:fldChar w:fldCharType="begin"/>
            </w:r>
            <w:r w:rsidR="00A34F6E">
              <w:rPr>
                <w:noProof/>
              </w:rPr>
              <w:instrText xml:space="preserve"> INCLUDEPICTURE  "cid:image001.jpg@01CB3AE4.9FA05330" \* MERGEFORMATINET </w:instrText>
            </w:r>
            <w:r w:rsidR="00A34F6E">
              <w:rPr>
                <w:noProof/>
              </w:rPr>
              <w:fldChar w:fldCharType="separate"/>
            </w:r>
            <w:r w:rsidR="003157D8">
              <w:rPr>
                <w:noProof/>
              </w:rPr>
              <w:fldChar w:fldCharType="begin"/>
            </w:r>
            <w:r w:rsidR="003157D8">
              <w:rPr>
                <w:noProof/>
              </w:rPr>
              <w:instrText xml:space="preserve"> INCLUDEPICTURE  "cid:image001.jpg@01CB3AE4.9FA05330" \* MERGEFORMATINET </w:instrText>
            </w:r>
            <w:r w:rsidR="003157D8">
              <w:rPr>
                <w:noProof/>
              </w:rPr>
              <w:fldChar w:fldCharType="separate"/>
            </w:r>
            <w:r w:rsidR="00D77D9B">
              <w:rPr>
                <w:noProof/>
              </w:rPr>
              <w:fldChar w:fldCharType="begin"/>
            </w:r>
            <w:r w:rsidR="00D77D9B">
              <w:rPr>
                <w:noProof/>
              </w:rPr>
              <w:instrText xml:space="preserve"> INCLUDEPICTURE  "cid:image001.jpg@01CB3AE4.9FA05330" \* MERGEFORMATINET </w:instrText>
            </w:r>
            <w:r w:rsidR="00D77D9B">
              <w:rPr>
                <w:noProof/>
              </w:rPr>
              <w:fldChar w:fldCharType="separate"/>
            </w:r>
            <w:r w:rsidR="00DB7A1B">
              <w:rPr>
                <w:noProof/>
              </w:rPr>
              <w:fldChar w:fldCharType="begin"/>
            </w:r>
            <w:r w:rsidR="00DB7A1B">
              <w:rPr>
                <w:noProof/>
              </w:rPr>
              <w:instrText xml:space="preserve"> INCLUDEPICTURE  "cid:image001.jpg@01CB3AE4.9FA05330" \* MERGEFORMATINET </w:instrText>
            </w:r>
            <w:r w:rsidR="00DB7A1B">
              <w:rPr>
                <w:noProof/>
              </w:rPr>
              <w:fldChar w:fldCharType="separate"/>
            </w:r>
            <w:r w:rsidR="009B2C2C">
              <w:rPr>
                <w:noProof/>
              </w:rPr>
              <w:fldChar w:fldCharType="begin"/>
            </w:r>
            <w:r w:rsidR="009B2C2C">
              <w:rPr>
                <w:noProof/>
              </w:rPr>
              <w:instrText xml:space="preserve"> INCLUDEPICTURE  "cid:image001.jpg@01CB3AE4.9FA05330" \* MERGEFORMATINET </w:instrText>
            </w:r>
            <w:r w:rsidR="009B2C2C">
              <w:rPr>
                <w:noProof/>
              </w:rPr>
              <w:fldChar w:fldCharType="separate"/>
            </w:r>
            <w:r w:rsidR="00D75CDF">
              <w:rPr>
                <w:noProof/>
              </w:rPr>
              <w:fldChar w:fldCharType="begin"/>
            </w:r>
            <w:r w:rsidR="00D75CDF">
              <w:rPr>
                <w:noProof/>
              </w:rPr>
              <w:instrText xml:space="preserve"> INCLUDEPICTURE  "cid:image001.jpg@01CB3AE4.9FA05330" \* MERGEFORMATINET </w:instrText>
            </w:r>
            <w:r w:rsidR="00D75CDF">
              <w:rPr>
                <w:noProof/>
              </w:rPr>
              <w:fldChar w:fldCharType="separate"/>
            </w:r>
            <w:r w:rsidR="004474B2">
              <w:rPr>
                <w:noProof/>
              </w:rPr>
              <w:fldChar w:fldCharType="begin"/>
            </w:r>
            <w:r w:rsidR="004474B2">
              <w:rPr>
                <w:noProof/>
              </w:rPr>
              <w:instrText xml:space="preserve"> INCLUDEPICTURE  "cid:image001.jpg@01CB3AE4.9FA05330" \* MERGEFORMATINET </w:instrText>
            </w:r>
            <w:r w:rsidR="004474B2">
              <w:rPr>
                <w:noProof/>
              </w:rPr>
              <w:fldChar w:fldCharType="separate"/>
            </w:r>
            <w:r w:rsidR="00DB6B13">
              <w:rPr>
                <w:noProof/>
              </w:rPr>
              <w:fldChar w:fldCharType="begin"/>
            </w:r>
            <w:r w:rsidR="00DB6B13">
              <w:rPr>
                <w:noProof/>
              </w:rPr>
              <w:instrText xml:space="preserve"> INCLUDEPICTURE  "cid:image001.jpg@01CB3AE4.9FA05330" \* MERGEFORMATINET </w:instrText>
            </w:r>
            <w:r w:rsidR="00DB6B13">
              <w:rPr>
                <w:noProof/>
              </w:rPr>
              <w:fldChar w:fldCharType="separate"/>
            </w:r>
            <w:r w:rsidR="00FB7B8A">
              <w:rPr>
                <w:noProof/>
              </w:rPr>
              <w:fldChar w:fldCharType="begin"/>
            </w:r>
            <w:r w:rsidR="00FB7B8A">
              <w:rPr>
                <w:noProof/>
              </w:rPr>
              <w:instrText xml:space="preserve"> </w:instrText>
            </w:r>
            <w:r w:rsidR="00FB7B8A">
              <w:rPr>
                <w:noProof/>
              </w:rPr>
              <w:instrText>INCLUDEPICTURE  "cid:image001.jpg@01CB3AE4.9FA05330" \* MERGEFORMATINET</w:instrText>
            </w:r>
            <w:r w:rsidR="00FB7B8A">
              <w:rPr>
                <w:noProof/>
              </w:rPr>
              <w:instrText xml:space="preserve"> </w:instrText>
            </w:r>
            <w:r w:rsidR="00FB7B8A">
              <w:rPr>
                <w:noProof/>
              </w:rPr>
              <w:fldChar w:fldCharType="separate"/>
            </w:r>
            <w:r w:rsidR="0064681B">
              <w:rPr>
                <w:noProof/>
              </w:rPr>
              <w:pict w14:anchorId="1986A9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5pt;height:180pt;visibility:visible">
                  <v:imagedata r:id="rId16" r:href="rId17"/>
                </v:shape>
              </w:pict>
            </w:r>
            <w:r w:rsidR="00FB7B8A">
              <w:rPr>
                <w:noProof/>
              </w:rPr>
              <w:fldChar w:fldCharType="end"/>
            </w:r>
            <w:r w:rsidR="00DB6B13">
              <w:rPr>
                <w:noProof/>
              </w:rPr>
              <w:fldChar w:fldCharType="end"/>
            </w:r>
            <w:r w:rsidR="004474B2">
              <w:rPr>
                <w:noProof/>
              </w:rPr>
              <w:fldChar w:fldCharType="end"/>
            </w:r>
            <w:r w:rsidR="00D75CDF">
              <w:rPr>
                <w:noProof/>
              </w:rPr>
              <w:fldChar w:fldCharType="end"/>
            </w:r>
            <w:r w:rsidR="009B2C2C">
              <w:rPr>
                <w:noProof/>
              </w:rPr>
              <w:fldChar w:fldCharType="end"/>
            </w:r>
            <w:r w:rsidR="00DB7A1B">
              <w:rPr>
                <w:noProof/>
              </w:rPr>
              <w:fldChar w:fldCharType="end"/>
            </w:r>
            <w:r w:rsidR="00D77D9B">
              <w:rPr>
                <w:noProof/>
              </w:rPr>
              <w:fldChar w:fldCharType="end"/>
            </w:r>
            <w:r w:rsidR="003157D8">
              <w:rPr>
                <w:noProof/>
              </w:rPr>
              <w:fldChar w:fldCharType="end"/>
            </w:r>
            <w:r w:rsidR="00A34F6E">
              <w:rPr>
                <w:noProof/>
              </w:rPr>
              <w:fldChar w:fldCharType="end"/>
            </w:r>
            <w:r w:rsidR="002E51DE">
              <w:rPr>
                <w:noProof/>
              </w:rPr>
              <w:fldChar w:fldCharType="end"/>
            </w:r>
            <w:r w:rsidR="008D4D4B">
              <w:rPr>
                <w:noProof/>
              </w:rPr>
              <w:fldChar w:fldCharType="end"/>
            </w:r>
            <w:r w:rsidR="00787252">
              <w:rPr>
                <w:noProof/>
              </w:rPr>
              <w:fldChar w:fldCharType="end"/>
            </w:r>
            <w:r w:rsidR="00F24C48">
              <w:rPr>
                <w:noProof/>
              </w:rPr>
              <w:fldChar w:fldCharType="end"/>
            </w:r>
            <w:r w:rsidR="0048165E">
              <w:rPr>
                <w:noProof/>
              </w:rPr>
              <w:fldChar w:fldCharType="end"/>
            </w:r>
            <w:r w:rsidR="001B6C3D">
              <w:rPr>
                <w:noProof/>
              </w:rPr>
              <w:fldChar w:fldCharType="end"/>
            </w:r>
            <w:r w:rsidR="00FB0D6F">
              <w:rPr>
                <w:noProof/>
              </w:rPr>
              <w:fldChar w:fldCharType="end"/>
            </w:r>
            <w:r w:rsidR="00FF5119">
              <w:rPr>
                <w:noProof/>
              </w:rPr>
              <w:fldChar w:fldCharType="end"/>
            </w:r>
            <w:r w:rsidR="00F34DD9">
              <w:rPr>
                <w:noProof/>
              </w:rPr>
              <w:fldChar w:fldCharType="end"/>
            </w:r>
            <w:r w:rsidR="008F36D1">
              <w:rPr>
                <w:noProof/>
              </w:rPr>
              <w:fldChar w:fldCharType="end"/>
            </w:r>
            <w:r w:rsidR="0050063B">
              <w:rPr>
                <w:noProof/>
              </w:rPr>
              <w:fldChar w:fldCharType="end"/>
            </w:r>
            <w:r w:rsidR="0079166B">
              <w:rPr>
                <w:noProof/>
              </w:rPr>
              <w:fldChar w:fldCharType="end"/>
            </w:r>
            <w:r w:rsidR="00786336">
              <w:rPr>
                <w:noProof/>
              </w:rPr>
              <w:fldChar w:fldCharType="end"/>
            </w:r>
            <w:r w:rsidR="00D94292">
              <w:rPr>
                <w:noProof/>
              </w:rPr>
              <w:fldChar w:fldCharType="end"/>
            </w:r>
            <w:r w:rsidR="000344C1">
              <w:rPr>
                <w:noProof/>
              </w:rPr>
              <w:fldChar w:fldCharType="end"/>
            </w:r>
            <w:r w:rsidR="004F5F63">
              <w:rPr>
                <w:noProof/>
              </w:rPr>
              <w:fldChar w:fldCharType="end"/>
            </w:r>
            <w:r w:rsidR="00B449B7">
              <w:rPr>
                <w:noProof/>
              </w:rPr>
              <w:fldChar w:fldCharType="end"/>
            </w:r>
            <w:r w:rsidR="00A70D3C">
              <w:rPr>
                <w:noProof/>
              </w:rPr>
              <w:fldChar w:fldCharType="end"/>
            </w:r>
            <w:r w:rsidR="00401340">
              <w:rPr>
                <w:noProof/>
              </w:rPr>
              <w:fldChar w:fldCharType="end"/>
            </w:r>
            <w:r w:rsidR="00C81210">
              <w:rPr>
                <w:noProof/>
              </w:rPr>
              <w:fldChar w:fldCharType="end"/>
            </w:r>
            <w:r w:rsidR="008B2681">
              <w:rPr>
                <w:noProof/>
              </w:rPr>
              <w:fldChar w:fldCharType="end"/>
            </w:r>
            <w:r w:rsidR="00F679CF">
              <w:rPr>
                <w:noProof/>
              </w:rPr>
              <w:fldChar w:fldCharType="end"/>
            </w:r>
            <w:r w:rsidR="00BC39DB">
              <w:rPr>
                <w:noProof/>
              </w:rPr>
              <w:fldChar w:fldCharType="end"/>
            </w:r>
            <w:r w:rsidR="00A87878">
              <w:rPr>
                <w:noProof/>
              </w:rPr>
              <w:fldChar w:fldCharType="end"/>
            </w:r>
            <w:r w:rsidR="00DF2854">
              <w:rPr>
                <w:noProof/>
              </w:rPr>
              <w:fldChar w:fldCharType="end"/>
            </w:r>
            <w:r w:rsidR="002A186A">
              <w:rPr>
                <w:noProof/>
              </w:rPr>
              <w:fldChar w:fldCharType="end"/>
            </w:r>
            <w:r w:rsidR="005040F0">
              <w:rPr>
                <w:noProof/>
              </w:rPr>
              <w:fldChar w:fldCharType="end"/>
            </w:r>
            <w:r w:rsidR="002635A0">
              <w:rPr>
                <w:noProof/>
              </w:rPr>
              <w:fldChar w:fldCharType="end"/>
            </w:r>
            <w:r w:rsidR="0048354E">
              <w:rPr>
                <w:noProof/>
              </w:rPr>
              <w:fldChar w:fldCharType="end"/>
            </w:r>
            <w:r w:rsidR="00837F79">
              <w:rPr>
                <w:noProof/>
              </w:rPr>
              <w:fldChar w:fldCharType="end"/>
            </w:r>
            <w:r w:rsidR="00C04769">
              <w:rPr>
                <w:noProof/>
              </w:rPr>
              <w:fldChar w:fldCharType="end"/>
            </w:r>
            <w:r w:rsidR="00D63CE0">
              <w:rPr>
                <w:noProof/>
              </w:rPr>
              <w:fldChar w:fldCharType="end"/>
            </w:r>
            <w:r w:rsidR="00FE4273">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p>
        </w:tc>
        <w:tc>
          <w:tcPr>
            <w:tcW w:w="5116" w:type="dxa"/>
            <w:shd w:val="clear" w:color="auto" w:fill="auto"/>
            <w:hideMark/>
          </w:tcPr>
          <w:p w14:paraId="3D32D6D4" w14:textId="77777777" w:rsidR="003B4FB9" w:rsidRPr="009F517C" w:rsidRDefault="003B4FB9" w:rsidP="00FE4273">
            <w:pPr>
              <w:pStyle w:val="BodyText"/>
              <w:rPr>
                <w:rFonts w:eastAsia="Calibri"/>
              </w:rPr>
            </w:pPr>
            <w:r w:rsidRPr="009F517C">
              <w:rPr>
                <w:noProof/>
              </w:rPr>
              <w:fldChar w:fldCharType="begin"/>
            </w:r>
            <w:r w:rsidRPr="009F517C">
              <w:rPr>
                <w:noProof/>
              </w:rPr>
              <w:instrText xml:space="preserve"> INCLUDEPICTURE  "cid:image002.png@01CB3AE4.9FA05330" \* MERGEFORMATINET </w:instrText>
            </w:r>
            <w:r w:rsidRPr="009F517C">
              <w:rPr>
                <w:noProof/>
              </w:rPr>
              <w:fldChar w:fldCharType="separate"/>
            </w:r>
            <w:r w:rsidRPr="009F517C">
              <w:rPr>
                <w:noProof/>
              </w:rPr>
              <w:fldChar w:fldCharType="begin"/>
            </w:r>
            <w:r>
              <w:rPr>
                <w:noProof/>
              </w:rPr>
              <w:instrText xml:space="preserve"> INCLUDEPICTURE  "cid:image002.png@01CB3AE4.9FA05330" \* MERGEFORMATINET </w:instrText>
            </w:r>
            <w:r w:rsidRPr="009F517C">
              <w:rPr>
                <w:noProof/>
              </w:rPr>
              <w:fldChar w:fldCharType="separate"/>
            </w:r>
            <w:r w:rsidRPr="009F517C">
              <w:rPr>
                <w:noProof/>
              </w:rPr>
              <w:fldChar w:fldCharType="begin"/>
            </w:r>
            <w:r>
              <w:rPr>
                <w:noProof/>
              </w:rPr>
              <w:instrText xml:space="preserve"> INCLUDEPICTURE  "cid:image002.png@01CB3AE4.9FA05330" \* MERGEFORMATINET </w:instrText>
            </w:r>
            <w:r w:rsidRPr="009F517C">
              <w:rPr>
                <w:noProof/>
              </w:rPr>
              <w:fldChar w:fldCharType="separate"/>
            </w:r>
            <w:r w:rsidRPr="009F517C">
              <w:rPr>
                <w:noProof/>
              </w:rPr>
              <w:fldChar w:fldCharType="begin"/>
            </w:r>
            <w:r>
              <w:rPr>
                <w:noProof/>
              </w:rPr>
              <w:instrText xml:space="preserve"> INCLUDEPICTURE  "cid:image002.png@01CB3AE4.9FA05330" \* MERGEFORMATINET </w:instrText>
            </w:r>
            <w:r w:rsidRPr="009F517C">
              <w:rPr>
                <w:noProof/>
              </w:rPr>
              <w:fldChar w:fldCharType="separate"/>
            </w:r>
            <w:r w:rsidRPr="009F517C">
              <w:rPr>
                <w:noProof/>
              </w:rPr>
              <w:fldChar w:fldCharType="begin"/>
            </w:r>
            <w:r>
              <w:rPr>
                <w:noProof/>
              </w:rPr>
              <w:instrText xml:space="preserve"> INCLUDEPICTURE  "cid:image002.png@01CB3AE4.9FA05330" \* MERGEFORMATINET </w:instrText>
            </w:r>
            <w:r w:rsidRPr="009F517C">
              <w:rPr>
                <w:noProof/>
              </w:rPr>
              <w:fldChar w:fldCharType="separate"/>
            </w:r>
            <w:r w:rsidRPr="009F517C">
              <w:rPr>
                <w:noProof/>
              </w:rPr>
              <w:fldChar w:fldCharType="begin"/>
            </w:r>
            <w:r w:rsidRPr="009F517C">
              <w:rPr>
                <w:noProof/>
              </w:rPr>
              <w:instrText xml:space="preserve"> INCLUDEPICTURE  "cid:image002.png@01CB3AE4.9FA05330" \* MERGEFORMATINET </w:instrText>
            </w:r>
            <w:r w:rsidRPr="009F517C">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Pr>
                <w:noProof/>
              </w:rPr>
              <w:fldChar w:fldCharType="begin"/>
            </w:r>
            <w:r>
              <w:rPr>
                <w:noProof/>
              </w:rPr>
              <w:instrText xml:space="preserve"> INCLUDEPICTURE  "cid:image002.png@01CB3AE4.9FA05330" \* MERGEFORMATINET </w:instrText>
            </w:r>
            <w:r>
              <w:rPr>
                <w:noProof/>
              </w:rPr>
              <w:fldChar w:fldCharType="separate"/>
            </w:r>
            <w:r w:rsidR="00FE4273">
              <w:rPr>
                <w:noProof/>
              </w:rPr>
              <w:fldChar w:fldCharType="begin"/>
            </w:r>
            <w:r w:rsidR="00FE4273">
              <w:rPr>
                <w:noProof/>
              </w:rPr>
              <w:instrText xml:space="preserve"> INCLUDEPICTURE  "cid:image002.png@01CB3AE4.9FA05330" \* MERGEFORMATINET </w:instrText>
            </w:r>
            <w:r w:rsidR="00FE4273">
              <w:rPr>
                <w:noProof/>
              </w:rPr>
              <w:fldChar w:fldCharType="separate"/>
            </w:r>
            <w:r w:rsidR="00D63CE0">
              <w:rPr>
                <w:noProof/>
              </w:rPr>
              <w:fldChar w:fldCharType="begin"/>
            </w:r>
            <w:r w:rsidR="00D63CE0">
              <w:rPr>
                <w:noProof/>
              </w:rPr>
              <w:instrText xml:space="preserve"> INCLUDEPICTURE  "cid:image002.png@01CB3AE4.9FA05330" \* MERGEFORMATINET </w:instrText>
            </w:r>
            <w:r w:rsidR="00D63CE0">
              <w:rPr>
                <w:noProof/>
              </w:rPr>
              <w:fldChar w:fldCharType="separate"/>
            </w:r>
            <w:r w:rsidR="00C04769">
              <w:rPr>
                <w:noProof/>
              </w:rPr>
              <w:fldChar w:fldCharType="begin"/>
            </w:r>
            <w:r w:rsidR="00C04769">
              <w:rPr>
                <w:noProof/>
              </w:rPr>
              <w:instrText xml:space="preserve"> INCLUDEPICTURE  "cid:image002.png@01CB3AE4.9FA05330" \* MERGEFORMATINET </w:instrText>
            </w:r>
            <w:r w:rsidR="00C04769">
              <w:rPr>
                <w:noProof/>
              </w:rPr>
              <w:fldChar w:fldCharType="separate"/>
            </w:r>
            <w:r w:rsidR="00837F79">
              <w:rPr>
                <w:noProof/>
              </w:rPr>
              <w:fldChar w:fldCharType="begin"/>
            </w:r>
            <w:r w:rsidR="00837F79">
              <w:rPr>
                <w:noProof/>
              </w:rPr>
              <w:instrText xml:space="preserve"> INCLUDEPICTURE  "cid:image002.png@01CB3AE4.9FA05330" \* MERGEFORMATINET </w:instrText>
            </w:r>
            <w:r w:rsidR="00837F79">
              <w:rPr>
                <w:noProof/>
              </w:rPr>
              <w:fldChar w:fldCharType="separate"/>
            </w:r>
            <w:r w:rsidR="0048354E">
              <w:rPr>
                <w:noProof/>
              </w:rPr>
              <w:fldChar w:fldCharType="begin"/>
            </w:r>
            <w:r w:rsidR="0048354E">
              <w:rPr>
                <w:noProof/>
              </w:rPr>
              <w:instrText xml:space="preserve"> INCLUDEPICTURE  "cid:image002.png@01CB3AE4.9FA05330" \* MERGEFORMATINET </w:instrText>
            </w:r>
            <w:r w:rsidR="0048354E">
              <w:rPr>
                <w:noProof/>
              </w:rPr>
              <w:fldChar w:fldCharType="separate"/>
            </w:r>
            <w:r w:rsidR="002635A0">
              <w:rPr>
                <w:noProof/>
              </w:rPr>
              <w:fldChar w:fldCharType="begin"/>
            </w:r>
            <w:r w:rsidR="002635A0">
              <w:rPr>
                <w:noProof/>
              </w:rPr>
              <w:instrText xml:space="preserve"> INCLUDEPICTURE  "cid:image002.png@01CB3AE4.9FA05330" \* MERGEFORMATINET </w:instrText>
            </w:r>
            <w:r w:rsidR="002635A0">
              <w:rPr>
                <w:noProof/>
              </w:rPr>
              <w:fldChar w:fldCharType="separate"/>
            </w:r>
            <w:r w:rsidR="005040F0">
              <w:rPr>
                <w:noProof/>
              </w:rPr>
              <w:fldChar w:fldCharType="begin"/>
            </w:r>
            <w:r w:rsidR="005040F0">
              <w:rPr>
                <w:noProof/>
              </w:rPr>
              <w:instrText xml:space="preserve"> INCLUDEPICTURE  "cid:image002.png@01CB3AE4.9FA05330" \* MERGEFORMATINET </w:instrText>
            </w:r>
            <w:r w:rsidR="005040F0">
              <w:rPr>
                <w:noProof/>
              </w:rPr>
              <w:fldChar w:fldCharType="separate"/>
            </w:r>
            <w:r w:rsidR="002A186A">
              <w:rPr>
                <w:noProof/>
              </w:rPr>
              <w:fldChar w:fldCharType="begin"/>
            </w:r>
            <w:r w:rsidR="002A186A">
              <w:rPr>
                <w:noProof/>
              </w:rPr>
              <w:instrText xml:space="preserve"> INCLUDEPICTURE  "cid:image002.png@01CB3AE4.9FA05330" \* MERGEFORMATINET </w:instrText>
            </w:r>
            <w:r w:rsidR="002A186A">
              <w:rPr>
                <w:noProof/>
              </w:rPr>
              <w:fldChar w:fldCharType="separate"/>
            </w:r>
            <w:r w:rsidR="00DF2854">
              <w:rPr>
                <w:noProof/>
              </w:rPr>
              <w:fldChar w:fldCharType="begin"/>
            </w:r>
            <w:r w:rsidR="00DF2854">
              <w:rPr>
                <w:noProof/>
              </w:rPr>
              <w:instrText xml:space="preserve"> INCLUDEPICTURE  "cid:image002.png@01CB3AE4.9FA05330" \* MERGEFORMATINET </w:instrText>
            </w:r>
            <w:r w:rsidR="00DF2854">
              <w:rPr>
                <w:noProof/>
              </w:rPr>
              <w:fldChar w:fldCharType="separate"/>
            </w:r>
            <w:r w:rsidR="00A87878">
              <w:rPr>
                <w:noProof/>
              </w:rPr>
              <w:fldChar w:fldCharType="begin"/>
            </w:r>
            <w:r w:rsidR="00A87878">
              <w:rPr>
                <w:noProof/>
              </w:rPr>
              <w:instrText xml:space="preserve"> INCLUDEPICTURE  "cid:image002.png@01CB3AE4.9FA05330" \* MERGEFORMATINET </w:instrText>
            </w:r>
            <w:r w:rsidR="00A87878">
              <w:rPr>
                <w:noProof/>
              </w:rPr>
              <w:fldChar w:fldCharType="separate"/>
            </w:r>
            <w:r w:rsidR="00BC39DB">
              <w:rPr>
                <w:noProof/>
              </w:rPr>
              <w:fldChar w:fldCharType="begin"/>
            </w:r>
            <w:r w:rsidR="00BC39DB">
              <w:rPr>
                <w:noProof/>
              </w:rPr>
              <w:instrText xml:space="preserve"> INCLUDEPICTURE  "cid:image002.png@01CB3AE4.9FA05330" \* MERGEFORMATINET </w:instrText>
            </w:r>
            <w:r w:rsidR="00BC39DB">
              <w:rPr>
                <w:noProof/>
              </w:rPr>
              <w:fldChar w:fldCharType="separate"/>
            </w:r>
            <w:r w:rsidR="00F679CF">
              <w:rPr>
                <w:noProof/>
              </w:rPr>
              <w:fldChar w:fldCharType="begin"/>
            </w:r>
            <w:r w:rsidR="00F679CF">
              <w:rPr>
                <w:noProof/>
              </w:rPr>
              <w:instrText xml:space="preserve"> INCLUDEPICTURE  "cid:image002.png@01CB3AE4.9FA05330" \* MERGEFORMATINET </w:instrText>
            </w:r>
            <w:r w:rsidR="00F679CF">
              <w:rPr>
                <w:noProof/>
              </w:rPr>
              <w:fldChar w:fldCharType="separate"/>
            </w:r>
            <w:r w:rsidR="008B2681">
              <w:rPr>
                <w:noProof/>
              </w:rPr>
              <w:fldChar w:fldCharType="begin"/>
            </w:r>
            <w:r w:rsidR="008B2681">
              <w:rPr>
                <w:noProof/>
              </w:rPr>
              <w:instrText xml:space="preserve"> INCLUDEPICTURE  "cid:image002.png@01CB3AE4.9FA05330" \* MERGEFORMATINET </w:instrText>
            </w:r>
            <w:r w:rsidR="008B2681">
              <w:rPr>
                <w:noProof/>
              </w:rPr>
              <w:fldChar w:fldCharType="separate"/>
            </w:r>
            <w:r w:rsidR="00C81210">
              <w:rPr>
                <w:noProof/>
              </w:rPr>
              <w:fldChar w:fldCharType="begin"/>
            </w:r>
            <w:r w:rsidR="00C81210">
              <w:rPr>
                <w:noProof/>
              </w:rPr>
              <w:instrText xml:space="preserve"> INCLUDEPICTURE  "cid:image002.png@01CB3AE4.9FA05330" \* MERGEFORMATINET </w:instrText>
            </w:r>
            <w:r w:rsidR="00C81210">
              <w:rPr>
                <w:noProof/>
              </w:rPr>
              <w:fldChar w:fldCharType="separate"/>
            </w:r>
            <w:r w:rsidR="00401340">
              <w:rPr>
                <w:noProof/>
              </w:rPr>
              <w:fldChar w:fldCharType="begin"/>
            </w:r>
            <w:r w:rsidR="00401340">
              <w:rPr>
                <w:noProof/>
              </w:rPr>
              <w:instrText xml:space="preserve"> INCLUDEPICTURE  "cid:image002.png@01CB3AE4.9FA05330" \* MERGEFORMATINET </w:instrText>
            </w:r>
            <w:r w:rsidR="00401340">
              <w:rPr>
                <w:noProof/>
              </w:rPr>
              <w:fldChar w:fldCharType="separate"/>
            </w:r>
            <w:r w:rsidR="00A70D3C">
              <w:rPr>
                <w:noProof/>
              </w:rPr>
              <w:fldChar w:fldCharType="begin"/>
            </w:r>
            <w:r w:rsidR="00A70D3C">
              <w:rPr>
                <w:noProof/>
              </w:rPr>
              <w:instrText xml:space="preserve"> INCLUDEPICTURE  "cid:image002.png@01CB3AE4.9FA05330" \* MERGEFORMATINET </w:instrText>
            </w:r>
            <w:r w:rsidR="00A70D3C">
              <w:rPr>
                <w:noProof/>
              </w:rPr>
              <w:fldChar w:fldCharType="separate"/>
            </w:r>
            <w:r w:rsidR="00B449B7">
              <w:rPr>
                <w:noProof/>
              </w:rPr>
              <w:fldChar w:fldCharType="begin"/>
            </w:r>
            <w:r w:rsidR="00B449B7">
              <w:rPr>
                <w:noProof/>
              </w:rPr>
              <w:instrText xml:space="preserve"> INCLUDEPICTURE  "cid:image002.png@01CB3AE4.9FA05330" \* MERGEFORMATINET </w:instrText>
            </w:r>
            <w:r w:rsidR="00B449B7">
              <w:rPr>
                <w:noProof/>
              </w:rPr>
              <w:fldChar w:fldCharType="separate"/>
            </w:r>
            <w:r w:rsidR="004F5F63">
              <w:rPr>
                <w:noProof/>
              </w:rPr>
              <w:fldChar w:fldCharType="begin"/>
            </w:r>
            <w:r w:rsidR="004F5F63">
              <w:rPr>
                <w:noProof/>
              </w:rPr>
              <w:instrText xml:space="preserve"> INCLUDEPICTURE  "cid:image002.png@01CB3AE4.9FA05330" \* MERGEFORMATINET </w:instrText>
            </w:r>
            <w:r w:rsidR="004F5F63">
              <w:rPr>
                <w:noProof/>
              </w:rPr>
              <w:fldChar w:fldCharType="separate"/>
            </w:r>
            <w:r w:rsidR="000344C1">
              <w:rPr>
                <w:noProof/>
              </w:rPr>
              <w:fldChar w:fldCharType="begin"/>
            </w:r>
            <w:r w:rsidR="000344C1">
              <w:rPr>
                <w:noProof/>
              </w:rPr>
              <w:instrText xml:space="preserve"> INCLUDEPICTURE  "cid:image002.png@01CB3AE4.9FA05330" \* MERGEFORMATINET </w:instrText>
            </w:r>
            <w:r w:rsidR="000344C1">
              <w:rPr>
                <w:noProof/>
              </w:rPr>
              <w:fldChar w:fldCharType="separate"/>
            </w:r>
            <w:r w:rsidR="00D94292">
              <w:rPr>
                <w:noProof/>
              </w:rPr>
              <w:fldChar w:fldCharType="begin"/>
            </w:r>
            <w:r w:rsidR="00D94292">
              <w:rPr>
                <w:noProof/>
              </w:rPr>
              <w:instrText xml:space="preserve"> INCLUDEPICTURE  "cid:image002.png@01CB3AE4.9FA05330" \* MERGEFORMATINET </w:instrText>
            </w:r>
            <w:r w:rsidR="00D94292">
              <w:rPr>
                <w:noProof/>
              </w:rPr>
              <w:fldChar w:fldCharType="separate"/>
            </w:r>
            <w:r w:rsidR="00786336">
              <w:rPr>
                <w:noProof/>
              </w:rPr>
              <w:fldChar w:fldCharType="begin"/>
            </w:r>
            <w:r w:rsidR="00786336">
              <w:rPr>
                <w:noProof/>
              </w:rPr>
              <w:instrText xml:space="preserve"> INCLUDEPICTURE  "cid:image002.png@01CB3AE4.9FA05330" \* MERGEFORMATINET </w:instrText>
            </w:r>
            <w:r w:rsidR="00786336">
              <w:rPr>
                <w:noProof/>
              </w:rPr>
              <w:fldChar w:fldCharType="separate"/>
            </w:r>
            <w:r w:rsidR="0079166B">
              <w:rPr>
                <w:noProof/>
              </w:rPr>
              <w:fldChar w:fldCharType="begin"/>
            </w:r>
            <w:r w:rsidR="0079166B">
              <w:rPr>
                <w:noProof/>
              </w:rPr>
              <w:instrText xml:space="preserve"> INCLUDEPICTURE  "cid:image002.png@01CB3AE4.9FA05330" \* MERGEFORMATINET </w:instrText>
            </w:r>
            <w:r w:rsidR="0079166B">
              <w:rPr>
                <w:noProof/>
              </w:rPr>
              <w:fldChar w:fldCharType="separate"/>
            </w:r>
            <w:r w:rsidR="0050063B">
              <w:rPr>
                <w:noProof/>
              </w:rPr>
              <w:fldChar w:fldCharType="begin"/>
            </w:r>
            <w:r w:rsidR="0050063B">
              <w:rPr>
                <w:noProof/>
              </w:rPr>
              <w:instrText xml:space="preserve"> INCLUDEPICTURE  "cid:image002.png@01CB3AE4.9FA05330" \* MERGEFORMATINET </w:instrText>
            </w:r>
            <w:r w:rsidR="0050063B">
              <w:rPr>
                <w:noProof/>
              </w:rPr>
              <w:fldChar w:fldCharType="separate"/>
            </w:r>
            <w:r w:rsidR="008F36D1">
              <w:rPr>
                <w:noProof/>
              </w:rPr>
              <w:fldChar w:fldCharType="begin"/>
            </w:r>
            <w:r w:rsidR="008F36D1">
              <w:rPr>
                <w:noProof/>
              </w:rPr>
              <w:instrText xml:space="preserve"> INCLUDEPICTURE  "cid:image002.png@01CB3AE4.9FA05330" \* MERGEFORMATINET </w:instrText>
            </w:r>
            <w:r w:rsidR="008F36D1">
              <w:rPr>
                <w:noProof/>
              </w:rPr>
              <w:fldChar w:fldCharType="separate"/>
            </w:r>
            <w:r w:rsidR="00F34DD9">
              <w:rPr>
                <w:noProof/>
              </w:rPr>
              <w:fldChar w:fldCharType="begin"/>
            </w:r>
            <w:r w:rsidR="00F34DD9">
              <w:rPr>
                <w:noProof/>
              </w:rPr>
              <w:instrText xml:space="preserve"> INCLUDEPICTURE  "cid:image002.png@01CB3AE4.9FA05330" \* MERGEFORMATINET </w:instrText>
            </w:r>
            <w:r w:rsidR="00F34DD9">
              <w:rPr>
                <w:noProof/>
              </w:rPr>
              <w:fldChar w:fldCharType="separate"/>
            </w:r>
            <w:r w:rsidR="00FF5119">
              <w:rPr>
                <w:noProof/>
              </w:rPr>
              <w:fldChar w:fldCharType="begin"/>
            </w:r>
            <w:r w:rsidR="00FF5119">
              <w:rPr>
                <w:noProof/>
              </w:rPr>
              <w:instrText xml:space="preserve"> INCLUDEPICTURE  "cid:image002.png@01CB3AE4.9FA05330" \* MERGEFORMATINET </w:instrText>
            </w:r>
            <w:r w:rsidR="00FF5119">
              <w:rPr>
                <w:noProof/>
              </w:rPr>
              <w:fldChar w:fldCharType="separate"/>
            </w:r>
            <w:r w:rsidR="00FB0D6F">
              <w:rPr>
                <w:noProof/>
              </w:rPr>
              <w:fldChar w:fldCharType="begin"/>
            </w:r>
            <w:r w:rsidR="00FB0D6F">
              <w:rPr>
                <w:noProof/>
              </w:rPr>
              <w:instrText xml:space="preserve"> INCLUDEPICTURE  "cid:image002.png@01CB3AE4.9FA05330" \* MERGEFORMATINET </w:instrText>
            </w:r>
            <w:r w:rsidR="00FB0D6F">
              <w:rPr>
                <w:noProof/>
              </w:rPr>
              <w:fldChar w:fldCharType="separate"/>
            </w:r>
            <w:r w:rsidR="001B6C3D">
              <w:rPr>
                <w:noProof/>
              </w:rPr>
              <w:fldChar w:fldCharType="begin"/>
            </w:r>
            <w:r w:rsidR="001B6C3D">
              <w:rPr>
                <w:noProof/>
              </w:rPr>
              <w:instrText xml:space="preserve"> INCLUDEPICTURE  "cid:image002.png@01CB3AE4.9FA05330" \* MERGEFORMATINET </w:instrText>
            </w:r>
            <w:r w:rsidR="001B6C3D">
              <w:rPr>
                <w:noProof/>
              </w:rPr>
              <w:fldChar w:fldCharType="separate"/>
            </w:r>
            <w:r w:rsidR="0048165E">
              <w:rPr>
                <w:noProof/>
              </w:rPr>
              <w:fldChar w:fldCharType="begin"/>
            </w:r>
            <w:r w:rsidR="0048165E">
              <w:rPr>
                <w:noProof/>
              </w:rPr>
              <w:instrText xml:space="preserve"> INCLUDEPICTURE  "cid:image002.png@01CB3AE4.9FA05330" \* MERGEFORMATINET </w:instrText>
            </w:r>
            <w:r w:rsidR="0048165E">
              <w:rPr>
                <w:noProof/>
              </w:rPr>
              <w:fldChar w:fldCharType="separate"/>
            </w:r>
            <w:r w:rsidR="00F24C48">
              <w:rPr>
                <w:noProof/>
              </w:rPr>
              <w:fldChar w:fldCharType="begin"/>
            </w:r>
            <w:r w:rsidR="00F24C48">
              <w:rPr>
                <w:noProof/>
              </w:rPr>
              <w:instrText xml:space="preserve"> INCLUDEPICTURE  "cid:image002.png@01CB3AE4.9FA05330" \* MERGEFORMATINET </w:instrText>
            </w:r>
            <w:r w:rsidR="00F24C48">
              <w:rPr>
                <w:noProof/>
              </w:rPr>
              <w:fldChar w:fldCharType="separate"/>
            </w:r>
            <w:r w:rsidR="00787252">
              <w:rPr>
                <w:noProof/>
              </w:rPr>
              <w:fldChar w:fldCharType="begin"/>
            </w:r>
            <w:r w:rsidR="00787252">
              <w:rPr>
                <w:noProof/>
              </w:rPr>
              <w:instrText xml:space="preserve"> INCLUDEPICTURE  "cid:image002.png@01CB3AE4.9FA05330" \* MERGEFORMATINET </w:instrText>
            </w:r>
            <w:r w:rsidR="00787252">
              <w:rPr>
                <w:noProof/>
              </w:rPr>
              <w:fldChar w:fldCharType="separate"/>
            </w:r>
            <w:r w:rsidR="008D4D4B">
              <w:rPr>
                <w:noProof/>
              </w:rPr>
              <w:fldChar w:fldCharType="begin"/>
            </w:r>
            <w:r w:rsidR="008D4D4B">
              <w:rPr>
                <w:noProof/>
              </w:rPr>
              <w:instrText xml:space="preserve"> INCLUDEPICTURE  "cid:image002.png@01CB3AE4.9FA05330" \* MERGEFORMATINET </w:instrText>
            </w:r>
            <w:r w:rsidR="008D4D4B">
              <w:rPr>
                <w:noProof/>
              </w:rPr>
              <w:fldChar w:fldCharType="separate"/>
            </w:r>
            <w:r w:rsidR="002E51DE">
              <w:rPr>
                <w:noProof/>
              </w:rPr>
              <w:fldChar w:fldCharType="begin"/>
            </w:r>
            <w:r w:rsidR="002E51DE">
              <w:rPr>
                <w:noProof/>
              </w:rPr>
              <w:instrText xml:space="preserve"> INCLUDEPICTURE  "cid:image002.png@01CB3AE4.9FA05330" \* MERGEFORMATINET </w:instrText>
            </w:r>
            <w:r w:rsidR="002E51DE">
              <w:rPr>
                <w:noProof/>
              </w:rPr>
              <w:fldChar w:fldCharType="separate"/>
            </w:r>
            <w:r w:rsidR="00A34F6E">
              <w:rPr>
                <w:noProof/>
              </w:rPr>
              <w:fldChar w:fldCharType="begin"/>
            </w:r>
            <w:r w:rsidR="00A34F6E">
              <w:rPr>
                <w:noProof/>
              </w:rPr>
              <w:instrText xml:space="preserve"> INCLUDEPICTURE  "cid:image002.png@01CB3AE4.9FA05330" \* MERGEFORMATINET </w:instrText>
            </w:r>
            <w:r w:rsidR="00A34F6E">
              <w:rPr>
                <w:noProof/>
              </w:rPr>
              <w:fldChar w:fldCharType="separate"/>
            </w:r>
            <w:r w:rsidR="003157D8">
              <w:rPr>
                <w:noProof/>
              </w:rPr>
              <w:fldChar w:fldCharType="begin"/>
            </w:r>
            <w:r w:rsidR="003157D8">
              <w:rPr>
                <w:noProof/>
              </w:rPr>
              <w:instrText xml:space="preserve"> INCLUDEPICTURE  "cid:image002.png@01CB3AE4.9FA05330" \* MERGEFORMATINET </w:instrText>
            </w:r>
            <w:r w:rsidR="003157D8">
              <w:rPr>
                <w:noProof/>
              </w:rPr>
              <w:fldChar w:fldCharType="separate"/>
            </w:r>
            <w:r w:rsidR="00D77D9B">
              <w:rPr>
                <w:noProof/>
              </w:rPr>
              <w:fldChar w:fldCharType="begin"/>
            </w:r>
            <w:r w:rsidR="00D77D9B">
              <w:rPr>
                <w:noProof/>
              </w:rPr>
              <w:instrText xml:space="preserve"> INCLUDEPICTURE  "cid:image002.png@01CB3AE4.9FA05330" \* MERGEFORMATINET </w:instrText>
            </w:r>
            <w:r w:rsidR="00D77D9B">
              <w:rPr>
                <w:noProof/>
              </w:rPr>
              <w:fldChar w:fldCharType="separate"/>
            </w:r>
            <w:r w:rsidR="00DB7A1B">
              <w:rPr>
                <w:noProof/>
              </w:rPr>
              <w:fldChar w:fldCharType="begin"/>
            </w:r>
            <w:r w:rsidR="00DB7A1B">
              <w:rPr>
                <w:noProof/>
              </w:rPr>
              <w:instrText xml:space="preserve"> INCLUDEPICTURE  "cid:image002.png@01CB3AE4.9FA05330" \* MERGEFORMATINET </w:instrText>
            </w:r>
            <w:r w:rsidR="00DB7A1B">
              <w:rPr>
                <w:noProof/>
              </w:rPr>
              <w:fldChar w:fldCharType="separate"/>
            </w:r>
            <w:r w:rsidR="009B2C2C">
              <w:rPr>
                <w:noProof/>
              </w:rPr>
              <w:fldChar w:fldCharType="begin"/>
            </w:r>
            <w:r w:rsidR="009B2C2C">
              <w:rPr>
                <w:noProof/>
              </w:rPr>
              <w:instrText xml:space="preserve"> INCLUDEPICTURE  "cid:image002.png@01CB3AE4.9FA05330" \* MERGEFORMATINET </w:instrText>
            </w:r>
            <w:r w:rsidR="009B2C2C">
              <w:rPr>
                <w:noProof/>
              </w:rPr>
              <w:fldChar w:fldCharType="separate"/>
            </w:r>
            <w:r w:rsidR="00D75CDF">
              <w:rPr>
                <w:noProof/>
              </w:rPr>
              <w:fldChar w:fldCharType="begin"/>
            </w:r>
            <w:r w:rsidR="00D75CDF">
              <w:rPr>
                <w:noProof/>
              </w:rPr>
              <w:instrText xml:space="preserve"> INCLUDEPICTURE  "cid:image002.png@01CB3AE4.9FA05330" \* MERGEFORMATINET </w:instrText>
            </w:r>
            <w:r w:rsidR="00D75CDF">
              <w:rPr>
                <w:noProof/>
              </w:rPr>
              <w:fldChar w:fldCharType="separate"/>
            </w:r>
            <w:r w:rsidR="004474B2">
              <w:rPr>
                <w:noProof/>
              </w:rPr>
              <w:fldChar w:fldCharType="begin"/>
            </w:r>
            <w:r w:rsidR="004474B2">
              <w:rPr>
                <w:noProof/>
              </w:rPr>
              <w:instrText xml:space="preserve"> INCLUDEPICTURE  "cid:image002.png@01CB3AE4.9FA05330" \* MERGEFORMATINET </w:instrText>
            </w:r>
            <w:r w:rsidR="004474B2">
              <w:rPr>
                <w:noProof/>
              </w:rPr>
              <w:fldChar w:fldCharType="separate"/>
            </w:r>
            <w:r w:rsidR="00DB6B13">
              <w:rPr>
                <w:noProof/>
              </w:rPr>
              <w:fldChar w:fldCharType="begin"/>
            </w:r>
            <w:r w:rsidR="00DB6B13">
              <w:rPr>
                <w:noProof/>
              </w:rPr>
              <w:instrText xml:space="preserve"> INCLUDEPICTURE  "cid:image002.png@01CB3AE4.9FA05330" \* MERGEFORMATINET </w:instrText>
            </w:r>
            <w:r w:rsidR="00DB6B13">
              <w:rPr>
                <w:noProof/>
              </w:rPr>
              <w:fldChar w:fldCharType="separate"/>
            </w:r>
            <w:r w:rsidR="00FB7B8A">
              <w:rPr>
                <w:noProof/>
              </w:rPr>
              <w:fldChar w:fldCharType="begin"/>
            </w:r>
            <w:r w:rsidR="00FB7B8A">
              <w:rPr>
                <w:noProof/>
              </w:rPr>
              <w:instrText xml:space="preserve"> </w:instrText>
            </w:r>
            <w:r w:rsidR="00FB7B8A">
              <w:rPr>
                <w:noProof/>
              </w:rPr>
              <w:instrText>INCLUDEPICTURE  "cid:image002.png@01CB3AE4.9FA05330" \* MERGEFORMATINET</w:instrText>
            </w:r>
            <w:r w:rsidR="00FB7B8A">
              <w:rPr>
                <w:noProof/>
              </w:rPr>
              <w:instrText xml:space="preserve"> </w:instrText>
            </w:r>
            <w:r w:rsidR="00FB7B8A">
              <w:rPr>
                <w:noProof/>
              </w:rPr>
              <w:fldChar w:fldCharType="separate"/>
            </w:r>
            <w:r w:rsidR="0064681B">
              <w:rPr>
                <w:noProof/>
              </w:rPr>
              <w:pict w14:anchorId="5E18E57A">
                <v:shape id="_x0000_i1026" type="#_x0000_t75" style="width:252.75pt;height:174.75pt;visibility:visible">
                  <v:imagedata r:id="rId18" r:href="rId19"/>
                </v:shape>
              </w:pict>
            </w:r>
            <w:r w:rsidR="00FB7B8A">
              <w:rPr>
                <w:noProof/>
              </w:rPr>
              <w:fldChar w:fldCharType="end"/>
            </w:r>
            <w:r w:rsidR="00DB6B13">
              <w:rPr>
                <w:noProof/>
              </w:rPr>
              <w:fldChar w:fldCharType="end"/>
            </w:r>
            <w:r w:rsidR="004474B2">
              <w:rPr>
                <w:noProof/>
              </w:rPr>
              <w:fldChar w:fldCharType="end"/>
            </w:r>
            <w:r w:rsidR="00D75CDF">
              <w:rPr>
                <w:noProof/>
              </w:rPr>
              <w:fldChar w:fldCharType="end"/>
            </w:r>
            <w:r w:rsidR="009B2C2C">
              <w:rPr>
                <w:noProof/>
              </w:rPr>
              <w:fldChar w:fldCharType="end"/>
            </w:r>
            <w:r w:rsidR="00DB7A1B">
              <w:rPr>
                <w:noProof/>
              </w:rPr>
              <w:fldChar w:fldCharType="end"/>
            </w:r>
            <w:r w:rsidR="00D77D9B">
              <w:rPr>
                <w:noProof/>
              </w:rPr>
              <w:fldChar w:fldCharType="end"/>
            </w:r>
            <w:r w:rsidR="003157D8">
              <w:rPr>
                <w:noProof/>
              </w:rPr>
              <w:fldChar w:fldCharType="end"/>
            </w:r>
            <w:r w:rsidR="00A34F6E">
              <w:rPr>
                <w:noProof/>
              </w:rPr>
              <w:fldChar w:fldCharType="end"/>
            </w:r>
            <w:r w:rsidR="002E51DE">
              <w:rPr>
                <w:noProof/>
              </w:rPr>
              <w:fldChar w:fldCharType="end"/>
            </w:r>
            <w:r w:rsidR="008D4D4B">
              <w:rPr>
                <w:noProof/>
              </w:rPr>
              <w:fldChar w:fldCharType="end"/>
            </w:r>
            <w:r w:rsidR="00787252">
              <w:rPr>
                <w:noProof/>
              </w:rPr>
              <w:fldChar w:fldCharType="end"/>
            </w:r>
            <w:r w:rsidR="00F24C48">
              <w:rPr>
                <w:noProof/>
              </w:rPr>
              <w:fldChar w:fldCharType="end"/>
            </w:r>
            <w:r w:rsidR="0048165E">
              <w:rPr>
                <w:noProof/>
              </w:rPr>
              <w:fldChar w:fldCharType="end"/>
            </w:r>
            <w:r w:rsidR="001B6C3D">
              <w:rPr>
                <w:noProof/>
              </w:rPr>
              <w:fldChar w:fldCharType="end"/>
            </w:r>
            <w:r w:rsidR="00FB0D6F">
              <w:rPr>
                <w:noProof/>
              </w:rPr>
              <w:fldChar w:fldCharType="end"/>
            </w:r>
            <w:r w:rsidR="00FF5119">
              <w:rPr>
                <w:noProof/>
              </w:rPr>
              <w:fldChar w:fldCharType="end"/>
            </w:r>
            <w:r w:rsidR="00F34DD9">
              <w:rPr>
                <w:noProof/>
              </w:rPr>
              <w:fldChar w:fldCharType="end"/>
            </w:r>
            <w:r w:rsidR="008F36D1">
              <w:rPr>
                <w:noProof/>
              </w:rPr>
              <w:fldChar w:fldCharType="end"/>
            </w:r>
            <w:r w:rsidR="0050063B">
              <w:rPr>
                <w:noProof/>
              </w:rPr>
              <w:fldChar w:fldCharType="end"/>
            </w:r>
            <w:r w:rsidR="0079166B">
              <w:rPr>
                <w:noProof/>
              </w:rPr>
              <w:fldChar w:fldCharType="end"/>
            </w:r>
            <w:r w:rsidR="00786336">
              <w:rPr>
                <w:noProof/>
              </w:rPr>
              <w:fldChar w:fldCharType="end"/>
            </w:r>
            <w:r w:rsidR="00D94292">
              <w:rPr>
                <w:noProof/>
              </w:rPr>
              <w:fldChar w:fldCharType="end"/>
            </w:r>
            <w:r w:rsidR="000344C1">
              <w:rPr>
                <w:noProof/>
              </w:rPr>
              <w:fldChar w:fldCharType="end"/>
            </w:r>
            <w:r w:rsidR="004F5F63">
              <w:rPr>
                <w:noProof/>
              </w:rPr>
              <w:fldChar w:fldCharType="end"/>
            </w:r>
            <w:r w:rsidR="00B449B7">
              <w:rPr>
                <w:noProof/>
              </w:rPr>
              <w:fldChar w:fldCharType="end"/>
            </w:r>
            <w:r w:rsidR="00A70D3C">
              <w:rPr>
                <w:noProof/>
              </w:rPr>
              <w:fldChar w:fldCharType="end"/>
            </w:r>
            <w:r w:rsidR="00401340">
              <w:rPr>
                <w:noProof/>
              </w:rPr>
              <w:fldChar w:fldCharType="end"/>
            </w:r>
            <w:r w:rsidR="00C81210">
              <w:rPr>
                <w:noProof/>
              </w:rPr>
              <w:fldChar w:fldCharType="end"/>
            </w:r>
            <w:r w:rsidR="008B2681">
              <w:rPr>
                <w:noProof/>
              </w:rPr>
              <w:fldChar w:fldCharType="end"/>
            </w:r>
            <w:r w:rsidR="00F679CF">
              <w:rPr>
                <w:noProof/>
              </w:rPr>
              <w:fldChar w:fldCharType="end"/>
            </w:r>
            <w:r w:rsidR="00BC39DB">
              <w:rPr>
                <w:noProof/>
              </w:rPr>
              <w:fldChar w:fldCharType="end"/>
            </w:r>
            <w:r w:rsidR="00A87878">
              <w:rPr>
                <w:noProof/>
              </w:rPr>
              <w:fldChar w:fldCharType="end"/>
            </w:r>
            <w:r w:rsidR="00DF2854">
              <w:rPr>
                <w:noProof/>
              </w:rPr>
              <w:fldChar w:fldCharType="end"/>
            </w:r>
            <w:r w:rsidR="002A186A">
              <w:rPr>
                <w:noProof/>
              </w:rPr>
              <w:fldChar w:fldCharType="end"/>
            </w:r>
            <w:r w:rsidR="005040F0">
              <w:rPr>
                <w:noProof/>
              </w:rPr>
              <w:fldChar w:fldCharType="end"/>
            </w:r>
            <w:r w:rsidR="002635A0">
              <w:rPr>
                <w:noProof/>
              </w:rPr>
              <w:fldChar w:fldCharType="end"/>
            </w:r>
            <w:r w:rsidR="0048354E">
              <w:rPr>
                <w:noProof/>
              </w:rPr>
              <w:fldChar w:fldCharType="end"/>
            </w:r>
            <w:r w:rsidR="00837F79">
              <w:rPr>
                <w:noProof/>
              </w:rPr>
              <w:fldChar w:fldCharType="end"/>
            </w:r>
            <w:r w:rsidR="00C04769">
              <w:rPr>
                <w:noProof/>
              </w:rPr>
              <w:fldChar w:fldCharType="end"/>
            </w:r>
            <w:r w:rsidR="00D63CE0">
              <w:rPr>
                <w:noProof/>
              </w:rPr>
              <w:fldChar w:fldCharType="end"/>
            </w:r>
            <w:r w:rsidR="00FE4273">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p>
        </w:tc>
      </w:tr>
    </w:tbl>
    <w:bookmarkEnd w:id="157"/>
    <w:p w14:paraId="55FBEF0B" w14:textId="77777777" w:rsidR="003B4FB9" w:rsidRPr="009F517C" w:rsidRDefault="003B4FB9" w:rsidP="00BD5318">
      <w:pPr>
        <w:pStyle w:val="ListNumber"/>
        <w:numPr>
          <w:ilvl w:val="0"/>
          <w:numId w:val="38"/>
        </w:numPr>
        <w:ind w:left="357" w:hanging="357"/>
      </w:pPr>
      <w:r w:rsidRPr="009F517C">
        <w:t>Check radio button “No, create a new connection” -&gt; choose Use my internet connection</w:t>
      </w:r>
    </w:p>
    <w:tbl>
      <w:tblPr>
        <w:tblW w:w="9606" w:type="dxa"/>
        <w:tblLayout w:type="fixed"/>
        <w:tblLook w:val="04A0" w:firstRow="1" w:lastRow="0" w:firstColumn="1" w:lastColumn="0" w:noHBand="0" w:noVBand="1"/>
      </w:tblPr>
      <w:tblGrid>
        <w:gridCol w:w="4644"/>
        <w:gridCol w:w="4962"/>
      </w:tblGrid>
      <w:tr w:rsidR="003B4FB9" w:rsidRPr="00F872F3" w14:paraId="273545B8" w14:textId="77777777" w:rsidTr="00FE4273">
        <w:trPr>
          <w:trHeight w:val="3383"/>
        </w:trPr>
        <w:tc>
          <w:tcPr>
            <w:tcW w:w="4644" w:type="dxa"/>
            <w:shd w:val="clear" w:color="auto" w:fill="auto"/>
            <w:hideMark/>
          </w:tcPr>
          <w:p w14:paraId="3D0E62B8" w14:textId="77777777" w:rsidR="003B4FB9" w:rsidRPr="009F517C" w:rsidRDefault="003B4FB9" w:rsidP="00FE4273">
            <w:pPr>
              <w:pStyle w:val="BodyText"/>
              <w:rPr>
                <w:rFonts w:eastAsia="Calibri"/>
              </w:rPr>
            </w:pPr>
            <w:r w:rsidRPr="009F517C">
              <w:rPr>
                <w:noProof/>
              </w:rPr>
              <w:fldChar w:fldCharType="begin"/>
            </w:r>
            <w:r w:rsidRPr="009F517C">
              <w:rPr>
                <w:noProof/>
              </w:rPr>
              <w:instrText xml:space="preserve"> INCLUDEPICTURE  "cid:image003.png@01CB3AE4.9FA05330" \* MERGEFORMATINET </w:instrText>
            </w:r>
            <w:r w:rsidRPr="009F517C">
              <w:rPr>
                <w:noProof/>
              </w:rPr>
              <w:fldChar w:fldCharType="separate"/>
            </w:r>
            <w:r w:rsidRPr="009F517C">
              <w:rPr>
                <w:noProof/>
              </w:rPr>
              <w:fldChar w:fldCharType="begin"/>
            </w:r>
            <w:r>
              <w:rPr>
                <w:noProof/>
              </w:rPr>
              <w:instrText xml:space="preserve"> INCLUDEPICTURE  "cid:image003.png@01CB3AE4.9FA05330" \* MERGEFORMATINET </w:instrText>
            </w:r>
            <w:r w:rsidRPr="009F517C">
              <w:rPr>
                <w:noProof/>
              </w:rPr>
              <w:fldChar w:fldCharType="separate"/>
            </w:r>
            <w:r w:rsidRPr="009F517C">
              <w:rPr>
                <w:noProof/>
              </w:rPr>
              <w:fldChar w:fldCharType="begin"/>
            </w:r>
            <w:r>
              <w:rPr>
                <w:noProof/>
              </w:rPr>
              <w:instrText xml:space="preserve"> INCLUDEPICTURE  "cid:image003.png@01CB3AE4.9FA05330" \* MERGEFORMATINET </w:instrText>
            </w:r>
            <w:r w:rsidRPr="009F517C">
              <w:rPr>
                <w:noProof/>
              </w:rPr>
              <w:fldChar w:fldCharType="separate"/>
            </w:r>
            <w:r w:rsidRPr="009F517C">
              <w:rPr>
                <w:noProof/>
              </w:rPr>
              <w:fldChar w:fldCharType="begin"/>
            </w:r>
            <w:r>
              <w:rPr>
                <w:noProof/>
              </w:rPr>
              <w:instrText xml:space="preserve"> INCLUDEPICTURE  "cid:image003.png@01CB3AE4.9FA05330" \* MERGEFORMATINET </w:instrText>
            </w:r>
            <w:r w:rsidRPr="009F517C">
              <w:rPr>
                <w:noProof/>
              </w:rPr>
              <w:fldChar w:fldCharType="separate"/>
            </w:r>
            <w:r w:rsidRPr="009F517C">
              <w:rPr>
                <w:noProof/>
              </w:rPr>
              <w:fldChar w:fldCharType="begin"/>
            </w:r>
            <w:r>
              <w:rPr>
                <w:noProof/>
              </w:rPr>
              <w:instrText xml:space="preserve"> INCLUDEPICTURE  "cid:image003.png@01CB3AE4.9FA05330" \* MERGEFORMATINET </w:instrText>
            </w:r>
            <w:r w:rsidRPr="009F517C">
              <w:rPr>
                <w:noProof/>
              </w:rPr>
              <w:fldChar w:fldCharType="separate"/>
            </w:r>
            <w:r w:rsidRPr="009F517C">
              <w:rPr>
                <w:noProof/>
              </w:rPr>
              <w:fldChar w:fldCharType="begin"/>
            </w:r>
            <w:r w:rsidRPr="009F517C">
              <w:rPr>
                <w:noProof/>
              </w:rPr>
              <w:instrText xml:space="preserve"> INCLUDEPICTURE  "cid:image003.png@01CB3AE4.9FA05330" \* MERGEFORMATINET </w:instrText>
            </w:r>
            <w:r w:rsidRPr="009F517C">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Pr>
                <w:noProof/>
              </w:rPr>
              <w:fldChar w:fldCharType="begin"/>
            </w:r>
            <w:r>
              <w:rPr>
                <w:noProof/>
              </w:rPr>
              <w:instrText xml:space="preserve"> INCLUDEPICTURE  "cid:image003.png@01CB3AE4.9FA05330" \* MERGEFORMATINET </w:instrText>
            </w:r>
            <w:r>
              <w:rPr>
                <w:noProof/>
              </w:rPr>
              <w:fldChar w:fldCharType="separate"/>
            </w:r>
            <w:r w:rsidR="00FE4273">
              <w:rPr>
                <w:noProof/>
              </w:rPr>
              <w:fldChar w:fldCharType="begin"/>
            </w:r>
            <w:r w:rsidR="00FE4273">
              <w:rPr>
                <w:noProof/>
              </w:rPr>
              <w:instrText xml:space="preserve"> INCLUDEPICTURE  "cid:image003.png@01CB3AE4.9FA05330" \* MERGEFORMATINET </w:instrText>
            </w:r>
            <w:r w:rsidR="00FE4273">
              <w:rPr>
                <w:noProof/>
              </w:rPr>
              <w:fldChar w:fldCharType="separate"/>
            </w:r>
            <w:r w:rsidR="00D63CE0">
              <w:rPr>
                <w:noProof/>
              </w:rPr>
              <w:fldChar w:fldCharType="begin"/>
            </w:r>
            <w:r w:rsidR="00D63CE0">
              <w:rPr>
                <w:noProof/>
              </w:rPr>
              <w:instrText xml:space="preserve"> INCLUDEPICTURE  "cid:image003.png@01CB3AE4.9FA05330" \* MERGEFORMATINET </w:instrText>
            </w:r>
            <w:r w:rsidR="00D63CE0">
              <w:rPr>
                <w:noProof/>
              </w:rPr>
              <w:fldChar w:fldCharType="separate"/>
            </w:r>
            <w:r w:rsidR="00C04769">
              <w:rPr>
                <w:noProof/>
              </w:rPr>
              <w:fldChar w:fldCharType="begin"/>
            </w:r>
            <w:r w:rsidR="00C04769">
              <w:rPr>
                <w:noProof/>
              </w:rPr>
              <w:instrText xml:space="preserve"> INCLUDEPICTURE  "cid:image003.png@01CB3AE4.9FA05330" \* MERGEFORMATINET </w:instrText>
            </w:r>
            <w:r w:rsidR="00C04769">
              <w:rPr>
                <w:noProof/>
              </w:rPr>
              <w:fldChar w:fldCharType="separate"/>
            </w:r>
            <w:r w:rsidR="00837F79">
              <w:rPr>
                <w:noProof/>
              </w:rPr>
              <w:fldChar w:fldCharType="begin"/>
            </w:r>
            <w:r w:rsidR="00837F79">
              <w:rPr>
                <w:noProof/>
              </w:rPr>
              <w:instrText xml:space="preserve"> INCLUDEPICTURE  "cid:image003.png@01CB3AE4.9FA05330" \* MERGEFORMATINET </w:instrText>
            </w:r>
            <w:r w:rsidR="00837F79">
              <w:rPr>
                <w:noProof/>
              </w:rPr>
              <w:fldChar w:fldCharType="separate"/>
            </w:r>
            <w:r w:rsidR="0048354E">
              <w:rPr>
                <w:noProof/>
              </w:rPr>
              <w:fldChar w:fldCharType="begin"/>
            </w:r>
            <w:r w:rsidR="0048354E">
              <w:rPr>
                <w:noProof/>
              </w:rPr>
              <w:instrText xml:space="preserve"> INCLUDEPICTURE  "cid:image003.png@01CB3AE4.9FA05330" \* MERGEFORMATINET </w:instrText>
            </w:r>
            <w:r w:rsidR="0048354E">
              <w:rPr>
                <w:noProof/>
              </w:rPr>
              <w:fldChar w:fldCharType="separate"/>
            </w:r>
            <w:r w:rsidR="002635A0">
              <w:rPr>
                <w:noProof/>
              </w:rPr>
              <w:fldChar w:fldCharType="begin"/>
            </w:r>
            <w:r w:rsidR="002635A0">
              <w:rPr>
                <w:noProof/>
              </w:rPr>
              <w:instrText xml:space="preserve"> INCLUDEPICTURE  "cid:image003.png@01CB3AE4.9FA05330" \* MERGEFORMATINET </w:instrText>
            </w:r>
            <w:r w:rsidR="002635A0">
              <w:rPr>
                <w:noProof/>
              </w:rPr>
              <w:fldChar w:fldCharType="separate"/>
            </w:r>
            <w:r w:rsidR="005040F0">
              <w:rPr>
                <w:noProof/>
              </w:rPr>
              <w:fldChar w:fldCharType="begin"/>
            </w:r>
            <w:r w:rsidR="005040F0">
              <w:rPr>
                <w:noProof/>
              </w:rPr>
              <w:instrText xml:space="preserve"> INCLUDEPICTURE  "cid:image003.png@01CB3AE4.9FA05330" \* MERGEFORMATINET </w:instrText>
            </w:r>
            <w:r w:rsidR="005040F0">
              <w:rPr>
                <w:noProof/>
              </w:rPr>
              <w:fldChar w:fldCharType="separate"/>
            </w:r>
            <w:r w:rsidR="002A186A">
              <w:rPr>
                <w:noProof/>
              </w:rPr>
              <w:fldChar w:fldCharType="begin"/>
            </w:r>
            <w:r w:rsidR="002A186A">
              <w:rPr>
                <w:noProof/>
              </w:rPr>
              <w:instrText xml:space="preserve"> INCLUDEPICTURE  "cid:image003.png@01CB3AE4.9FA05330" \* MERGEFORMATINET </w:instrText>
            </w:r>
            <w:r w:rsidR="002A186A">
              <w:rPr>
                <w:noProof/>
              </w:rPr>
              <w:fldChar w:fldCharType="separate"/>
            </w:r>
            <w:r w:rsidR="00DF2854">
              <w:rPr>
                <w:noProof/>
              </w:rPr>
              <w:fldChar w:fldCharType="begin"/>
            </w:r>
            <w:r w:rsidR="00DF2854">
              <w:rPr>
                <w:noProof/>
              </w:rPr>
              <w:instrText xml:space="preserve"> INCLUDEPICTURE  "cid:image003.png@01CB3AE4.9FA05330" \* MERGEFORMATINET </w:instrText>
            </w:r>
            <w:r w:rsidR="00DF2854">
              <w:rPr>
                <w:noProof/>
              </w:rPr>
              <w:fldChar w:fldCharType="separate"/>
            </w:r>
            <w:r w:rsidR="00A87878">
              <w:rPr>
                <w:noProof/>
              </w:rPr>
              <w:fldChar w:fldCharType="begin"/>
            </w:r>
            <w:r w:rsidR="00A87878">
              <w:rPr>
                <w:noProof/>
              </w:rPr>
              <w:instrText xml:space="preserve"> INCLUDEPICTURE  "cid:image003.png@01CB3AE4.9FA05330" \* MERGEFORMATINET </w:instrText>
            </w:r>
            <w:r w:rsidR="00A87878">
              <w:rPr>
                <w:noProof/>
              </w:rPr>
              <w:fldChar w:fldCharType="separate"/>
            </w:r>
            <w:r w:rsidR="00BC39DB">
              <w:rPr>
                <w:noProof/>
              </w:rPr>
              <w:fldChar w:fldCharType="begin"/>
            </w:r>
            <w:r w:rsidR="00BC39DB">
              <w:rPr>
                <w:noProof/>
              </w:rPr>
              <w:instrText xml:space="preserve"> INCLUDEPICTURE  "cid:image003.png@01CB3AE4.9FA05330" \* MERGEFORMATINET </w:instrText>
            </w:r>
            <w:r w:rsidR="00BC39DB">
              <w:rPr>
                <w:noProof/>
              </w:rPr>
              <w:fldChar w:fldCharType="separate"/>
            </w:r>
            <w:r w:rsidR="00F679CF">
              <w:rPr>
                <w:noProof/>
              </w:rPr>
              <w:fldChar w:fldCharType="begin"/>
            </w:r>
            <w:r w:rsidR="00F679CF">
              <w:rPr>
                <w:noProof/>
              </w:rPr>
              <w:instrText xml:space="preserve"> INCLUDEPICTURE  "cid:image003.png@01CB3AE4.9FA05330" \* MERGEFORMATINET </w:instrText>
            </w:r>
            <w:r w:rsidR="00F679CF">
              <w:rPr>
                <w:noProof/>
              </w:rPr>
              <w:fldChar w:fldCharType="separate"/>
            </w:r>
            <w:r w:rsidR="008B2681">
              <w:rPr>
                <w:noProof/>
              </w:rPr>
              <w:fldChar w:fldCharType="begin"/>
            </w:r>
            <w:r w:rsidR="008B2681">
              <w:rPr>
                <w:noProof/>
              </w:rPr>
              <w:instrText xml:space="preserve"> INCLUDEPICTURE  "cid:image003.png@01CB3AE4.9FA05330" \* MERGEFORMATINET </w:instrText>
            </w:r>
            <w:r w:rsidR="008B2681">
              <w:rPr>
                <w:noProof/>
              </w:rPr>
              <w:fldChar w:fldCharType="separate"/>
            </w:r>
            <w:r w:rsidR="00C81210">
              <w:rPr>
                <w:noProof/>
              </w:rPr>
              <w:fldChar w:fldCharType="begin"/>
            </w:r>
            <w:r w:rsidR="00C81210">
              <w:rPr>
                <w:noProof/>
              </w:rPr>
              <w:instrText xml:space="preserve"> INCLUDEPICTURE  "cid:image003.png@01CB3AE4.9FA05330" \* MERGEFORMATINET </w:instrText>
            </w:r>
            <w:r w:rsidR="00C81210">
              <w:rPr>
                <w:noProof/>
              </w:rPr>
              <w:fldChar w:fldCharType="separate"/>
            </w:r>
            <w:r w:rsidR="00401340">
              <w:rPr>
                <w:noProof/>
              </w:rPr>
              <w:fldChar w:fldCharType="begin"/>
            </w:r>
            <w:r w:rsidR="00401340">
              <w:rPr>
                <w:noProof/>
              </w:rPr>
              <w:instrText xml:space="preserve"> INCLUDEPICTURE  "cid:image003.png@01CB3AE4.9FA05330" \* MERGEFORMATINET </w:instrText>
            </w:r>
            <w:r w:rsidR="00401340">
              <w:rPr>
                <w:noProof/>
              </w:rPr>
              <w:fldChar w:fldCharType="separate"/>
            </w:r>
            <w:r w:rsidR="00A70D3C">
              <w:rPr>
                <w:noProof/>
              </w:rPr>
              <w:fldChar w:fldCharType="begin"/>
            </w:r>
            <w:r w:rsidR="00A70D3C">
              <w:rPr>
                <w:noProof/>
              </w:rPr>
              <w:instrText xml:space="preserve"> INCLUDEPICTURE  "cid:image003.png@01CB3AE4.9FA05330" \* MERGEFORMATINET </w:instrText>
            </w:r>
            <w:r w:rsidR="00A70D3C">
              <w:rPr>
                <w:noProof/>
              </w:rPr>
              <w:fldChar w:fldCharType="separate"/>
            </w:r>
            <w:r w:rsidR="00B449B7">
              <w:rPr>
                <w:noProof/>
              </w:rPr>
              <w:fldChar w:fldCharType="begin"/>
            </w:r>
            <w:r w:rsidR="00B449B7">
              <w:rPr>
                <w:noProof/>
              </w:rPr>
              <w:instrText xml:space="preserve"> INCLUDEPICTURE  "cid:image003.png@01CB3AE4.9FA05330" \* MERGEFORMATINET </w:instrText>
            </w:r>
            <w:r w:rsidR="00B449B7">
              <w:rPr>
                <w:noProof/>
              </w:rPr>
              <w:fldChar w:fldCharType="separate"/>
            </w:r>
            <w:r w:rsidR="004F5F63">
              <w:rPr>
                <w:noProof/>
              </w:rPr>
              <w:fldChar w:fldCharType="begin"/>
            </w:r>
            <w:r w:rsidR="004F5F63">
              <w:rPr>
                <w:noProof/>
              </w:rPr>
              <w:instrText xml:space="preserve"> INCLUDEPICTURE  "cid:image003.png@01CB3AE4.9FA05330" \* MERGEFORMATINET </w:instrText>
            </w:r>
            <w:r w:rsidR="004F5F63">
              <w:rPr>
                <w:noProof/>
              </w:rPr>
              <w:fldChar w:fldCharType="separate"/>
            </w:r>
            <w:r w:rsidR="000344C1">
              <w:rPr>
                <w:noProof/>
              </w:rPr>
              <w:fldChar w:fldCharType="begin"/>
            </w:r>
            <w:r w:rsidR="000344C1">
              <w:rPr>
                <w:noProof/>
              </w:rPr>
              <w:instrText xml:space="preserve"> INCLUDEPICTURE  "cid:image003.png@01CB3AE4.9FA05330" \* MERGEFORMATINET </w:instrText>
            </w:r>
            <w:r w:rsidR="000344C1">
              <w:rPr>
                <w:noProof/>
              </w:rPr>
              <w:fldChar w:fldCharType="separate"/>
            </w:r>
            <w:r w:rsidR="00D94292">
              <w:rPr>
                <w:noProof/>
              </w:rPr>
              <w:fldChar w:fldCharType="begin"/>
            </w:r>
            <w:r w:rsidR="00D94292">
              <w:rPr>
                <w:noProof/>
              </w:rPr>
              <w:instrText xml:space="preserve"> INCLUDEPICTURE  "cid:image003.png@01CB3AE4.9FA05330" \* MERGEFORMATINET </w:instrText>
            </w:r>
            <w:r w:rsidR="00D94292">
              <w:rPr>
                <w:noProof/>
              </w:rPr>
              <w:fldChar w:fldCharType="separate"/>
            </w:r>
            <w:r w:rsidR="00786336">
              <w:rPr>
                <w:noProof/>
              </w:rPr>
              <w:fldChar w:fldCharType="begin"/>
            </w:r>
            <w:r w:rsidR="00786336">
              <w:rPr>
                <w:noProof/>
              </w:rPr>
              <w:instrText xml:space="preserve"> INCLUDEPICTURE  "cid:image003.png@01CB3AE4.9FA05330" \* MERGEFORMATINET </w:instrText>
            </w:r>
            <w:r w:rsidR="00786336">
              <w:rPr>
                <w:noProof/>
              </w:rPr>
              <w:fldChar w:fldCharType="separate"/>
            </w:r>
            <w:r w:rsidR="0079166B">
              <w:rPr>
                <w:noProof/>
              </w:rPr>
              <w:fldChar w:fldCharType="begin"/>
            </w:r>
            <w:r w:rsidR="0079166B">
              <w:rPr>
                <w:noProof/>
              </w:rPr>
              <w:instrText xml:space="preserve"> INCLUDEPICTURE  "cid:image003.png@01CB3AE4.9FA05330" \* MERGEFORMATINET </w:instrText>
            </w:r>
            <w:r w:rsidR="0079166B">
              <w:rPr>
                <w:noProof/>
              </w:rPr>
              <w:fldChar w:fldCharType="separate"/>
            </w:r>
            <w:r w:rsidR="0050063B">
              <w:rPr>
                <w:noProof/>
              </w:rPr>
              <w:fldChar w:fldCharType="begin"/>
            </w:r>
            <w:r w:rsidR="0050063B">
              <w:rPr>
                <w:noProof/>
              </w:rPr>
              <w:instrText xml:space="preserve"> INCLUDEPICTURE  "cid:image003.png@01CB3AE4.9FA05330" \* MERGEFORMATINET </w:instrText>
            </w:r>
            <w:r w:rsidR="0050063B">
              <w:rPr>
                <w:noProof/>
              </w:rPr>
              <w:fldChar w:fldCharType="separate"/>
            </w:r>
            <w:r w:rsidR="008F36D1">
              <w:rPr>
                <w:noProof/>
              </w:rPr>
              <w:fldChar w:fldCharType="begin"/>
            </w:r>
            <w:r w:rsidR="008F36D1">
              <w:rPr>
                <w:noProof/>
              </w:rPr>
              <w:instrText xml:space="preserve"> INCLUDEPICTURE  "cid:image003.png@01CB3AE4.9FA05330" \* MERGEFORMATINET </w:instrText>
            </w:r>
            <w:r w:rsidR="008F36D1">
              <w:rPr>
                <w:noProof/>
              </w:rPr>
              <w:fldChar w:fldCharType="separate"/>
            </w:r>
            <w:r w:rsidR="00F34DD9">
              <w:rPr>
                <w:noProof/>
              </w:rPr>
              <w:fldChar w:fldCharType="begin"/>
            </w:r>
            <w:r w:rsidR="00F34DD9">
              <w:rPr>
                <w:noProof/>
              </w:rPr>
              <w:instrText xml:space="preserve"> INCLUDEPICTURE  "cid:image003.png@01CB3AE4.9FA05330" \* MERGEFORMATINET </w:instrText>
            </w:r>
            <w:r w:rsidR="00F34DD9">
              <w:rPr>
                <w:noProof/>
              </w:rPr>
              <w:fldChar w:fldCharType="separate"/>
            </w:r>
            <w:r w:rsidR="00FF5119">
              <w:rPr>
                <w:noProof/>
              </w:rPr>
              <w:fldChar w:fldCharType="begin"/>
            </w:r>
            <w:r w:rsidR="00FF5119">
              <w:rPr>
                <w:noProof/>
              </w:rPr>
              <w:instrText xml:space="preserve"> INCLUDEPICTURE  "cid:image003.png@01CB3AE4.9FA05330" \* MERGEFORMATINET </w:instrText>
            </w:r>
            <w:r w:rsidR="00FF5119">
              <w:rPr>
                <w:noProof/>
              </w:rPr>
              <w:fldChar w:fldCharType="separate"/>
            </w:r>
            <w:r w:rsidR="00FB0D6F">
              <w:rPr>
                <w:noProof/>
              </w:rPr>
              <w:fldChar w:fldCharType="begin"/>
            </w:r>
            <w:r w:rsidR="00FB0D6F">
              <w:rPr>
                <w:noProof/>
              </w:rPr>
              <w:instrText xml:space="preserve"> INCLUDEPICTURE  "cid:image003.png@01CB3AE4.9FA05330" \* MERGEFORMATINET </w:instrText>
            </w:r>
            <w:r w:rsidR="00FB0D6F">
              <w:rPr>
                <w:noProof/>
              </w:rPr>
              <w:fldChar w:fldCharType="separate"/>
            </w:r>
            <w:r w:rsidR="001B6C3D">
              <w:rPr>
                <w:noProof/>
              </w:rPr>
              <w:fldChar w:fldCharType="begin"/>
            </w:r>
            <w:r w:rsidR="001B6C3D">
              <w:rPr>
                <w:noProof/>
              </w:rPr>
              <w:instrText xml:space="preserve"> INCLUDEPICTURE  "cid:image003.png@01CB3AE4.9FA05330" \* MERGEFORMATINET </w:instrText>
            </w:r>
            <w:r w:rsidR="001B6C3D">
              <w:rPr>
                <w:noProof/>
              </w:rPr>
              <w:fldChar w:fldCharType="separate"/>
            </w:r>
            <w:r w:rsidR="0048165E">
              <w:rPr>
                <w:noProof/>
              </w:rPr>
              <w:fldChar w:fldCharType="begin"/>
            </w:r>
            <w:r w:rsidR="0048165E">
              <w:rPr>
                <w:noProof/>
              </w:rPr>
              <w:instrText xml:space="preserve"> INCLUDEPICTURE  "cid:image003.png@01CB3AE4.9FA05330" \* MERGEFORMATINET </w:instrText>
            </w:r>
            <w:r w:rsidR="0048165E">
              <w:rPr>
                <w:noProof/>
              </w:rPr>
              <w:fldChar w:fldCharType="separate"/>
            </w:r>
            <w:r w:rsidR="00F24C48">
              <w:rPr>
                <w:noProof/>
              </w:rPr>
              <w:fldChar w:fldCharType="begin"/>
            </w:r>
            <w:r w:rsidR="00F24C48">
              <w:rPr>
                <w:noProof/>
              </w:rPr>
              <w:instrText xml:space="preserve"> INCLUDEPICTURE  "cid:image003.png@01CB3AE4.9FA05330" \* MERGEFORMATINET </w:instrText>
            </w:r>
            <w:r w:rsidR="00F24C48">
              <w:rPr>
                <w:noProof/>
              </w:rPr>
              <w:fldChar w:fldCharType="separate"/>
            </w:r>
            <w:r w:rsidR="00787252">
              <w:rPr>
                <w:noProof/>
              </w:rPr>
              <w:fldChar w:fldCharType="begin"/>
            </w:r>
            <w:r w:rsidR="00787252">
              <w:rPr>
                <w:noProof/>
              </w:rPr>
              <w:instrText xml:space="preserve"> INCLUDEPICTURE  "cid:image003.png@01CB3AE4.9FA05330" \* MERGEFORMATINET </w:instrText>
            </w:r>
            <w:r w:rsidR="00787252">
              <w:rPr>
                <w:noProof/>
              </w:rPr>
              <w:fldChar w:fldCharType="separate"/>
            </w:r>
            <w:r w:rsidR="008D4D4B">
              <w:rPr>
                <w:noProof/>
              </w:rPr>
              <w:fldChar w:fldCharType="begin"/>
            </w:r>
            <w:r w:rsidR="008D4D4B">
              <w:rPr>
                <w:noProof/>
              </w:rPr>
              <w:instrText xml:space="preserve"> INCLUDEPICTURE  "cid:image003.png@01CB3AE4.9FA05330" \* MERGEFORMATINET </w:instrText>
            </w:r>
            <w:r w:rsidR="008D4D4B">
              <w:rPr>
                <w:noProof/>
              </w:rPr>
              <w:fldChar w:fldCharType="separate"/>
            </w:r>
            <w:r w:rsidR="002E51DE">
              <w:rPr>
                <w:noProof/>
              </w:rPr>
              <w:fldChar w:fldCharType="begin"/>
            </w:r>
            <w:r w:rsidR="002E51DE">
              <w:rPr>
                <w:noProof/>
              </w:rPr>
              <w:instrText xml:space="preserve"> INCLUDEPICTURE  "cid:image003.png@01CB3AE4.9FA05330" \* MERGEFORMATINET </w:instrText>
            </w:r>
            <w:r w:rsidR="002E51DE">
              <w:rPr>
                <w:noProof/>
              </w:rPr>
              <w:fldChar w:fldCharType="separate"/>
            </w:r>
            <w:r w:rsidR="00A34F6E">
              <w:rPr>
                <w:noProof/>
              </w:rPr>
              <w:fldChar w:fldCharType="begin"/>
            </w:r>
            <w:r w:rsidR="00A34F6E">
              <w:rPr>
                <w:noProof/>
              </w:rPr>
              <w:instrText xml:space="preserve"> INCLUDEPICTURE  "cid:image003.png@01CB3AE4.9FA05330" \* MERGEFORMATINET </w:instrText>
            </w:r>
            <w:r w:rsidR="00A34F6E">
              <w:rPr>
                <w:noProof/>
              </w:rPr>
              <w:fldChar w:fldCharType="separate"/>
            </w:r>
            <w:r w:rsidR="003157D8">
              <w:rPr>
                <w:noProof/>
              </w:rPr>
              <w:fldChar w:fldCharType="begin"/>
            </w:r>
            <w:r w:rsidR="003157D8">
              <w:rPr>
                <w:noProof/>
              </w:rPr>
              <w:instrText xml:space="preserve"> INCLUDEPICTURE  "cid:image003.png@01CB3AE4.9FA05330" \* MERGEFORMATINET </w:instrText>
            </w:r>
            <w:r w:rsidR="003157D8">
              <w:rPr>
                <w:noProof/>
              </w:rPr>
              <w:fldChar w:fldCharType="separate"/>
            </w:r>
            <w:r w:rsidR="00D77D9B">
              <w:rPr>
                <w:noProof/>
              </w:rPr>
              <w:fldChar w:fldCharType="begin"/>
            </w:r>
            <w:r w:rsidR="00D77D9B">
              <w:rPr>
                <w:noProof/>
              </w:rPr>
              <w:instrText xml:space="preserve"> INCLUDEPICTURE  "cid:image003.png@01CB3AE4.9FA05330" \* MERGEFORMATINET </w:instrText>
            </w:r>
            <w:r w:rsidR="00D77D9B">
              <w:rPr>
                <w:noProof/>
              </w:rPr>
              <w:fldChar w:fldCharType="separate"/>
            </w:r>
            <w:r w:rsidR="00DB7A1B">
              <w:rPr>
                <w:noProof/>
              </w:rPr>
              <w:fldChar w:fldCharType="begin"/>
            </w:r>
            <w:r w:rsidR="00DB7A1B">
              <w:rPr>
                <w:noProof/>
              </w:rPr>
              <w:instrText xml:space="preserve"> INCLUDEPICTURE  "cid:image003.png@01CB3AE4.9FA05330" \* MERGEFORMATINET </w:instrText>
            </w:r>
            <w:r w:rsidR="00DB7A1B">
              <w:rPr>
                <w:noProof/>
              </w:rPr>
              <w:fldChar w:fldCharType="separate"/>
            </w:r>
            <w:r w:rsidR="009B2C2C">
              <w:rPr>
                <w:noProof/>
              </w:rPr>
              <w:fldChar w:fldCharType="begin"/>
            </w:r>
            <w:r w:rsidR="009B2C2C">
              <w:rPr>
                <w:noProof/>
              </w:rPr>
              <w:instrText xml:space="preserve"> INCLUDEPICTURE  "cid:image003.png@01CB3AE4.9FA05330" \* MERGEFORMATINET </w:instrText>
            </w:r>
            <w:r w:rsidR="009B2C2C">
              <w:rPr>
                <w:noProof/>
              </w:rPr>
              <w:fldChar w:fldCharType="separate"/>
            </w:r>
            <w:r w:rsidR="00D75CDF">
              <w:rPr>
                <w:noProof/>
              </w:rPr>
              <w:fldChar w:fldCharType="begin"/>
            </w:r>
            <w:r w:rsidR="00D75CDF">
              <w:rPr>
                <w:noProof/>
              </w:rPr>
              <w:instrText xml:space="preserve"> INCLUDEPICTURE  "cid:image003.png@01CB3AE4.9FA05330" \* MERGEFORMATINET </w:instrText>
            </w:r>
            <w:r w:rsidR="00D75CDF">
              <w:rPr>
                <w:noProof/>
              </w:rPr>
              <w:fldChar w:fldCharType="separate"/>
            </w:r>
            <w:r w:rsidR="004474B2">
              <w:rPr>
                <w:noProof/>
              </w:rPr>
              <w:fldChar w:fldCharType="begin"/>
            </w:r>
            <w:r w:rsidR="004474B2">
              <w:rPr>
                <w:noProof/>
              </w:rPr>
              <w:instrText xml:space="preserve"> INCLUDEPICTURE  "cid:image003.png@01CB3AE4.9FA05330" \* MERGEFORMATINET </w:instrText>
            </w:r>
            <w:r w:rsidR="004474B2">
              <w:rPr>
                <w:noProof/>
              </w:rPr>
              <w:fldChar w:fldCharType="separate"/>
            </w:r>
            <w:r w:rsidR="00DB6B13">
              <w:rPr>
                <w:noProof/>
              </w:rPr>
              <w:fldChar w:fldCharType="begin"/>
            </w:r>
            <w:r w:rsidR="00DB6B13">
              <w:rPr>
                <w:noProof/>
              </w:rPr>
              <w:instrText xml:space="preserve"> INCLUDEPICTURE  "cid:image003.png@01CB3AE4.9FA05330" \* MERGEFORMATINET </w:instrText>
            </w:r>
            <w:r w:rsidR="00DB6B13">
              <w:rPr>
                <w:noProof/>
              </w:rPr>
              <w:fldChar w:fldCharType="separate"/>
            </w:r>
            <w:r w:rsidR="00FB7B8A">
              <w:rPr>
                <w:noProof/>
              </w:rPr>
              <w:fldChar w:fldCharType="begin"/>
            </w:r>
            <w:r w:rsidR="00FB7B8A">
              <w:rPr>
                <w:noProof/>
              </w:rPr>
              <w:instrText xml:space="preserve"> </w:instrText>
            </w:r>
            <w:r w:rsidR="00FB7B8A">
              <w:rPr>
                <w:noProof/>
              </w:rPr>
              <w:instrText>INCLUDEPICTURE  "cid:image003.png@01CB3AE4.9FA05330" \* MERGEFORMATINET</w:instrText>
            </w:r>
            <w:r w:rsidR="00FB7B8A">
              <w:rPr>
                <w:noProof/>
              </w:rPr>
              <w:instrText xml:space="preserve"> </w:instrText>
            </w:r>
            <w:r w:rsidR="00FB7B8A">
              <w:rPr>
                <w:noProof/>
              </w:rPr>
              <w:fldChar w:fldCharType="separate"/>
            </w:r>
            <w:r w:rsidR="0064681B">
              <w:rPr>
                <w:noProof/>
              </w:rPr>
              <w:pict w14:anchorId="7C286D9B">
                <v:shape id="_x0000_i1027" type="#_x0000_t75" style="width:230.25pt;height:167.25pt;visibility:visible">
                  <v:imagedata r:id="rId20" r:href="rId21"/>
                </v:shape>
              </w:pict>
            </w:r>
            <w:r w:rsidR="00FB7B8A">
              <w:rPr>
                <w:noProof/>
              </w:rPr>
              <w:fldChar w:fldCharType="end"/>
            </w:r>
            <w:r w:rsidR="00DB6B13">
              <w:rPr>
                <w:noProof/>
              </w:rPr>
              <w:fldChar w:fldCharType="end"/>
            </w:r>
            <w:r w:rsidR="004474B2">
              <w:rPr>
                <w:noProof/>
              </w:rPr>
              <w:fldChar w:fldCharType="end"/>
            </w:r>
            <w:r w:rsidR="00D75CDF">
              <w:rPr>
                <w:noProof/>
              </w:rPr>
              <w:fldChar w:fldCharType="end"/>
            </w:r>
            <w:r w:rsidR="009B2C2C">
              <w:rPr>
                <w:noProof/>
              </w:rPr>
              <w:fldChar w:fldCharType="end"/>
            </w:r>
            <w:r w:rsidR="00DB7A1B">
              <w:rPr>
                <w:noProof/>
              </w:rPr>
              <w:fldChar w:fldCharType="end"/>
            </w:r>
            <w:r w:rsidR="00D77D9B">
              <w:rPr>
                <w:noProof/>
              </w:rPr>
              <w:fldChar w:fldCharType="end"/>
            </w:r>
            <w:r w:rsidR="003157D8">
              <w:rPr>
                <w:noProof/>
              </w:rPr>
              <w:fldChar w:fldCharType="end"/>
            </w:r>
            <w:r w:rsidR="00A34F6E">
              <w:rPr>
                <w:noProof/>
              </w:rPr>
              <w:fldChar w:fldCharType="end"/>
            </w:r>
            <w:r w:rsidR="002E51DE">
              <w:rPr>
                <w:noProof/>
              </w:rPr>
              <w:fldChar w:fldCharType="end"/>
            </w:r>
            <w:r w:rsidR="008D4D4B">
              <w:rPr>
                <w:noProof/>
              </w:rPr>
              <w:fldChar w:fldCharType="end"/>
            </w:r>
            <w:r w:rsidR="00787252">
              <w:rPr>
                <w:noProof/>
              </w:rPr>
              <w:fldChar w:fldCharType="end"/>
            </w:r>
            <w:r w:rsidR="00F24C48">
              <w:rPr>
                <w:noProof/>
              </w:rPr>
              <w:fldChar w:fldCharType="end"/>
            </w:r>
            <w:r w:rsidR="0048165E">
              <w:rPr>
                <w:noProof/>
              </w:rPr>
              <w:fldChar w:fldCharType="end"/>
            </w:r>
            <w:r w:rsidR="001B6C3D">
              <w:rPr>
                <w:noProof/>
              </w:rPr>
              <w:fldChar w:fldCharType="end"/>
            </w:r>
            <w:r w:rsidR="00FB0D6F">
              <w:rPr>
                <w:noProof/>
              </w:rPr>
              <w:fldChar w:fldCharType="end"/>
            </w:r>
            <w:r w:rsidR="00FF5119">
              <w:rPr>
                <w:noProof/>
              </w:rPr>
              <w:fldChar w:fldCharType="end"/>
            </w:r>
            <w:r w:rsidR="00F34DD9">
              <w:rPr>
                <w:noProof/>
              </w:rPr>
              <w:fldChar w:fldCharType="end"/>
            </w:r>
            <w:r w:rsidR="008F36D1">
              <w:rPr>
                <w:noProof/>
              </w:rPr>
              <w:fldChar w:fldCharType="end"/>
            </w:r>
            <w:r w:rsidR="0050063B">
              <w:rPr>
                <w:noProof/>
              </w:rPr>
              <w:fldChar w:fldCharType="end"/>
            </w:r>
            <w:r w:rsidR="0079166B">
              <w:rPr>
                <w:noProof/>
              </w:rPr>
              <w:fldChar w:fldCharType="end"/>
            </w:r>
            <w:r w:rsidR="00786336">
              <w:rPr>
                <w:noProof/>
              </w:rPr>
              <w:fldChar w:fldCharType="end"/>
            </w:r>
            <w:r w:rsidR="00D94292">
              <w:rPr>
                <w:noProof/>
              </w:rPr>
              <w:fldChar w:fldCharType="end"/>
            </w:r>
            <w:r w:rsidR="000344C1">
              <w:rPr>
                <w:noProof/>
              </w:rPr>
              <w:fldChar w:fldCharType="end"/>
            </w:r>
            <w:r w:rsidR="004F5F63">
              <w:rPr>
                <w:noProof/>
              </w:rPr>
              <w:fldChar w:fldCharType="end"/>
            </w:r>
            <w:r w:rsidR="00B449B7">
              <w:rPr>
                <w:noProof/>
              </w:rPr>
              <w:fldChar w:fldCharType="end"/>
            </w:r>
            <w:r w:rsidR="00A70D3C">
              <w:rPr>
                <w:noProof/>
              </w:rPr>
              <w:fldChar w:fldCharType="end"/>
            </w:r>
            <w:r w:rsidR="00401340">
              <w:rPr>
                <w:noProof/>
              </w:rPr>
              <w:fldChar w:fldCharType="end"/>
            </w:r>
            <w:r w:rsidR="00C81210">
              <w:rPr>
                <w:noProof/>
              </w:rPr>
              <w:fldChar w:fldCharType="end"/>
            </w:r>
            <w:r w:rsidR="008B2681">
              <w:rPr>
                <w:noProof/>
              </w:rPr>
              <w:fldChar w:fldCharType="end"/>
            </w:r>
            <w:r w:rsidR="00F679CF">
              <w:rPr>
                <w:noProof/>
              </w:rPr>
              <w:fldChar w:fldCharType="end"/>
            </w:r>
            <w:r w:rsidR="00BC39DB">
              <w:rPr>
                <w:noProof/>
              </w:rPr>
              <w:fldChar w:fldCharType="end"/>
            </w:r>
            <w:r w:rsidR="00A87878">
              <w:rPr>
                <w:noProof/>
              </w:rPr>
              <w:fldChar w:fldCharType="end"/>
            </w:r>
            <w:r w:rsidR="00DF2854">
              <w:rPr>
                <w:noProof/>
              </w:rPr>
              <w:fldChar w:fldCharType="end"/>
            </w:r>
            <w:r w:rsidR="002A186A">
              <w:rPr>
                <w:noProof/>
              </w:rPr>
              <w:fldChar w:fldCharType="end"/>
            </w:r>
            <w:r w:rsidR="005040F0">
              <w:rPr>
                <w:noProof/>
              </w:rPr>
              <w:fldChar w:fldCharType="end"/>
            </w:r>
            <w:r w:rsidR="002635A0">
              <w:rPr>
                <w:noProof/>
              </w:rPr>
              <w:fldChar w:fldCharType="end"/>
            </w:r>
            <w:r w:rsidR="0048354E">
              <w:rPr>
                <w:noProof/>
              </w:rPr>
              <w:fldChar w:fldCharType="end"/>
            </w:r>
            <w:r w:rsidR="00837F79">
              <w:rPr>
                <w:noProof/>
              </w:rPr>
              <w:fldChar w:fldCharType="end"/>
            </w:r>
            <w:r w:rsidR="00C04769">
              <w:rPr>
                <w:noProof/>
              </w:rPr>
              <w:fldChar w:fldCharType="end"/>
            </w:r>
            <w:r w:rsidR="00D63CE0">
              <w:rPr>
                <w:noProof/>
              </w:rPr>
              <w:fldChar w:fldCharType="end"/>
            </w:r>
            <w:r w:rsidR="00FE4273">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p>
        </w:tc>
        <w:tc>
          <w:tcPr>
            <w:tcW w:w="4962" w:type="dxa"/>
            <w:shd w:val="clear" w:color="auto" w:fill="auto"/>
            <w:hideMark/>
          </w:tcPr>
          <w:p w14:paraId="6BEE11FF" w14:textId="77777777" w:rsidR="003B4FB9" w:rsidRPr="009F517C" w:rsidRDefault="003B4FB9" w:rsidP="00FE4273">
            <w:pPr>
              <w:pStyle w:val="BodyText"/>
              <w:rPr>
                <w:rFonts w:eastAsia="Calibri"/>
              </w:rPr>
            </w:pPr>
            <w:r w:rsidRPr="009F517C">
              <w:rPr>
                <w:noProof/>
              </w:rPr>
              <w:fldChar w:fldCharType="begin"/>
            </w:r>
            <w:r w:rsidRPr="009F517C">
              <w:rPr>
                <w:noProof/>
              </w:rPr>
              <w:instrText xml:space="preserve"> INCLUDEPICTURE  "cid:image004.png@01CB3AE4.9FA05330" \* MERGEFORMATINET </w:instrText>
            </w:r>
            <w:r w:rsidRPr="009F517C">
              <w:rPr>
                <w:noProof/>
              </w:rPr>
              <w:fldChar w:fldCharType="separate"/>
            </w:r>
            <w:r w:rsidRPr="009F517C">
              <w:rPr>
                <w:noProof/>
              </w:rPr>
              <w:fldChar w:fldCharType="begin"/>
            </w:r>
            <w:r>
              <w:rPr>
                <w:noProof/>
              </w:rPr>
              <w:instrText xml:space="preserve"> INCLUDEPICTURE  "cid:image004.png@01CB3AE4.9FA05330" \* MERGEFORMATINET </w:instrText>
            </w:r>
            <w:r w:rsidRPr="009F517C">
              <w:rPr>
                <w:noProof/>
              </w:rPr>
              <w:fldChar w:fldCharType="separate"/>
            </w:r>
            <w:r w:rsidRPr="009F517C">
              <w:rPr>
                <w:noProof/>
              </w:rPr>
              <w:fldChar w:fldCharType="begin"/>
            </w:r>
            <w:r>
              <w:rPr>
                <w:noProof/>
              </w:rPr>
              <w:instrText xml:space="preserve"> INCLUDEPICTURE  "cid:image004.png@01CB3AE4.9FA05330" \* MERGEFORMATINET </w:instrText>
            </w:r>
            <w:r w:rsidRPr="009F517C">
              <w:rPr>
                <w:noProof/>
              </w:rPr>
              <w:fldChar w:fldCharType="separate"/>
            </w:r>
            <w:r w:rsidRPr="009F517C">
              <w:rPr>
                <w:noProof/>
              </w:rPr>
              <w:fldChar w:fldCharType="begin"/>
            </w:r>
            <w:r>
              <w:rPr>
                <w:noProof/>
              </w:rPr>
              <w:instrText xml:space="preserve"> INCLUDEPICTURE  "cid:image004.png@01CB3AE4.9FA05330" \* MERGEFORMATINET </w:instrText>
            </w:r>
            <w:r w:rsidRPr="009F517C">
              <w:rPr>
                <w:noProof/>
              </w:rPr>
              <w:fldChar w:fldCharType="separate"/>
            </w:r>
            <w:r w:rsidRPr="009F517C">
              <w:rPr>
                <w:noProof/>
              </w:rPr>
              <w:fldChar w:fldCharType="begin"/>
            </w:r>
            <w:r>
              <w:rPr>
                <w:noProof/>
              </w:rPr>
              <w:instrText xml:space="preserve"> INCLUDEPICTURE  "cid:image004.png@01CB3AE4.9FA05330" \* MERGEFORMATINET </w:instrText>
            </w:r>
            <w:r w:rsidRPr="009F517C">
              <w:rPr>
                <w:noProof/>
              </w:rPr>
              <w:fldChar w:fldCharType="separate"/>
            </w:r>
            <w:r w:rsidRPr="009F517C">
              <w:rPr>
                <w:noProof/>
              </w:rPr>
              <w:fldChar w:fldCharType="begin"/>
            </w:r>
            <w:r w:rsidRPr="009F517C">
              <w:rPr>
                <w:noProof/>
              </w:rPr>
              <w:instrText xml:space="preserve"> INCLUDEPICTURE  "cid:image004.png@01CB3AE4.9FA05330" \* MERGEFORMATINET </w:instrText>
            </w:r>
            <w:r w:rsidRPr="009F517C">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Pr>
                <w:noProof/>
              </w:rPr>
              <w:fldChar w:fldCharType="begin"/>
            </w:r>
            <w:r>
              <w:rPr>
                <w:noProof/>
              </w:rPr>
              <w:instrText xml:space="preserve"> INCLUDEPICTURE  "cid:image004.png@01CB3AE4.9FA05330" \* MERGEFORMATINET </w:instrText>
            </w:r>
            <w:r>
              <w:rPr>
                <w:noProof/>
              </w:rPr>
              <w:fldChar w:fldCharType="separate"/>
            </w:r>
            <w:r w:rsidR="00FE4273">
              <w:rPr>
                <w:noProof/>
              </w:rPr>
              <w:fldChar w:fldCharType="begin"/>
            </w:r>
            <w:r w:rsidR="00FE4273">
              <w:rPr>
                <w:noProof/>
              </w:rPr>
              <w:instrText xml:space="preserve"> INCLUDEPICTURE  "cid:image004.png@01CB3AE4.9FA05330" \* MERGEFORMATINET </w:instrText>
            </w:r>
            <w:r w:rsidR="00FE4273">
              <w:rPr>
                <w:noProof/>
              </w:rPr>
              <w:fldChar w:fldCharType="separate"/>
            </w:r>
            <w:r w:rsidR="00D63CE0">
              <w:rPr>
                <w:noProof/>
              </w:rPr>
              <w:fldChar w:fldCharType="begin"/>
            </w:r>
            <w:r w:rsidR="00D63CE0">
              <w:rPr>
                <w:noProof/>
              </w:rPr>
              <w:instrText xml:space="preserve"> INCLUDEPICTURE  "cid:image004.png@01CB3AE4.9FA05330" \* MERGEFORMATINET </w:instrText>
            </w:r>
            <w:r w:rsidR="00D63CE0">
              <w:rPr>
                <w:noProof/>
              </w:rPr>
              <w:fldChar w:fldCharType="separate"/>
            </w:r>
            <w:r w:rsidR="00C04769">
              <w:rPr>
                <w:noProof/>
              </w:rPr>
              <w:fldChar w:fldCharType="begin"/>
            </w:r>
            <w:r w:rsidR="00C04769">
              <w:rPr>
                <w:noProof/>
              </w:rPr>
              <w:instrText xml:space="preserve"> INCLUDEPICTURE  "cid:image004.png@01CB3AE4.9FA05330" \* MERGEFORMATINET </w:instrText>
            </w:r>
            <w:r w:rsidR="00C04769">
              <w:rPr>
                <w:noProof/>
              </w:rPr>
              <w:fldChar w:fldCharType="separate"/>
            </w:r>
            <w:r w:rsidR="00837F79">
              <w:rPr>
                <w:noProof/>
              </w:rPr>
              <w:fldChar w:fldCharType="begin"/>
            </w:r>
            <w:r w:rsidR="00837F79">
              <w:rPr>
                <w:noProof/>
              </w:rPr>
              <w:instrText xml:space="preserve"> INCLUDEPICTURE  "cid:image004.png@01CB3AE4.9FA05330" \* MERGEFORMATINET </w:instrText>
            </w:r>
            <w:r w:rsidR="00837F79">
              <w:rPr>
                <w:noProof/>
              </w:rPr>
              <w:fldChar w:fldCharType="separate"/>
            </w:r>
            <w:r w:rsidR="0048354E">
              <w:rPr>
                <w:noProof/>
              </w:rPr>
              <w:fldChar w:fldCharType="begin"/>
            </w:r>
            <w:r w:rsidR="0048354E">
              <w:rPr>
                <w:noProof/>
              </w:rPr>
              <w:instrText xml:space="preserve"> INCLUDEPICTURE  "cid:image004.png@01CB3AE4.9FA05330" \* MERGEFORMATINET </w:instrText>
            </w:r>
            <w:r w:rsidR="0048354E">
              <w:rPr>
                <w:noProof/>
              </w:rPr>
              <w:fldChar w:fldCharType="separate"/>
            </w:r>
            <w:r w:rsidR="002635A0">
              <w:rPr>
                <w:noProof/>
              </w:rPr>
              <w:fldChar w:fldCharType="begin"/>
            </w:r>
            <w:r w:rsidR="002635A0">
              <w:rPr>
                <w:noProof/>
              </w:rPr>
              <w:instrText xml:space="preserve"> INCLUDEPICTURE  "cid:image004.png@01CB3AE4.9FA05330" \* MERGEFORMATINET </w:instrText>
            </w:r>
            <w:r w:rsidR="002635A0">
              <w:rPr>
                <w:noProof/>
              </w:rPr>
              <w:fldChar w:fldCharType="separate"/>
            </w:r>
            <w:r w:rsidR="005040F0">
              <w:rPr>
                <w:noProof/>
              </w:rPr>
              <w:fldChar w:fldCharType="begin"/>
            </w:r>
            <w:r w:rsidR="005040F0">
              <w:rPr>
                <w:noProof/>
              </w:rPr>
              <w:instrText xml:space="preserve"> INCLUDEPICTURE  "cid:image004.png@01CB3AE4.9FA05330" \* MERGEFORMATINET </w:instrText>
            </w:r>
            <w:r w:rsidR="005040F0">
              <w:rPr>
                <w:noProof/>
              </w:rPr>
              <w:fldChar w:fldCharType="separate"/>
            </w:r>
            <w:r w:rsidR="002A186A">
              <w:rPr>
                <w:noProof/>
              </w:rPr>
              <w:fldChar w:fldCharType="begin"/>
            </w:r>
            <w:r w:rsidR="002A186A">
              <w:rPr>
                <w:noProof/>
              </w:rPr>
              <w:instrText xml:space="preserve"> INCLUDEPICTURE  "cid:image004.png@01CB3AE4.9FA05330" \* MERGEFORMATINET </w:instrText>
            </w:r>
            <w:r w:rsidR="002A186A">
              <w:rPr>
                <w:noProof/>
              </w:rPr>
              <w:fldChar w:fldCharType="separate"/>
            </w:r>
            <w:r w:rsidR="00DF2854">
              <w:rPr>
                <w:noProof/>
              </w:rPr>
              <w:fldChar w:fldCharType="begin"/>
            </w:r>
            <w:r w:rsidR="00DF2854">
              <w:rPr>
                <w:noProof/>
              </w:rPr>
              <w:instrText xml:space="preserve"> INCLUDEPICTURE  "cid:image004.png@01CB3AE4.9FA05330" \* MERGEFORMATINET </w:instrText>
            </w:r>
            <w:r w:rsidR="00DF2854">
              <w:rPr>
                <w:noProof/>
              </w:rPr>
              <w:fldChar w:fldCharType="separate"/>
            </w:r>
            <w:r w:rsidR="00A87878">
              <w:rPr>
                <w:noProof/>
              </w:rPr>
              <w:fldChar w:fldCharType="begin"/>
            </w:r>
            <w:r w:rsidR="00A87878">
              <w:rPr>
                <w:noProof/>
              </w:rPr>
              <w:instrText xml:space="preserve"> INCLUDEPICTURE  "cid:image004.png@01CB3AE4.9FA05330" \* MERGEFORMATINET </w:instrText>
            </w:r>
            <w:r w:rsidR="00A87878">
              <w:rPr>
                <w:noProof/>
              </w:rPr>
              <w:fldChar w:fldCharType="separate"/>
            </w:r>
            <w:r w:rsidR="00BC39DB">
              <w:rPr>
                <w:noProof/>
              </w:rPr>
              <w:fldChar w:fldCharType="begin"/>
            </w:r>
            <w:r w:rsidR="00BC39DB">
              <w:rPr>
                <w:noProof/>
              </w:rPr>
              <w:instrText xml:space="preserve"> INCLUDEPICTURE  "cid:image004.png@01CB3AE4.9FA05330" \* MERGEFORMATINET </w:instrText>
            </w:r>
            <w:r w:rsidR="00BC39DB">
              <w:rPr>
                <w:noProof/>
              </w:rPr>
              <w:fldChar w:fldCharType="separate"/>
            </w:r>
            <w:r w:rsidR="00F679CF">
              <w:rPr>
                <w:noProof/>
              </w:rPr>
              <w:fldChar w:fldCharType="begin"/>
            </w:r>
            <w:r w:rsidR="00F679CF">
              <w:rPr>
                <w:noProof/>
              </w:rPr>
              <w:instrText xml:space="preserve"> INCLUDEPICTURE  "cid:image004.png@01CB3AE4.9FA05330" \* MERGEFORMATINET </w:instrText>
            </w:r>
            <w:r w:rsidR="00F679CF">
              <w:rPr>
                <w:noProof/>
              </w:rPr>
              <w:fldChar w:fldCharType="separate"/>
            </w:r>
            <w:r w:rsidR="008B2681">
              <w:rPr>
                <w:noProof/>
              </w:rPr>
              <w:fldChar w:fldCharType="begin"/>
            </w:r>
            <w:r w:rsidR="008B2681">
              <w:rPr>
                <w:noProof/>
              </w:rPr>
              <w:instrText xml:space="preserve"> INCLUDEPICTURE  "cid:image004.png@01CB3AE4.9FA05330" \* MERGEFORMATINET </w:instrText>
            </w:r>
            <w:r w:rsidR="008B2681">
              <w:rPr>
                <w:noProof/>
              </w:rPr>
              <w:fldChar w:fldCharType="separate"/>
            </w:r>
            <w:r w:rsidR="00C81210">
              <w:rPr>
                <w:noProof/>
              </w:rPr>
              <w:fldChar w:fldCharType="begin"/>
            </w:r>
            <w:r w:rsidR="00C81210">
              <w:rPr>
                <w:noProof/>
              </w:rPr>
              <w:instrText xml:space="preserve"> INCLUDEPICTURE  "cid:image004.png@01CB3AE4.9FA05330" \* MERGEFORMATINET </w:instrText>
            </w:r>
            <w:r w:rsidR="00C81210">
              <w:rPr>
                <w:noProof/>
              </w:rPr>
              <w:fldChar w:fldCharType="separate"/>
            </w:r>
            <w:r w:rsidR="00401340">
              <w:rPr>
                <w:noProof/>
              </w:rPr>
              <w:fldChar w:fldCharType="begin"/>
            </w:r>
            <w:r w:rsidR="00401340">
              <w:rPr>
                <w:noProof/>
              </w:rPr>
              <w:instrText xml:space="preserve"> INCLUDEPICTURE  "cid:image004.png@01CB3AE4.9FA05330" \* MERGEFORMATINET </w:instrText>
            </w:r>
            <w:r w:rsidR="00401340">
              <w:rPr>
                <w:noProof/>
              </w:rPr>
              <w:fldChar w:fldCharType="separate"/>
            </w:r>
            <w:r w:rsidR="00A70D3C">
              <w:rPr>
                <w:noProof/>
              </w:rPr>
              <w:fldChar w:fldCharType="begin"/>
            </w:r>
            <w:r w:rsidR="00A70D3C">
              <w:rPr>
                <w:noProof/>
              </w:rPr>
              <w:instrText xml:space="preserve"> INCLUDEPICTURE  "cid:image004.png@01CB3AE4.9FA05330" \* MERGEFORMATINET </w:instrText>
            </w:r>
            <w:r w:rsidR="00A70D3C">
              <w:rPr>
                <w:noProof/>
              </w:rPr>
              <w:fldChar w:fldCharType="separate"/>
            </w:r>
            <w:r w:rsidR="00B449B7">
              <w:rPr>
                <w:noProof/>
              </w:rPr>
              <w:fldChar w:fldCharType="begin"/>
            </w:r>
            <w:r w:rsidR="00B449B7">
              <w:rPr>
                <w:noProof/>
              </w:rPr>
              <w:instrText xml:space="preserve"> INCLUDEPICTURE  "cid:image004.png@01CB3AE4.9FA05330" \* MERGEFORMATINET </w:instrText>
            </w:r>
            <w:r w:rsidR="00B449B7">
              <w:rPr>
                <w:noProof/>
              </w:rPr>
              <w:fldChar w:fldCharType="separate"/>
            </w:r>
            <w:r w:rsidR="004F5F63">
              <w:rPr>
                <w:noProof/>
              </w:rPr>
              <w:fldChar w:fldCharType="begin"/>
            </w:r>
            <w:r w:rsidR="004F5F63">
              <w:rPr>
                <w:noProof/>
              </w:rPr>
              <w:instrText xml:space="preserve"> INCLUDEPICTURE  "cid:image004.png@01CB3AE4.9FA05330" \* MERGEFORMATINET </w:instrText>
            </w:r>
            <w:r w:rsidR="004F5F63">
              <w:rPr>
                <w:noProof/>
              </w:rPr>
              <w:fldChar w:fldCharType="separate"/>
            </w:r>
            <w:r w:rsidR="000344C1">
              <w:rPr>
                <w:noProof/>
              </w:rPr>
              <w:fldChar w:fldCharType="begin"/>
            </w:r>
            <w:r w:rsidR="000344C1">
              <w:rPr>
                <w:noProof/>
              </w:rPr>
              <w:instrText xml:space="preserve"> INCLUDEPICTURE  "cid:image004.png@01CB3AE4.9FA05330" \* MERGEFORMATINET </w:instrText>
            </w:r>
            <w:r w:rsidR="000344C1">
              <w:rPr>
                <w:noProof/>
              </w:rPr>
              <w:fldChar w:fldCharType="separate"/>
            </w:r>
            <w:r w:rsidR="00D94292">
              <w:rPr>
                <w:noProof/>
              </w:rPr>
              <w:fldChar w:fldCharType="begin"/>
            </w:r>
            <w:r w:rsidR="00D94292">
              <w:rPr>
                <w:noProof/>
              </w:rPr>
              <w:instrText xml:space="preserve"> INCLUDEPICTURE  "cid:image004.png@01CB3AE4.9FA05330" \* MERGEFORMATINET </w:instrText>
            </w:r>
            <w:r w:rsidR="00D94292">
              <w:rPr>
                <w:noProof/>
              </w:rPr>
              <w:fldChar w:fldCharType="separate"/>
            </w:r>
            <w:r w:rsidR="00786336">
              <w:rPr>
                <w:noProof/>
              </w:rPr>
              <w:fldChar w:fldCharType="begin"/>
            </w:r>
            <w:r w:rsidR="00786336">
              <w:rPr>
                <w:noProof/>
              </w:rPr>
              <w:instrText xml:space="preserve"> INCLUDEPICTURE  "cid:image004.png@01CB3AE4.9FA05330" \* MERGEFORMATINET </w:instrText>
            </w:r>
            <w:r w:rsidR="00786336">
              <w:rPr>
                <w:noProof/>
              </w:rPr>
              <w:fldChar w:fldCharType="separate"/>
            </w:r>
            <w:r w:rsidR="0079166B">
              <w:rPr>
                <w:noProof/>
              </w:rPr>
              <w:fldChar w:fldCharType="begin"/>
            </w:r>
            <w:r w:rsidR="0079166B">
              <w:rPr>
                <w:noProof/>
              </w:rPr>
              <w:instrText xml:space="preserve"> INCLUDEPICTURE  "cid:image004.png@01CB3AE4.9FA05330" \* MERGEFORMATINET </w:instrText>
            </w:r>
            <w:r w:rsidR="0079166B">
              <w:rPr>
                <w:noProof/>
              </w:rPr>
              <w:fldChar w:fldCharType="separate"/>
            </w:r>
            <w:r w:rsidR="0050063B">
              <w:rPr>
                <w:noProof/>
              </w:rPr>
              <w:fldChar w:fldCharType="begin"/>
            </w:r>
            <w:r w:rsidR="0050063B">
              <w:rPr>
                <w:noProof/>
              </w:rPr>
              <w:instrText xml:space="preserve"> INCLUDEPICTURE  "cid:image004.png@01CB3AE4.9FA05330" \* MERGEFORMATINET </w:instrText>
            </w:r>
            <w:r w:rsidR="0050063B">
              <w:rPr>
                <w:noProof/>
              </w:rPr>
              <w:fldChar w:fldCharType="separate"/>
            </w:r>
            <w:r w:rsidR="008F36D1">
              <w:rPr>
                <w:noProof/>
              </w:rPr>
              <w:fldChar w:fldCharType="begin"/>
            </w:r>
            <w:r w:rsidR="008F36D1">
              <w:rPr>
                <w:noProof/>
              </w:rPr>
              <w:instrText xml:space="preserve"> INCLUDEPICTURE  "cid:image004.png@01CB3AE4.9FA05330" \* MERGEFORMATINET </w:instrText>
            </w:r>
            <w:r w:rsidR="008F36D1">
              <w:rPr>
                <w:noProof/>
              </w:rPr>
              <w:fldChar w:fldCharType="separate"/>
            </w:r>
            <w:r w:rsidR="00F34DD9">
              <w:rPr>
                <w:noProof/>
              </w:rPr>
              <w:fldChar w:fldCharType="begin"/>
            </w:r>
            <w:r w:rsidR="00F34DD9">
              <w:rPr>
                <w:noProof/>
              </w:rPr>
              <w:instrText xml:space="preserve"> INCLUDEPICTURE  "cid:image004.png@01CB3AE4.9FA05330" \* MERGEFORMATINET </w:instrText>
            </w:r>
            <w:r w:rsidR="00F34DD9">
              <w:rPr>
                <w:noProof/>
              </w:rPr>
              <w:fldChar w:fldCharType="separate"/>
            </w:r>
            <w:r w:rsidR="00FF5119">
              <w:rPr>
                <w:noProof/>
              </w:rPr>
              <w:fldChar w:fldCharType="begin"/>
            </w:r>
            <w:r w:rsidR="00FF5119">
              <w:rPr>
                <w:noProof/>
              </w:rPr>
              <w:instrText xml:space="preserve"> INCLUDEPICTURE  "cid:image004.png@01CB3AE4.9FA05330" \* MERGEFORMATINET </w:instrText>
            </w:r>
            <w:r w:rsidR="00FF5119">
              <w:rPr>
                <w:noProof/>
              </w:rPr>
              <w:fldChar w:fldCharType="separate"/>
            </w:r>
            <w:r w:rsidR="00FB0D6F">
              <w:rPr>
                <w:noProof/>
              </w:rPr>
              <w:fldChar w:fldCharType="begin"/>
            </w:r>
            <w:r w:rsidR="00FB0D6F">
              <w:rPr>
                <w:noProof/>
              </w:rPr>
              <w:instrText xml:space="preserve"> INCLUDEPICTURE  "cid:image004.png@01CB3AE4.9FA05330" \* MERGEFORMATINET </w:instrText>
            </w:r>
            <w:r w:rsidR="00FB0D6F">
              <w:rPr>
                <w:noProof/>
              </w:rPr>
              <w:fldChar w:fldCharType="separate"/>
            </w:r>
            <w:r w:rsidR="001B6C3D">
              <w:rPr>
                <w:noProof/>
              </w:rPr>
              <w:fldChar w:fldCharType="begin"/>
            </w:r>
            <w:r w:rsidR="001B6C3D">
              <w:rPr>
                <w:noProof/>
              </w:rPr>
              <w:instrText xml:space="preserve"> INCLUDEPICTURE  "cid:image004.png@01CB3AE4.9FA05330" \* MERGEFORMATINET </w:instrText>
            </w:r>
            <w:r w:rsidR="001B6C3D">
              <w:rPr>
                <w:noProof/>
              </w:rPr>
              <w:fldChar w:fldCharType="separate"/>
            </w:r>
            <w:r w:rsidR="0048165E">
              <w:rPr>
                <w:noProof/>
              </w:rPr>
              <w:fldChar w:fldCharType="begin"/>
            </w:r>
            <w:r w:rsidR="0048165E">
              <w:rPr>
                <w:noProof/>
              </w:rPr>
              <w:instrText xml:space="preserve"> INCLUDEPICTURE  "cid:image004.png@01CB3AE4.9FA05330" \* MERGEFORMATINET </w:instrText>
            </w:r>
            <w:r w:rsidR="0048165E">
              <w:rPr>
                <w:noProof/>
              </w:rPr>
              <w:fldChar w:fldCharType="separate"/>
            </w:r>
            <w:r w:rsidR="00F24C48">
              <w:rPr>
                <w:noProof/>
              </w:rPr>
              <w:fldChar w:fldCharType="begin"/>
            </w:r>
            <w:r w:rsidR="00F24C48">
              <w:rPr>
                <w:noProof/>
              </w:rPr>
              <w:instrText xml:space="preserve"> INCLUDEPICTURE  "cid:image004.png@01CB3AE4.9FA05330" \* MERGEFORMATINET </w:instrText>
            </w:r>
            <w:r w:rsidR="00F24C48">
              <w:rPr>
                <w:noProof/>
              </w:rPr>
              <w:fldChar w:fldCharType="separate"/>
            </w:r>
            <w:r w:rsidR="00787252">
              <w:rPr>
                <w:noProof/>
              </w:rPr>
              <w:fldChar w:fldCharType="begin"/>
            </w:r>
            <w:r w:rsidR="00787252">
              <w:rPr>
                <w:noProof/>
              </w:rPr>
              <w:instrText xml:space="preserve"> INCLUDEPICTURE  "cid:image004.png@01CB3AE4.9FA05330" \* MERGEFORMATINET </w:instrText>
            </w:r>
            <w:r w:rsidR="00787252">
              <w:rPr>
                <w:noProof/>
              </w:rPr>
              <w:fldChar w:fldCharType="separate"/>
            </w:r>
            <w:r w:rsidR="008D4D4B">
              <w:rPr>
                <w:noProof/>
              </w:rPr>
              <w:fldChar w:fldCharType="begin"/>
            </w:r>
            <w:r w:rsidR="008D4D4B">
              <w:rPr>
                <w:noProof/>
              </w:rPr>
              <w:instrText xml:space="preserve"> INCLUDEPICTURE  "cid:image004.png@01CB3AE4.9FA05330" \* MERGEFORMATINET </w:instrText>
            </w:r>
            <w:r w:rsidR="008D4D4B">
              <w:rPr>
                <w:noProof/>
              </w:rPr>
              <w:fldChar w:fldCharType="separate"/>
            </w:r>
            <w:r w:rsidR="002E51DE">
              <w:rPr>
                <w:noProof/>
              </w:rPr>
              <w:fldChar w:fldCharType="begin"/>
            </w:r>
            <w:r w:rsidR="002E51DE">
              <w:rPr>
                <w:noProof/>
              </w:rPr>
              <w:instrText xml:space="preserve"> INCLUDEPICTURE  "cid:image004.png@01CB3AE4.9FA05330" \* MERGEFORMATINET </w:instrText>
            </w:r>
            <w:r w:rsidR="002E51DE">
              <w:rPr>
                <w:noProof/>
              </w:rPr>
              <w:fldChar w:fldCharType="separate"/>
            </w:r>
            <w:r w:rsidR="00A34F6E">
              <w:rPr>
                <w:noProof/>
              </w:rPr>
              <w:fldChar w:fldCharType="begin"/>
            </w:r>
            <w:r w:rsidR="00A34F6E">
              <w:rPr>
                <w:noProof/>
              </w:rPr>
              <w:instrText xml:space="preserve"> INCLUDEPICTURE  "cid:image004.png@01CB3AE4.9FA05330" \* MERGEFORMATINET </w:instrText>
            </w:r>
            <w:r w:rsidR="00A34F6E">
              <w:rPr>
                <w:noProof/>
              </w:rPr>
              <w:fldChar w:fldCharType="separate"/>
            </w:r>
            <w:r w:rsidR="003157D8">
              <w:rPr>
                <w:noProof/>
              </w:rPr>
              <w:fldChar w:fldCharType="begin"/>
            </w:r>
            <w:r w:rsidR="003157D8">
              <w:rPr>
                <w:noProof/>
              </w:rPr>
              <w:instrText xml:space="preserve"> INCLUDEPICTURE  "cid:image004.png@01CB3AE4.9FA05330" \* MERGEFORMATINET </w:instrText>
            </w:r>
            <w:r w:rsidR="003157D8">
              <w:rPr>
                <w:noProof/>
              </w:rPr>
              <w:fldChar w:fldCharType="separate"/>
            </w:r>
            <w:r w:rsidR="00D77D9B">
              <w:rPr>
                <w:noProof/>
              </w:rPr>
              <w:fldChar w:fldCharType="begin"/>
            </w:r>
            <w:r w:rsidR="00D77D9B">
              <w:rPr>
                <w:noProof/>
              </w:rPr>
              <w:instrText xml:space="preserve"> INCLUDEPICTURE  "cid:image004.png@01CB3AE4.9FA05330" \* MERGEFORMATINET </w:instrText>
            </w:r>
            <w:r w:rsidR="00D77D9B">
              <w:rPr>
                <w:noProof/>
              </w:rPr>
              <w:fldChar w:fldCharType="separate"/>
            </w:r>
            <w:r w:rsidR="00DB7A1B">
              <w:rPr>
                <w:noProof/>
              </w:rPr>
              <w:fldChar w:fldCharType="begin"/>
            </w:r>
            <w:r w:rsidR="00DB7A1B">
              <w:rPr>
                <w:noProof/>
              </w:rPr>
              <w:instrText xml:space="preserve"> INCLUDEPICTURE  "cid:image004.png@01CB3AE4.9FA05330" \* MERGEFORMATINET </w:instrText>
            </w:r>
            <w:r w:rsidR="00DB7A1B">
              <w:rPr>
                <w:noProof/>
              </w:rPr>
              <w:fldChar w:fldCharType="separate"/>
            </w:r>
            <w:r w:rsidR="009B2C2C">
              <w:rPr>
                <w:noProof/>
              </w:rPr>
              <w:fldChar w:fldCharType="begin"/>
            </w:r>
            <w:r w:rsidR="009B2C2C">
              <w:rPr>
                <w:noProof/>
              </w:rPr>
              <w:instrText xml:space="preserve"> INCLUDEPICTURE  "cid:image004.png@01CB3AE4.9FA05330" \* MERGEFORMATINET </w:instrText>
            </w:r>
            <w:r w:rsidR="009B2C2C">
              <w:rPr>
                <w:noProof/>
              </w:rPr>
              <w:fldChar w:fldCharType="separate"/>
            </w:r>
            <w:r w:rsidR="00D75CDF">
              <w:rPr>
                <w:noProof/>
              </w:rPr>
              <w:fldChar w:fldCharType="begin"/>
            </w:r>
            <w:r w:rsidR="00D75CDF">
              <w:rPr>
                <w:noProof/>
              </w:rPr>
              <w:instrText xml:space="preserve"> INCLUDEPICTURE  "cid:image004.png@01CB3AE4.9FA05330" \* MERGEFORMATINET </w:instrText>
            </w:r>
            <w:r w:rsidR="00D75CDF">
              <w:rPr>
                <w:noProof/>
              </w:rPr>
              <w:fldChar w:fldCharType="separate"/>
            </w:r>
            <w:r w:rsidR="004474B2">
              <w:rPr>
                <w:noProof/>
              </w:rPr>
              <w:fldChar w:fldCharType="begin"/>
            </w:r>
            <w:r w:rsidR="004474B2">
              <w:rPr>
                <w:noProof/>
              </w:rPr>
              <w:instrText xml:space="preserve"> INCLUDEPICTURE  "cid:image004.png@01CB3AE4.9FA05330" \* MERGEFORMATINET </w:instrText>
            </w:r>
            <w:r w:rsidR="004474B2">
              <w:rPr>
                <w:noProof/>
              </w:rPr>
              <w:fldChar w:fldCharType="separate"/>
            </w:r>
            <w:r w:rsidR="00DB6B13">
              <w:rPr>
                <w:noProof/>
              </w:rPr>
              <w:fldChar w:fldCharType="begin"/>
            </w:r>
            <w:r w:rsidR="00DB6B13">
              <w:rPr>
                <w:noProof/>
              </w:rPr>
              <w:instrText xml:space="preserve"> INCLUDEPICTURE  "cid:image004.png@01CB3AE4.9FA05330" \* MERGEFORMATINET </w:instrText>
            </w:r>
            <w:r w:rsidR="00DB6B13">
              <w:rPr>
                <w:noProof/>
              </w:rPr>
              <w:fldChar w:fldCharType="separate"/>
            </w:r>
            <w:r w:rsidR="00FB7B8A">
              <w:rPr>
                <w:noProof/>
              </w:rPr>
              <w:fldChar w:fldCharType="begin"/>
            </w:r>
            <w:r w:rsidR="00FB7B8A">
              <w:rPr>
                <w:noProof/>
              </w:rPr>
              <w:instrText xml:space="preserve"> </w:instrText>
            </w:r>
            <w:r w:rsidR="00FB7B8A">
              <w:rPr>
                <w:noProof/>
              </w:rPr>
              <w:instrText>INC</w:instrText>
            </w:r>
            <w:r w:rsidR="00FB7B8A">
              <w:rPr>
                <w:noProof/>
              </w:rPr>
              <w:instrText>LUDEPICTURE  "cid:image004.png@01CB3AE4.9FA05330" \* MERGEFORMATINET</w:instrText>
            </w:r>
            <w:r w:rsidR="00FB7B8A">
              <w:rPr>
                <w:noProof/>
              </w:rPr>
              <w:instrText xml:space="preserve"> </w:instrText>
            </w:r>
            <w:r w:rsidR="00FB7B8A">
              <w:rPr>
                <w:noProof/>
              </w:rPr>
              <w:fldChar w:fldCharType="separate"/>
            </w:r>
            <w:r w:rsidR="0064681B">
              <w:rPr>
                <w:noProof/>
              </w:rPr>
              <w:pict w14:anchorId="3601CFEA">
                <v:shape id="_x0000_i1028" type="#_x0000_t75" style="width:230.25pt;height:167.25pt;visibility:visible">
                  <v:imagedata r:id="rId22" r:href="rId23"/>
                </v:shape>
              </w:pict>
            </w:r>
            <w:r w:rsidR="00FB7B8A">
              <w:rPr>
                <w:noProof/>
              </w:rPr>
              <w:fldChar w:fldCharType="end"/>
            </w:r>
            <w:r w:rsidR="00DB6B13">
              <w:rPr>
                <w:noProof/>
              </w:rPr>
              <w:fldChar w:fldCharType="end"/>
            </w:r>
            <w:r w:rsidR="004474B2">
              <w:rPr>
                <w:noProof/>
              </w:rPr>
              <w:fldChar w:fldCharType="end"/>
            </w:r>
            <w:r w:rsidR="00D75CDF">
              <w:rPr>
                <w:noProof/>
              </w:rPr>
              <w:fldChar w:fldCharType="end"/>
            </w:r>
            <w:r w:rsidR="009B2C2C">
              <w:rPr>
                <w:noProof/>
              </w:rPr>
              <w:fldChar w:fldCharType="end"/>
            </w:r>
            <w:r w:rsidR="00DB7A1B">
              <w:rPr>
                <w:noProof/>
              </w:rPr>
              <w:fldChar w:fldCharType="end"/>
            </w:r>
            <w:r w:rsidR="00D77D9B">
              <w:rPr>
                <w:noProof/>
              </w:rPr>
              <w:fldChar w:fldCharType="end"/>
            </w:r>
            <w:r w:rsidR="003157D8">
              <w:rPr>
                <w:noProof/>
              </w:rPr>
              <w:fldChar w:fldCharType="end"/>
            </w:r>
            <w:r w:rsidR="00A34F6E">
              <w:rPr>
                <w:noProof/>
              </w:rPr>
              <w:fldChar w:fldCharType="end"/>
            </w:r>
            <w:r w:rsidR="002E51DE">
              <w:rPr>
                <w:noProof/>
              </w:rPr>
              <w:fldChar w:fldCharType="end"/>
            </w:r>
            <w:r w:rsidR="008D4D4B">
              <w:rPr>
                <w:noProof/>
              </w:rPr>
              <w:fldChar w:fldCharType="end"/>
            </w:r>
            <w:r w:rsidR="00787252">
              <w:rPr>
                <w:noProof/>
              </w:rPr>
              <w:fldChar w:fldCharType="end"/>
            </w:r>
            <w:r w:rsidR="00F24C48">
              <w:rPr>
                <w:noProof/>
              </w:rPr>
              <w:fldChar w:fldCharType="end"/>
            </w:r>
            <w:r w:rsidR="0048165E">
              <w:rPr>
                <w:noProof/>
              </w:rPr>
              <w:fldChar w:fldCharType="end"/>
            </w:r>
            <w:r w:rsidR="001B6C3D">
              <w:rPr>
                <w:noProof/>
              </w:rPr>
              <w:fldChar w:fldCharType="end"/>
            </w:r>
            <w:r w:rsidR="00FB0D6F">
              <w:rPr>
                <w:noProof/>
              </w:rPr>
              <w:fldChar w:fldCharType="end"/>
            </w:r>
            <w:r w:rsidR="00FF5119">
              <w:rPr>
                <w:noProof/>
              </w:rPr>
              <w:fldChar w:fldCharType="end"/>
            </w:r>
            <w:r w:rsidR="00F34DD9">
              <w:rPr>
                <w:noProof/>
              </w:rPr>
              <w:fldChar w:fldCharType="end"/>
            </w:r>
            <w:r w:rsidR="008F36D1">
              <w:rPr>
                <w:noProof/>
              </w:rPr>
              <w:fldChar w:fldCharType="end"/>
            </w:r>
            <w:r w:rsidR="0050063B">
              <w:rPr>
                <w:noProof/>
              </w:rPr>
              <w:fldChar w:fldCharType="end"/>
            </w:r>
            <w:r w:rsidR="0079166B">
              <w:rPr>
                <w:noProof/>
              </w:rPr>
              <w:fldChar w:fldCharType="end"/>
            </w:r>
            <w:r w:rsidR="00786336">
              <w:rPr>
                <w:noProof/>
              </w:rPr>
              <w:fldChar w:fldCharType="end"/>
            </w:r>
            <w:r w:rsidR="00D94292">
              <w:rPr>
                <w:noProof/>
              </w:rPr>
              <w:fldChar w:fldCharType="end"/>
            </w:r>
            <w:r w:rsidR="000344C1">
              <w:rPr>
                <w:noProof/>
              </w:rPr>
              <w:fldChar w:fldCharType="end"/>
            </w:r>
            <w:r w:rsidR="004F5F63">
              <w:rPr>
                <w:noProof/>
              </w:rPr>
              <w:fldChar w:fldCharType="end"/>
            </w:r>
            <w:r w:rsidR="00B449B7">
              <w:rPr>
                <w:noProof/>
              </w:rPr>
              <w:fldChar w:fldCharType="end"/>
            </w:r>
            <w:r w:rsidR="00A70D3C">
              <w:rPr>
                <w:noProof/>
              </w:rPr>
              <w:fldChar w:fldCharType="end"/>
            </w:r>
            <w:r w:rsidR="00401340">
              <w:rPr>
                <w:noProof/>
              </w:rPr>
              <w:fldChar w:fldCharType="end"/>
            </w:r>
            <w:r w:rsidR="00C81210">
              <w:rPr>
                <w:noProof/>
              </w:rPr>
              <w:fldChar w:fldCharType="end"/>
            </w:r>
            <w:r w:rsidR="008B2681">
              <w:rPr>
                <w:noProof/>
              </w:rPr>
              <w:fldChar w:fldCharType="end"/>
            </w:r>
            <w:r w:rsidR="00F679CF">
              <w:rPr>
                <w:noProof/>
              </w:rPr>
              <w:fldChar w:fldCharType="end"/>
            </w:r>
            <w:r w:rsidR="00BC39DB">
              <w:rPr>
                <w:noProof/>
              </w:rPr>
              <w:fldChar w:fldCharType="end"/>
            </w:r>
            <w:r w:rsidR="00A87878">
              <w:rPr>
                <w:noProof/>
              </w:rPr>
              <w:fldChar w:fldCharType="end"/>
            </w:r>
            <w:r w:rsidR="00DF2854">
              <w:rPr>
                <w:noProof/>
              </w:rPr>
              <w:fldChar w:fldCharType="end"/>
            </w:r>
            <w:r w:rsidR="002A186A">
              <w:rPr>
                <w:noProof/>
              </w:rPr>
              <w:fldChar w:fldCharType="end"/>
            </w:r>
            <w:r w:rsidR="005040F0">
              <w:rPr>
                <w:noProof/>
              </w:rPr>
              <w:fldChar w:fldCharType="end"/>
            </w:r>
            <w:r w:rsidR="002635A0">
              <w:rPr>
                <w:noProof/>
              </w:rPr>
              <w:fldChar w:fldCharType="end"/>
            </w:r>
            <w:r w:rsidR="0048354E">
              <w:rPr>
                <w:noProof/>
              </w:rPr>
              <w:fldChar w:fldCharType="end"/>
            </w:r>
            <w:r w:rsidR="00837F79">
              <w:rPr>
                <w:noProof/>
              </w:rPr>
              <w:fldChar w:fldCharType="end"/>
            </w:r>
            <w:r w:rsidR="00C04769">
              <w:rPr>
                <w:noProof/>
              </w:rPr>
              <w:fldChar w:fldCharType="end"/>
            </w:r>
            <w:r w:rsidR="00D63CE0">
              <w:rPr>
                <w:noProof/>
              </w:rPr>
              <w:fldChar w:fldCharType="end"/>
            </w:r>
            <w:r w:rsidR="00FE4273">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r w:rsidRPr="009F517C">
              <w:rPr>
                <w:noProof/>
              </w:rPr>
              <w:fldChar w:fldCharType="end"/>
            </w:r>
          </w:p>
        </w:tc>
      </w:tr>
    </w:tbl>
    <w:p w14:paraId="500B8239" w14:textId="01F4031E" w:rsidR="0026409E" w:rsidRDefault="003B4FB9" w:rsidP="00514D7F">
      <w:pPr>
        <w:pStyle w:val="ListNumber"/>
        <w:numPr>
          <w:ilvl w:val="0"/>
          <w:numId w:val="38"/>
        </w:numPr>
        <w:ind w:left="357" w:hanging="357"/>
      </w:pPr>
      <w:r w:rsidRPr="009F517C">
        <w:t>Fill in the fields as follows</w:t>
      </w:r>
      <w:r w:rsidR="0026409E">
        <w:t>:</w:t>
      </w:r>
    </w:p>
    <w:p w14:paraId="0F6808F7" w14:textId="77777777" w:rsidR="0026409E" w:rsidRPr="00514D7F" w:rsidRDefault="0026409E" w:rsidP="00BC39DB">
      <w:pPr>
        <w:pStyle w:val="ListBullet"/>
      </w:pPr>
      <w:r w:rsidRPr="00514D7F">
        <w:t xml:space="preserve">Internet address: vpnmsq.epam.com </w:t>
      </w:r>
    </w:p>
    <w:p w14:paraId="252CABCC" w14:textId="77777777" w:rsidR="0026409E" w:rsidRPr="00514D7F" w:rsidRDefault="0026409E" w:rsidP="00BC39DB">
      <w:pPr>
        <w:pStyle w:val="ListBullet"/>
      </w:pPr>
      <w:r w:rsidRPr="00514D7F">
        <w:t>Destination name: EPAM VPN</w:t>
      </w:r>
    </w:p>
    <w:p w14:paraId="15C84EF0" w14:textId="72F76803" w:rsidR="0026409E" w:rsidRPr="009F517C" w:rsidRDefault="0026409E" w:rsidP="00BC39DB">
      <w:pPr>
        <w:pStyle w:val="ListNumber"/>
        <w:numPr>
          <w:ilvl w:val="0"/>
          <w:numId w:val="38"/>
        </w:numPr>
        <w:ind w:left="357" w:hanging="357"/>
      </w:pPr>
      <w:r>
        <w:lastRenderedPageBreak/>
        <w:t>Check “</w:t>
      </w:r>
      <w:r w:rsidRPr="00BC39DB">
        <w:rPr>
          <w:i/>
          <w:color w:val="464547"/>
        </w:rPr>
        <w:t>Allow other people to use this connection</w:t>
      </w:r>
      <w:r>
        <w:t>” option:</w:t>
      </w:r>
    </w:p>
    <w:p w14:paraId="47307017" w14:textId="2A110429" w:rsidR="003B4FB9" w:rsidRPr="009F517C" w:rsidRDefault="0026409E" w:rsidP="003B4FB9">
      <w:pPr>
        <w:pStyle w:val="BodyText"/>
      </w:pPr>
      <w:r>
        <w:rPr>
          <w:noProof/>
        </w:rPr>
        <w:drawing>
          <wp:inline distT="0" distB="0" distL="0" distR="0" wp14:anchorId="156990F6" wp14:editId="56784386">
            <wp:extent cx="4808220" cy="3482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8220" cy="3482340"/>
                    </a:xfrm>
                    <a:prstGeom prst="rect">
                      <a:avLst/>
                    </a:prstGeom>
                    <a:noFill/>
                    <a:ln>
                      <a:noFill/>
                    </a:ln>
                  </pic:spPr>
                </pic:pic>
              </a:graphicData>
            </a:graphic>
          </wp:inline>
        </w:drawing>
      </w:r>
    </w:p>
    <w:p w14:paraId="28490E2E" w14:textId="77777777" w:rsidR="003B4FB9" w:rsidRDefault="003B4FB9" w:rsidP="00514D7F">
      <w:pPr>
        <w:pStyle w:val="ListNumber"/>
        <w:numPr>
          <w:ilvl w:val="0"/>
          <w:numId w:val="38"/>
        </w:numPr>
        <w:ind w:left="357" w:hanging="357"/>
      </w:pPr>
      <w:r w:rsidRPr="009F517C">
        <w:t>Enter your EPAM e-mail address as User name (i.e. Firstname_Lastname@epam.com), and your domain password.</w:t>
      </w:r>
    </w:p>
    <w:p w14:paraId="15B1BCCD" w14:textId="77777777" w:rsidR="003B4FB9" w:rsidRPr="00B449B7" w:rsidRDefault="003B4FB9" w:rsidP="00514D7F">
      <w:pPr>
        <w:pStyle w:val="ListBullet"/>
        <w:rPr>
          <w:lang w:val="de-DE"/>
        </w:rPr>
      </w:pPr>
      <w:r w:rsidRPr="00B449B7">
        <w:rPr>
          <w:lang w:val="de-DE"/>
        </w:rPr>
        <w:t>User name: First_Lastname@epam.com</w:t>
      </w:r>
    </w:p>
    <w:p w14:paraId="5EA4BFE4" w14:textId="77777777" w:rsidR="003B4FB9" w:rsidRPr="00514D7F" w:rsidRDefault="003B4FB9" w:rsidP="00514D7F">
      <w:pPr>
        <w:pStyle w:val="ListBullet"/>
      </w:pPr>
      <w:r w:rsidRPr="00514D7F">
        <w:t>Password: **********</w:t>
      </w:r>
    </w:p>
    <w:p w14:paraId="7162693D" w14:textId="30860F00" w:rsidR="003B4FB9" w:rsidRDefault="003B4FB9" w:rsidP="003B4FB9">
      <w:pPr>
        <w:pStyle w:val="BodyText"/>
      </w:pPr>
      <w:r w:rsidRPr="00AB628D">
        <w:rPr>
          <w:highlight w:val="yellow"/>
        </w:rPr>
        <w:fldChar w:fldCharType="begin"/>
      </w:r>
      <w:r w:rsidRPr="00AB628D">
        <w:rPr>
          <w:highlight w:val="yellow"/>
        </w:rPr>
        <w:instrText xml:space="preserve"> INCLUDEPICTURE  "cid:image006.png@01CB3AE4.9FA05330" \* MERGEFORMATINET </w:instrText>
      </w:r>
      <w:r w:rsidRPr="00AB628D">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Pr>
          <w:highlight w:val="yellow"/>
        </w:rPr>
        <w:fldChar w:fldCharType="begin"/>
      </w:r>
      <w:r>
        <w:rPr>
          <w:highlight w:val="yellow"/>
        </w:rPr>
        <w:instrText xml:space="preserve"> INCLUDEPICTURE  "cid:image006.png@01CB3AE4.9FA05330" \* MERGEFORMATINET </w:instrText>
      </w:r>
      <w:r>
        <w:rPr>
          <w:highlight w:val="yellow"/>
        </w:rPr>
        <w:fldChar w:fldCharType="separate"/>
      </w:r>
      <w:r w:rsidR="00FE4273">
        <w:rPr>
          <w:highlight w:val="yellow"/>
        </w:rPr>
        <w:fldChar w:fldCharType="begin"/>
      </w:r>
      <w:r w:rsidR="00FE4273">
        <w:rPr>
          <w:highlight w:val="yellow"/>
        </w:rPr>
        <w:instrText xml:space="preserve"> INCLUDEPICTURE  "cid:image006.png@01CB3AE4.9FA05330" \* MERGEFORMATINET </w:instrText>
      </w:r>
      <w:r w:rsidR="00FE4273">
        <w:rPr>
          <w:highlight w:val="yellow"/>
        </w:rPr>
        <w:fldChar w:fldCharType="separate"/>
      </w:r>
      <w:r w:rsidR="00D63CE0">
        <w:rPr>
          <w:highlight w:val="yellow"/>
        </w:rPr>
        <w:fldChar w:fldCharType="begin"/>
      </w:r>
      <w:r w:rsidR="00D63CE0">
        <w:rPr>
          <w:highlight w:val="yellow"/>
        </w:rPr>
        <w:instrText xml:space="preserve"> INCLUDEPICTURE  "cid:image006.png@01CB3AE4.9FA05330" \* MERGEFORMATINET </w:instrText>
      </w:r>
      <w:r w:rsidR="00D63CE0">
        <w:rPr>
          <w:highlight w:val="yellow"/>
        </w:rPr>
        <w:fldChar w:fldCharType="separate"/>
      </w:r>
      <w:r w:rsidR="00C04769">
        <w:rPr>
          <w:highlight w:val="yellow"/>
        </w:rPr>
        <w:fldChar w:fldCharType="begin"/>
      </w:r>
      <w:r w:rsidR="00C04769">
        <w:rPr>
          <w:highlight w:val="yellow"/>
        </w:rPr>
        <w:instrText xml:space="preserve"> INCLUDEPICTURE  "cid:image006.png@01CB3AE4.9FA05330" \* MERGEFORMATINET </w:instrText>
      </w:r>
      <w:r w:rsidR="00C04769">
        <w:rPr>
          <w:highlight w:val="yellow"/>
        </w:rPr>
        <w:fldChar w:fldCharType="separate"/>
      </w:r>
      <w:r w:rsidR="00837F79">
        <w:rPr>
          <w:highlight w:val="yellow"/>
        </w:rPr>
        <w:fldChar w:fldCharType="begin"/>
      </w:r>
      <w:r w:rsidR="00837F79">
        <w:rPr>
          <w:highlight w:val="yellow"/>
        </w:rPr>
        <w:instrText xml:space="preserve"> INCLUDEPICTURE  "cid:image006.png@01CB3AE4.9FA05330" \* MERGEFORMATINET </w:instrText>
      </w:r>
      <w:r w:rsidR="00837F79">
        <w:rPr>
          <w:highlight w:val="yellow"/>
        </w:rPr>
        <w:fldChar w:fldCharType="separate"/>
      </w:r>
      <w:r w:rsidR="0048354E">
        <w:rPr>
          <w:highlight w:val="yellow"/>
        </w:rPr>
        <w:fldChar w:fldCharType="begin"/>
      </w:r>
      <w:r w:rsidR="0048354E">
        <w:rPr>
          <w:highlight w:val="yellow"/>
        </w:rPr>
        <w:instrText xml:space="preserve"> INCLUDEPICTURE  "cid:image006.png@01CB3AE4.9FA05330" \* MERGEFORMATINET </w:instrText>
      </w:r>
      <w:r w:rsidR="0048354E">
        <w:rPr>
          <w:highlight w:val="yellow"/>
        </w:rPr>
        <w:fldChar w:fldCharType="separate"/>
      </w:r>
      <w:r w:rsidR="002635A0">
        <w:rPr>
          <w:highlight w:val="yellow"/>
        </w:rPr>
        <w:fldChar w:fldCharType="begin"/>
      </w:r>
      <w:r w:rsidR="002635A0">
        <w:rPr>
          <w:highlight w:val="yellow"/>
        </w:rPr>
        <w:instrText xml:space="preserve"> INCLUDEPICTURE  "cid:image006.png@01CB3AE4.9FA05330" \* MERGEFORMATINET </w:instrText>
      </w:r>
      <w:r w:rsidR="002635A0">
        <w:rPr>
          <w:highlight w:val="yellow"/>
        </w:rPr>
        <w:fldChar w:fldCharType="separate"/>
      </w:r>
      <w:r w:rsidR="005040F0">
        <w:rPr>
          <w:highlight w:val="yellow"/>
        </w:rPr>
        <w:fldChar w:fldCharType="begin"/>
      </w:r>
      <w:r w:rsidR="005040F0">
        <w:rPr>
          <w:highlight w:val="yellow"/>
        </w:rPr>
        <w:instrText xml:space="preserve"> INCLUDEPICTURE  "cid:image006.png@01CB3AE4.9FA05330" \* MERGEFORMATINET </w:instrText>
      </w:r>
      <w:r w:rsidR="005040F0">
        <w:rPr>
          <w:highlight w:val="yellow"/>
        </w:rPr>
        <w:fldChar w:fldCharType="separate"/>
      </w:r>
      <w:r w:rsidR="002A186A">
        <w:rPr>
          <w:highlight w:val="yellow"/>
        </w:rPr>
        <w:fldChar w:fldCharType="begin"/>
      </w:r>
      <w:r w:rsidR="002A186A">
        <w:rPr>
          <w:highlight w:val="yellow"/>
        </w:rPr>
        <w:instrText xml:space="preserve"> INCLUDEPICTURE  "cid:image006.png@01CB3AE4.9FA05330" \* MERGEFORMATINET </w:instrText>
      </w:r>
      <w:r w:rsidR="002A186A">
        <w:rPr>
          <w:highlight w:val="yellow"/>
        </w:rPr>
        <w:fldChar w:fldCharType="separate"/>
      </w:r>
      <w:r w:rsidR="00DF2854">
        <w:rPr>
          <w:highlight w:val="yellow"/>
        </w:rPr>
        <w:fldChar w:fldCharType="begin"/>
      </w:r>
      <w:r w:rsidR="00DF2854">
        <w:rPr>
          <w:highlight w:val="yellow"/>
        </w:rPr>
        <w:instrText xml:space="preserve"> INCLUDEPICTURE  "cid:image006.png@01CB3AE4.9FA05330" \* MERGEFORMATINET </w:instrText>
      </w:r>
      <w:r w:rsidR="00DF2854">
        <w:rPr>
          <w:highlight w:val="yellow"/>
        </w:rPr>
        <w:fldChar w:fldCharType="separate"/>
      </w:r>
      <w:r w:rsidR="00A87878">
        <w:rPr>
          <w:highlight w:val="yellow"/>
        </w:rPr>
        <w:fldChar w:fldCharType="begin"/>
      </w:r>
      <w:r w:rsidR="00A87878">
        <w:rPr>
          <w:highlight w:val="yellow"/>
        </w:rPr>
        <w:instrText xml:space="preserve"> INCLUDEPICTURE  "cid:image006.png@01CB3AE4.9FA05330" \* MERGEFORMATINET </w:instrText>
      </w:r>
      <w:r w:rsidR="00A87878">
        <w:rPr>
          <w:highlight w:val="yellow"/>
        </w:rPr>
        <w:fldChar w:fldCharType="separate"/>
      </w:r>
      <w:r w:rsidR="00BC39DB">
        <w:rPr>
          <w:highlight w:val="yellow"/>
        </w:rPr>
        <w:fldChar w:fldCharType="begin"/>
      </w:r>
      <w:r w:rsidR="00BC39DB">
        <w:rPr>
          <w:highlight w:val="yellow"/>
        </w:rPr>
        <w:instrText xml:space="preserve"> INCLUDEPICTURE  "cid:image006.png@01CB3AE4.9FA05330" \* MERGEFORMATINET </w:instrText>
      </w:r>
      <w:r w:rsidR="00BC39DB">
        <w:rPr>
          <w:highlight w:val="yellow"/>
        </w:rPr>
        <w:fldChar w:fldCharType="separate"/>
      </w:r>
      <w:r w:rsidR="00F679CF">
        <w:rPr>
          <w:highlight w:val="yellow"/>
        </w:rPr>
        <w:fldChar w:fldCharType="begin"/>
      </w:r>
      <w:r w:rsidR="00F679CF">
        <w:rPr>
          <w:highlight w:val="yellow"/>
        </w:rPr>
        <w:instrText xml:space="preserve"> INCLUDEPICTURE  "cid:image006.png@01CB3AE4.9FA05330" \* MERGEFORMATINET </w:instrText>
      </w:r>
      <w:r w:rsidR="00F679CF">
        <w:rPr>
          <w:highlight w:val="yellow"/>
        </w:rPr>
        <w:fldChar w:fldCharType="separate"/>
      </w:r>
      <w:r w:rsidR="008B2681">
        <w:rPr>
          <w:highlight w:val="yellow"/>
        </w:rPr>
        <w:fldChar w:fldCharType="begin"/>
      </w:r>
      <w:r w:rsidR="008B2681">
        <w:rPr>
          <w:highlight w:val="yellow"/>
        </w:rPr>
        <w:instrText xml:space="preserve"> INCLUDEPICTURE  "cid:image006.png@01CB3AE4.9FA05330" \* MERGEFORMATINET </w:instrText>
      </w:r>
      <w:r w:rsidR="008B2681">
        <w:rPr>
          <w:highlight w:val="yellow"/>
        </w:rPr>
        <w:fldChar w:fldCharType="separate"/>
      </w:r>
      <w:r w:rsidR="00C81210">
        <w:rPr>
          <w:highlight w:val="yellow"/>
        </w:rPr>
        <w:fldChar w:fldCharType="begin"/>
      </w:r>
      <w:r w:rsidR="00C81210">
        <w:rPr>
          <w:highlight w:val="yellow"/>
        </w:rPr>
        <w:instrText xml:space="preserve"> INCLUDEPICTURE  "cid:image006.png@01CB3AE4.9FA05330" \* MERGEFORMATINET </w:instrText>
      </w:r>
      <w:r w:rsidR="00C81210">
        <w:rPr>
          <w:highlight w:val="yellow"/>
        </w:rPr>
        <w:fldChar w:fldCharType="separate"/>
      </w:r>
      <w:r w:rsidR="00401340">
        <w:rPr>
          <w:highlight w:val="yellow"/>
        </w:rPr>
        <w:fldChar w:fldCharType="begin"/>
      </w:r>
      <w:r w:rsidR="00401340">
        <w:rPr>
          <w:highlight w:val="yellow"/>
        </w:rPr>
        <w:instrText xml:space="preserve"> INCLUDEPICTURE  "cid:image006.png@01CB3AE4.9FA05330" \* MERGEFORMATINET </w:instrText>
      </w:r>
      <w:r w:rsidR="00401340">
        <w:rPr>
          <w:highlight w:val="yellow"/>
        </w:rPr>
        <w:fldChar w:fldCharType="separate"/>
      </w:r>
      <w:r w:rsidR="00A70D3C">
        <w:rPr>
          <w:highlight w:val="yellow"/>
        </w:rPr>
        <w:fldChar w:fldCharType="begin"/>
      </w:r>
      <w:r w:rsidR="00A70D3C">
        <w:rPr>
          <w:highlight w:val="yellow"/>
        </w:rPr>
        <w:instrText xml:space="preserve"> INCLUDEPICTURE  "cid:image006.png@01CB3AE4.9FA05330" \* MERGEFORMATINET </w:instrText>
      </w:r>
      <w:r w:rsidR="00A70D3C">
        <w:rPr>
          <w:highlight w:val="yellow"/>
        </w:rPr>
        <w:fldChar w:fldCharType="separate"/>
      </w:r>
      <w:r w:rsidR="00B449B7">
        <w:rPr>
          <w:highlight w:val="yellow"/>
        </w:rPr>
        <w:fldChar w:fldCharType="begin"/>
      </w:r>
      <w:r w:rsidR="00B449B7">
        <w:rPr>
          <w:highlight w:val="yellow"/>
        </w:rPr>
        <w:instrText xml:space="preserve"> INCLUDEPICTURE  "cid:image006.png@01CB3AE4.9FA05330" \* MERGEFORMATINET </w:instrText>
      </w:r>
      <w:r w:rsidR="00B449B7">
        <w:rPr>
          <w:highlight w:val="yellow"/>
        </w:rPr>
        <w:fldChar w:fldCharType="separate"/>
      </w:r>
      <w:r w:rsidR="004F5F63">
        <w:rPr>
          <w:highlight w:val="yellow"/>
        </w:rPr>
        <w:fldChar w:fldCharType="begin"/>
      </w:r>
      <w:r w:rsidR="004F5F63">
        <w:rPr>
          <w:highlight w:val="yellow"/>
        </w:rPr>
        <w:instrText xml:space="preserve"> INCLUDEPICTURE  "cid:image006.png@01CB3AE4.9FA05330" \* MERGEFORMATINET </w:instrText>
      </w:r>
      <w:r w:rsidR="004F5F63">
        <w:rPr>
          <w:highlight w:val="yellow"/>
        </w:rPr>
        <w:fldChar w:fldCharType="separate"/>
      </w:r>
      <w:r w:rsidR="000344C1">
        <w:rPr>
          <w:highlight w:val="yellow"/>
        </w:rPr>
        <w:fldChar w:fldCharType="begin"/>
      </w:r>
      <w:r w:rsidR="000344C1">
        <w:rPr>
          <w:highlight w:val="yellow"/>
        </w:rPr>
        <w:instrText xml:space="preserve"> INCLUDEPICTURE  "cid:image006.png@01CB3AE4.9FA05330" \* MERGEFORMATINET </w:instrText>
      </w:r>
      <w:r w:rsidR="000344C1">
        <w:rPr>
          <w:highlight w:val="yellow"/>
        </w:rPr>
        <w:fldChar w:fldCharType="separate"/>
      </w:r>
      <w:r w:rsidR="00D94292">
        <w:rPr>
          <w:highlight w:val="yellow"/>
        </w:rPr>
        <w:fldChar w:fldCharType="begin"/>
      </w:r>
      <w:r w:rsidR="00D94292">
        <w:rPr>
          <w:highlight w:val="yellow"/>
        </w:rPr>
        <w:instrText xml:space="preserve"> INCLUDEPICTURE  "cid:image006.png@01CB3AE4.9FA05330" \* MERGEFORMATINET </w:instrText>
      </w:r>
      <w:r w:rsidR="00D94292">
        <w:rPr>
          <w:highlight w:val="yellow"/>
        </w:rPr>
        <w:fldChar w:fldCharType="separate"/>
      </w:r>
      <w:r w:rsidR="00786336">
        <w:rPr>
          <w:highlight w:val="yellow"/>
        </w:rPr>
        <w:fldChar w:fldCharType="begin"/>
      </w:r>
      <w:r w:rsidR="00786336">
        <w:rPr>
          <w:highlight w:val="yellow"/>
        </w:rPr>
        <w:instrText xml:space="preserve"> INCLUDEPICTURE  "cid:image006.png@01CB3AE4.9FA05330" \* MERGEFORMATINET </w:instrText>
      </w:r>
      <w:r w:rsidR="00786336">
        <w:rPr>
          <w:highlight w:val="yellow"/>
        </w:rPr>
        <w:fldChar w:fldCharType="separate"/>
      </w:r>
      <w:r w:rsidR="0079166B">
        <w:rPr>
          <w:highlight w:val="yellow"/>
        </w:rPr>
        <w:fldChar w:fldCharType="begin"/>
      </w:r>
      <w:r w:rsidR="0079166B">
        <w:rPr>
          <w:highlight w:val="yellow"/>
        </w:rPr>
        <w:instrText xml:space="preserve"> INCLUDEPICTURE  "cid:image006.png@01CB3AE4.9FA05330" \* MERGEFORMATINET </w:instrText>
      </w:r>
      <w:r w:rsidR="0079166B">
        <w:rPr>
          <w:highlight w:val="yellow"/>
        </w:rPr>
        <w:fldChar w:fldCharType="separate"/>
      </w:r>
      <w:r w:rsidR="0050063B">
        <w:rPr>
          <w:highlight w:val="yellow"/>
        </w:rPr>
        <w:fldChar w:fldCharType="begin"/>
      </w:r>
      <w:r w:rsidR="0050063B">
        <w:rPr>
          <w:highlight w:val="yellow"/>
        </w:rPr>
        <w:instrText xml:space="preserve"> INCLUDEPICTURE  "cid:image006.png@01CB3AE4.9FA05330" \* MERGEFORMATINET </w:instrText>
      </w:r>
      <w:r w:rsidR="0050063B">
        <w:rPr>
          <w:highlight w:val="yellow"/>
        </w:rPr>
        <w:fldChar w:fldCharType="separate"/>
      </w:r>
      <w:r w:rsidR="008F36D1">
        <w:rPr>
          <w:highlight w:val="yellow"/>
        </w:rPr>
        <w:fldChar w:fldCharType="begin"/>
      </w:r>
      <w:r w:rsidR="008F36D1">
        <w:rPr>
          <w:highlight w:val="yellow"/>
        </w:rPr>
        <w:instrText xml:space="preserve"> INCLUDEPICTURE  "cid:image006.png@01CB3AE4.9FA05330" \* MERGEFORMATINET </w:instrText>
      </w:r>
      <w:r w:rsidR="008F36D1">
        <w:rPr>
          <w:highlight w:val="yellow"/>
        </w:rPr>
        <w:fldChar w:fldCharType="separate"/>
      </w:r>
      <w:r w:rsidR="00F34DD9">
        <w:rPr>
          <w:highlight w:val="yellow"/>
        </w:rPr>
        <w:fldChar w:fldCharType="begin"/>
      </w:r>
      <w:r w:rsidR="00F34DD9">
        <w:rPr>
          <w:highlight w:val="yellow"/>
        </w:rPr>
        <w:instrText xml:space="preserve"> INCLUDEPICTURE  "cid:image006.png@01CB3AE4.9FA05330" \* MERGEFORMATINET </w:instrText>
      </w:r>
      <w:r w:rsidR="00F34DD9">
        <w:rPr>
          <w:highlight w:val="yellow"/>
        </w:rPr>
        <w:fldChar w:fldCharType="separate"/>
      </w:r>
      <w:r w:rsidR="00FF5119">
        <w:rPr>
          <w:highlight w:val="yellow"/>
        </w:rPr>
        <w:fldChar w:fldCharType="begin"/>
      </w:r>
      <w:r w:rsidR="00FF5119">
        <w:rPr>
          <w:highlight w:val="yellow"/>
        </w:rPr>
        <w:instrText xml:space="preserve"> INCLUDEPICTURE  "cid:image006.png@01CB3AE4.9FA05330" \* MERGEFORMATINET </w:instrText>
      </w:r>
      <w:r w:rsidR="00FF5119">
        <w:rPr>
          <w:highlight w:val="yellow"/>
        </w:rPr>
        <w:fldChar w:fldCharType="separate"/>
      </w:r>
      <w:r w:rsidR="00FB0D6F">
        <w:rPr>
          <w:highlight w:val="yellow"/>
        </w:rPr>
        <w:fldChar w:fldCharType="begin"/>
      </w:r>
      <w:r w:rsidR="00FB0D6F">
        <w:rPr>
          <w:highlight w:val="yellow"/>
        </w:rPr>
        <w:instrText xml:space="preserve"> INCLUDEPICTURE  "cid:image006.png@01CB3AE4.9FA05330" \* MERGEFORMATINET </w:instrText>
      </w:r>
      <w:r w:rsidR="00FB0D6F">
        <w:rPr>
          <w:highlight w:val="yellow"/>
        </w:rPr>
        <w:fldChar w:fldCharType="separate"/>
      </w:r>
      <w:r w:rsidR="001B6C3D">
        <w:rPr>
          <w:highlight w:val="yellow"/>
        </w:rPr>
        <w:fldChar w:fldCharType="begin"/>
      </w:r>
      <w:r w:rsidR="001B6C3D">
        <w:rPr>
          <w:highlight w:val="yellow"/>
        </w:rPr>
        <w:instrText xml:space="preserve"> INCLUDEPICTURE  "cid:image006.png@01CB3AE4.9FA05330" \* MERGEFORMATINET </w:instrText>
      </w:r>
      <w:r w:rsidR="001B6C3D">
        <w:rPr>
          <w:highlight w:val="yellow"/>
        </w:rPr>
        <w:fldChar w:fldCharType="separate"/>
      </w:r>
      <w:r w:rsidR="0048165E">
        <w:rPr>
          <w:highlight w:val="yellow"/>
        </w:rPr>
        <w:fldChar w:fldCharType="begin"/>
      </w:r>
      <w:r w:rsidR="0048165E">
        <w:rPr>
          <w:highlight w:val="yellow"/>
        </w:rPr>
        <w:instrText xml:space="preserve"> INCLUDEPICTURE  "cid:image006.png@01CB3AE4.9FA05330" \* MERGEFORMATINET </w:instrText>
      </w:r>
      <w:r w:rsidR="0048165E">
        <w:rPr>
          <w:highlight w:val="yellow"/>
        </w:rPr>
        <w:fldChar w:fldCharType="separate"/>
      </w:r>
      <w:r w:rsidR="00F24C48">
        <w:rPr>
          <w:highlight w:val="yellow"/>
        </w:rPr>
        <w:fldChar w:fldCharType="begin"/>
      </w:r>
      <w:r w:rsidR="00F24C48">
        <w:rPr>
          <w:highlight w:val="yellow"/>
        </w:rPr>
        <w:instrText xml:space="preserve"> INCLUDEPICTURE  "cid:image006.png@01CB3AE4.9FA05330" \* MERGEFORMATINET </w:instrText>
      </w:r>
      <w:r w:rsidR="00F24C48">
        <w:rPr>
          <w:highlight w:val="yellow"/>
        </w:rPr>
        <w:fldChar w:fldCharType="separate"/>
      </w:r>
      <w:r w:rsidR="00787252">
        <w:rPr>
          <w:highlight w:val="yellow"/>
        </w:rPr>
        <w:fldChar w:fldCharType="begin"/>
      </w:r>
      <w:r w:rsidR="00787252">
        <w:rPr>
          <w:highlight w:val="yellow"/>
        </w:rPr>
        <w:instrText xml:space="preserve"> INCLUDEPICTURE  "cid:image006.png@01CB3AE4.9FA05330" \* MERGEFORMATINET </w:instrText>
      </w:r>
      <w:r w:rsidR="00787252">
        <w:rPr>
          <w:highlight w:val="yellow"/>
        </w:rPr>
        <w:fldChar w:fldCharType="separate"/>
      </w:r>
      <w:r w:rsidR="008D4D4B">
        <w:rPr>
          <w:highlight w:val="yellow"/>
        </w:rPr>
        <w:fldChar w:fldCharType="begin"/>
      </w:r>
      <w:r w:rsidR="008D4D4B">
        <w:rPr>
          <w:highlight w:val="yellow"/>
        </w:rPr>
        <w:instrText xml:space="preserve"> INCLUDEPICTURE  "cid:image006.png@01CB3AE4.9FA05330" \* MERGEFORMATINET </w:instrText>
      </w:r>
      <w:r w:rsidR="008D4D4B">
        <w:rPr>
          <w:highlight w:val="yellow"/>
        </w:rPr>
        <w:fldChar w:fldCharType="separate"/>
      </w:r>
      <w:r w:rsidR="002E51DE">
        <w:rPr>
          <w:highlight w:val="yellow"/>
        </w:rPr>
        <w:fldChar w:fldCharType="begin"/>
      </w:r>
      <w:r w:rsidR="002E51DE">
        <w:rPr>
          <w:highlight w:val="yellow"/>
        </w:rPr>
        <w:instrText xml:space="preserve"> INCLUDEPICTURE  "cid:image006.png@01CB3AE4.9FA05330" \* MERGEFORMATINET </w:instrText>
      </w:r>
      <w:r w:rsidR="002E51DE">
        <w:rPr>
          <w:highlight w:val="yellow"/>
        </w:rPr>
        <w:fldChar w:fldCharType="separate"/>
      </w:r>
      <w:r w:rsidR="00A34F6E">
        <w:rPr>
          <w:highlight w:val="yellow"/>
        </w:rPr>
        <w:fldChar w:fldCharType="begin"/>
      </w:r>
      <w:r w:rsidR="00A34F6E">
        <w:rPr>
          <w:highlight w:val="yellow"/>
        </w:rPr>
        <w:instrText xml:space="preserve"> INCLUDEPICTURE  "cid:image006.png@01CB3AE4.9FA05330" \* MERGEFORMATINET </w:instrText>
      </w:r>
      <w:r w:rsidR="00A34F6E">
        <w:rPr>
          <w:highlight w:val="yellow"/>
        </w:rPr>
        <w:fldChar w:fldCharType="separate"/>
      </w:r>
      <w:r w:rsidR="003157D8">
        <w:rPr>
          <w:highlight w:val="yellow"/>
        </w:rPr>
        <w:fldChar w:fldCharType="begin"/>
      </w:r>
      <w:r w:rsidR="003157D8">
        <w:rPr>
          <w:highlight w:val="yellow"/>
        </w:rPr>
        <w:instrText xml:space="preserve"> INCLUDEPICTURE  "cid:image006.png@01CB3AE4.9FA05330" \* MERGEFORMATINET </w:instrText>
      </w:r>
      <w:r w:rsidR="003157D8">
        <w:rPr>
          <w:highlight w:val="yellow"/>
        </w:rPr>
        <w:fldChar w:fldCharType="separate"/>
      </w:r>
      <w:r w:rsidR="00D77D9B">
        <w:rPr>
          <w:highlight w:val="yellow"/>
        </w:rPr>
        <w:fldChar w:fldCharType="begin"/>
      </w:r>
      <w:r w:rsidR="00D77D9B">
        <w:rPr>
          <w:highlight w:val="yellow"/>
        </w:rPr>
        <w:instrText xml:space="preserve"> INCLUDEPICTURE  "cid:image006.png@01CB3AE4.9FA05330" \* MERGEFORMATINET </w:instrText>
      </w:r>
      <w:r w:rsidR="00D77D9B">
        <w:rPr>
          <w:highlight w:val="yellow"/>
        </w:rPr>
        <w:fldChar w:fldCharType="separate"/>
      </w:r>
      <w:r w:rsidR="00DB7A1B">
        <w:rPr>
          <w:highlight w:val="yellow"/>
        </w:rPr>
        <w:fldChar w:fldCharType="begin"/>
      </w:r>
      <w:r w:rsidR="00DB7A1B">
        <w:rPr>
          <w:highlight w:val="yellow"/>
        </w:rPr>
        <w:instrText xml:space="preserve"> INCLUDEPICTURE  "cid:image006.png@01CB3AE4.9FA05330" \* MERGEFORMATINET </w:instrText>
      </w:r>
      <w:r w:rsidR="00DB7A1B">
        <w:rPr>
          <w:highlight w:val="yellow"/>
        </w:rPr>
        <w:fldChar w:fldCharType="separate"/>
      </w:r>
      <w:r w:rsidR="009B2C2C">
        <w:rPr>
          <w:highlight w:val="yellow"/>
        </w:rPr>
        <w:fldChar w:fldCharType="begin"/>
      </w:r>
      <w:r w:rsidR="009B2C2C">
        <w:rPr>
          <w:highlight w:val="yellow"/>
        </w:rPr>
        <w:instrText xml:space="preserve"> INCLUDEPICTURE  "cid:image006.png@01CB3AE4.9FA05330" \* MERGEFORMATINET </w:instrText>
      </w:r>
      <w:r w:rsidR="009B2C2C">
        <w:rPr>
          <w:highlight w:val="yellow"/>
        </w:rPr>
        <w:fldChar w:fldCharType="separate"/>
      </w:r>
      <w:r w:rsidR="00D75CDF">
        <w:rPr>
          <w:highlight w:val="yellow"/>
        </w:rPr>
        <w:fldChar w:fldCharType="begin"/>
      </w:r>
      <w:r w:rsidR="00D75CDF">
        <w:rPr>
          <w:highlight w:val="yellow"/>
        </w:rPr>
        <w:instrText xml:space="preserve"> INCLUDEPICTURE  "cid:image006.png@01CB3AE4.9FA05330" \* MERGEFORMATINET </w:instrText>
      </w:r>
      <w:r w:rsidR="00D75CDF">
        <w:rPr>
          <w:highlight w:val="yellow"/>
        </w:rPr>
        <w:fldChar w:fldCharType="separate"/>
      </w:r>
      <w:r w:rsidR="004474B2">
        <w:rPr>
          <w:highlight w:val="yellow"/>
        </w:rPr>
        <w:fldChar w:fldCharType="begin"/>
      </w:r>
      <w:r w:rsidR="004474B2">
        <w:rPr>
          <w:highlight w:val="yellow"/>
        </w:rPr>
        <w:instrText xml:space="preserve"> INCLUDEPICTURE  "cid:image006.png@01CB3AE4.9FA05330" \* MERGEFORMATINET </w:instrText>
      </w:r>
      <w:r w:rsidR="004474B2">
        <w:rPr>
          <w:highlight w:val="yellow"/>
        </w:rPr>
        <w:fldChar w:fldCharType="separate"/>
      </w:r>
      <w:r w:rsidR="00DB6B13">
        <w:rPr>
          <w:highlight w:val="yellow"/>
        </w:rPr>
        <w:fldChar w:fldCharType="begin"/>
      </w:r>
      <w:r w:rsidR="00DB6B13">
        <w:rPr>
          <w:highlight w:val="yellow"/>
        </w:rPr>
        <w:instrText xml:space="preserve"> INCLUDEPICTURE  "cid:image006.png@01CB3AE4.9FA05330" \* MERGEFORMATINET </w:instrText>
      </w:r>
      <w:r w:rsidR="00DB6B13">
        <w:rPr>
          <w:highlight w:val="yellow"/>
        </w:rPr>
        <w:fldChar w:fldCharType="separate"/>
      </w:r>
      <w:r w:rsidR="00FB7B8A">
        <w:rPr>
          <w:highlight w:val="yellow"/>
        </w:rPr>
        <w:fldChar w:fldCharType="begin"/>
      </w:r>
      <w:r w:rsidR="00FB7B8A">
        <w:rPr>
          <w:highlight w:val="yellow"/>
        </w:rPr>
        <w:instrText xml:space="preserve"> </w:instrText>
      </w:r>
      <w:r w:rsidR="00FB7B8A">
        <w:rPr>
          <w:highlight w:val="yellow"/>
        </w:rPr>
        <w:instrText>INCLUDEPICTURE  "cid:image006.png@01CB3</w:instrText>
      </w:r>
      <w:r w:rsidR="00FB7B8A">
        <w:rPr>
          <w:highlight w:val="yellow"/>
        </w:rPr>
        <w:instrText>AE4.9FA05330" \* MERGEFORMATINET</w:instrText>
      </w:r>
      <w:r w:rsidR="00FB7B8A">
        <w:rPr>
          <w:highlight w:val="yellow"/>
        </w:rPr>
        <w:instrText xml:space="preserve"> </w:instrText>
      </w:r>
      <w:r w:rsidR="00FB7B8A">
        <w:rPr>
          <w:highlight w:val="yellow"/>
        </w:rPr>
        <w:fldChar w:fldCharType="separate"/>
      </w:r>
      <w:r w:rsidR="0064681B">
        <w:rPr>
          <w:highlight w:val="yellow"/>
        </w:rPr>
        <w:pict w14:anchorId="46F75AD9">
          <v:shape id="_x0000_i1029" type="#_x0000_t75" style="width:329.25pt;height:243.75pt">
            <v:imagedata r:id="rId25" r:href="rId26"/>
          </v:shape>
        </w:pict>
      </w:r>
      <w:r w:rsidR="00FB7B8A">
        <w:rPr>
          <w:highlight w:val="yellow"/>
        </w:rPr>
        <w:fldChar w:fldCharType="end"/>
      </w:r>
      <w:r w:rsidR="00DB6B13">
        <w:rPr>
          <w:highlight w:val="yellow"/>
        </w:rPr>
        <w:fldChar w:fldCharType="end"/>
      </w:r>
      <w:r w:rsidR="004474B2">
        <w:rPr>
          <w:highlight w:val="yellow"/>
        </w:rPr>
        <w:fldChar w:fldCharType="end"/>
      </w:r>
      <w:r w:rsidR="00D75CDF">
        <w:rPr>
          <w:highlight w:val="yellow"/>
        </w:rPr>
        <w:fldChar w:fldCharType="end"/>
      </w:r>
      <w:r w:rsidR="009B2C2C">
        <w:rPr>
          <w:highlight w:val="yellow"/>
        </w:rPr>
        <w:fldChar w:fldCharType="end"/>
      </w:r>
      <w:r w:rsidR="00DB7A1B">
        <w:rPr>
          <w:highlight w:val="yellow"/>
        </w:rPr>
        <w:fldChar w:fldCharType="end"/>
      </w:r>
      <w:r w:rsidR="00D77D9B">
        <w:rPr>
          <w:highlight w:val="yellow"/>
        </w:rPr>
        <w:fldChar w:fldCharType="end"/>
      </w:r>
      <w:r w:rsidR="003157D8">
        <w:rPr>
          <w:highlight w:val="yellow"/>
        </w:rPr>
        <w:fldChar w:fldCharType="end"/>
      </w:r>
      <w:r w:rsidR="00A34F6E">
        <w:rPr>
          <w:highlight w:val="yellow"/>
        </w:rPr>
        <w:fldChar w:fldCharType="end"/>
      </w:r>
      <w:r w:rsidR="002E51DE">
        <w:rPr>
          <w:highlight w:val="yellow"/>
        </w:rPr>
        <w:fldChar w:fldCharType="end"/>
      </w:r>
      <w:r w:rsidR="008D4D4B">
        <w:rPr>
          <w:highlight w:val="yellow"/>
        </w:rPr>
        <w:fldChar w:fldCharType="end"/>
      </w:r>
      <w:r w:rsidR="00787252">
        <w:rPr>
          <w:highlight w:val="yellow"/>
        </w:rPr>
        <w:fldChar w:fldCharType="end"/>
      </w:r>
      <w:r w:rsidR="00F24C48">
        <w:rPr>
          <w:highlight w:val="yellow"/>
        </w:rPr>
        <w:fldChar w:fldCharType="end"/>
      </w:r>
      <w:r w:rsidR="0048165E">
        <w:rPr>
          <w:highlight w:val="yellow"/>
        </w:rPr>
        <w:fldChar w:fldCharType="end"/>
      </w:r>
      <w:r w:rsidR="001B6C3D">
        <w:rPr>
          <w:highlight w:val="yellow"/>
        </w:rPr>
        <w:fldChar w:fldCharType="end"/>
      </w:r>
      <w:r w:rsidR="00FB0D6F">
        <w:rPr>
          <w:highlight w:val="yellow"/>
        </w:rPr>
        <w:fldChar w:fldCharType="end"/>
      </w:r>
      <w:r w:rsidR="00FF5119">
        <w:rPr>
          <w:highlight w:val="yellow"/>
        </w:rPr>
        <w:fldChar w:fldCharType="end"/>
      </w:r>
      <w:r w:rsidR="00F34DD9">
        <w:rPr>
          <w:highlight w:val="yellow"/>
        </w:rPr>
        <w:fldChar w:fldCharType="end"/>
      </w:r>
      <w:r w:rsidR="008F36D1">
        <w:rPr>
          <w:highlight w:val="yellow"/>
        </w:rPr>
        <w:fldChar w:fldCharType="end"/>
      </w:r>
      <w:r w:rsidR="0050063B">
        <w:rPr>
          <w:highlight w:val="yellow"/>
        </w:rPr>
        <w:fldChar w:fldCharType="end"/>
      </w:r>
      <w:r w:rsidR="0079166B">
        <w:rPr>
          <w:highlight w:val="yellow"/>
        </w:rPr>
        <w:fldChar w:fldCharType="end"/>
      </w:r>
      <w:r w:rsidR="00786336">
        <w:rPr>
          <w:highlight w:val="yellow"/>
        </w:rPr>
        <w:fldChar w:fldCharType="end"/>
      </w:r>
      <w:r w:rsidR="00D94292">
        <w:rPr>
          <w:highlight w:val="yellow"/>
        </w:rPr>
        <w:fldChar w:fldCharType="end"/>
      </w:r>
      <w:r w:rsidR="000344C1">
        <w:rPr>
          <w:highlight w:val="yellow"/>
        </w:rPr>
        <w:fldChar w:fldCharType="end"/>
      </w:r>
      <w:r w:rsidR="004F5F63">
        <w:rPr>
          <w:highlight w:val="yellow"/>
        </w:rPr>
        <w:fldChar w:fldCharType="end"/>
      </w:r>
      <w:r w:rsidR="00B449B7">
        <w:rPr>
          <w:highlight w:val="yellow"/>
        </w:rPr>
        <w:fldChar w:fldCharType="end"/>
      </w:r>
      <w:r w:rsidR="00A70D3C">
        <w:rPr>
          <w:highlight w:val="yellow"/>
        </w:rPr>
        <w:fldChar w:fldCharType="end"/>
      </w:r>
      <w:r w:rsidR="00401340">
        <w:rPr>
          <w:highlight w:val="yellow"/>
        </w:rPr>
        <w:fldChar w:fldCharType="end"/>
      </w:r>
      <w:r w:rsidR="00C81210">
        <w:rPr>
          <w:highlight w:val="yellow"/>
        </w:rPr>
        <w:fldChar w:fldCharType="end"/>
      </w:r>
      <w:r w:rsidR="008B2681">
        <w:rPr>
          <w:highlight w:val="yellow"/>
        </w:rPr>
        <w:fldChar w:fldCharType="end"/>
      </w:r>
      <w:r w:rsidR="00F679CF">
        <w:rPr>
          <w:highlight w:val="yellow"/>
        </w:rPr>
        <w:fldChar w:fldCharType="end"/>
      </w:r>
      <w:r w:rsidR="00BC39DB">
        <w:rPr>
          <w:highlight w:val="yellow"/>
        </w:rPr>
        <w:fldChar w:fldCharType="end"/>
      </w:r>
      <w:r w:rsidR="00A87878">
        <w:rPr>
          <w:highlight w:val="yellow"/>
        </w:rPr>
        <w:fldChar w:fldCharType="end"/>
      </w:r>
      <w:r w:rsidR="00DF2854">
        <w:rPr>
          <w:highlight w:val="yellow"/>
        </w:rPr>
        <w:fldChar w:fldCharType="end"/>
      </w:r>
      <w:r w:rsidR="002A186A">
        <w:rPr>
          <w:highlight w:val="yellow"/>
        </w:rPr>
        <w:fldChar w:fldCharType="end"/>
      </w:r>
      <w:r w:rsidR="005040F0">
        <w:rPr>
          <w:highlight w:val="yellow"/>
        </w:rPr>
        <w:fldChar w:fldCharType="end"/>
      </w:r>
      <w:r w:rsidR="002635A0">
        <w:rPr>
          <w:highlight w:val="yellow"/>
        </w:rPr>
        <w:fldChar w:fldCharType="end"/>
      </w:r>
      <w:r w:rsidR="0048354E">
        <w:rPr>
          <w:highlight w:val="yellow"/>
        </w:rPr>
        <w:fldChar w:fldCharType="end"/>
      </w:r>
      <w:r w:rsidR="00837F79">
        <w:rPr>
          <w:highlight w:val="yellow"/>
        </w:rPr>
        <w:fldChar w:fldCharType="end"/>
      </w:r>
      <w:r w:rsidR="00C04769">
        <w:rPr>
          <w:highlight w:val="yellow"/>
        </w:rPr>
        <w:fldChar w:fldCharType="end"/>
      </w:r>
      <w:r w:rsidR="00D63CE0">
        <w:rPr>
          <w:highlight w:val="yellow"/>
        </w:rPr>
        <w:fldChar w:fldCharType="end"/>
      </w:r>
      <w:r w:rsidR="00FE4273">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Pr>
          <w:highlight w:val="yellow"/>
        </w:rPr>
        <w:fldChar w:fldCharType="end"/>
      </w:r>
      <w:r w:rsidRPr="00AB628D">
        <w:rPr>
          <w:highlight w:val="yellow"/>
        </w:rPr>
        <w:fldChar w:fldCharType="end"/>
      </w:r>
    </w:p>
    <w:p w14:paraId="676C3A13" w14:textId="77777777" w:rsidR="003B4FB9" w:rsidRDefault="003B4FB9" w:rsidP="002A186A">
      <w:pPr>
        <w:pStyle w:val="BodyText"/>
        <w:rPr>
          <w:lang w:eastAsia="ru-RU"/>
        </w:rPr>
      </w:pPr>
      <w:r>
        <w:rPr>
          <w:lang w:eastAsia="ru-RU"/>
        </w:rPr>
        <w:t xml:space="preserve">Some vital for VPN connection functioning network ports can be restricted at customer’s or public places firewalls. In this case you can try to use SSTP connection. </w:t>
      </w:r>
    </w:p>
    <w:p w14:paraId="3DFCE0EA" w14:textId="77777777" w:rsidR="003B4FB9" w:rsidRDefault="003B4FB9" w:rsidP="003B4FB9">
      <w:pPr>
        <w:pStyle w:val="BodyText"/>
        <w:rPr>
          <w:lang w:val="en"/>
        </w:rPr>
      </w:pPr>
      <w:r w:rsidRPr="0000482A">
        <w:rPr>
          <w:lang w:val="en"/>
        </w:rPr>
        <w:t>SSTP is available</w:t>
      </w:r>
      <w:r>
        <w:rPr>
          <w:lang w:val="en"/>
        </w:rPr>
        <w:t>:</w:t>
      </w:r>
    </w:p>
    <w:p w14:paraId="294D4E12" w14:textId="77777777" w:rsidR="003B4FB9" w:rsidRDefault="003B4FB9" w:rsidP="003B4FB9">
      <w:pPr>
        <w:pStyle w:val="ListBullet"/>
        <w:rPr>
          <w:lang w:val="en"/>
        </w:rPr>
      </w:pPr>
      <w:r w:rsidRPr="00756791">
        <w:rPr>
          <w:lang w:val="en"/>
        </w:rPr>
        <w:t>in</w:t>
      </w:r>
      <w:r>
        <w:rPr>
          <w:lang w:val="en"/>
        </w:rPr>
        <w:t xml:space="preserve"> Windows 8, Windows 7,</w:t>
      </w:r>
      <w:r w:rsidRPr="00756791">
        <w:rPr>
          <w:lang w:val="en"/>
        </w:rPr>
        <w:t xml:space="preserve"> Windows Server 2008, Windows Vista SP1 and later operating systems</w:t>
      </w:r>
    </w:p>
    <w:p w14:paraId="15B8D2F2" w14:textId="77777777" w:rsidR="003B4FB9" w:rsidRPr="00756791" w:rsidRDefault="003B4FB9" w:rsidP="003B4FB9">
      <w:pPr>
        <w:pStyle w:val="ListBullet"/>
        <w:rPr>
          <w:lang w:val="en"/>
        </w:rPr>
      </w:pPr>
      <w:r w:rsidRPr="002B6763">
        <w:rPr>
          <w:lang w:val="en"/>
        </w:rPr>
        <w:t xml:space="preserve">if </w:t>
      </w:r>
      <w:r w:rsidRPr="00756791">
        <w:rPr>
          <w:b/>
          <w:lang w:val="en"/>
        </w:rPr>
        <w:t>Server Address/Internet address</w:t>
      </w:r>
      <w:r w:rsidRPr="002B6763">
        <w:rPr>
          <w:lang w:val="en"/>
        </w:rPr>
        <w:t xml:space="preserve"> </w:t>
      </w:r>
      <w:r>
        <w:rPr>
          <w:lang w:val="en"/>
        </w:rPr>
        <w:t xml:space="preserve">is </w:t>
      </w:r>
      <w:r w:rsidRPr="002B6763">
        <w:rPr>
          <w:lang w:val="en"/>
        </w:rPr>
        <w:t xml:space="preserve">set as </w:t>
      </w:r>
      <w:r>
        <w:rPr>
          <w:lang w:val="en"/>
        </w:rPr>
        <w:t xml:space="preserve">the </w:t>
      </w:r>
      <w:r w:rsidRPr="002B6763">
        <w:rPr>
          <w:lang w:val="en"/>
        </w:rPr>
        <w:t>full DNS name, e.x.vpnmsq.epam.com</w:t>
      </w:r>
    </w:p>
    <w:p w14:paraId="6E814F8C" w14:textId="77777777" w:rsidR="003B4FB9" w:rsidRDefault="003B4FB9" w:rsidP="003B4FB9">
      <w:pPr>
        <w:pStyle w:val="ListBullet"/>
        <w:rPr>
          <w:lang w:eastAsia="ru-RU"/>
        </w:rPr>
      </w:pPr>
      <w:r>
        <w:rPr>
          <w:lang w:eastAsia="ru-RU"/>
        </w:rPr>
        <w:lastRenderedPageBreak/>
        <w:t>Configure VPN Connection properties as follows:</w:t>
      </w:r>
    </w:p>
    <w:p w14:paraId="71D5B28E" w14:textId="77777777" w:rsidR="003B4FB9" w:rsidRDefault="003B4FB9" w:rsidP="003B4FB9">
      <w:pPr>
        <w:pStyle w:val="BodyText"/>
      </w:pPr>
      <w:r w:rsidRPr="003D21DF">
        <w:rPr>
          <w:noProof/>
        </w:rPr>
        <w:drawing>
          <wp:inline distT="0" distB="0" distL="0" distR="0" wp14:anchorId="2175B2CD" wp14:editId="3B593126">
            <wp:extent cx="3590925" cy="29337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0925" cy="2933700"/>
                    </a:xfrm>
                    <a:prstGeom prst="rect">
                      <a:avLst/>
                    </a:prstGeom>
                    <a:noFill/>
                    <a:ln>
                      <a:noFill/>
                    </a:ln>
                  </pic:spPr>
                </pic:pic>
              </a:graphicData>
            </a:graphic>
          </wp:inline>
        </w:drawing>
      </w:r>
    </w:p>
    <w:p w14:paraId="2E2FE5CD" w14:textId="77777777" w:rsidR="003B4FB9" w:rsidRDefault="003B4FB9" w:rsidP="003B4FB9">
      <w:pPr>
        <w:pStyle w:val="BodyText"/>
        <w:rPr>
          <w:lang w:eastAsia="ru-RU"/>
        </w:rPr>
      </w:pPr>
      <w:r w:rsidRPr="00756791">
        <w:rPr>
          <w:lang w:eastAsia="ru-RU"/>
        </w:rPr>
        <w:t xml:space="preserve">Usually it is not needed, as setting = Automatic </w:t>
      </w:r>
      <w:r>
        <w:rPr>
          <w:lang w:eastAsia="ru-RU"/>
        </w:rPr>
        <w:t xml:space="preserve">is </w:t>
      </w:r>
      <w:r w:rsidRPr="00756791">
        <w:rPr>
          <w:lang w:eastAsia="ru-RU"/>
        </w:rPr>
        <w:t>working well.</w:t>
      </w:r>
    </w:p>
    <w:p w14:paraId="7E8FB8D1" w14:textId="77777777" w:rsidR="003B4FB9" w:rsidRDefault="003B4FB9" w:rsidP="003B4FB9">
      <w:pPr>
        <w:pStyle w:val="Heading3"/>
      </w:pPr>
      <w:bookmarkStart w:id="158" w:name="_Toc362281721"/>
      <w:bookmarkStart w:id="159" w:name="_Toc444777055"/>
      <w:bookmarkStart w:id="160" w:name="_Toc509414155"/>
      <w:r w:rsidRPr="00133094">
        <w:t>Setting up your VPN und</w:t>
      </w:r>
      <w:r>
        <w:t>er Windows 8</w:t>
      </w:r>
      <w:bookmarkEnd w:id="158"/>
      <w:bookmarkEnd w:id="159"/>
      <w:bookmarkEnd w:id="160"/>
    </w:p>
    <w:p w14:paraId="6AB237D6" w14:textId="77777777" w:rsidR="003B4FB9" w:rsidRPr="00514D7F" w:rsidRDefault="003B4FB9" w:rsidP="00514D7F">
      <w:pPr>
        <w:pStyle w:val="ListNumber"/>
      </w:pPr>
      <w:r w:rsidRPr="00514D7F">
        <w:t>In Windows 8 you can use the Get Connected Wizard to create a VPN profile. Launch the wizard from Settings Search panel (</w:t>
      </w:r>
      <w:proofErr w:type="spellStart"/>
      <w:r w:rsidRPr="00514D7F">
        <w:t>Win+W</w:t>
      </w:r>
      <w:proofErr w:type="spellEnd"/>
      <w:r w:rsidRPr="00514D7F">
        <w:t>), type in “</w:t>
      </w:r>
      <w:proofErr w:type="spellStart"/>
      <w:r w:rsidRPr="00514D7F">
        <w:t>vpn</w:t>
      </w:r>
      <w:proofErr w:type="spellEnd"/>
      <w:r w:rsidRPr="00514D7F">
        <w:t>” in Settings field and then click Set up a virtual private network (VPN) connection.</w:t>
      </w:r>
    </w:p>
    <w:p w14:paraId="52150E24" w14:textId="77777777" w:rsidR="003B4FB9" w:rsidRDefault="003B4FB9" w:rsidP="003B4FB9">
      <w:pPr>
        <w:pStyle w:val="BodyText"/>
      </w:pPr>
      <w:r>
        <w:rPr>
          <w:noProof/>
        </w:rPr>
        <w:drawing>
          <wp:inline distT="0" distB="0" distL="0" distR="0" wp14:anchorId="67BF4E00" wp14:editId="312055FB">
            <wp:extent cx="5934075" cy="2238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0CCC6F85" w14:textId="77777777" w:rsidR="003B4FB9" w:rsidRPr="009F517C" w:rsidRDefault="003B4FB9" w:rsidP="00514D7F">
      <w:pPr>
        <w:pStyle w:val="ListNumber"/>
      </w:pPr>
      <w:r w:rsidRPr="009F517C">
        <w:t xml:space="preserve">Fill in the fields as </w:t>
      </w:r>
      <w:r w:rsidRPr="00514D7F">
        <w:t>follows</w:t>
      </w:r>
      <w:r w:rsidRPr="009F517C">
        <w:t>:</w:t>
      </w:r>
    </w:p>
    <w:p w14:paraId="19DEFF23" w14:textId="77777777" w:rsidR="003B4FB9" w:rsidRPr="00514D7F" w:rsidRDefault="003B4FB9" w:rsidP="00514D7F">
      <w:pPr>
        <w:pStyle w:val="ListBullet"/>
      </w:pPr>
      <w:r w:rsidRPr="00514D7F">
        <w:t>Internet address: vpnmsq.epam.com (see Appendix A.1 for more information)</w:t>
      </w:r>
    </w:p>
    <w:p w14:paraId="1AEE8F93" w14:textId="0A8CBD02" w:rsidR="003B4FB9" w:rsidRPr="00514D7F" w:rsidRDefault="003B4FB9" w:rsidP="00514D7F">
      <w:pPr>
        <w:pStyle w:val="ListBullet"/>
      </w:pPr>
      <w:r w:rsidRPr="00514D7F">
        <w:t>Destination name: EPAM VPN</w:t>
      </w:r>
    </w:p>
    <w:p w14:paraId="543B9978" w14:textId="16199D7E" w:rsidR="00837F79" w:rsidRPr="00514D7F" w:rsidRDefault="00837F79" w:rsidP="00514D7F">
      <w:pPr>
        <w:pStyle w:val="ListBullet"/>
      </w:pPr>
      <w:r w:rsidRPr="00514D7F">
        <w:t>Check “Allow other people to use this connection” option</w:t>
      </w:r>
    </w:p>
    <w:p w14:paraId="4D06B42C" w14:textId="4BDA2E35" w:rsidR="003B4FB9" w:rsidRPr="009F517C" w:rsidRDefault="00837F79" w:rsidP="003B4FB9">
      <w:pPr>
        <w:pStyle w:val="BodyText"/>
        <w:rPr>
          <w:color w:val="000000"/>
        </w:rPr>
      </w:pPr>
      <w:r>
        <w:rPr>
          <w:noProof/>
          <w:color w:val="000000"/>
        </w:rPr>
        <w:lastRenderedPageBreak/>
        <w:drawing>
          <wp:inline distT="0" distB="0" distL="0" distR="0" wp14:anchorId="0B27761A" wp14:editId="29220DD3">
            <wp:extent cx="3566160" cy="2948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6160" cy="2948940"/>
                    </a:xfrm>
                    <a:prstGeom prst="rect">
                      <a:avLst/>
                    </a:prstGeom>
                    <a:noFill/>
                    <a:ln>
                      <a:noFill/>
                    </a:ln>
                  </pic:spPr>
                </pic:pic>
              </a:graphicData>
            </a:graphic>
          </wp:inline>
        </w:drawing>
      </w:r>
    </w:p>
    <w:p w14:paraId="153AD78D" w14:textId="77777777" w:rsidR="003B4FB9" w:rsidRDefault="003B4FB9" w:rsidP="00514D7F">
      <w:pPr>
        <w:pStyle w:val="ListNumber"/>
      </w:pPr>
      <w:r w:rsidRPr="00E7417F">
        <w:t xml:space="preserve">Press </w:t>
      </w:r>
      <w:r w:rsidRPr="00514D7F">
        <w:t>Create</w:t>
      </w:r>
      <w:r w:rsidRPr="00E7417F">
        <w:t xml:space="preserve"> Button.</w:t>
      </w:r>
    </w:p>
    <w:p w14:paraId="0D6BEE5A" w14:textId="77777777" w:rsidR="003B4FB9" w:rsidRPr="00731975" w:rsidRDefault="003B4FB9" w:rsidP="00514D7F">
      <w:pPr>
        <w:pStyle w:val="ListNumber"/>
      </w:pPr>
      <w:r>
        <w:t xml:space="preserve">Press </w:t>
      </w:r>
      <w:r w:rsidRPr="00284EC5">
        <w:rPr>
          <w:b/>
        </w:rPr>
        <w:t xml:space="preserve">Win + </w:t>
      </w:r>
      <w:proofErr w:type="spellStart"/>
      <w:r w:rsidRPr="00284EC5">
        <w:rPr>
          <w:b/>
        </w:rPr>
        <w:t>i</w:t>
      </w:r>
      <w:proofErr w:type="spellEnd"/>
      <w:r>
        <w:t xml:space="preserve"> or click Settings from Charms (</w:t>
      </w:r>
      <w:proofErr w:type="spellStart"/>
      <w:r>
        <w:rPr>
          <w:rStyle w:val="Strong"/>
        </w:rPr>
        <w:t>Win+C</w:t>
      </w:r>
      <w:proofErr w:type="spellEnd"/>
      <w:r>
        <w:t xml:space="preserve"> hotkey) to </w:t>
      </w:r>
      <w:proofErr w:type="gramStart"/>
      <w:r>
        <w:t>open up</w:t>
      </w:r>
      <w:proofErr w:type="gramEnd"/>
      <w:r>
        <w:t xml:space="preserve"> the Settings panel, click the network icon at the bottom part of the panel to open up the Network Connection side panel. You will see the created VPN connection listed there. Simply click or tap it and Connect.</w:t>
      </w:r>
    </w:p>
    <w:p w14:paraId="00A3BA08" w14:textId="77777777" w:rsidR="003B4FB9" w:rsidRDefault="003B4FB9" w:rsidP="003B4FB9">
      <w:pPr>
        <w:pStyle w:val="BodyText"/>
      </w:pP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fldChar w:fldCharType="begin"/>
      </w:r>
      <w:r>
        <w:instrText xml:space="preserve"> INCLUDEPICTURE  "cid:image004.png@01CE000B.D3980A40" \* MERGEFORMATINET </w:instrText>
      </w:r>
      <w:r>
        <w:fldChar w:fldCharType="separate"/>
      </w:r>
      <w:r w:rsidR="00FE4273">
        <w:fldChar w:fldCharType="begin"/>
      </w:r>
      <w:r w:rsidR="00FE4273">
        <w:instrText xml:space="preserve"> INCLUDEPICTURE  "cid:image004.png@01CE000B.D3980A40" \* MERGEFORMATINET </w:instrText>
      </w:r>
      <w:r w:rsidR="00FE4273">
        <w:fldChar w:fldCharType="separate"/>
      </w:r>
      <w:r w:rsidR="00D63CE0">
        <w:fldChar w:fldCharType="begin"/>
      </w:r>
      <w:r w:rsidR="00D63CE0">
        <w:instrText xml:space="preserve"> INCLUDEPICTURE  "cid:image004.png@01CE000B.D3980A40" \* MERGEFORMATINET </w:instrText>
      </w:r>
      <w:r w:rsidR="00D63CE0">
        <w:fldChar w:fldCharType="separate"/>
      </w:r>
      <w:r w:rsidR="00C04769">
        <w:fldChar w:fldCharType="begin"/>
      </w:r>
      <w:r w:rsidR="00C04769">
        <w:instrText xml:space="preserve"> INCLUDEPICTURE  "cid:image004.png@01CE000B.D3980A40" \* MERGEFORMATINET </w:instrText>
      </w:r>
      <w:r w:rsidR="00C04769">
        <w:fldChar w:fldCharType="separate"/>
      </w:r>
      <w:r w:rsidR="00837F79">
        <w:fldChar w:fldCharType="begin"/>
      </w:r>
      <w:r w:rsidR="00837F79">
        <w:instrText xml:space="preserve"> INCLUDEPICTURE  "cid:image004.png@01CE000B.D3980A40" \* MERGEFORMATINET </w:instrText>
      </w:r>
      <w:r w:rsidR="00837F79">
        <w:fldChar w:fldCharType="separate"/>
      </w:r>
      <w:r w:rsidR="0048354E">
        <w:fldChar w:fldCharType="begin"/>
      </w:r>
      <w:r w:rsidR="0048354E">
        <w:instrText xml:space="preserve"> INCLUDEPICTURE  "cid:image004.png@01CE000B.D3980A40" \* MERGEFORMATINET </w:instrText>
      </w:r>
      <w:r w:rsidR="0048354E">
        <w:fldChar w:fldCharType="separate"/>
      </w:r>
      <w:r w:rsidR="002635A0">
        <w:fldChar w:fldCharType="begin"/>
      </w:r>
      <w:r w:rsidR="002635A0">
        <w:instrText xml:space="preserve"> INCLUDEPICTURE  "cid:image004.png@01CE000B.D3980A40" \* MERGEFORMATINET </w:instrText>
      </w:r>
      <w:r w:rsidR="002635A0">
        <w:fldChar w:fldCharType="separate"/>
      </w:r>
      <w:r w:rsidR="005040F0">
        <w:fldChar w:fldCharType="begin"/>
      </w:r>
      <w:r w:rsidR="005040F0">
        <w:instrText xml:space="preserve"> INCLUDEPICTURE  "cid:image004.png@01CE000B.D3980A40" \* MERGEFORMATINET </w:instrText>
      </w:r>
      <w:r w:rsidR="005040F0">
        <w:fldChar w:fldCharType="separate"/>
      </w:r>
      <w:r w:rsidR="002A186A">
        <w:fldChar w:fldCharType="begin"/>
      </w:r>
      <w:r w:rsidR="002A186A">
        <w:instrText xml:space="preserve"> INCLUDEPICTURE  "cid:image004.png@01CE000B.D3980A40" \* MERGEFORMATINET </w:instrText>
      </w:r>
      <w:r w:rsidR="002A186A">
        <w:fldChar w:fldCharType="separate"/>
      </w:r>
      <w:r w:rsidR="00DF2854">
        <w:fldChar w:fldCharType="begin"/>
      </w:r>
      <w:r w:rsidR="00DF2854">
        <w:instrText xml:space="preserve"> INCLUDEPICTURE  "cid:image004.png@01CE000B.D3980A40" \* MERGEFORMATINET </w:instrText>
      </w:r>
      <w:r w:rsidR="00DF2854">
        <w:fldChar w:fldCharType="separate"/>
      </w:r>
      <w:r w:rsidR="00A87878">
        <w:fldChar w:fldCharType="begin"/>
      </w:r>
      <w:r w:rsidR="00A87878">
        <w:instrText xml:space="preserve"> INCLUDEPICTURE  "cid:image004.png@01CE000B.D3980A40" \* MERGEFORMATINET </w:instrText>
      </w:r>
      <w:r w:rsidR="00A87878">
        <w:fldChar w:fldCharType="separate"/>
      </w:r>
      <w:r w:rsidR="00BC39DB">
        <w:fldChar w:fldCharType="begin"/>
      </w:r>
      <w:r w:rsidR="00BC39DB">
        <w:instrText xml:space="preserve"> INCLUDEPICTURE  "cid:image004.png@01CE000B.D3980A40" \* MERGEFORMATINET </w:instrText>
      </w:r>
      <w:r w:rsidR="00BC39DB">
        <w:fldChar w:fldCharType="separate"/>
      </w:r>
      <w:r w:rsidR="00F679CF">
        <w:fldChar w:fldCharType="begin"/>
      </w:r>
      <w:r w:rsidR="00F679CF">
        <w:instrText xml:space="preserve"> INCLUDEPICTURE  "cid:image004.png@01CE000B.D3980A40" \* MERGEFORMATINET </w:instrText>
      </w:r>
      <w:r w:rsidR="00F679CF">
        <w:fldChar w:fldCharType="separate"/>
      </w:r>
      <w:r w:rsidR="008B2681">
        <w:fldChar w:fldCharType="begin"/>
      </w:r>
      <w:r w:rsidR="008B2681">
        <w:instrText xml:space="preserve"> INCLUDEPICTURE  "cid:image004.png@01CE000B.D3980A40" \* MERGEFORMATINET </w:instrText>
      </w:r>
      <w:r w:rsidR="008B2681">
        <w:fldChar w:fldCharType="separate"/>
      </w:r>
      <w:r w:rsidR="00C81210">
        <w:fldChar w:fldCharType="begin"/>
      </w:r>
      <w:r w:rsidR="00C81210">
        <w:instrText xml:space="preserve"> INCLUDEPICTURE  "cid:image004.png@01CE000B.D3980A40" \* MERGEFORMATINET </w:instrText>
      </w:r>
      <w:r w:rsidR="00C81210">
        <w:fldChar w:fldCharType="separate"/>
      </w:r>
      <w:r w:rsidR="00401340">
        <w:fldChar w:fldCharType="begin"/>
      </w:r>
      <w:r w:rsidR="00401340">
        <w:instrText xml:space="preserve"> INCLUDEPICTURE  "cid:image004.png@01CE000B.D3980A40" \* MERGEFORMATINET </w:instrText>
      </w:r>
      <w:r w:rsidR="00401340">
        <w:fldChar w:fldCharType="separate"/>
      </w:r>
      <w:r w:rsidR="00A70D3C">
        <w:fldChar w:fldCharType="begin"/>
      </w:r>
      <w:r w:rsidR="00A70D3C">
        <w:instrText xml:space="preserve"> INCLUDEPICTURE  "cid:image004.png@01CE000B.D3980A40" \* MERGEFORMATINET </w:instrText>
      </w:r>
      <w:r w:rsidR="00A70D3C">
        <w:fldChar w:fldCharType="separate"/>
      </w:r>
      <w:r w:rsidR="00B449B7">
        <w:fldChar w:fldCharType="begin"/>
      </w:r>
      <w:r w:rsidR="00B449B7">
        <w:instrText xml:space="preserve"> INCLUDEPICTURE  "cid:image004.png@01CE000B.D3980A40" \* MERGEFORMATINET </w:instrText>
      </w:r>
      <w:r w:rsidR="00B449B7">
        <w:fldChar w:fldCharType="separate"/>
      </w:r>
      <w:r w:rsidR="004F5F63">
        <w:fldChar w:fldCharType="begin"/>
      </w:r>
      <w:r w:rsidR="004F5F63">
        <w:instrText xml:space="preserve"> INCLUDEPICTURE  "cid:image004.png@01CE000B.D3980A40" \* MERGEFORMATINET </w:instrText>
      </w:r>
      <w:r w:rsidR="004F5F63">
        <w:fldChar w:fldCharType="separate"/>
      </w:r>
      <w:r w:rsidR="000344C1">
        <w:fldChar w:fldCharType="begin"/>
      </w:r>
      <w:r w:rsidR="000344C1">
        <w:instrText xml:space="preserve"> INCLUDEPICTURE  "cid:image004.png@01CE000B.D3980A40" \* MERGEFORMATINET </w:instrText>
      </w:r>
      <w:r w:rsidR="000344C1">
        <w:fldChar w:fldCharType="separate"/>
      </w:r>
      <w:r w:rsidR="00D94292">
        <w:fldChar w:fldCharType="begin"/>
      </w:r>
      <w:r w:rsidR="00D94292">
        <w:instrText xml:space="preserve"> INCLUDEPICTURE  "cid:image004.png@01CE000B.D3980A40" \* MERGEFORMATINET </w:instrText>
      </w:r>
      <w:r w:rsidR="00D94292">
        <w:fldChar w:fldCharType="separate"/>
      </w:r>
      <w:r w:rsidR="00786336">
        <w:fldChar w:fldCharType="begin"/>
      </w:r>
      <w:r w:rsidR="00786336">
        <w:instrText xml:space="preserve"> INCLUDEPICTURE  "cid:image004.png@01CE000B.D3980A40" \* MERGEFORMATINET </w:instrText>
      </w:r>
      <w:r w:rsidR="00786336">
        <w:fldChar w:fldCharType="separate"/>
      </w:r>
      <w:r w:rsidR="0079166B">
        <w:fldChar w:fldCharType="begin"/>
      </w:r>
      <w:r w:rsidR="0079166B">
        <w:instrText xml:space="preserve"> INCLUDEPICTURE  "cid:image004.png@01CE000B.D3980A40" \* MERGEFORMATINET </w:instrText>
      </w:r>
      <w:r w:rsidR="0079166B">
        <w:fldChar w:fldCharType="separate"/>
      </w:r>
      <w:r w:rsidR="0050063B">
        <w:fldChar w:fldCharType="begin"/>
      </w:r>
      <w:r w:rsidR="0050063B">
        <w:instrText xml:space="preserve"> INCLUDEPICTURE  "cid:image004.png@01CE000B.D3980A40" \* MERGEFORMATINET </w:instrText>
      </w:r>
      <w:r w:rsidR="0050063B">
        <w:fldChar w:fldCharType="separate"/>
      </w:r>
      <w:r w:rsidR="008F36D1">
        <w:fldChar w:fldCharType="begin"/>
      </w:r>
      <w:r w:rsidR="008F36D1">
        <w:instrText xml:space="preserve"> INCLUDEPICTURE  "cid:image004.png@01CE000B.D3980A40" \* MERGEFORMATINET </w:instrText>
      </w:r>
      <w:r w:rsidR="008F36D1">
        <w:fldChar w:fldCharType="separate"/>
      </w:r>
      <w:r w:rsidR="00F34DD9">
        <w:fldChar w:fldCharType="begin"/>
      </w:r>
      <w:r w:rsidR="00F34DD9">
        <w:instrText xml:space="preserve"> INCLUDEPICTURE  "cid:image004.png@01CE000B.D3980A40" \* MERGEFORMATINET </w:instrText>
      </w:r>
      <w:r w:rsidR="00F34DD9">
        <w:fldChar w:fldCharType="separate"/>
      </w:r>
      <w:r w:rsidR="00FF5119">
        <w:fldChar w:fldCharType="begin"/>
      </w:r>
      <w:r w:rsidR="00FF5119">
        <w:instrText xml:space="preserve"> INCLUDEPICTURE  "cid:image004.png@01CE000B.D3980A40" \* MERGEFORMATINET </w:instrText>
      </w:r>
      <w:r w:rsidR="00FF5119">
        <w:fldChar w:fldCharType="separate"/>
      </w:r>
      <w:r w:rsidR="00FB0D6F">
        <w:fldChar w:fldCharType="begin"/>
      </w:r>
      <w:r w:rsidR="00FB0D6F">
        <w:instrText xml:space="preserve"> INCLUDEPICTURE  "cid:image004.png@01CE000B.D3980A40" \* MERGEFORMATINET </w:instrText>
      </w:r>
      <w:r w:rsidR="00FB0D6F">
        <w:fldChar w:fldCharType="separate"/>
      </w:r>
      <w:r w:rsidR="001B6C3D">
        <w:fldChar w:fldCharType="begin"/>
      </w:r>
      <w:r w:rsidR="001B6C3D">
        <w:instrText xml:space="preserve"> INCLUDEPICTURE  "cid:image004.png@01CE000B.D3980A40" \* MERGEFORMATINET </w:instrText>
      </w:r>
      <w:r w:rsidR="001B6C3D">
        <w:fldChar w:fldCharType="separate"/>
      </w:r>
      <w:r w:rsidR="0048165E">
        <w:fldChar w:fldCharType="begin"/>
      </w:r>
      <w:r w:rsidR="0048165E">
        <w:instrText xml:space="preserve"> INCLUDEPICTURE  "cid:image004.png@01CE000B.D3980A40" \* MERGEFORMATINET </w:instrText>
      </w:r>
      <w:r w:rsidR="0048165E">
        <w:fldChar w:fldCharType="separate"/>
      </w:r>
      <w:r w:rsidR="00F24C48">
        <w:fldChar w:fldCharType="begin"/>
      </w:r>
      <w:r w:rsidR="00F24C48">
        <w:instrText xml:space="preserve"> INCLUDEPICTURE  "cid:image004.png@01CE000B.D3980A40" \* MERGEFORMATINET </w:instrText>
      </w:r>
      <w:r w:rsidR="00F24C48">
        <w:fldChar w:fldCharType="separate"/>
      </w:r>
      <w:r w:rsidR="00787252">
        <w:fldChar w:fldCharType="begin"/>
      </w:r>
      <w:r w:rsidR="00787252">
        <w:instrText xml:space="preserve"> INCLUDEPICTURE  "cid:image004.png@01CE000B.D3980A40" \* MERGEFORMATINET </w:instrText>
      </w:r>
      <w:r w:rsidR="00787252">
        <w:fldChar w:fldCharType="separate"/>
      </w:r>
      <w:r w:rsidR="008D4D4B">
        <w:fldChar w:fldCharType="begin"/>
      </w:r>
      <w:r w:rsidR="008D4D4B">
        <w:instrText xml:space="preserve"> INCLUDEPICTURE  "cid:image004.png@01CE000B.D3980A40" \* MERGEFORMATINET </w:instrText>
      </w:r>
      <w:r w:rsidR="008D4D4B">
        <w:fldChar w:fldCharType="separate"/>
      </w:r>
      <w:r w:rsidR="002E51DE">
        <w:fldChar w:fldCharType="begin"/>
      </w:r>
      <w:r w:rsidR="002E51DE">
        <w:instrText xml:space="preserve"> INCLUDEPICTURE  "cid:image004.png@01CE000B.D3980A40" \* MERGEFORMATINET </w:instrText>
      </w:r>
      <w:r w:rsidR="002E51DE">
        <w:fldChar w:fldCharType="separate"/>
      </w:r>
      <w:r w:rsidR="00A34F6E">
        <w:fldChar w:fldCharType="begin"/>
      </w:r>
      <w:r w:rsidR="00A34F6E">
        <w:instrText xml:space="preserve"> INCLUDEPICTURE  "cid:image004.png@01CE000B.D3980A40" \* MERGEFORMATINET </w:instrText>
      </w:r>
      <w:r w:rsidR="00A34F6E">
        <w:fldChar w:fldCharType="separate"/>
      </w:r>
      <w:r w:rsidR="003157D8">
        <w:fldChar w:fldCharType="begin"/>
      </w:r>
      <w:r w:rsidR="003157D8">
        <w:instrText xml:space="preserve"> INCLUDEPICTURE  "cid:image004.png@01CE000B.D3980A40" \* MERGEFORMATINET </w:instrText>
      </w:r>
      <w:r w:rsidR="003157D8">
        <w:fldChar w:fldCharType="separate"/>
      </w:r>
      <w:r w:rsidR="00D77D9B">
        <w:fldChar w:fldCharType="begin"/>
      </w:r>
      <w:r w:rsidR="00D77D9B">
        <w:instrText xml:space="preserve"> INCLUDEPICTURE  "cid:image004.png@01CE000B.D3980A40" \* MERGEFORMATINET </w:instrText>
      </w:r>
      <w:r w:rsidR="00D77D9B">
        <w:fldChar w:fldCharType="separate"/>
      </w:r>
      <w:r w:rsidR="00DB7A1B">
        <w:fldChar w:fldCharType="begin"/>
      </w:r>
      <w:r w:rsidR="00DB7A1B">
        <w:instrText xml:space="preserve"> INCLUDEPICTURE  "cid:image004.png@01CE000B.D3980A40" \* MERGEFORMATINET </w:instrText>
      </w:r>
      <w:r w:rsidR="00DB7A1B">
        <w:fldChar w:fldCharType="separate"/>
      </w:r>
      <w:r w:rsidR="009B2C2C">
        <w:fldChar w:fldCharType="begin"/>
      </w:r>
      <w:r w:rsidR="009B2C2C">
        <w:instrText xml:space="preserve"> INCLUDEPICTURE  "cid:image004.png@01CE000B.D3980A40" \* MERGEFORMATINET </w:instrText>
      </w:r>
      <w:r w:rsidR="009B2C2C">
        <w:fldChar w:fldCharType="separate"/>
      </w:r>
      <w:r w:rsidR="00D75CDF">
        <w:fldChar w:fldCharType="begin"/>
      </w:r>
      <w:r w:rsidR="00D75CDF">
        <w:instrText xml:space="preserve"> INCLUDEPICTURE  "cid:image004.png@01CE000B.D3980A40" \* MERGEFORMATINET </w:instrText>
      </w:r>
      <w:r w:rsidR="00D75CDF">
        <w:fldChar w:fldCharType="separate"/>
      </w:r>
      <w:r w:rsidR="004474B2">
        <w:fldChar w:fldCharType="begin"/>
      </w:r>
      <w:r w:rsidR="004474B2">
        <w:instrText xml:space="preserve"> INCLUDEPICTURE  "cid:image004.png@01CE000B.D3980A40" \* MERGEFORMATINET </w:instrText>
      </w:r>
      <w:r w:rsidR="004474B2">
        <w:fldChar w:fldCharType="separate"/>
      </w:r>
      <w:r w:rsidR="00DB6B13">
        <w:fldChar w:fldCharType="begin"/>
      </w:r>
      <w:r w:rsidR="00DB6B13">
        <w:instrText xml:space="preserve"> INCLUDEPICTURE  "cid:image004.png@01CE000B.D3980A40" \* MERGEFORMATINET </w:instrText>
      </w:r>
      <w:r w:rsidR="00DB6B13">
        <w:fldChar w:fldCharType="separate"/>
      </w:r>
      <w:r w:rsidR="00FB7B8A">
        <w:fldChar w:fldCharType="begin"/>
      </w:r>
      <w:r w:rsidR="00FB7B8A">
        <w:instrText xml:space="preserve"> </w:instrText>
      </w:r>
      <w:r w:rsidR="00FB7B8A">
        <w:instrText>INCLUDEPICTURE  "cid:image004.png@01CE000B.D3980A40" \* MERGEFORMATINET</w:instrText>
      </w:r>
      <w:r w:rsidR="00FB7B8A">
        <w:instrText xml:space="preserve"> </w:instrText>
      </w:r>
      <w:r w:rsidR="00FB7B8A">
        <w:fldChar w:fldCharType="separate"/>
      </w:r>
      <w:r w:rsidR="0064681B">
        <w:pict w14:anchorId="5BCC52CC">
          <v:shape id="_x0000_i1030" type="#_x0000_t75" style="width:206.25pt;height:180pt">
            <v:imagedata r:id="rId30" r:href="rId31"/>
          </v:shape>
        </w:pict>
      </w:r>
      <w:r w:rsidR="00FB7B8A">
        <w:fldChar w:fldCharType="end"/>
      </w:r>
      <w:r w:rsidR="00DB6B13">
        <w:fldChar w:fldCharType="end"/>
      </w:r>
      <w:r w:rsidR="004474B2">
        <w:fldChar w:fldCharType="end"/>
      </w:r>
      <w:r w:rsidR="00D75CDF">
        <w:fldChar w:fldCharType="end"/>
      </w:r>
      <w:r w:rsidR="009B2C2C">
        <w:fldChar w:fldCharType="end"/>
      </w:r>
      <w:r w:rsidR="00DB7A1B">
        <w:fldChar w:fldCharType="end"/>
      </w:r>
      <w:r w:rsidR="00D77D9B">
        <w:fldChar w:fldCharType="end"/>
      </w:r>
      <w:r w:rsidR="003157D8">
        <w:fldChar w:fldCharType="end"/>
      </w:r>
      <w:r w:rsidR="00A34F6E">
        <w:fldChar w:fldCharType="end"/>
      </w:r>
      <w:r w:rsidR="002E51DE">
        <w:fldChar w:fldCharType="end"/>
      </w:r>
      <w:r w:rsidR="008D4D4B">
        <w:fldChar w:fldCharType="end"/>
      </w:r>
      <w:r w:rsidR="00787252">
        <w:fldChar w:fldCharType="end"/>
      </w:r>
      <w:r w:rsidR="00F24C48">
        <w:fldChar w:fldCharType="end"/>
      </w:r>
      <w:r w:rsidR="0048165E">
        <w:fldChar w:fldCharType="end"/>
      </w:r>
      <w:r w:rsidR="001B6C3D">
        <w:fldChar w:fldCharType="end"/>
      </w:r>
      <w:r w:rsidR="00FB0D6F">
        <w:fldChar w:fldCharType="end"/>
      </w:r>
      <w:r w:rsidR="00FF5119">
        <w:fldChar w:fldCharType="end"/>
      </w:r>
      <w:r w:rsidR="00F34DD9">
        <w:fldChar w:fldCharType="end"/>
      </w:r>
      <w:r w:rsidR="008F36D1">
        <w:fldChar w:fldCharType="end"/>
      </w:r>
      <w:r w:rsidR="0050063B">
        <w:fldChar w:fldCharType="end"/>
      </w:r>
      <w:r w:rsidR="0079166B">
        <w:fldChar w:fldCharType="end"/>
      </w:r>
      <w:r w:rsidR="00786336">
        <w:fldChar w:fldCharType="end"/>
      </w:r>
      <w:r w:rsidR="00D94292">
        <w:fldChar w:fldCharType="end"/>
      </w:r>
      <w:r w:rsidR="000344C1">
        <w:fldChar w:fldCharType="end"/>
      </w:r>
      <w:r w:rsidR="004F5F63">
        <w:fldChar w:fldCharType="end"/>
      </w:r>
      <w:r w:rsidR="00B449B7">
        <w:fldChar w:fldCharType="end"/>
      </w:r>
      <w:r w:rsidR="00A70D3C">
        <w:fldChar w:fldCharType="end"/>
      </w:r>
      <w:r w:rsidR="00401340">
        <w:fldChar w:fldCharType="end"/>
      </w:r>
      <w:r w:rsidR="00C81210">
        <w:fldChar w:fldCharType="end"/>
      </w:r>
      <w:r w:rsidR="008B2681">
        <w:fldChar w:fldCharType="end"/>
      </w:r>
      <w:r w:rsidR="00F679CF">
        <w:fldChar w:fldCharType="end"/>
      </w:r>
      <w:r w:rsidR="00BC39DB">
        <w:fldChar w:fldCharType="end"/>
      </w:r>
      <w:r w:rsidR="00A87878">
        <w:fldChar w:fldCharType="end"/>
      </w:r>
      <w:r w:rsidR="00DF2854">
        <w:fldChar w:fldCharType="end"/>
      </w:r>
      <w:r w:rsidR="002A186A">
        <w:fldChar w:fldCharType="end"/>
      </w:r>
      <w:r w:rsidR="005040F0">
        <w:fldChar w:fldCharType="end"/>
      </w:r>
      <w:r w:rsidR="002635A0">
        <w:fldChar w:fldCharType="end"/>
      </w:r>
      <w:r w:rsidR="0048354E">
        <w:fldChar w:fldCharType="end"/>
      </w:r>
      <w:r w:rsidR="00837F79">
        <w:fldChar w:fldCharType="end"/>
      </w:r>
      <w:r w:rsidR="00C04769">
        <w:fldChar w:fldCharType="end"/>
      </w:r>
      <w:r w:rsidR="00D63CE0">
        <w:fldChar w:fldCharType="end"/>
      </w:r>
      <w:r w:rsidR="00FE427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4247563" w14:textId="77777777" w:rsidR="003B4FB9" w:rsidRDefault="003B4FB9" w:rsidP="00514D7F">
      <w:pPr>
        <w:pStyle w:val="BodyText"/>
        <w:rPr>
          <w:lang w:eastAsia="ru-RU"/>
        </w:rPr>
      </w:pPr>
      <w:r>
        <w:rPr>
          <w:lang w:eastAsia="ru-RU"/>
        </w:rPr>
        <w:t xml:space="preserve">Some vital for VPN connection functioning network ports can be restricted at customer’s or public places firewalls. In this case you can try to use SSTP connection. </w:t>
      </w:r>
    </w:p>
    <w:p w14:paraId="25B81E73" w14:textId="77777777" w:rsidR="003B4FB9" w:rsidRDefault="003B4FB9" w:rsidP="003B4FB9">
      <w:pPr>
        <w:pStyle w:val="BodyText"/>
        <w:rPr>
          <w:lang w:val="en"/>
        </w:rPr>
      </w:pPr>
      <w:r>
        <w:rPr>
          <w:lang w:val="en"/>
        </w:rPr>
        <w:t>SSTP is available:</w:t>
      </w:r>
    </w:p>
    <w:p w14:paraId="2374EBB2" w14:textId="77777777" w:rsidR="003B4FB9" w:rsidRDefault="003B4FB9" w:rsidP="003B4FB9">
      <w:pPr>
        <w:pStyle w:val="ListBullet"/>
        <w:rPr>
          <w:lang w:val="en"/>
        </w:rPr>
      </w:pPr>
      <w:r>
        <w:rPr>
          <w:lang w:val="en"/>
        </w:rPr>
        <w:t>in Windows 8, Windows 7, Windows Server 2008, Windows Vista SP1 and later operating systems</w:t>
      </w:r>
    </w:p>
    <w:p w14:paraId="5782D98D" w14:textId="77777777" w:rsidR="003B4FB9" w:rsidRDefault="003B4FB9" w:rsidP="003B4FB9">
      <w:pPr>
        <w:pStyle w:val="ListBullet"/>
        <w:rPr>
          <w:lang w:val="en"/>
        </w:rPr>
      </w:pPr>
      <w:r>
        <w:rPr>
          <w:lang w:val="en"/>
        </w:rPr>
        <w:t xml:space="preserve">if </w:t>
      </w:r>
      <w:r>
        <w:rPr>
          <w:b/>
          <w:bCs/>
          <w:lang w:val="en"/>
        </w:rPr>
        <w:t>Server Address/Internet address</w:t>
      </w:r>
      <w:r>
        <w:rPr>
          <w:lang w:val="en"/>
        </w:rPr>
        <w:t xml:space="preserve"> is set as the full DNS name, e.x.vpnmsq.epam.com</w:t>
      </w:r>
    </w:p>
    <w:p w14:paraId="51E0DC29" w14:textId="77777777" w:rsidR="003B4FB9" w:rsidRDefault="003B4FB9" w:rsidP="00BD5318">
      <w:pPr>
        <w:pStyle w:val="ListNumber"/>
        <w:rPr>
          <w:lang w:eastAsia="ru-RU"/>
        </w:rPr>
      </w:pPr>
      <w:r>
        <w:rPr>
          <w:lang w:eastAsia="ru-RU"/>
        </w:rPr>
        <w:lastRenderedPageBreak/>
        <w:t>Configure VPN Connection properties as on the screenshot:</w:t>
      </w:r>
    </w:p>
    <w:p w14:paraId="3A6B02A3" w14:textId="7E388823" w:rsidR="003B4FB9" w:rsidRDefault="003B4FB9" w:rsidP="003B4FB9">
      <w:pPr>
        <w:pStyle w:val="BodyText"/>
      </w:pP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fldChar w:fldCharType="begin"/>
      </w:r>
      <w:r>
        <w:instrText xml:space="preserve"> INCLUDEPICTURE  "cid:image010.png@01CE0009.E0A44250" \* MERGEFORMATINET </w:instrText>
      </w:r>
      <w:r>
        <w:fldChar w:fldCharType="separate"/>
      </w:r>
      <w:r w:rsidR="00FE4273">
        <w:fldChar w:fldCharType="begin"/>
      </w:r>
      <w:r w:rsidR="00FE4273">
        <w:instrText xml:space="preserve"> INCLUDEPICTURE  "cid:image010.png@01CE0009.E0A44250" \* MERGEFORMATINET </w:instrText>
      </w:r>
      <w:r w:rsidR="00FE4273">
        <w:fldChar w:fldCharType="separate"/>
      </w:r>
      <w:r w:rsidR="00D63CE0">
        <w:fldChar w:fldCharType="begin"/>
      </w:r>
      <w:r w:rsidR="00D63CE0">
        <w:instrText xml:space="preserve"> INCLUDEPICTURE  "cid:image010.png@01CE0009.E0A44250" \* MERGEFORMATINET </w:instrText>
      </w:r>
      <w:r w:rsidR="00D63CE0">
        <w:fldChar w:fldCharType="separate"/>
      </w:r>
      <w:r w:rsidR="00C04769">
        <w:fldChar w:fldCharType="begin"/>
      </w:r>
      <w:r w:rsidR="00C04769">
        <w:instrText xml:space="preserve"> INCLUDEPICTURE  "cid:image010.png@01CE0009.E0A44250" \* MERGEFORMATINET </w:instrText>
      </w:r>
      <w:r w:rsidR="00C04769">
        <w:fldChar w:fldCharType="separate"/>
      </w:r>
      <w:r w:rsidR="00837F79">
        <w:fldChar w:fldCharType="begin"/>
      </w:r>
      <w:r w:rsidR="00837F79">
        <w:instrText xml:space="preserve"> INCLUDEPICTURE  "cid:image010.png@01CE0009.E0A44250" \* MERGEFORMATINET </w:instrText>
      </w:r>
      <w:r w:rsidR="00837F79">
        <w:fldChar w:fldCharType="separate"/>
      </w:r>
      <w:r w:rsidR="0048354E">
        <w:fldChar w:fldCharType="begin"/>
      </w:r>
      <w:r w:rsidR="0048354E">
        <w:instrText xml:space="preserve"> INCLUDEPICTURE  "cid:image010.png@01CE0009.E0A44250" \* MERGEFORMATINET </w:instrText>
      </w:r>
      <w:r w:rsidR="0048354E">
        <w:fldChar w:fldCharType="separate"/>
      </w:r>
      <w:r w:rsidR="002635A0">
        <w:fldChar w:fldCharType="begin"/>
      </w:r>
      <w:r w:rsidR="002635A0">
        <w:instrText xml:space="preserve"> INCLUDEPICTURE  "cid:image010.png@01CE0009.E0A44250" \* MERGEFORMATINET </w:instrText>
      </w:r>
      <w:r w:rsidR="002635A0">
        <w:fldChar w:fldCharType="separate"/>
      </w:r>
      <w:r w:rsidR="005040F0">
        <w:fldChar w:fldCharType="begin"/>
      </w:r>
      <w:r w:rsidR="005040F0">
        <w:instrText xml:space="preserve"> INCLUDEPICTURE  "cid:image010.png@01CE0009.E0A44250" \* MERGEFORMATINET </w:instrText>
      </w:r>
      <w:r w:rsidR="005040F0">
        <w:fldChar w:fldCharType="separate"/>
      </w:r>
      <w:r w:rsidR="002A186A">
        <w:fldChar w:fldCharType="begin"/>
      </w:r>
      <w:r w:rsidR="002A186A">
        <w:instrText xml:space="preserve"> INCLUDEPICTURE  "cid:image010.png@01CE0009.E0A44250" \* MERGEFORMATINET </w:instrText>
      </w:r>
      <w:r w:rsidR="002A186A">
        <w:fldChar w:fldCharType="separate"/>
      </w:r>
      <w:r w:rsidR="00DF2854">
        <w:fldChar w:fldCharType="begin"/>
      </w:r>
      <w:r w:rsidR="00DF2854">
        <w:instrText xml:space="preserve"> INCLUDEPICTURE  "cid:image010.png@01CE0009.E0A44250" \* MERGEFORMATINET </w:instrText>
      </w:r>
      <w:r w:rsidR="00DF2854">
        <w:fldChar w:fldCharType="separate"/>
      </w:r>
      <w:r w:rsidR="00A87878">
        <w:fldChar w:fldCharType="begin"/>
      </w:r>
      <w:r w:rsidR="00A87878">
        <w:instrText xml:space="preserve"> INCLUDEPICTURE  "cid:image010.png@01CE0009.E0A44250" \* MERGEFORMATINET </w:instrText>
      </w:r>
      <w:r w:rsidR="00A87878">
        <w:fldChar w:fldCharType="separate"/>
      </w:r>
      <w:r w:rsidR="00BC39DB">
        <w:fldChar w:fldCharType="begin"/>
      </w:r>
      <w:r w:rsidR="00BC39DB">
        <w:instrText xml:space="preserve"> INCLUDEPICTURE  "cid:image010.png@01CE0009.E0A44250" \* MERGEFORMATINET </w:instrText>
      </w:r>
      <w:r w:rsidR="00BC39DB">
        <w:fldChar w:fldCharType="separate"/>
      </w:r>
      <w:r w:rsidR="00F679CF">
        <w:fldChar w:fldCharType="begin"/>
      </w:r>
      <w:r w:rsidR="00F679CF">
        <w:instrText xml:space="preserve"> INCLUDEPICTURE  "cid:image010.png@01CE0009.E0A44250" \* MERGEFORMATINET </w:instrText>
      </w:r>
      <w:r w:rsidR="00F679CF">
        <w:fldChar w:fldCharType="separate"/>
      </w:r>
      <w:r w:rsidR="008B2681">
        <w:fldChar w:fldCharType="begin"/>
      </w:r>
      <w:r w:rsidR="008B2681">
        <w:instrText xml:space="preserve"> INCLUDEPICTURE  "cid:image010.png@01CE0009.E0A44250" \* MERGEFORMATINET </w:instrText>
      </w:r>
      <w:r w:rsidR="008B2681">
        <w:fldChar w:fldCharType="separate"/>
      </w:r>
      <w:r w:rsidR="00C81210">
        <w:fldChar w:fldCharType="begin"/>
      </w:r>
      <w:r w:rsidR="00C81210">
        <w:instrText xml:space="preserve"> INCLUDEPICTURE  "cid:image010.png@01CE0009.E0A44250" \* MERGEFORMATINET </w:instrText>
      </w:r>
      <w:r w:rsidR="00C81210">
        <w:fldChar w:fldCharType="separate"/>
      </w:r>
      <w:r w:rsidR="00401340">
        <w:fldChar w:fldCharType="begin"/>
      </w:r>
      <w:r w:rsidR="00401340">
        <w:instrText xml:space="preserve"> INCLUDEPICTURE  "cid:image010.png@01CE0009.E0A44250" \* MERGEFORMATINET </w:instrText>
      </w:r>
      <w:r w:rsidR="00401340">
        <w:fldChar w:fldCharType="separate"/>
      </w:r>
      <w:r w:rsidR="00A70D3C">
        <w:fldChar w:fldCharType="begin"/>
      </w:r>
      <w:r w:rsidR="00A70D3C">
        <w:instrText xml:space="preserve"> INCLUDEPICTURE  "cid:image010.png@01CE0009.E0A44250" \* MERGEFORMATINET </w:instrText>
      </w:r>
      <w:r w:rsidR="00A70D3C">
        <w:fldChar w:fldCharType="separate"/>
      </w:r>
      <w:r w:rsidR="00B449B7">
        <w:fldChar w:fldCharType="begin"/>
      </w:r>
      <w:r w:rsidR="00B449B7">
        <w:instrText xml:space="preserve"> INCLUDEPICTURE  "cid:image010.png@01CE0009.E0A44250" \* MERGEFORMATINET </w:instrText>
      </w:r>
      <w:r w:rsidR="00B449B7">
        <w:fldChar w:fldCharType="separate"/>
      </w:r>
      <w:r w:rsidR="004F5F63">
        <w:fldChar w:fldCharType="begin"/>
      </w:r>
      <w:r w:rsidR="004F5F63">
        <w:instrText xml:space="preserve"> INCLUDEPICTURE  "cid:image010.png@01CE0009.E0A44250" \* MERGEFORMATINET </w:instrText>
      </w:r>
      <w:r w:rsidR="004F5F63">
        <w:fldChar w:fldCharType="separate"/>
      </w:r>
      <w:r w:rsidR="000344C1">
        <w:fldChar w:fldCharType="begin"/>
      </w:r>
      <w:r w:rsidR="000344C1">
        <w:instrText xml:space="preserve"> INCLUDEPICTURE  "cid:image010.png@01CE0009.E0A44250" \* MERGEFORMATINET </w:instrText>
      </w:r>
      <w:r w:rsidR="000344C1">
        <w:fldChar w:fldCharType="separate"/>
      </w:r>
      <w:r w:rsidR="00D94292">
        <w:fldChar w:fldCharType="begin"/>
      </w:r>
      <w:r w:rsidR="00D94292">
        <w:instrText xml:space="preserve"> INCLUDEPICTURE  "cid:image010.png@01CE0009.E0A44250" \* MERGEFORMATINET </w:instrText>
      </w:r>
      <w:r w:rsidR="00D94292">
        <w:fldChar w:fldCharType="separate"/>
      </w:r>
      <w:r w:rsidR="00786336">
        <w:fldChar w:fldCharType="begin"/>
      </w:r>
      <w:r w:rsidR="00786336">
        <w:instrText xml:space="preserve"> INCLUDEPICTURE  "cid:image010.png@01CE0009.E0A44250" \* MERGEFORMATINET </w:instrText>
      </w:r>
      <w:r w:rsidR="00786336">
        <w:fldChar w:fldCharType="separate"/>
      </w:r>
      <w:r w:rsidR="0079166B">
        <w:fldChar w:fldCharType="begin"/>
      </w:r>
      <w:r w:rsidR="0079166B">
        <w:instrText xml:space="preserve"> INCLUDEPICTURE  "cid:image010.png@01CE0009.E0A44250" \* MERGEFORMATINET </w:instrText>
      </w:r>
      <w:r w:rsidR="0079166B">
        <w:fldChar w:fldCharType="separate"/>
      </w:r>
      <w:r w:rsidR="0050063B">
        <w:fldChar w:fldCharType="begin"/>
      </w:r>
      <w:r w:rsidR="0050063B">
        <w:instrText xml:space="preserve"> INCLUDEPICTURE  "cid:image010.png@01CE0009.E0A44250" \* MERGEFORMATINET </w:instrText>
      </w:r>
      <w:r w:rsidR="0050063B">
        <w:fldChar w:fldCharType="separate"/>
      </w:r>
      <w:r w:rsidR="008F36D1">
        <w:fldChar w:fldCharType="begin"/>
      </w:r>
      <w:r w:rsidR="008F36D1">
        <w:instrText xml:space="preserve"> INCLUDEPICTURE  "cid:image010.png@01CE0009.E0A44250" \* MERGEFORMATINET </w:instrText>
      </w:r>
      <w:r w:rsidR="008F36D1">
        <w:fldChar w:fldCharType="separate"/>
      </w:r>
      <w:r w:rsidR="00F34DD9">
        <w:fldChar w:fldCharType="begin"/>
      </w:r>
      <w:r w:rsidR="00F34DD9">
        <w:instrText xml:space="preserve"> INCLUDEPICTURE  "cid:image010.png@01CE0009.E0A44250" \* MERGEFORMATINET </w:instrText>
      </w:r>
      <w:r w:rsidR="00F34DD9">
        <w:fldChar w:fldCharType="separate"/>
      </w:r>
      <w:r w:rsidR="00FF5119">
        <w:fldChar w:fldCharType="begin"/>
      </w:r>
      <w:r w:rsidR="00FF5119">
        <w:instrText xml:space="preserve"> INCLUDEPICTURE  "cid:image010.png@01CE0009.E0A44250" \* MERGEFORMATINET </w:instrText>
      </w:r>
      <w:r w:rsidR="00FF5119">
        <w:fldChar w:fldCharType="separate"/>
      </w:r>
      <w:r w:rsidR="00FB0D6F">
        <w:fldChar w:fldCharType="begin"/>
      </w:r>
      <w:r w:rsidR="00FB0D6F">
        <w:instrText xml:space="preserve"> INCLUDEPICTURE  "cid:image010.png@01CE0009.E0A44250" \* MERGEFORMATINET </w:instrText>
      </w:r>
      <w:r w:rsidR="00FB0D6F">
        <w:fldChar w:fldCharType="separate"/>
      </w:r>
      <w:r w:rsidR="001B6C3D">
        <w:fldChar w:fldCharType="begin"/>
      </w:r>
      <w:r w:rsidR="001B6C3D">
        <w:instrText xml:space="preserve"> INCLUDEPICTURE  "cid:image010.png@01CE0009.E0A44250" \* MERGEFORMATINET </w:instrText>
      </w:r>
      <w:r w:rsidR="001B6C3D">
        <w:fldChar w:fldCharType="separate"/>
      </w:r>
      <w:r w:rsidR="0048165E">
        <w:fldChar w:fldCharType="begin"/>
      </w:r>
      <w:r w:rsidR="0048165E">
        <w:instrText xml:space="preserve"> INCLUDEPICTURE  "cid:image010.png@01CE0009.E0A44250" \* MERGEFORMATINET </w:instrText>
      </w:r>
      <w:r w:rsidR="0048165E">
        <w:fldChar w:fldCharType="separate"/>
      </w:r>
      <w:r w:rsidR="00F24C48">
        <w:fldChar w:fldCharType="begin"/>
      </w:r>
      <w:r w:rsidR="00F24C48">
        <w:instrText xml:space="preserve"> INCLUDEPICTURE  "cid:image010.png@01CE0009.E0A44250" \* MERGEFORMATINET </w:instrText>
      </w:r>
      <w:r w:rsidR="00F24C48">
        <w:fldChar w:fldCharType="separate"/>
      </w:r>
      <w:r w:rsidR="00787252">
        <w:fldChar w:fldCharType="begin"/>
      </w:r>
      <w:r w:rsidR="00787252">
        <w:instrText xml:space="preserve"> INCLUDEPICTURE  "cid:image010.png@01CE0009.E0A44250" \* MERGEFORMATINET </w:instrText>
      </w:r>
      <w:r w:rsidR="00787252">
        <w:fldChar w:fldCharType="separate"/>
      </w:r>
      <w:r w:rsidR="008D4D4B">
        <w:fldChar w:fldCharType="begin"/>
      </w:r>
      <w:r w:rsidR="008D4D4B">
        <w:instrText xml:space="preserve"> INCLUDEPICTURE  "cid:image010.png@01CE0009.E0A44250" \* MERGEFORMATINET </w:instrText>
      </w:r>
      <w:r w:rsidR="008D4D4B">
        <w:fldChar w:fldCharType="separate"/>
      </w:r>
      <w:r w:rsidR="002E51DE">
        <w:fldChar w:fldCharType="begin"/>
      </w:r>
      <w:r w:rsidR="002E51DE">
        <w:instrText xml:space="preserve"> INCLUDEPICTURE  "cid:image010.png@01CE0009.E0A44250" \* MERGEFORMATINET </w:instrText>
      </w:r>
      <w:r w:rsidR="002E51DE">
        <w:fldChar w:fldCharType="separate"/>
      </w:r>
      <w:r w:rsidR="00A34F6E">
        <w:fldChar w:fldCharType="begin"/>
      </w:r>
      <w:r w:rsidR="00A34F6E">
        <w:instrText xml:space="preserve"> INCLUDEPICTURE  "cid:image010.png@01CE0009.E0A44250" \* MERGEFORMATINET </w:instrText>
      </w:r>
      <w:r w:rsidR="00A34F6E">
        <w:fldChar w:fldCharType="separate"/>
      </w:r>
      <w:r w:rsidR="003157D8">
        <w:fldChar w:fldCharType="begin"/>
      </w:r>
      <w:r w:rsidR="003157D8">
        <w:instrText xml:space="preserve"> INCLUDEPICTURE  "cid:image010.png@01CE0009.E0A44250" \* MERGEFORMATINET </w:instrText>
      </w:r>
      <w:r w:rsidR="003157D8">
        <w:fldChar w:fldCharType="separate"/>
      </w:r>
      <w:r w:rsidR="00D77D9B">
        <w:fldChar w:fldCharType="begin"/>
      </w:r>
      <w:r w:rsidR="00D77D9B">
        <w:instrText xml:space="preserve"> INCLUDEPICTURE  "cid:image010.png@01CE0009.E0A44250" \* MERGEFORMATINET </w:instrText>
      </w:r>
      <w:r w:rsidR="00D77D9B">
        <w:fldChar w:fldCharType="separate"/>
      </w:r>
      <w:r w:rsidR="00DB7A1B">
        <w:fldChar w:fldCharType="begin"/>
      </w:r>
      <w:r w:rsidR="00DB7A1B">
        <w:instrText xml:space="preserve"> INCLUDEPICTURE  "cid:image010.png@01CE0009.E0A44250" \* MERGEFORMATINET </w:instrText>
      </w:r>
      <w:r w:rsidR="00DB7A1B">
        <w:fldChar w:fldCharType="separate"/>
      </w:r>
      <w:r w:rsidR="009B2C2C">
        <w:fldChar w:fldCharType="begin"/>
      </w:r>
      <w:r w:rsidR="009B2C2C">
        <w:instrText xml:space="preserve"> INCLUDEPICTURE  "cid:image010.png@01CE0009.E0A44250" \* MERGEFORMATINET </w:instrText>
      </w:r>
      <w:r w:rsidR="009B2C2C">
        <w:fldChar w:fldCharType="separate"/>
      </w:r>
      <w:r w:rsidR="00D75CDF">
        <w:fldChar w:fldCharType="begin"/>
      </w:r>
      <w:r w:rsidR="00D75CDF">
        <w:instrText xml:space="preserve"> INCLUDEPICTURE  "cid:image010.png@01CE0009.E0A44250" \* MERGEFORMATINET </w:instrText>
      </w:r>
      <w:r w:rsidR="00D75CDF">
        <w:fldChar w:fldCharType="separate"/>
      </w:r>
      <w:r w:rsidR="004474B2">
        <w:fldChar w:fldCharType="begin"/>
      </w:r>
      <w:r w:rsidR="004474B2">
        <w:instrText xml:space="preserve"> INCLUDEPICTURE  "cid:image010.png@01CE0009.E0A44250" \* MERGEFORMATINET </w:instrText>
      </w:r>
      <w:r w:rsidR="004474B2">
        <w:fldChar w:fldCharType="separate"/>
      </w:r>
      <w:r w:rsidR="00DB6B13">
        <w:fldChar w:fldCharType="begin"/>
      </w:r>
      <w:r w:rsidR="00DB6B13">
        <w:instrText xml:space="preserve"> INCLUDEPICTURE  "cid:image010.png@01CE0009.E0A44250" \* MERGEFORMATINET </w:instrText>
      </w:r>
      <w:r w:rsidR="00DB6B13">
        <w:fldChar w:fldCharType="separate"/>
      </w:r>
      <w:r w:rsidR="00FB7B8A">
        <w:fldChar w:fldCharType="begin"/>
      </w:r>
      <w:r w:rsidR="00FB7B8A">
        <w:instrText xml:space="preserve"> </w:instrText>
      </w:r>
      <w:r w:rsidR="00FB7B8A">
        <w:instrText>INCLUDEPICTURE  "cid:image010.png@01CE00</w:instrText>
      </w:r>
      <w:r w:rsidR="00FB7B8A">
        <w:instrText>09.E0A44250" \* MERGEFORMATINET</w:instrText>
      </w:r>
      <w:r w:rsidR="00FB7B8A">
        <w:instrText xml:space="preserve"> </w:instrText>
      </w:r>
      <w:r w:rsidR="00FB7B8A">
        <w:fldChar w:fldCharType="separate"/>
      </w:r>
      <w:r w:rsidR="0064681B">
        <w:pict w14:anchorId="4891447C">
          <v:shape id="_x0000_i1031" type="#_x0000_t75" style="width:261.75pt;height:315pt">
            <v:imagedata r:id="rId32" r:href="rId33"/>
          </v:shape>
        </w:pict>
      </w:r>
      <w:r w:rsidR="00FB7B8A">
        <w:fldChar w:fldCharType="end"/>
      </w:r>
      <w:r w:rsidR="00DB6B13">
        <w:fldChar w:fldCharType="end"/>
      </w:r>
      <w:r w:rsidR="004474B2">
        <w:fldChar w:fldCharType="end"/>
      </w:r>
      <w:r w:rsidR="00D75CDF">
        <w:fldChar w:fldCharType="end"/>
      </w:r>
      <w:r w:rsidR="009B2C2C">
        <w:fldChar w:fldCharType="end"/>
      </w:r>
      <w:r w:rsidR="00DB7A1B">
        <w:fldChar w:fldCharType="end"/>
      </w:r>
      <w:r w:rsidR="00D77D9B">
        <w:fldChar w:fldCharType="end"/>
      </w:r>
      <w:r w:rsidR="003157D8">
        <w:fldChar w:fldCharType="end"/>
      </w:r>
      <w:r w:rsidR="00A34F6E">
        <w:fldChar w:fldCharType="end"/>
      </w:r>
      <w:r w:rsidR="002E51DE">
        <w:fldChar w:fldCharType="end"/>
      </w:r>
      <w:r w:rsidR="008D4D4B">
        <w:fldChar w:fldCharType="end"/>
      </w:r>
      <w:r w:rsidR="00787252">
        <w:fldChar w:fldCharType="end"/>
      </w:r>
      <w:r w:rsidR="00F24C48">
        <w:fldChar w:fldCharType="end"/>
      </w:r>
      <w:r w:rsidR="0048165E">
        <w:fldChar w:fldCharType="end"/>
      </w:r>
      <w:r w:rsidR="001B6C3D">
        <w:fldChar w:fldCharType="end"/>
      </w:r>
      <w:r w:rsidR="00FB0D6F">
        <w:fldChar w:fldCharType="end"/>
      </w:r>
      <w:r w:rsidR="00FF5119">
        <w:fldChar w:fldCharType="end"/>
      </w:r>
      <w:r w:rsidR="00F34DD9">
        <w:fldChar w:fldCharType="end"/>
      </w:r>
      <w:r w:rsidR="008F36D1">
        <w:fldChar w:fldCharType="end"/>
      </w:r>
      <w:r w:rsidR="0050063B">
        <w:fldChar w:fldCharType="end"/>
      </w:r>
      <w:r w:rsidR="0079166B">
        <w:fldChar w:fldCharType="end"/>
      </w:r>
      <w:r w:rsidR="00786336">
        <w:fldChar w:fldCharType="end"/>
      </w:r>
      <w:r w:rsidR="00D94292">
        <w:fldChar w:fldCharType="end"/>
      </w:r>
      <w:r w:rsidR="000344C1">
        <w:fldChar w:fldCharType="end"/>
      </w:r>
      <w:r w:rsidR="004F5F63">
        <w:fldChar w:fldCharType="end"/>
      </w:r>
      <w:r w:rsidR="00B449B7">
        <w:fldChar w:fldCharType="end"/>
      </w:r>
      <w:r w:rsidR="00A70D3C">
        <w:fldChar w:fldCharType="end"/>
      </w:r>
      <w:r w:rsidR="00401340">
        <w:fldChar w:fldCharType="end"/>
      </w:r>
      <w:r w:rsidR="00C81210">
        <w:fldChar w:fldCharType="end"/>
      </w:r>
      <w:r w:rsidR="008B2681">
        <w:fldChar w:fldCharType="end"/>
      </w:r>
      <w:r w:rsidR="00F679CF">
        <w:fldChar w:fldCharType="end"/>
      </w:r>
      <w:r w:rsidR="00BC39DB">
        <w:fldChar w:fldCharType="end"/>
      </w:r>
      <w:r w:rsidR="00A87878">
        <w:fldChar w:fldCharType="end"/>
      </w:r>
      <w:r w:rsidR="00DF2854">
        <w:fldChar w:fldCharType="end"/>
      </w:r>
      <w:r w:rsidR="002A186A">
        <w:fldChar w:fldCharType="end"/>
      </w:r>
      <w:r w:rsidR="005040F0">
        <w:fldChar w:fldCharType="end"/>
      </w:r>
      <w:r w:rsidR="002635A0">
        <w:fldChar w:fldCharType="end"/>
      </w:r>
      <w:r w:rsidR="0048354E">
        <w:fldChar w:fldCharType="end"/>
      </w:r>
      <w:r w:rsidR="00837F79">
        <w:fldChar w:fldCharType="end"/>
      </w:r>
      <w:r w:rsidR="00C04769">
        <w:fldChar w:fldCharType="end"/>
      </w:r>
      <w:r w:rsidR="00D63CE0">
        <w:fldChar w:fldCharType="end"/>
      </w:r>
      <w:r w:rsidR="00FE427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650F6B7" w14:textId="6E3093AA" w:rsidR="003B4FB9" w:rsidRDefault="003B4FB9" w:rsidP="003B4FB9">
      <w:pPr>
        <w:pStyle w:val="Heading3"/>
      </w:pPr>
      <w:bookmarkStart w:id="161" w:name="_Toc509414156"/>
      <w:r>
        <w:t>Setting up your VPN under Windows 8.1</w:t>
      </w:r>
      <w:bookmarkEnd w:id="161"/>
    </w:p>
    <w:p w14:paraId="66B2A1F4" w14:textId="69CE8DC3" w:rsidR="003B4FB9" w:rsidRDefault="00514D7F" w:rsidP="00BD5318">
      <w:pPr>
        <w:pStyle w:val="ListNumber"/>
        <w:numPr>
          <w:ilvl w:val="0"/>
          <w:numId w:val="148"/>
        </w:numPr>
      </w:pPr>
      <w:r>
        <w:rPr>
          <w:noProof/>
          <w:color w:val="464547"/>
        </w:rPr>
        <w:drawing>
          <wp:anchor distT="0" distB="0" distL="114300" distR="114300" simplePos="0" relativeHeight="251658242" behindDoc="0" locked="0" layoutInCell="1" allowOverlap="1" wp14:anchorId="6C74BD32" wp14:editId="080478A0">
            <wp:simplePos x="0" y="0"/>
            <wp:positionH relativeFrom="column">
              <wp:posOffset>1903095</wp:posOffset>
            </wp:positionH>
            <wp:positionV relativeFrom="paragraph">
              <wp:posOffset>521335</wp:posOffset>
            </wp:positionV>
            <wp:extent cx="4067175" cy="1932305"/>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43957" b="64828"/>
                    <a:stretch/>
                  </pic:blipFill>
                  <pic:spPr bwMode="auto">
                    <a:xfrm>
                      <a:off x="0" y="0"/>
                      <a:ext cx="4067175" cy="1932305"/>
                    </a:xfrm>
                    <a:prstGeom prst="rect">
                      <a:avLst/>
                    </a:prstGeom>
                    <a:ln>
                      <a:noFill/>
                    </a:ln>
                    <a:extLst>
                      <a:ext uri="{53640926-AAD7-44D8-BBD7-CCE9431645EC}">
                        <a14:shadowObscured xmlns:a14="http://schemas.microsoft.com/office/drawing/2010/main"/>
                      </a:ext>
                    </a:extLst>
                  </pic:spPr>
                </pic:pic>
              </a:graphicData>
            </a:graphic>
          </wp:anchor>
        </w:drawing>
      </w:r>
      <w:r w:rsidR="003B4FB9">
        <w:t>Click</w:t>
      </w:r>
      <w:r w:rsidR="003B4FB9" w:rsidRPr="009D37D8">
        <w:t xml:space="preserve"> Start </w:t>
      </w:r>
      <w:r w:rsidR="003B4FB9" w:rsidRPr="009D37D8">
        <w:sym w:font="Wingdings" w:char="F0E0"/>
      </w:r>
      <w:r w:rsidR="003B4FB9" w:rsidRPr="009D37D8">
        <w:t xml:space="preserve"> </w:t>
      </w:r>
      <w:r w:rsidR="003B4FB9">
        <w:t>type VPN</w:t>
      </w:r>
      <w:r w:rsidR="003B4FB9" w:rsidRPr="009D37D8">
        <w:t xml:space="preserve"> </w:t>
      </w:r>
      <w:r w:rsidR="003B4FB9" w:rsidRPr="009D37D8">
        <w:sym w:font="Wingdings" w:char="F0E0"/>
      </w:r>
      <w:r w:rsidR="003B4FB9" w:rsidRPr="009D37D8">
        <w:t xml:space="preserve"> </w:t>
      </w:r>
      <w:r w:rsidR="003B4FB9">
        <w:t>choose Manage virtual private networks (VPN) -&gt; Connections -&gt; Add a VPN connection</w:t>
      </w:r>
    </w:p>
    <w:p w14:paraId="6DFBF4E4" w14:textId="78F38E9E" w:rsidR="003B4FB9" w:rsidRDefault="00514D7F" w:rsidP="003B4FB9">
      <w:pPr>
        <w:pStyle w:val="BodyText"/>
      </w:pPr>
      <w:r>
        <w:rPr>
          <w:noProof/>
        </w:rPr>
        <w:drawing>
          <wp:anchor distT="0" distB="0" distL="114300" distR="114300" simplePos="0" relativeHeight="251658241" behindDoc="0" locked="0" layoutInCell="1" allowOverlap="1" wp14:anchorId="09BF2A6F" wp14:editId="38D8A0D2">
            <wp:simplePos x="0" y="0"/>
            <wp:positionH relativeFrom="margin">
              <wp:align>left</wp:align>
            </wp:positionH>
            <wp:positionV relativeFrom="paragraph">
              <wp:posOffset>236220</wp:posOffset>
            </wp:positionV>
            <wp:extent cx="1758315" cy="339915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758315" cy="3399155"/>
                    </a:xfrm>
                    <a:prstGeom prst="rect">
                      <a:avLst/>
                    </a:prstGeom>
                  </pic:spPr>
                </pic:pic>
              </a:graphicData>
            </a:graphic>
          </wp:anchor>
        </w:drawing>
      </w:r>
    </w:p>
    <w:p w14:paraId="75EEB434" w14:textId="05485ABB" w:rsidR="003B4FB9" w:rsidRPr="00CA0F58" w:rsidRDefault="003B4FB9" w:rsidP="00BD5318">
      <w:pPr>
        <w:pStyle w:val="ListNumber"/>
        <w:numPr>
          <w:ilvl w:val="0"/>
          <w:numId w:val="148"/>
        </w:numPr>
      </w:pPr>
      <w:r w:rsidRPr="00CA0F58">
        <w:lastRenderedPageBreak/>
        <w:t>Fill in the fields and click Save</w:t>
      </w:r>
    </w:p>
    <w:p w14:paraId="618425F3" w14:textId="77777777" w:rsidR="003B4FB9" w:rsidRDefault="003B4FB9" w:rsidP="003B4FB9">
      <w:pPr>
        <w:pStyle w:val="BodyText"/>
      </w:pPr>
      <w:r w:rsidRPr="007016C6">
        <w:rPr>
          <w:b/>
        </w:rPr>
        <w:t>VPN provider:</w:t>
      </w:r>
      <w:r>
        <w:rPr>
          <w:b/>
        </w:rPr>
        <w:t xml:space="preserve"> </w:t>
      </w:r>
      <w:r>
        <w:t>Microsoft</w:t>
      </w:r>
    </w:p>
    <w:p w14:paraId="25B0CD3F" w14:textId="7A28246B" w:rsidR="003B4FB9" w:rsidRDefault="003B4FB9" w:rsidP="003B4FB9">
      <w:pPr>
        <w:pStyle w:val="BodyText"/>
      </w:pPr>
      <w:r w:rsidRPr="00613ABD">
        <w:rPr>
          <w:b/>
        </w:rPr>
        <w:t>Connection name</w:t>
      </w:r>
      <w:r w:rsidRPr="007016C6">
        <w:t xml:space="preserve">: </w:t>
      </w:r>
      <w:r>
        <w:t>EPAM VPN</w:t>
      </w:r>
    </w:p>
    <w:p w14:paraId="0ABEA7EE" w14:textId="77777777" w:rsidR="003B4FB9" w:rsidRDefault="003B4FB9" w:rsidP="003B4FB9">
      <w:pPr>
        <w:pStyle w:val="BodyText"/>
        <w:rPr>
          <w:iCs/>
          <w:color w:val="000000"/>
        </w:rPr>
      </w:pPr>
      <w:r w:rsidRPr="007016C6">
        <w:rPr>
          <w:b/>
        </w:rPr>
        <w:t>Server name or address:</w:t>
      </w:r>
      <w:r>
        <w:t xml:space="preserve"> vpnmsq.epam.com (</w:t>
      </w:r>
      <w:r>
        <w:rPr>
          <w:iCs/>
          <w:color w:val="000000"/>
        </w:rPr>
        <w:t xml:space="preserve">see </w:t>
      </w:r>
      <w:r w:rsidRPr="00C92CF6">
        <w:t>Appendix A.1</w:t>
      </w:r>
      <w:r>
        <w:rPr>
          <w:iCs/>
          <w:color w:val="000000"/>
        </w:rPr>
        <w:t xml:space="preserve"> for more information)</w:t>
      </w:r>
    </w:p>
    <w:p w14:paraId="4F3D1839" w14:textId="77777777" w:rsidR="003B4FB9" w:rsidRPr="007016C6" w:rsidRDefault="003B4FB9" w:rsidP="003B4FB9">
      <w:pPr>
        <w:pStyle w:val="BodyText"/>
      </w:pPr>
      <w:r>
        <w:rPr>
          <w:b/>
        </w:rPr>
        <w:t xml:space="preserve">Type of sign-in info: </w:t>
      </w:r>
      <w:r w:rsidRPr="007016C6">
        <w:t>user name and password</w:t>
      </w:r>
    </w:p>
    <w:p w14:paraId="75D71679" w14:textId="77777777" w:rsidR="003B4FB9" w:rsidRDefault="003B4FB9" w:rsidP="003B4FB9">
      <w:pPr>
        <w:pStyle w:val="BodyText"/>
      </w:pPr>
      <w:r w:rsidRPr="007016C6">
        <w:rPr>
          <w:b/>
        </w:rPr>
        <w:t>User name (optional):</w:t>
      </w:r>
      <w:r>
        <w:t xml:space="preserve"> </w:t>
      </w:r>
      <w:hyperlink r:id="rId36" w:history="1">
        <w:r w:rsidRPr="004F1856">
          <w:rPr>
            <w:rStyle w:val="Hyperlink"/>
            <w:i/>
          </w:rPr>
          <w:t>First_LastName@epam.com</w:t>
        </w:r>
      </w:hyperlink>
    </w:p>
    <w:p w14:paraId="57862301" w14:textId="77777777" w:rsidR="003B4FB9" w:rsidRDefault="003B4FB9" w:rsidP="003B4FB9">
      <w:pPr>
        <w:pStyle w:val="BodyText"/>
      </w:pPr>
      <w:r w:rsidRPr="007016C6">
        <w:rPr>
          <w:b/>
        </w:rPr>
        <w:t>Password (optional):</w:t>
      </w:r>
      <w:r>
        <w:t xml:space="preserve"> your EPAM domain password</w:t>
      </w:r>
    </w:p>
    <w:p w14:paraId="4FF9D1BA" w14:textId="77777777" w:rsidR="003B4FB9" w:rsidRDefault="003B4FB9" w:rsidP="003B4FB9">
      <w:pPr>
        <w:pStyle w:val="BodyText"/>
      </w:pPr>
      <w:r>
        <w:rPr>
          <w:noProof/>
        </w:rPr>
        <w:drawing>
          <wp:inline distT="0" distB="0" distL="0" distR="0" wp14:anchorId="564414F7" wp14:editId="314C5F0F">
            <wp:extent cx="4727390" cy="3519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9888" cy="3529111"/>
                    </a:xfrm>
                    <a:prstGeom prst="rect">
                      <a:avLst/>
                    </a:prstGeom>
                  </pic:spPr>
                </pic:pic>
              </a:graphicData>
            </a:graphic>
          </wp:inline>
        </w:drawing>
      </w:r>
    </w:p>
    <w:p w14:paraId="3DEFA9C8" w14:textId="1E47F58D" w:rsidR="003B4FB9" w:rsidRDefault="003B4FB9" w:rsidP="00BD5318">
      <w:pPr>
        <w:pStyle w:val="ListNumber"/>
        <w:numPr>
          <w:ilvl w:val="0"/>
          <w:numId w:val="148"/>
        </w:numPr>
      </w:pPr>
      <w:r w:rsidRPr="00CA0F58">
        <w:t>To start VPN connection, click Start -&gt; type VPN -&gt; Connect -&gt; EPAM VPN -&gt; Connect.</w:t>
      </w:r>
    </w:p>
    <w:p w14:paraId="2E513600" w14:textId="77777777" w:rsidR="003B4FB9" w:rsidRPr="004E7E37" w:rsidRDefault="003B4FB9" w:rsidP="003B4FB9">
      <w:pPr>
        <w:pStyle w:val="Heading3"/>
      </w:pPr>
      <w:bookmarkStart w:id="162" w:name="_Toc449458210"/>
      <w:bookmarkStart w:id="163" w:name="_Toc449458211"/>
      <w:bookmarkStart w:id="164" w:name="_Toc444777056"/>
      <w:bookmarkStart w:id="165" w:name="_Toc509414157"/>
      <w:bookmarkEnd w:id="162"/>
      <w:bookmarkEnd w:id="163"/>
      <w:r w:rsidRPr="004E7E37">
        <w:t>Setting up your VPN under Windows 10</w:t>
      </w:r>
      <w:bookmarkEnd w:id="164"/>
      <w:bookmarkEnd w:id="165"/>
    </w:p>
    <w:p w14:paraId="7C915764" w14:textId="77777777" w:rsidR="003B4FB9" w:rsidRPr="00484907" w:rsidRDefault="003B4FB9" w:rsidP="00514D7F">
      <w:pPr>
        <w:pStyle w:val="ListNumber"/>
        <w:numPr>
          <w:ilvl w:val="6"/>
          <w:numId w:val="32"/>
        </w:numPr>
        <w:ind w:left="357" w:hanging="357"/>
      </w:pPr>
      <w:r w:rsidRPr="00484907">
        <w:t xml:space="preserve">Right-click Start </w:t>
      </w:r>
      <w:r w:rsidRPr="00484907">
        <w:sym w:font="Wingdings" w:char="F0E0"/>
      </w:r>
      <w:r w:rsidRPr="00484907">
        <w:t xml:space="preserve"> Control Panel </w:t>
      </w:r>
      <w:r w:rsidRPr="00484907">
        <w:sym w:font="Wingdings" w:char="F0E0"/>
      </w:r>
      <w:r w:rsidRPr="00484907">
        <w:t xml:space="preserve"> Network and Internet </w:t>
      </w:r>
      <w:r w:rsidRPr="00484907">
        <w:sym w:font="Wingdings" w:char="F0E0"/>
      </w:r>
      <w:r w:rsidRPr="00484907">
        <w:t xml:space="preserve"> choose Network and Sharing Center </w:t>
      </w:r>
      <w:r w:rsidRPr="00484907">
        <w:sym w:font="Wingdings" w:char="F0E0"/>
      </w:r>
      <w:r w:rsidRPr="00484907">
        <w:t xml:space="preserve"> click on Set up a new connection or network </w:t>
      </w:r>
      <w:r w:rsidRPr="00484907">
        <w:sym w:font="Wingdings" w:char="F0E0"/>
      </w:r>
      <w:r w:rsidRPr="00484907">
        <w:t xml:space="preserve"> select Connect to a workplace</w:t>
      </w:r>
    </w:p>
    <w:p w14:paraId="6ED29CC6" w14:textId="77777777" w:rsidR="003B4FB9" w:rsidRPr="009D37D8" w:rsidRDefault="003B4FB9" w:rsidP="003B4FB9">
      <w:pPr>
        <w:pStyle w:val="BodyText"/>
      </w:pPr>
      <w:r w:rsidRPr="009D37D8">
        <w:rPr>
          <w:noProof/>
        </w:rPr>
        <w:drawing>
          <wp:inline distT="0" distB="0" distL="0" distR="0" wp14:anchorId="4CA1D715" wp14:editId="77C51EBC">
            <wp:extent cx="4457700" cy="2800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7700" cy="2800350"/>
                    </a:xfrm>
                    <a:prstGeom prst="rect">
                      <a:avLst/>
                    </a:prstGeom>
                    <a:noFill/>
                    <a:ln>
                      <a:noFill/>
                    </a:ln>
                  </pic:spPr>
                </pic:pic>
              </a:graphicData>
            </a:graphic>
          </wp:inline>
        </w:drawing>
      </w:r>
    </w:p>
    <w:p w14:paraId="20D5451A" w14:textId="77777777" w:rsidR="003B4FB9" w:rsidRPr="00412DF9" w:rsidRDefault="003B4FB9" w:rsidP="003B4FB9">
      <w:pPr>
        <w:pStyle w:val="BodyText"/>
      </w:pPr>
    </w:p>
    <w:p w14:paraId="30C8C2F3" w14:textId="77777777" w:rsidR="003B4FB9" w:rsidRPr="009D37D8" w:rsidRDefault="003B4FB9" w:rsidP="003B4FB9">
      <w:pPr>
        <w:pStyle w:val="BodyText"/>
      </w:pPr>
      <w:r w:rsidRPr="009D37D8">
        <w:rPr>
          <w:noProof/>
        </w:rPr>
        <w:drawing>
          <wp:inline distT="0" distB="0" distL="0" distR="0" wp14:anchorId="603917E4" wp14:editId="095680F0">
            <wp:extent cx="4638675" cy="2333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2333625"/>
                    </a:xfrm>
                    <a:prstGeom prst="rect">
                      <a:avLst/>
                    </a:prstGeom>
                    <a:noFill/>
                    <a:ln>
                      <a:noFill/>
                    </a:ln>
                  </pic:spPr>
                </pic:pic>
              </a:graphicData>
            </a:graphic>
          </wp:inline>
        </w:drawing>
      </w:r>
    </w:p>
    <w:p w14:paraId="0BC75AA8" w14:textId="77777777" w:rsidR="003B4FB9" w:rsidRPr="004E7E37" w:rsidRDefault="003B4FB9" w:rsidP="003406C6">
      <w:pPr>
        <w:pStyle w:val="ListNumber"/>
        <w:numPr>
          <w:ilvl w:val="6"/>
          <w:numId w:val="32"/>
        </w:numPr>
        <w:ind w:left="357" w:hanging="357"/>
      </w:pPr>
      <w:r w:rsidRPr="004E7E37">
        <w:t xml:space="preserve">Check radio button “No, create a new connection” </w:t>
      </w:r>
      <w:r w:rsidRPr="004E7E37">
        <w:sym w:font="Wingdings" w:char="F0E0"/>
      </w:r>
      <w:r w:rsidRPr="004E7E37">
        <w:t xml:space="preserve"> choose Use my internet connection</w:t>
      </w:r>
      <w:r>
        <w:t xml:space="preserve"> (VPN)</w:t>
      </w:r>
    </w:p>
    <w:p w14:paraId="79ED90EE" w14:textId="77777777" w:rsidR="003B4FB9" w:rsidRPr="004E7E37" w:rsidRDefault="003B4FB9" w:rsidP="003B4FB9">
      <w:pPr>
        <w:pStyle w:val="BodyText"/>
      </w:pPr>
      <w:r w:rsidRPr="009D37D8">
        <w:rPr>
          <w:noProof/>
        </w:rPr>
        <w:drawing>
          <wp:inline distT="0" distB="0" distL="0" distR="0" wp14:anchorId="569D3B5F" wp14:editId="68FB9096">
            <wp:extent cx="3438525" cy="2524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8525" cy="2524125"/>
                    </a:xfrm>
                    <a:prstGeom prst="rect">
                      <a:avLst/>
                    </a:prstGeom>
                    <a:noFill/>
                    <a:ln>
                      <a:noFill/>
                    </a:ln>
                  </pic:spPr>
                </pic:pic>
              </a:graphicData>
            </a:graphic>
          </wp:inline>
        </w:drawing>
      </w:r>
    </w:p>
    <w:p w14:paraId="29DDF99E" w14:textId="77777777" w:rsidR="003B4FB9" w:rsidRPr="004E7E37" w:rsidRDefault="003B4FB9" w:rsidP="003B4FB9">
      <w:pPr>
        <w:pStyle w:val="BodyText"/>
      </w:pPr>
      <w:r w:rsidRPr="009D37D8">
        <w:rPr>
          <w:noProof/>
        </w:rPr>
        <w:drawing>
          <wp:inline distT="0" distB="0" distL="0" distR="0" wp14:anchorId="15E6CBF9" wp14:editId="522BBE23">
            <wp:extent cx="3438525" cy="1990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8525" cy="1990725"/>
                    </a:xfrm>
                    <a:prstGeom prst="rect">
                      <a:avLst/>
                    </a:prstGeom>
                    <a:noFill/>
                    <a:ln>
                      <a:noFill/>
                    </a:ln>
                  </pic:spPr>
                </pic:pic>
              </a:graphicData>
            </a:graphic>
          </wp:inline>
        </w:drawing>
      </w:r>
    </w:p>
    <w:p w14:paraId="43BDDF51" w14:textId="77777777" w:rsidR="003B4FB9" w:rsidRPr="009D37D8" w:rsidRDefault="003B4FB9" w:rsidP="003406C6">
      <w:pPr>
        <w:pStyle w:val="ListNumber"/>
        <w:numPr>
          <w:ilvl w:val="6"/>
          <w:numId w:val="32"/>
        </w:numPr>
        <w:ind w:left="357" w:hanging="357"/>
      </w:pPr>
      <w:r w:rsidRPr="009D37D8">
        <w:t>Fill in the fields as follows:</w:t>
      </w:r>
    </w:p>
    <w:p w14:paraId="662CF3C0" w14:textId="1AE52982" w:rsidR="003B4FB9" w:rsidRPr="003406C6" w:rsidRDefault="003B4FB9" w:rsidP="003406C6">
      <w:pPr>
        <w:pStyle w:val="ListBullet"/>
      </w:pPr>
      <w:r w:rsidRPr="003406C6">
        <w:t>Internet address: vpnmsq.epam.com (see Appendix A.1 for more information)</w:t>
      </w:r>
      <w:r w:rsidR="00A87878">
        <w:t>.</w:t>
      </w:r>
    </w:p>
    <w:p w14:paraId="658FF7F8" w14:textId="53E7EAAB" w:rsidR="003B4FB9" w:rsidRPr="003406C6" w:rsidRDefault="003B4FB9" w:rsidP="003406C6">
      <w:pPr>
        <w:pStyle w:val="ListBullet"/>
      </w:pPr>
      <w:r w:rsidRPr="003406C6">
        <w:t>Destination name: EPAM VPN</w:t>
      </w:r>
      <w:r w:rsidR="00A87878">
        <w:t>.</w:t>
      </w:r>
    </w:p>
    <w:p w14:paraId="5F28E286" w14:textId="4B367DAE" w:rsidR="003B4FB9" w:rsidRPr="00837F79" w:rsidRDefault="00837F79" w:rsidP="003406C6">
      <w:pPr>
        <w:pStyle w:val="ListNumber"/>
        <w:numPr>
          <w:ilvl w:val="6"/>
          <w:numId w:val="32"/>
        </w:numPr>
        <w:ind w:left="357" w:hanging="357"/>
        <w:rPr>
          <w:b/>
        </w:rPr>
      </w:pPr>
      <w:r w:rsidRPr="00BC39DB">
        <w:lastRenderedPageBreak/>
        <w:t xml:space="preserve">Check </w:t>
      </w:r>
      <w:r>
        <w:t>“</w:t>
      </w:r>
      <w:r w:rsidRPr="00BC39DB">
        <w:rPr>
          <w:i/>
        </w:rPr>
        <w:t>Allow other people to use this connection</w:t>
      </w:r>
      <w:r>
        <w:t>” option and c</w:t>
      </w:r>
      <w:r w:rsidR="003B4FB9" w:rsidRPr="004E7E37">
        <w:t>lick</w:t>
      </w:r>
      <w:r w:rsidR="003B4FB9" w:rsidRPr="00837F79">
        <w:rPr>
          <w:b/>
        </w:rPr>
        <w:t xml:space="preserve"> Create</w:t>
      </w:r>
      <w:r>
        <w:rPr>
          <w:b/>
        </w:rPr>
        <w:t>:</w:t>
      </w:r>
    </w:p>
    <w:p w14:paraId="3E870B11" w14:textId="5E63ADE3" w:rsidR="003B4FB9" w:rsidRDefault="00837F79" w:rsidP="003B4FB9">
      <w:pPr>
        <w:pStyle w:val="BodyText"/>
        <w:rPr>
          <w:noProof/>
        </w:rPr>
      </w:pPr>
      <w:r w:rsidRPr="00837F79">
        <w:rPr>
          <w:noProof/>
        </w:rPr>
        <w:t xml:space="preserve"> </w:t>
      </w:r>
      <w:r>
        <w:rPr>
          <w:noProof/>
        </w:rPr>
        <w:drawing>
          <wp:inline distT="0" distB="0" distL="0" distR="0" wp14:anchorId="1C6D860B" wp14:editId="161F4D03">
            <wp:extent cx="3528060" cy="298925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6906" cy="3013698"/>
                    </a:xfrm>
                    <a:prstGeom prst="rect">
                      <a:avLst/>
                    </a:prstGeom>
                  </pic:spPr>
                </pic:pic>
              </a:graphicData>
            </a:graphic>
          </wp:inline>
        </w:drawing>
      </w:r>
    </w:p>
    <w:p w14:paraId="4108FFFD" w14:textId="38C92E6A" w:rsidR="00EA2454" w:rsidRDefault="00EA2454" w:rsidP="00EA2454">
      <w:pPr>
        <w:pStyle w:val="Heading3"/>
      </w:pPr>
      <w:bookmarkStart w:id="166" w:name="_Toc501722547"/>
      <w:bookmarkStart w:id="167" w:name="_Toc501722548"/>
      <w:bookmarkStart w:id="168" w:name="_Toc501722549"/>
      <w:bookmarkStart w:id="169" w:name="_Toc501722550"/>
      <w:bookmarkStart w:id="170" w:name="_Toc501722551"/>
      <w:bookmarkStart w:id="171" w:name="_Toc501722552"/>
      <w:bookmarkStart w:id="172" w:name="_Toc501722553"/>
      <w:bookmarkStart w:id="173" w:name="_Toc501722554"/>
      <w:bookmarkStart w:id="174" w:name="_Toc501722555"/>
      <w:bookmarkStart w:id="175" w:name="_Toc501722556"/>
      <w:bookmarkStart w:id="176" w:name="_Toc501722557"/>
      <w:bookmarkStart w:id="177" w:name="_Toc501722558"/>
      <w:bookmarkStart w:id="178" w:name="_Toc501722559"/>
      <w:bookmarkStart w:id="179" w:name="_Toc501722560"/>
      <w:bookmarkStart w:id="180" w:name="_Toc444777057"/>
      <w:bookmarkStart w:id="181" w:name="_Toc347478590"/>
      <w:bookmarkStart w:id="182" w:name="_Toc347478591"/>
      <w:bookmarkStart w:id="183" w:name="_Toc347478592"/>
      <w:bookmarkStart w:id="184" w:name="_Toc347478593"/>
      <w:bookmarkStart w:id="185" w:name="_Toc347478594"/>
      <w:bookmarkStart w:id="186" w:name="_Toc347478595"/>
      <w:bookmarkStart w:id="187" w:name="_Toc507410137"/>
      <w:bookmarkStart w:id="188" w:name="_Toc507425027"/>
      <w:bookmarkStart w:id="189" w:name="_Toc507410138"/>
      <w:bookmarkStart w:id="190" w:name="_Toc507425028"/>
      <w:bookmarkStart w:id="191" w:name="_Toc507410139"/>
      <w:bookmarkStart w:id="192" w:name="_Toc507425029"/>
      <w:bookmarkStart w:id="193" w:name="_Toc507410140"/>
      <w:bookmarkStart w:id="194" w:name="_Toc507425030"/>
      <w:bookmarkStart w:id="195" w:name="_Toc507410141"/>
      <w:bookmarkStart w:id="196" w:name="_Toc507425031"/>
      <w:bookmarkStart w:id="197" w:name="_Toc507410142"/>
      <w:bookmarkStart w:id="198" w:name="_Toc507425032"/>
      <w:bookmarkStart w:id="199" w:name="_Toc507410143"/>
      <w:bookmarkStart w:id="200" w:name="_Toc507425033"/>
      <w:bookmarkStart w:id="201" w:name="_Toc507410144"/>
      <w:bookmarkStart w:id="202" w:name="_Toc507425034"/>
      <w:bookmarkStart w:id="203" w:name="_Toc507410145"/>
      <w:bookmarkStart w:id="204" w:name="_Toc507425035"/>
      <w:bookmarkStart w:id="205" w:name="_Toc507410146"/>
      <w:bookmarkStart w:id="206" w:name="_Toc507425036"/>
      <w:bookmarkStart w:id="207" w:name="_Toc507410147"/>
      <w:bookmarkStart w:id="208" w:name="_Toc507425037"/>
      <w:bookmarkStart w:id="209" w:name="_Toc507410148"/>
      <w:bookmarkStart w:id="210" w:name="_Toc507425038"/>
      <w:bookmarkStart w:id="211" w:name="_Toc507410149"/>
      <w:bookmarkStart w:id="212" w:name="_Toc507425039"/>
      <w:bookmarkStart w:id="213" w:name="_Toc507410150"/>
      <w:bookmarkStart w:id="214" w:name="_Toc507425040"/>
      <w:bookmarkStart w:id="215" w:name="_Toc507410151"/>
      <w:bookmarkStart w:id="216" w:name="_Toc507425041"/>
      <w:bookmarkStart w:id="217" w:name="_Toc507410152"/>
      <w:bookmarkStart w:id="218" w:name="_Toc507425042"/>
      <w:bookmarkStart w:id="219" w:name="_Toc507410153"/>
      <w:bookmarkStart w:id="220" w:name="_Toc507425043"/>
      <w:bookmarkStart w:id="221" w:name="_Toc507410154"/>
      <w:bookmarkStart w:id="222" w:name="_Toc507425044"/>
      <w:bookmarkStart w:id="223" w:name="_Toc507410155"/>
      <w:bookmarkStart w:id="224" w:name="_Toc507425045"/>
      <w:bookmarkStart w:id="225" w:name="_Toc507410156"/>
      <w:bookmarkStart w:id="226" w:name="_Toc507425046"/>
      <w:bookmarkStart w:id="227" w:name="_Toc507410157"/>
      <w:bookmarkStart w:id="228" w:name="_Toc507425047"/>
      <w:bookmarkStart w:id="229" w:name="_Toc507410158"/>
      <w:bookmarkStart w:id="230" w:name="_Toc507425048"/>
      <w:bookmarkStart w:id="231" w:name="_Toc507410159"/>
      <w:bookmarkStart w:id="232" w:name="_Toc507425049"/>
      <w:bookmarkStart w:id="233" w:name="_Toc507410160"/>
      <w:bookmarkStart w:id="234" w:name="_Toc507425050"/>
      <w:bookmarkStart w:id="235" w:name="_Toc462394951"/>
      <w:bookmarkStart w:id="236" w:name="_Toc509414158"/>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Pr="00133094">
        <w:t xml:space="preserve">Setting up your VPN </w:t>
      </w:r>
      <w:r w:rsidR="008B2681">
        <w:t xml:space="preserve">(L2TP) </w:t>
      </w:r>
      <w:r w:rsidRPr="00133094">
        <w:t xml:space="preserve">under </w:t>
      </w:r>
      <w:r>
        <w:t>Mac OS X 10.12 (Sierra)</w:t>
      </w:r>
      <w:bookmarkEnd w:id="235"/>
      <w:bookmarkEnd w:id="236"/>
    </w:p>
    <w:p w14:paraId="11515F69" w14:textId="77777777" w:rsidR="00EA2454" w:rsidRPr="00A87878" w:rsidRDefault="00EA2454" w:rsidP="00BC39DB">
      <w:pPr>
        <w:pStyle w:val="ListNumber"/>
        <w:numPr>
          <w:ilvl w:val="0"/>
          <w:numId w:val="97"/>
        </w:numPr>
      </w:pPr>
      <w:r w:rsidRPr="00A87878">
        <w:t>Go to the Apple menu and choose System Preferences. Or choose System Preferences from the Dock.</w:t>
      </w:r>
    </w:p>
    <w:p w14:paraId="79C5F218" w14:textId="77777777" w:rsidR="00EA2454" w:rsidRDefault="00EA2454" w:rsidP="00EA2454">
      <w:pPr>
        <w:pStyle w:val="BodyText"/>
      </w:pPr>
      <w:r>
        <w:rPr>
          <w:noProof/>
        </w:rPr>
        <w:drawing>
          <wp:inline distT="0" distB="0" distL="0" distR="0" wp14:anchorId="5EE8DB11" wp14:editId="26291456">
            <wp:extent cx="2019300" cy="1226820"/>
            <wp:effectExtent l="0" t="0" r="0" b="0"/>
            <wp:docPr id="11" name="Picture 11" descr="Description: D:\shara\vpn\Screen shot 2010-07-20 at 9.5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shara\vpn\Screen shot 2010-07-20 at 9.55.01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9300" cy="1226820"/>
                    </a:xfrm>
                    <a:prstGeom prst="rect">
                      <a:avLst/>
                    </a:prstGeom>
                    <a:noFill/>
                    <a:ln>
                      <a:noFill/>
                    </a:ln>
                  </pic:spPr>
                </pic:pic>
              </a:graphicData>
            </a:graphic>
          </wp:inline>
        </w:drawing>
      </w:r>
    </w:p>
    <w:p w14:paraId="39E57057" w14:textId="77777777" w:rsidR="00EA2454" w:rsidRPr="00A87878" w:rsidRDefault="00EA2454" w:rsidP="009B2C2C">
      <w:pPr>
        <w:pStyle w:val="ListNumber"/>
        <w:keepNext w:val="0"/>
        <w:numPr>
          <w:ilvl w:val="0"/>
          <w:numId w:val="97"/>
        </w:numPr>
      </w:pPr>
      <w:r w:rsidRPr="00A87878">
        <w:t>Click on Network system preference.</w:t>
      </w:r>
    </w:p>
    <w:p w14:paraId="3213898E" w14:textId="77777777" w:rsidR="00EA2454" w:rsidRPr="00A87878" w:rsidRDefault="00EA2454" w:rsidP="009B2C2C">
      <w:pPr>
        <w:pStyle w:val="ListNumber"/>
        <w:keepNext w:val="0"/>
        <w:numPr>
          <w:ilvl w:val="0"/>
          <w:numId w:val="97"/>
        </w:numPr>
      </w:pPr>
      <w:r w:rsidRPr="00A87878">
        <w:t>In the Network system preference there is a list of network connections on the left side. Click the '+' icon to make new VPN connection.</w:t>
      </w:r>
    </w:p>
    <w:p w14:paraId="3290DF28" w14:textId="6091E7F4" w:rsidR="00EA2454" w:rsidRDefault="00EA2454" w:rsidP="009B2C2C">
      <w:pPr>
        <w:pStyle w:val="BodyText"/>
        <w:keepLines w:val="0"/>
      </w:pPr>
      <w:r>
        <w:rPr>
          <w:noProof/>
        </w:rPr>
        <w:drawing>
          <wp:inline distT="0" distB="0" distL="0" distR="0" wp14:anchorId="10FDF612" wp14:editId="2E9A98F9">
            <wp:extent cx="3566160" cy="3072384"/>
            <wp:effectExtent l="0" t="0" r="0" b="0"/>
            <wp:docPr id="17" name="Picture 17" descr="Description: D:\shara\vpn\Screen shot 2010-07-20 at 9.40.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D:\shara\vpn\Screen shot 2010-07-20 at 9.40.38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9772" cy="3084111"/>
                    </a:xfrm>
                    <a:prstGeom prst="rect">
                      <a:avLst/>
                    </a:prstGeom>
                    <a:noFill/>
                    <a:ln>
                      <a:noFill/>
                    </a:ln>
                  </pic:spPr>
                </pic:pic>
              </a:graphicData>
            </a:graphic>
          </wp:inline>
        </w:drawing>
      </w:r>
    </w:p>
    <w:p w14:paraId="7ACDE1D0" w14:textId="77777777" w:rsidR="00EA2454" w:rsidRPr="00A87878" w:rsidRDefault="00EA2454" w:rsidP="009B2C2C">
      <w:pPr>
        <w:pStyle w:val="ListNumber"/>
        <w:keepNext w:val="0"/>
        <w:numPr>
          <w:ilvl w:val="0"/>
          <w:numId w:val="97"/>
        </w:numPr>
      </w:pPr>
      <w:r w:rsidRPr="00A87878">
        <w:lastRenderedPageBreak/>
        <w:t>On the new service sheet click on the Interface popup menu to see the list of choices and select VPN.</w:t>
      </w:r>
    </w:p>
    <w:p w14:paraId="475CD210" w14:textId="778559BC" w:rsidR="00EA2454" w:rsidRDefault="00EA2454" w:rsidP="009B2C2C">
      <w:pPr>
        <w:pStyle w:val="BodyText"/>
        <w:keepLines w:val="0"/>
      </w:pPr>
      <w:r>
        <w:rPr>
          <w:noProof/>
        </w:rPr>
        <w:drawing>
          <wp:inline distT="0" distB="0" distL="0" distR="0" wp14:anchorId="194C1970" wp14:editId="6D47D6B3">
            <wp:extent cx="4122420" cy="1909968"/>
            <wp:effectExtent l="0" t="0" r="0" b="0"/>
            <wp:docPr id="18" name="Picture 18" descr="Description: D:\shara\vpn\Screen shot 2010-07-20 at 9.41.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D:\shara\vpn\Screen shot 2010-07-20 at 9.41.00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5100" cy="1915843"/>
                    </a:xfrm>
                    <a:prstGeom prst="rect">
                      <a:avLst/>
                    </a:prstGeom>
                    <a:noFill/>
                    <a:ln>
                      <a:noFill/>
                    </a:ln>
                  </pic:spPr>
                </pic:pic>
              </a:graphicData>
            </a:graphic>
          </wp:inline>
        </w:drawing>
      </w:r>
    </w:p>
    <w:p w14:paraId="4EF3800F" w14:textId="786D289D" w:rsidR="00EA2454" w:rsidRPr="00A87878" w:rsidRDefault="00EA2454" w:rsidP="00BD5318">
      <w:pPr>
        <w:pStyle w:val="ListNumber"/>
        <w:numPr>
          <w:ilvl w:val="0"/>
          <w:numId w:val="97"/>
        </w:numPr>
      </w:pPr>
      <w:r w:rsidRPr="00A87878">
        <w:t xml:space="preserve">Set VPN Type as </w:t>
      </w:r>
      <w:r w:rsidR="007243EB">
        <w:t>L2TP over IPSec</w:t>
      </w:r>
      <w:r w:rsidR="00A87878" w:rsidRPr="00A87878">
        <w:t>.</w:t>
      </w:r>
    </w:p>
    <w:p w14:paraId="6E84ADE4" w14:textId="0EBBF697" w:rsidR="00EA2454" w:rsidRDefault="007243EB" w:rsidP="00EA2454">
      <w:pPr>
        <w:pStyle w:val="BodyText"/>
      </w:pPr>
      <w:r w:rsidRPr="007243EB">
        <w:rPr>
          <w:noProof/>
        </w:rPr>
        <w:t xml:space="preserve"> </w:t>
      </w:r>
      <w:r>
        <w:rPr>
          <w:noProof/>
        </w:rPr>
        <w:drawing>
          <wp:inline distT="0" distB="0" distL="0" distR="0" wp14:anchorId="3F411D88" wp14:editId="4016C213">
            <wp:extent cx="3881755" cy="3256915"/>
            <wp:effectExtent l="0" t="0" r="4445" b="635"/>
            <wp:docPr id="3" name="Picture 3" descr="../Desktop/Screen%20Shot%202016-10-09%20at%2011.27.02%20AM.pn"/>
            <wp:cNvGraphicFramePr/>
            <a:graphic xmlns:a="http://schemas.openxmlformats.org/drawingml/2006/main">
              <a:graphicData uri="http://schemas.openxmlformats.org/drawingml/2006/picture">
                <pic:pic xmlns:pic="http://schemas.openxmlformats.org/drawingml/2006/picture">
                  <pic:nvPicPr>
                    <pic:cNvPr id="3" name="Picture 3" descr="../Desktop/Screen%20Shot%202016-10-09%20at%2011.27.02%20AM.pn"/>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81755" cy="3256915"/>
                    </a:xfrm>
                    <a:prstGeom prst="rect">
                      <a:avLst/>
                    </a:prstGeom>
                    <a:noFill/>
                    <a:ln>
                      <a:noFill/>
                    </a:ln>
                  </pic:spPr>
                </pic:pic>
              </a:graphicData>
            </a:graphic>
          </wp:inline>
        </w:drawing>
      </w:r>
    </w:p>
    <w:p w14:paraId="730FF9FD" w14:textId="070786D2" w:rsidR="00EA2454" w:rsidRPr="00A87878" w:rsidRDefault="00EA2454" w:rsidP="00BD5318">
      <w:pPr>
        <w:pStyle w:val="ListNumber"/>
        <w:numPr>
          <w:ilvl w:val="0"/>
          <w:numId w:val="97"/>
        </w:numPr>
      </w:pPr>
      <w:r w:rsidRPr="00A87878">
        <w:t>Type in Service Name the new connection name</w:t>
      </w:r>
      <w:r w:rsidR="007243EB">
        <w:t xml:space="preserve"> (ex. EPAM VPN)</w:t>
      </w:r>
      <w:r w:rsidR="00A87878" w:rsidRPr="00A87878">
        <w:t>.</w:t>
      </w:r>
    </w:p>
    <w:p w14:paraId="46F649FC" w14:textId="77777777" w:rsidR="00EA2454" w:rsidRPr="00A87878" w:rsidRDefault="00EA2454" w:rsidP="00BD5318">
      <w:pPr>
        <w:pStyle w:val="ListNumber"/>
        <w:numPr>
          <w:ilvl w:val="0"/>
          <w:numId w:val="97"/>
        </w:numPr>
      </w:pPr>
      <w:r w:rsidRPr="00A87878">
        <w:t>Click Create to create a new connection</w:t>
      </w:r>
    </w:p>
    <w:p w14:paraId="718111C0" w14:textId="77777777" w:rsidR="00EA2454" w:rsidRPr="00A87878" w:rsidRDefault="00EA2454" w:rsidP="00BD5318">
      <w:pPr>
        <w:pStyle w:val="ListNumber"/>
        <w:numPr>
          <w:ilvl w:val="0"/>
          <w:numId w:val="97"/>
        </w:numPr>
      </w:pPr>
      <w:r w:rsidRPr="00A87878">
        <w:t xml:space="preserve">Configure your VPN: </w:t>
      </w:r>
    </w:p>
    <w:p w14:paraId="7F92DE58" w14:textId="552297E3" w:rsidR="00EA2454" w:rsidRDefault="00EA2454" w:rsidP="00BD5318">
      <w:pPr>
        <w:pStyle w:val="ListBullet"/>
      </w:pPr>
      <w:r>
        <w:t>Enter in Server Address VPN server name in accordance with your location (ex. vpnpct.epam.com).</w:t>
      </w:r>
    </w:p>
    <w:p w14:paraId="4068CFE1" w14:textId="6E386CAD" w:rsidR="00EA2454" w:rsidRDefault="00EA2454" w:rsidP="00BD5318">
      <w:pPr>
        <w:pStyle w:val="ListBullet"/>
      </w:pPr>
      <w:r>
        <w:t>Enter in Remote ID the same as in Server Address</w:t>
      </w:r>
      <w:r w:rsidR="00A87878">
        <w:t>.</w:t>
      </w:r>
    </w:p>
    <w:p w14:paraId="05AE14E6" w14:textId="3D9EFCC2" w:rsidR="007243EB" w:rsidRDefault="007243EB" w:rsidP="00BD5318">
      <w:pPr>
        <w:pStyle w:val="ListBullet"/>
      </w:pPr>
      <w:r w:rsidRPr="007243EB">
        <w:t xml:space="preserve">In the Account name box, enter your domain username as First_Lastname@epam.com </w:t>
      </w:r>
    </w:p>
    <w:p w14:paraId="0FFBB299" w14:textId="2B29D494" w:rsidR="00EA2454" w:rsidRDefault="007243EB" w:rsidP="00EA2454">
      <w:pPr>
        <w:pStyle w:val="BodyText"/>
      </w:pPr>
      <w:r w:rsidRPr="007243EB">
        <w:rPr>
          <w:noProof/>
        </w:rPr>
        <w:lastRenderedPageBreak/>
        <w:t xml:space="preserve"> </w:t>
      </w:r>
      <w:r>
        <w:rPr>
          <w:noProof/>
        </w:rPr>
        <w:drawing>
          <wp:inline distT="0" distB="0" distL="0" distR="0" wp14:anchorId="50FA3F00" wp14:editId="2B4FB7E5">
            <wp:extent cx="3881755" cy="3277235"/>
            <wp:effectExtent l="0" t="0" r="4445" b="0"/>
            <wp:docPr id="26" name="Picture 26" descr="../Desktop/Screen%20Shot%202016-10-09%20at%2011.29.30%20AM.pn"/>
            <wp:cNvGraphicFramePr/>
            <a:graphic xmlns:a="http://schemas.openxmlformats.org/drawingml/2006/main">
              <a:graphicData uri="http://schemas.openxmlformats.org/drawingml/2006/picture">
                <pic:pic xmlns:pic="http://schemas.openxmlformats.org/drawingml/2006/picture">
                  <pic:nvPicPr>
                    <pic:cNvPr id="5" name="Picture 5" descr="../Desktop/Screen%20Shot%202016-10-09%20at%2011.29.30%20AM.pn"/>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81755" cy="3277235"/>
                    </a:xfrm>
                    <a:prstGeom prst="rect">
                      <a:avLst/>
                    </a:prstGeom>
                    <a:noFill/>
                    <a:ln>
                      <a:noFill/>
                    </a:ln>
                  </pic:spPr>
                </pic:pic>
              </a:graphicData>
            </a:graphic>
          </wp:inline>
        </w:drawing>
      </w:r>
    </w:p>
    <w:p w14:paraId="45FF527A" w14:textId="77777777" w:rsidR="00EA2454" w:rsidRPr="00A87878" w:rsidRDefault="00EA2454" w:rsidP="00BD5318">
      <w:pPr>
        <w:pStyle w:val="ListNumber"/>
        <w:numPr>
          <w:ilvl w:val="0"/>
          <w:numId w:val="97"/>
        </w:numPr>
      </w:pPr>
      <w:r w:rsidRPr="00A87878">
        <w:t>Click Authentication Settings…</w:t>
      </w:r>
    </w:p>
    <w:p w14:paraId="6F0BE351" w14:textId="123D1FCC" w:rsidR="00EA2454" w:rsidRDefault="007243EB" w:rsidP="00EA2454">
      <w:pPr>
        <w:pStyle w:val="ListNumber"/>
        <w:numPr>
          <w:ilvl w:val="0"/>
          <w:numId w:val="0"/>
        </w:numPr>
      </w:pPr>
      <w:r w:rsidRPr="007243EB">
        <w:rPr>
          <w:noProof/>
        </w:rPr>
        <w:t xml:space="preserve"> </w:t>
      </w:r>
      <w:r>
        <w:rPr>
          <w:noProof/>
        </w:rPr>
        <w:drawing>
          <wp:inline distT="0" distB="0" distL="0" distR="0" wp14:anchorId="11BBD403" wp14:editId="6DC12984">
            <wp:extent cx="3767455" cy="3162300"/>
            <wp:effectExtent l="0" t="0" r="4445" b="0"/>
            <wp:docPr id="31" name="Picture 31" descr="../Desktop/Screen%20Shot%202016-10-09%20at%2011.28.55%20AM.pn"/>
            <wp:cNvGraphicFramePr/>
            <a:graphic xmlns:a="http://schemas.openxmlformats.org/drawingml/2006/main">
              <a:graphicData uri="http://schemas.openxmlformats.org/drawingml/2006/picture">
                <pic:pic xmlns:pic="http://schemas.openxmlformats.org/drawingml/2006/picture">
                  <pic:nvPicPr>
                    <pic:cNvPr id="6" name="Picture 6" descr="../Desktop/Screen%20Shot%202016-10-09%20at%2011.28.55%20AM.pn"/>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67455" cy="3162300"/>
                    </a:xfrm>
                    <a:prstGeom prst="rect">
                      <a:avLst/>
                    </a:prstGeom>
                    <a:noFill/>
                    <a:ln>
                      <a:noFill/>
                    </a:ln>
                  </pic:spPr>
                </pic:pic>
              </a:graphicData>
            </a:graphic>
          </wp:inline>
        </w:drawing>
      </w:r>
    </w:p>
    <w:p w14:paraId="2DAA50BE" w14:textId="1A3A6A38" w:rsidR="007243EB" w:rsidRDefault="007243EB" w:rsidP="000344C1">
      <w:pPr>
        <w:pStyle w:val="ListBullet2"/>
      </w:pPr>
      <w:r>
        <w:t>Password is your EPAM domain password</w:t>
      </w:r>
    </w:p>
    <w:p w14:paraId="79E849E8" w14:textId="77777777" w:rsidR="007243EB" w:rsidRDefault="007243EB" w:rsidP="000344C1">
      <w:pPr>
        <w:pStyle w:val="ListNumber"/>
        <w:keepNext w:val="0"/>
        <w:numPr>
          <w:ilvl w:val="0"/>
          <w:numId w:val="97"/>
        </w:numPr>
      </w:pPr>
      <w:r>
        <w:t>To Shared Secret field type (case sensitive), see Appendix В.1 for more information</w:t>
      </w:r>
    </w:p>
    <w:p w14:paraId="5F685505" w14:textId="77777777" w:rsidR="007243EB" w:rsidRDefault="007243EB" w:rsidP="000344C1">
      <w:pPr>
        <w:pStyle w:val="ListNumber"/>
        <w:keepNext w:val="0"/>
        <w:numPr>
          <w:ilvl w:val="0"/>
          <w:numId w:val="97"/>
        </w:numPr>
      </w:pPr>
      <w:r>
        <w:t>Click OK to apply changes and you are set.</w:t>
      </w:r>
    </w:p>
    <w:p w14:paraId="789155C7" w14:textId="77777777" w:rsidR="00EA2454" w:rsidRPr="00A87878" w:rsidRDefault="00EA2454" w:rsidP="000344C1">
      <w:pPr>
        <w:pStyle w:val="ListNumber"/>
        <w:keepNext w:val="0"/>
        <w:numPr>
          <w:ilvl w:val="0"/>
          <w:numId w:val="97"/>
        </w:numPr>
      </w:pPr>
      <w:r w:rsidRPr="00A87878">
        <w:t>To connect to the VPN, you can either choose the VPN configuration from the VPN menu or select your VPN connection in the connection list and click the Connect button.</w:t>
      </w:r>
    </w:p>
    <w:p w14:paraId="7A949BBD" w14:textId="77777777" w:rsidR="00EA2454" w:rsidRDefault="00EA2454" w:rsidP="00A87878">
      <w:pPr>
        <w:pStyle w:val="ListNumber"/>
        <w:numPr>
          <w:ilvl w:val="0"/>
          <w:numId w:val="0"/>
        </w:numPr>
        <w:ind w:left="360" w:hanging="360"/>
      </w:pPr>
      <w:r>
        <w:rPr>
          <w:noProof/>
        </w:rPr>
        <w:lastRenderedPageBreak/>
        <w:drawing>
          <wp:inline distT="0" distB="0" distL="0" distR="0" wp14:anchorId="2AF9A936" wp14:editId="46DD47FF">
            <wp:extent cx="3619500" cy="30784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9500" cy="3078480"/>
                    </a:xfrm>
                    <a:prstGeom prst="rect">
                      <a:avLst/>
                    </a:prstGeom>
                    <a:noFill/>
                    <a:ln>
                      <a:noFill/>
                    </a:ln>
                  </pic:spPr>
                </pic:pic>
              </a:graphicData>
            </a:graphic>
          </wp:inline>
        </w:drawing>
      </w:r>
    </w:p>
    <w:p w14:paraId="36AFDF11" w14:textId="4F47853E" w:rsidR="00EA2454" w:rsidRDefault="00EA2454" w:rsidP="000344C1">
      <w:pPr>
        <w:pStyle w:val="Heading3"/>
        <w:keepNext w:val="0"/>
      </w:pPr>
      <w:bookmarkStart w:id="237" w:name="_Toc462394952"/>
      <w:bookmarkStart w:id="238" w:name="_Toc509414159"/>
      <w:r w:rsidRPr="00133094">
        <w:t xml:space="preserve">Setting up your VPN under </w:t>
      </w:r>
      <w:r>
        <w:t>iOS 1</w:t>
      </w:r>
      <w:r w:rsidR="00FE036A">
        <w:t>1</w:t>
      </w:r>
      <w:bookmarkEnd w:id="237"/>
      <w:bookmarkEnd w:id="238"/>
    </w:p>
    <w:p w14:paraId="4BEF1524" w14:textId="77777777" w:rsidR="00A34F6E" w:rsidRPr="00A87878" w:rsidRDefault="00A34F6E" w:rsidP="00A34F6E">
      <w:pPr>
        <w:pStyle w:val="ListNumber"/>
        <w:keepNext w:val="0"/>
        <w:numPr>
          <w:ilvl w:val="0"/>
          <w:numId w:val="77"/>
        </w:numPr>
      </w:pPr>
      <w:bookmarkStart w:id="239" w:name="_Toc306889415"/>
      <w:bookmarkStart w:id="240" w:name="_Toc306889535"/>
      <w:bookmarkStart w:id="241" w:name="_Toc306889595"/>
      <w:bookmarkStart w:id="242" w:name="_Toc306889658"/>
      <w:bookmarkStart w:id="243" w:name="_Toc306889715"/>
      <w:bookmarkStart w:id="244" w:name="_Toc306890548"/>
      <w:bookmarkStart w:id="245" w:name="_Toc306890739"/>
      <w:bookmarkStart w:id="246" w:name="_Toc306889416"/>
      <w:bookmarkStart w:id="247" w:name="_Toc306889536"/>
      <w:bookmarkStart w:id="248" w:name="_Toc306889596"/>
      <w:bookmarkStart w:id="249" w:name="_Toc306889659"/>
      <w:bookmarkStart w:id="250" w:name="_Toc306889716"/>
      <w:bookmarkStart w:id="251" w:name="_Toc306890549"/>
      <w:bookmarkStart w:id="252" w:name="_Toc306890740"/>
      <w:bookmarkStart w:id="253" w:name="_Toc306889417"/>
      <w:bookmarkStart w:id="254" w:name="_Toc306889537"/>
      <w:bookmarkStart w:id="255" w:name="_Toc306889597"/>
      <w:bookmarkStart w:id="256" w:name="_Toc306889660"/>
      <w:bookmarkStart w:id="257" w:name="_Toc306889717"/>
      <w:bookmarkStart w:id="258" w:name="_Toc306890550"/>
      <w:bookmarkStart w:id="259" w:name="_Toc306890741"/>
      <w:bookmarkStart w:id="260" w:name="_Toc306889418"/>
      <w:bookmarkStart w:id="261" w:name="_Toc306889538"/>
      <w:bookmarkStart w:id="262" w:name="_Toc306889598"/>
      <w:bookmarkStart w:id="263" w:name="_Toc306889661"/>
      <w:bookmarkStart w:id="264" w:name="_Toc306889718"/>
      <w:bookmarkStart w:id="265" w:name="_Toc306890551"/>
      <w:bookmarkStart w:id="266" w:name="_Toc306890742"/>
      <w:bookmarkStart w:id="267" w:name="_Toc306889419"/>
      <w:bookmarkStart w:id="268" w:name="_Toc306889539"/>
      <w:bookmarkStart w:id="269" w:name="_Toc306889599"/>
      <w:bookmarkStart w:id="270" w:name="_Toc306889662"/>
      <w:bookmarkStart w:id="271" w:name="_Toc306889719"/>
      <w:bookmarkStart w:id="272" w:name="_Toc306890552"/>
      <w:bookmarkStart w:id="273" w:name="_Toc306890743"/>
      <w:bookmarkStart w:id="274" w:name="_Toc306889420"/>
      <w:bookmarkStart w:id="275" w:name="_Toc306889540"/>
      <w:bookmarkStart w:id="276" w:name="_Toc306889600"/>
      <w:bookmarkStart w:id="277" w:name="_Toc306889663"/>
      <w:bookmarkStart w:id="278" w:name="_Toc306889720"/>
      <w:bookmarkStart w:id="279" w:name="_Toc306890553"/>
      <w:bookmarkStart w:id="280" w:name="_Toc306890744"/>
      <w:bookmarkStart w:id="281" w:name="_Toc306889421"/>
      <w:bookmarkStart w:id="282" w:name="_Toc306889541"/>
      <w:bookmarkStart w:id="283" w:name="_Toc306889601"/>
      <w:bookmarkStart w:id="284" w:name="_Toc306889664"/>
      <w:bookmarkStart w:id="285" w:name="_Toc306889721"/>
      <w:bookmarkStart w:id="286" w:name="_Toc306890554"/>
      <w:bookmarkStart w:id="287" w:name="_Toc306890745"/>
      <w:bookmarkStart w:id="288" w:name="_Toc306889422"/>
      <w:bookmarkStart w:id="289" w:name="_Toc306889542"/>
      <w:bookmarkStart w:id="290" w:name="_Toc306889602"/>
      <w:bookmarkStart w:id="291" w:name="_Toc306889665"/>
      <w:bookmarkStart w:id="292" w:name="_Toc306889722"/>
      <w:bookmarkStart w:id="293" w:name="_Toc306890555"/>
      <w:bookmarkStart w:id="294" w:name="_Toc306890746"/>
      <w:bookmarkStart w:id="295" w:name="_Toc306889424"/>
      <w:bookmarkStart w:id="296" w:name="_Toc306889544"/>
      <w:bookmarkStart w:id="297" w:name="_Toc306889604"/>
      <w:bookmarkStart w:id="298" w:name="_Toc306889667"/>
      <w:bookmarkStart w:id="299" w:name="_Toc306889724"/>
      <w:bookmarkStart w:id="300" w:name="_Toc306890557"/>
      <w:bookmarkStart w:id="301" w:name="_Toc306890748"/>
      <w:bookmarkStart w:id="302" w:name="_Toc183593039"/>
      <w:bookmarkStart w:id="303" w:name="_Toc183593089"/>
      <w:bookmarkStart w:id="304" w:name="_Toc183593127"/>
      <w:bookmarkStart w:id="305" w:name="_Toc183593243"/>
      <w:bookmarkStart w:id="306" w:name="_Toc183593336"/>
      <w:bookmarkStart w:id="307" w:name="_Toc183593386"/>
      <w:bookmarkStart w:id="308" w:name="_Toc183593420"/>
      <w:bookmarkStart w:id="309" w:name="_Toc362281723"/>
      <w:bookmarkStart w:id="310" w:name="_Toc444777059"/>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r w:rsidRPr="00A87878">
        <w:t>Go to your home screen and tap on “Settings”</w:t>
      </w:r>
    </w:p>
    <w:p w14:paraId="2E0AE251" w14:textId="77777777" w:rsidR="00A34F6E" w:rsidRPr="00153959" w:rsidRDefault="00A34F6E" w:rsidP="00A34F6E">
      <w:pPr>
        <w:shd w:val="clear" w:color="auto" w:fill="FFFFFF"/>
        <w:spacing w:line="375" w:lineRule="atLeast"/>
        <w:rPr>
          <w:rFonts w:ascii="Trebuchet MS" w:hAnsi="Trebuchet MS" w:cs="Helvetica"/>
          <w:color w:val="4B4D4D"/>
        </w:rPr>
      </w:pPr>
      <w:r>
        <w:rPr>
          <w:noProof/>
        </w:rPr>
        <w:drawing>
          <wp:inline distT="0" distB="0" distL="0" distR="0" wp14:anchorId="19EC838A" wp14:editId="7DD8A131">
            <wp:extent cx="2584450" cy="244348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4450" cy="2443480"/>
                    </a:xfrm>
                    <a:prstGeom prst="rect">
                      <a:avLst/>
                    </a:prstGeom>
                    <a:noFill/>
                    <a:ln>
                      <a:noFill/>
                    </a:ln>
                  </pic:spPr>
                </pic:pic>
              </a:graphicData>
            </a:graphic>
          </wp:inline>
        </w:drawing>
      </w:r>
    </w:p>
    <w:p w14:paraId="73D117E2" w14:textId="412636C6" w:rsidR="00A34F6E" w:rsidRPr="00A87878" w:rsidRDefault="00A34F6E" w:rsidP="009B2C2C">
      <w:pPr>
        <w:pStyle w:val="ListNumber"/>
        <w:numPr>
          <w:ilvl w:val="0"/>
          <w:numId w:val="77"/>
        </w:numPr>
      </w:pPr>
      <w:r w:rsidRPr="00A87878">
        <w:lastRenderedPageBreak/>
        <w:t>Tap on “General”</w:t>
      </w:r>
      <w:r>
        <w:t>, then “VPN”</w:t>
      </w:r>
    </w:p>
    <w:p w14:paraId="664A764E" w14:textId="04AA9C51" w:rsidR="00A34F6E" w:rsidRPr="00B449B7" w:rsidRDefault="00A34F6E" w:rsidP="009B2C2C">
      <w:pPr>
        <w:keepNext/>
        <w:shd w:val="clear" w:color="auto" w:fill="FFFFFF"/>
        <w:spacing w:line="375" w:lineRule="atLeast"/>
      </w:pPr>
      <w:r>
        <w:rPr>
          <w:rFonts w:cs="Helvetica"/>
          <w:noProof/>
          <w:color w:val="4B4D4D"/>
        </w:rPr>
        <w:drawing>
          <wp:inline distT="0" distB="0" distL="0" distR="0" wp14:anchorId="20A6B83E" wp14:editId="36F6D40D">
            <wp:extent cx="2540000" cy="338757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3489" cy="3392228"/>
                    </a:xfrm>
                    <a:prstGeom prst="rect">
                      <a:avLst/>
                    </a:prstGeom>
                    <a:noFill/>
                    <a:ln>
                      <a:noFill/>
                    </a:ln>
                  </pic:spPr>
                </pic:pic>
              </a:graphicData>
            </a:graphic>
          </wp:inline>
        </w:drawing>
      </w:r>
    </w:p>
    <w:p w14:paraId="6E13953A" w14:textId="35E44CA6" w:rsidR="00A34F6E" w:rsidRPr="00A87878" w:rsidRDefault="00A34F6E" w:rsidP="009B2C2C">
      <w:pPr>
        <w:pStyle w:val="ListNumber"/>
        <w:numPr>
          <w:ilvl w:val="0"/>
          <w:numId w:val="77"/>
        </w:numPr>
      </w:pPr>
      <w:r w:rsidRPr="00A87878">
        <w:t>Tap on Add “VPN configuration”</w:t>
      </w:r>
    </w:p>
    <w:p w14:paraId="0050D5CC" w14:textId="77777777" w:rsidR="00A34F6E" w:rsidRPr="00811820" w:rsidRDefault="00A34F6E" w:rsidP="00A34F6E">
      <w:pPr>
        <w:keepNext/>
        <w:shd w:val="clear" w:color="auto" w:fill="FFFFFF"/>
        <w:spacing w:line="375" w:lineRule="atLeast"/>
        <w:rPr>
          <w:rFonts w:ascii="Helvetica" w:hAnsi="Helvetica" w:cs="Helvetica"/>
          <w:color w:val="4B4D4D"/>
          <w:sz w:val="23"/>
          <w:szCs w:val="23"/>
        </w:rPr>
      </w:pPr>
      <w:r>
        <w:rPr>
          <w:rFonts w:ascii="Helvetica" w:hAnsi="Helvetica" w:cs="Helvetica"/>
          <w:noProof/>
          <w:color w:val="4B4D4D"/>
          <w:sz w:val="23"/>
          <w:szCs w:val="23"/>
        </w:rPr>
        <w:drawing>
          <wp:inline distT="0" distB="0" distL="0" distR="0" wp14:anchorId="3631D309" wp14:editId="3079D1B8">
            <wp:extent cx="2540000" cy="60851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7579" cy="615120"/>
                    </a:xfrm>
                    <a:prstGeom prst="rect">
                      <a:avLst/>
                    </a:prstGeom>
                    <a:noFill/>
                    <a:ln>
                      <a:noFill/>
                    </a:ln>
                  </pic:spPr>
                </pic:pic>
              </a:graphicData>
            </a:graphic>
          </wp:inline>
        </w:drawing>
      </w:r>
    </w:p>
    <w:p w14:paraId="3826B32D" w14:textId="77777777" w:rsidR="00A34F6E" w:rsidRPr="00A87878" w:rsidRDefault="00A34F6E" w:rsidP="00A34F6E">
      <w:pPr>
        <w:pStyle w:val="ListNumber"/>
        <w:keepNext w:val="0"/>
        <w:numPr>
          <w:ilvl w:val="0"/>
          <w:numId w:val="77"/>
        </w:numPr>
      </w:pPr>
      <w:r w:rsidRPr="00A87878">
        <w:t>Insert Following Info:</w:t>
      </w:r>
    </w:p>
    <w:p w14:paraId="3FB48470" w14:textId="77777777" w:rsidR="00A34F6E" w:rsidRDefault="00A34F6E" w:rsidP="00A34F6E">
      <w:pPr>
        <w:pStyle w:val="ListBullet"/>
      </w:pPr>
      <w:r>
        <w:t>Change VPN connection type to L2TP</w:t>
      </w:r>
    </w:p>
    <w:p w14:paraId="0B49A2AB" w14:textId="77777777" w:rsidR="00A34F6E" w:rsidRPr="00153959" w:rsidRDefault="00A34F6E" w:rsidP="00A34F6E">
      <w:pPr>
        <w:pStyle w:val="ListBullet"/>
        <w:numPr>
          <w:ilvl w:val="0"/>
          <w:numId w:val="0"/>
        </w:numPr>
        <w:ind w:left="720"/>
      </w:pPr>
      <w:r>
        <w:rPr>
          <w:noProof/>
        </w:rPr>
        <w:drawing>
          <wp:inline distT="0" distB="0" distL="0" distR="0" wp14:anchorId="4C6F4454" wp14:editId="639D251A">
            <wp:extent cx="1796800" cy="2044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677" cy="2049112"/>
                    </a:xfrm>
                    <a:prstGeom prst="rect">
                      <a:avLst/>
                    </a:prstGeom>
                    <a:noFill/>
                    <a:ln>
                      <a:noFill/>
                    </a:ln>
                  </pic:spPr>
                </pic:pic>
              </a:graphicData>
            </a:graphic>
          </wp:inline>
        </w:drawing>
      </w:r>
      <w:r>
        <w:rPr>
          <w:noProof/>
        </w:rPr>
        <w:t xml:space="preserve">   </w:t>
      </w:r>
      <w:r>
        <w:rPr>
          <w:noProof/>
        </w:rPr>
        <w:drawing>
          <wp:inline distT="0" distB="0" distL="0" distR="0" wp14:anchorId="1EA54771" wp14:editId="45B26A3B">
            <wp:extent cx="3526621" cy="14159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6865" cy="1416032"/>
                    </a:xfrm>
                    <a:prstGeom prst="rect">
                      <a:avLst/>
                    </a:prstGeom>
                    <a:noFill/>
                    <a:ln>
                      <a:noFill/>
                    </a:ln>
                  </pic:spPr>
                </pic:pic>
              </a:graphicData>
            </a:graphic>
          </wp:inline>
        </w:drawing>
      </w:r>
      <w:r>
        <w:t xml:space="preserve">. </w:t>
      </w:r>
    </w:p>
    <w:p w14:paraId="22F235C4" w14:textId="77777777" w:rsidR="00A34F6E" w:rsidRPr="00153959" w:rsidRDefault="00A34F6E" w:rsidP="00A34F6E">
      <w:pPr>
        <w:pStyle w:val="ListBullet"/>
      </w:pPr>
      <w:r w:rsidRPr="00153959">
        <w:t xml:space="preserve">Description: </w:t>
      </w:r>
      <w:r>
        <w:t xml:space="preserve">Enter new VPN connection name (e.g. </w:t>
      </w:r>
      <w:proofErr w:type="spellStart"/>
      <w:r>
        <w:t>VPNmsq</w:t>
      </w:r>
      <w:proofErr w:type="spellEnd"/>
      <w:r>
        <w:t>).</w:t>
      </w:r>
    </w:p>
    <w:p w14:paraId="41056A28" w14:textId="77777777" w:rsidR="00A34F6E" w:rsidRDefault="00A34F6E" w:rsidP="00A34F6E">
      <w:pPr>
        <w:pStyle w:val="ListBullet"/>
      </w:pPr>
      <w:r w:rsidRPr="00153959">
        <w:t>Server: </w:t>
      </w:r>
      <w:r>
        <w:t>E</w:t>
      </w:r>
      <w:r w:rsidRPr="00662E1B">
        <w:t xml:space="preserve">nter </w:t>
      </w:r>
      <w:proofErr w:type="spellStart"/>
      <w:r w:rsidRPr="00662E1B">
        <w:t>vpn</w:t>
      </w:r>
      <w:proofErr w:type="spellEnd"/>
      <w:r w:rsidRPr="00662E1B">
        <w:t xml:space="preserve"> server name in ac</w:t>
      </w:r>
      <w:r>
        <w:t>cordance with your location (e.g</w:t>
      </w:r>
      <w:r w:rsidRPr="00662E1B">
        <w:t>. vpnmsq.epam.com).</w:t>
      </w:r>
    </w:p>
    <w:p w14:paraId="07C66517" w14:textId="77777777" w:rsidR="00A34F6E" w:rsidRPr="00153959" w:rsidRDefault="00A34F6E" w:rsidP="00A34F6E">
      <w:pPr>
        <w:pStyle w:val="ListBullet"/>
      </w:pPr>
      <w:r w:rsidRPr="00153959">
        <w:t xml:space="preserve">Account: </w:t>
      </w:r>
      <w:r w:rsidRPr="00662E1B">
        <w:t>enter your domain username as First_Lastname@epam.com</w:t>
      </w:r>
      <w:r>
        <w:t>.</w:t>
      </w:r>
    </w:p>
    <w:p w14:paraId="6120CDB0" w14:textId="77777777" w:rsidR="00A34F6E" w:rsidRDefault="00A34F6E" w:rsidP="00A34F6E">
      <w:pPr>
        <w:pStyle w:val="ListBullet"/>
        <w:spacing w:after="240"/>
      </w:pPr>
      <w:r w:rsidRPr="00153959">
        <w:t xml:space="preserve">Password: </w:t>
      </w:r>
      <w:r w:rsidRPr="00662E1B">
        <w:t xml:space="preserve">enter your domain </w:t>
      </w:r>
      <w:r>
        <w:t>password.</w:t>
      </w:r>
    </w:p>
    <w:p w14:paraId="427FCAD4" w14:textId="77777777" w:rsidR="00A34F6E" w:rsidRPr="00153959" w:rsidRDefault="00A34F6E" w:rsidP="00A34F6E">
      <w:pPr>
        <w:pStyle w:val="ListBullet"/>
        <w:spacing w:after="240"/>
      </w:pPr>
      <w:r>
        <w:t>Secret:</w:t>
      </w:r>
      <w:r w:rsidRPr="00A2588C">
        <w:t xml:space="preserve"> </w:t>
      </w:r>
      <w:r>
        <w:t>see Appendix В.1 for more information. Secret is case sensitive.</w:t>
      </w:r>
    </w:p>
    <w:p w14:paraId="3B950474" w14:textId="77777777" w:rsidR="00A34F6E" w:rsidRPr="00153959" w:rsidRDefault="00A34F6E" w:rsidP="009B2C2C">
      <w:pPr>
        <w:shd w:val="clear" w:color="auto" w:fill="FFFFFF"/>
        <w:spacing w:after="375" w:line="375" w:lineRule="atLeast"/>
        <w:rPr>
          <w:rFonts w:ascii="Helvetica" w:hAnsi="Helvetica" w:cs="Helvetica"/>
          <w:color w:val="4B4D4D"/>
          <w:sz w:val="23"/>
          <w:szCs w:val="23"/>
        </w:rPr>
      </w:pPr>
      <w:r>
        <w:rPr>
          <w:rFonts w:ascii="Helvetica" w:hAnsi="Helvetica" w:cs="Helvetica"/>
          <w:noProof/>
          <w:color w:val="4B4D4D"/>
          <w:sz w:val="23"/>
          <w:szCs w:val="23"/>
        </w:rPr>
        <w:lastRenderedPageBreak/>
        <w:drawing>
          <wp:inline distT="0" distB="0" distL="0" distR="0" wp14:anchorId="68A22B67" wp14:editId="306803AF">
            <wp:extent cx="3408881" cy="39052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08881" cy="3905250"/>
                    </a:xfrm>
                    <a:prstGeom prst="rect">
                      <a:avLst/>
                    </a:prstGeom>
                    <a:noFill/>
                    <a:ln>
                      <a:noFill/>
                    </a:ln>
                  </pic:spPr>
                </pic:pic>
              </a:graphicData>
            </a:graphic>
          </wp:inline>
        </w:drawing>
      </w:r>
    </w:p>
    <w:p w14:paraId="3A23AA92" w14:textId="0A10BC81" w:rsidR="00A34F6E" w:rsidRDefault="00A34F6E" w:rsidP="009B2C2C">
      <w:pPr>
        <w:pStyle w:val="ListNumber"/>
        <w:keepNext w:val="0"/>
        <w:numPr>
          <w:ilvl w:val="0"/>
          <w:numId w:val="77"/>
        </w:numPr>
      </w:pPr>
      <w:r>
        <w:t>Tap on “Done</w:t>
      </w:r>
      <w:r w:rsidRPr="00A87878">
        <w:t>”.</w:t>
      </w:r>
    </w:p>
    <w:p w14:paraId="05537CA8" w14:textId="77777777" w:rsidR="00A34F6E" w:rsidRPr="00A87878" w:rsidRDefault="00A34F6E" w:rsidP="00A34F6E">
      <w:pPr>
        <w:pStyle w:val="ListNumber"/>
        <w:keepNext w:val="0"/>
        <w:numPr>
          <w:ilvl w:val="0"/>
          <w:numId w:val="77"/>
        </w:numPr>
      </w:pPr>
      <w:r w:rsidRPr="00A87878">
        <w:t>Tap on “</w:t>
      </w:r>
      <w:proofErr w:type="spellStart"/>
      <w:r>
        <w:t>VPNmsq</w:t>
      </w:r>
      <w:proofErr w:type="spellEnd"/>
      <w:r w:rsidRPr="00A87878">
        <w:t>” and Turn on VPN. </w:t>
      </w:r>
    </w:p>
    <w:p w14:paraId="6EE1F5CC" w14:textId="77777777" w:rsidR="00A34F6E" w:rsidRPr="00153959" w:rsidRDefault="00A34F6E" w:rsidP="00A34F6E">
      <w:pPr>
        <w:shd w:val="clear" w:color="auto" w:fill="FFFFFF"/>
        <w:spacing w:after="375" w:line="375" w:lineRule="atLeast"/>
        <w:rPr>
          <w:rFonts w:ascii="Helvetica" w:hAnsi="Helvetica" w:cs="Helvetica"/>
          <w:color w:val="4B4D4D"/>
          <w:sz w:val="23"/>
          <w:szCs w:val="23"/>
        </w:rPr>
      </w:pPr>
      <w:r>
        <w:rPr>
          <w:rFonts w:ascii="Helvetica" w:hAnsi="Helvetica" w:cs="Helvetica"/>
          <w:noProof/>
          <w:color w:val="4B4D4D"/>
          <w:sz w:val="23"/>
          <w:szCs w:val="23"/>
        </w:rPr>
        <w:drawing>
          <wp:inline distT="0" distB="0" distL="0" distR="0" wp14:anchorId="21620E51" wp14:editId="49CC06AD">
            <wp:extent cx="2419350" cy="237272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3765" cy="2377054"/>
                    </a:xfrm>
                    <a:prstGeom prst="rect">
                      <a:avLst/>
                    </a:prstGeom>
                    <a:noFill/>
                    <a:ln>
                      <a:noFill/>
                    </a:ln>
                  </pic:spPr>
                </pic:pic>
              </a:graphicData>
            </a:graphic>
          </wp:inline>
        </w:drawing>
      </w:r>
    </w:p>
    <w:p w14:paraId="6D9F78DC" w14:textId="77777777" w:rsidR="00A34F6E" w:rsidRDefault="00A34F6E" w:rsidP="00A34F6E">
      <w:pPr>
        <w:pStyle w:val="ListNumber"/>
        <w:keepNext w:val="0"/>
        <w:numPr>
          <w:ilvl w:val="0"/>
          <w:numId w:val="77"/>
        </w:numPr>
      </w:pPr>
      <w:r w:rsidRPr="00A87878">
        <w:t>EPAM VPN is Connected Now.</w:t>
      </w:r>
    </w:p>
    <w:p w14:paraId="7C84A34E" w14:textId="77777777" w:rsidR="003B4FB9" w:rsidRPr="00133094" w:rsidRDefault="003B4FB9" w:rsidP="003B4FB9">
      <w:pPr>
        <w:pStyle w:val="Heading3"/>
      </w:pPr>
      <w:bookmarkStart w:id="311" w:name="_Toc509414160"/>
      <w:r w:rsidRPr="00133094">
        <w:lastRenderedPageBreak/>
        <w:t>Setting up your VPN under Ubuntu 12.04</w:t>
      </w:r>
      <w:r>
        <w:t>.</w:t>
      </w:r>
      <w:bookmarkEnd w:id="309"/>
      <w:bookmarkEnd w:id="310"/>
      <w:bookmarkEnd w:id="311"/>
    </w:p>
    <w:p w14:paraId="0779DF73" w14:textId="77777777" w:rsidR="003B4FB9" w:rsidRPr="00405B2D" w:rsidRDefault="003B4FB9" w:rsidP="00D65795">
      <w:pPr>
        <w:pStyle w:val="ListNumber"/>
        <w:numPr>
          <w:ilvl w:val="0"/>
          <w:numId w:val="78"/>
        </w:numPr>
      </w:pPr>
      <w:r w:rsidRPr="00405B2D">
        <w:t>Open Dash and run Network Connections tool</w:t>
      </w:r>
      <w:r>
        <w:t>.</w:t>
      </w:r>
    </w:p>
    <w:p w14:paraId="697DF8D8" w14:textId="77777777" w:rsidR="003B4FB9" w:rsidRDefault="003B4FB9" w:rsidP="003B4FB9">
      <w:pPr>
        <w:pStyle w:val="BodyText"/>
      </w:pPr>
      <w:r w:rsidRPr="00405B2D">
        <w:rPr>
          <w:noProof/>
        </w:rPr>
        <w:drawing>
          <wp:inline distT="0" distB="0" distL="0" distR="0" wp14:anchorId="7E7F0628" wp14:editId="6A1C363F">
            <wp:extent cx="2004695" cy="1125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04695" cy="1125855"/>
                    </a:xfrm>
                    <a:prstGeom prst="rect">
                      <a:avLst/>
                    </a:prstGeom>
                    <a:solidFill>
                      <a:srgbClr val="FFFFFF"/>
                    </a:solidFill>
                  </pic:spPr>
                </pic:pic>
              </a:graphicData>
            </a:graphic>
          </wp:inline>
        </w:drawing>
      </w:r>
    </w:p>
    <w:p w14:paraId="20C06DE8" w14:textId="77777777" w:rsidR="003B4FB9" w:rsidRDefault="003B4FB9" w:rsidP="00B449B7">
      <w:pPr>
        <w:pStyle w:val="ListNumber"/>
        <w:numPr>
          <w:ilvl w:val="0"/>
          <w:numId w:val="78"/>
        </w:numPr>
      </w:pPr>
      <w:r w:rsidRPr="00405B2D">
        <w:t xml:space="preserve">At </w:t>
      </w:r>
      <w:r w:rsidRPr="00B449B7">
        <w:t>VPN</w:t>
      </w:r>
      <w:r w:rsidRPr="00405B2D">
        <w:t xml:space="preserve"> tab </w:t>
      </w:r>
      <w:r w:rsidRPr="00D65795">
        <w:t>click</w:t>
      </w:r>
      <w:r w:rsidRPr="00405B2D">
        <w:t xml:space="preserve"> </w:t>
      </w:r>
      <w:r w:rsidRPr="00B449B7">
        <w:t>Add</w:t>
      </w:r>
      <w:r w:rsidRPr="00405B2D">
        <w:t xml:space="preserve"> to create </w:t>
      </w:r>
      <w:r>
        <w:t xml:space="preserve">a </w:t>
      </w:r>
      <w:r w:rsidRPr="00405B2D">
        <w:t>new VPN connection</w:t>
      </w:r>
      <w:r>
        <w:t>.</w:t>
      </w:r>
    </w:p>
    <w:p w14:paraId="1145254A" w14:textId="77777777" w:rsidR="003B4FB9" w:rsidRDefault="003B4FB9" w:rsidP="003B4FB9">
      <w:pPr>
        <w:pStyle w:val="BodyText"/>
      </w:pPr>
      <w:r w:rsidRPr="00405B2D">
        <w:rPr>
          <w:noProof/>
        </w:rPr>
        <w:drawing>
          <wp:inline distT="0" distB="0" distL="0" distR="0" wp14:anchorId="575A09B1" wp14:editId="3432C057">
            <wp:extent cx="2391410" cy="1628775"/>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91410" cy="1628775"/>
                    </a:xfrm>
                    <a:prstGeom prst="rect">
                      <a:avLst/>
                    </a:prstGeom>
                    <a:solidFill>
                      <a:srgbClr val="FFFFFF"/>
                    </a:solidFill>
                  </pic:spPr>
                </pic:pic>
              </a:graphicData>
            </a:graphic>
          </wp:inline>
        </w:drawing>
      </w:r>
    </w:p>
    <w:p w14:paraId="24B450B7" w14:textId="77777777" w:rsidR="003B4FB9" w:rsidRPr="00405B2D" w:rsidRDefault="003B4FB9" w:rsidP="00362479">
      <w:pPr>
        <w:pStyle w:val="ListNumber"/>
        <w:numPr>
          <w:ilvl w:val="0"/>
          <w:numId w:val="78"/>
        </w:numPr>
      </w:pPr>
      <w:r w:rsidRPr="00405B2D">
        <w:t xml:space="preserve">Choose Point-to-Point Tunneling Protocol (PPTP) as </w:t>
      </w:r>
      <w:r>
        <w:t xml:space="preserve">a </w:t>
      </w:r>
      <w:r w:rsidRPr="00405B2D">
        <w:t xml:space="preserve">type </w:t>
      </w:r>
      <w:r>
        <w:t xml:space="preserve">of </w:t>
      </w:r>
      <w:r w:rsidRPr="00405B2D">
        <w:t>VPN Connection and click Create...</w:t>
      </w:r>
    </w:p>
    <w:p w14:paraId="3489453D" w14:textId="77777777" w:rsidR="003B4FB9" w:rsidRDefault="003B4FB9" w:rsidP="003B4FB9">
      <w:pPr>
        <w:pStyle w:val="BodyText"/>
      </w:pPr>
      <w:r w:rsidRPr="00405B2D">
        <w:rPr>
          <w:noProof/>
        </w:rPr>
        <w:drawing>
          <wp:inline distT="0" distB="0" distL="0" distR="0" wp14:anchorId="1A0998CF" wp14:editId="7D37F072">
            <wp:extent cx="3178810" cy="12668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8810" cy="1266825"/>
                    </a:xfrm>
                    <a:prstGeom prst="rect">
                      <a:avLst/>
                    </a:prstGeom>
                    <a:solidFill>
                      <a:srgbClr val="FFFFFF"/>
                    </a:solidFill>
                  </pic:spPr>
                </pic:pic>
              </a:graphicData>
            </a:graphic>
          </wp:inline>
        </w:drawing>
      </w:r>
    </w:p>
    <w:p w14:paraId="1131F6F3" w14:textId="77777777" w:rsidR="003B4FB9" w:rsidRPr="00405B2D" w:rsidRDefault="003B4FB9" w:rsidP="00362479">
      <w:pPr>
        <w:pStyle w:val="ListNumber"/>
        <w:numPr>
          <w:ilvl w:val="0"/>
          <w:numId w:val="78"/>
        </w:numPr>
      </w:pPr>
      <w:r>
        <w:t>At</w:t>
      </w:r>
      <w:r w:rsidRPr="00405B2D">
        <w:t xml:space="preserve"> </w:t>
      </w:r>
      <w:r w:rsidRPr="00405B2D">
        <w:rPr>
          <w:b/>
          <w:bCs/>
        </w:rPr>
        <w:t>IPv4 Settings</w:t>
      </w:r>
      <w:r w:rsidRPr="00405B2D">
        <w:t xml:space="preserve"> tab, enter </w:t>
      </w:r>
      <w:r>
        <w:t xml:space="preserve">the </w:t>
      </w:r>
      <w:r w:rsidRPr="00D65795">
        <w:t>following</w:t>
      </w:r>
      <w:r w:rsidRPr="00405B2D">
        <w:t xml:space="preserve"> information:</w:t>
      </w:r>
    </w:p>
    <w:p w14:paraId="44DB8E2F" w14:textId="77777777" w:rsidR="003B4FB9" w:rsidRPr="00D65795" w:rsidRDefault="003B4FB9" w:rsidP="00D65795">
      <w:pPr>
        <w:pStyle w:val="ListBullet"/>
      </w:pPr>
      <w:r w:rsidRPr="00D65795">
        <w:t>In the Method box, select Automatic (VPN) addresses only.</w:t>
      </w:r>
    </w:p>
    <w:p w14:paraId="35EA8CF9" w14:textId="77777777" w:rsidR="003B4FB9" w:rsidRPr="00D65795" w:rsidRDefault="003B4FB9" w:rsidP="00D65795">
      <w:pPr>
        <w:pStyle w:val="ListBullet"/>
      </w:pPr>
      <w:r w:rsidRPr="00D65795">
        <w:t>In the DNS servers box, enter DNS server addresses in accordance with your location (</w:t>
      </w:r>
      <w:proofErr w:type="spellStart"/>
      <w:r w:rsidRPr="00D65795">
        <w:t>e.x</w:t>
      </w:r>
      <w:proofErr w:type="spellEnd"/>
      <w:r w:rsidRPr="00D65795">
        <w:t>. 10.6.0.6, 10.6.0.16).</w:t>
      </w:r>
    </w:p>
    <w:p w14:paraId="022EF584" w14:textId="77777777" w:rsidR="003B4FB9" w:rsidRPr="00D65795" w:rsidRDefault="003B4FB9" w:rsidP="00D65795">
      <w:pPr>
        <w:pStyle w:val="ListBullet"/>
      </w:pPr>
      <w:r w:rsidRPr="00D65795">
        <w:t>In the Search domains box, enter search domain address in accordance with your location (</w:t>
      </w:r>
      <w:proofErr w:type="spellStart"/>
      <w:r w:rsidRPr="00D65795">
        <w:t>e.x</w:t>
      </w:r>
      <w:proofErr w:type="spellEnd"/>
      <w:r w:rsidRPr="00D65795">
        <w:t>. minsk.epam.com).</w:t>
      </w:r>
    </w:p>
    <w:p w14:paraId="5E8D8040" w14:textId="7F05B70D" w:rsidR="003B4FB9" w:rsidRDefault="003B4FB9" w:rsidP="003B4FB9">
      <w:pPr>
        <w:pStyle w:val="BodyText"/>
      </w:pPr>
      <w:r>
        <w:rPr>
          <w:noProof/>
        </w:rPr>
        <w:lastRenderedPageBreak/>
        <w:drawing>
          <wp:inline distT="0" distB="0" distL="0" distR="0" wp14:anchorId="66104EE8" wp14:editId="34A62D9B">
            <wp:extent cx="3819565" cy="269557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27667" cy="2701293"/>
                    </a:xfrm>
                    <a:prstGeom prst="rect">
                      <a:avLst/>
                    </a:prstGeom>
                    <a:solidFill>
                      <a:srgbClr val="FFFFFF"/>
                    </a:solidFill>
                  </pic:spPr>
                </pic:pic>
              </a:graphicData>
            </a:graphic>
          </wp:inline>
        </w:drawing>
      </w:r>
    </w:p>
    <w:p w14:paraId="757DF309" w14:textId="77777777" w:rsidR="003B4FB9" w:rsidRPr="00405B2D" w:rsidRDefault="003B4FB9" w:rsidP="00362479">
      <w:pPr>
        <w:pStyle w:val="ListNumber"/>
        <w:numPr>
          <w:ilvl w:val="0"/>
          <w:numId w:val="78"/>
        </w:numPr>
      </w:pPr>
      <w:r w:rsidRPr="00405B2D">
        <w:t xml:space="preserve">At </w:t>
      </w:r>
      <w:r w:rsidRPr="00405B2D">
        <w:rPr>
          <w:b/>
          <w:bCs/>
        </w:rPr>
        <w:t>VPN</w:t>
      </w:r>
      <w:r w:rsidRPr="00405B2D">
        <w:t xml:space="preserve"> tab, enter </w:t>
      </w:r>
      <w:r w:rsidRPr="00D65795">
        <w:t>your</w:t>
      </w:r>
      <w:r w:rsidRPr="00405B2D">
        <w:t xml:space="preserve"> VPN information:</w:t>
      </w:r>
    </w:p>
    <w:p w14:paraId="7BE1A4AA" w14:textId="77777777" w:rsidR="003B4FB9" w:rsidRPr="00405B2D" w:rsidRDefault="003B4FB9" w:rsidP="00D65795">
      <w:pPr>
        <w:pStyle w:val="ListBullet"/>
      </w:pPr>
      <w:r w:rsidRPr="00405B2D">
        <w:t xml:space="preserve">In the </w:t>
      </w:r>
      <w:r w:rsidRPr="00405B2D">
        <w:rPr>
          <w:b/>
          <w:bCs/>
        </w:rPr>
        <w:t>Connection name</w:t>
      </w:r>
      <w:r w:rsidRPr="00405B2D">
        <w:t xml:space="preserve"> box, enter your preferred connection name.</w:t>
      </w:r>
    </w:p>
    <w:p w14:paraId="1A770C77" w14:textId="77777777" w:rsidR="003B4FB9" w:rsidRPr="00405B2D" w:rsidRDefault="003B4FB9" w:rsidP="00D65795">
      <w:pPr>
        <w:pStyle w:val="ListBullet"/>
      </w:pPr>
      <w:r w:rsidRPr="00405B2D">
        <w:t xml:space="preserve">In the </w:t>
      </w:r>
      <w:r w:rsidRPr="00405B2D">
        <w:rPr>
          <w:b/>
          <w:bCs/>
        </w:rPr>
        <w:t>Gateway</w:t>
      </w:r>
      <w:r w:rsidRPr="00405B2D">
        <w:t xml:space="preserve"> box, enter </w:t>
      </w:r>
      <w:proofErr w:type="spellStart"/>
      <w:r w:rsidRPr="00405B2D">
        <w:t>vpn</w:t>
      </w:r>
      <w:proofErr w:type="spellEnd"/>
      <w:r w:rsidRPr="00405B2D">
        <w:t xml:space="preserve"> server name in accordance with your location (</w:t>
      </w:r>
      <w:proofErr w:type="spellStart"/>
      <w:r w:rsidRPr="00405B2D">
        <w:t>e.x</w:t>
      </w:r>
      <w:proofErr w:type="spellEnd"/>
      <w:r w:rsidRPr="00405B2D">
        <w:t xml:space="preserve">. </w:t>
      </w:r>
      <w:r w:rsidRPr="00405B2D">
        <w:rPr>
          <w:b/>
          <w:bCs/>
        </w:rPr>
        <w:t>vpnmsq.epam.com</w:t>
      </w:r>
      <w:r w:rsidRPr="00405B2D">
        <w:t>).</w:t>
      </w:r>
    </w:p>
    <w:p w14:paraId="6425EAB3" w14:textId="77777777" w:rsidR="003B4FB9" w:rsidRPr="00405B2D" w:rsidRDefault="003B4FB9" w:rsidP="00D65795">
      <w:pPr>
        <w:pStyle w:val="ListBullet"/>
      </w:pPr>
      <w:r w:rsidRPr="00405B2D">
        <w:t xml:space="preserve">In the </w:t>
      </w:r>
      <w:r w:rsidRPr="00405B2D">
        <w:rPr>
          <w:b/>
          <w:bCs/>
        </w:rPr>
        <w:t>User name</w:t>
      </w:r>
      <w:r w:rsidRPr="00405B2D">
        <w:t xml:space="preserve"> box, enter your domain username as </w:t>
      </w:r>
      <w:hyperlink r:id="rId61" w:history="1">
        <w:r w:rsidRPr="00405B2D">
          <w:rPr>
            <w:rStyle w:val="Hyperlink"/>
          </w:rPr>
          <w:t>Firstname_Lastname@epam.com</w:t>
        </w:r>
      </w:hyperlink>
      <w:r w:rsidRPr="00405B2D">
        <w:t>.</w:t>
      </w:r>
    </w:p>
    <w:p w14:paraId="1DA9BB15" w14:textId="77777777" w:rsidR="003B4FB9" w:rsidRPr="00405B2D" w:rsidRDefault="003B4FB9" w:rsidP="00D65795">
      <w:pPr>
        <w:pStyle w:val="ListBullet"/>
      </w:pPr>
      <w:r w:rsidRPr="00405B2D">
        <w:t xml:space="preserve">In the </w:t>
      </w:r>
      <w:r w:rsidRPr="00405B2D">
        <w:rPr>
          <w:b/>
          <w:bCs/>
        </w:rPr>
        <w:t>Password</w:t>
      </w:r>
      <w:r w:rsidRPr="00405B2D">
        <w:t xml:space="preserve"> box, select </w:t>
      </w:r>
      <w:r w:rsidRPr="00405B2D">
        <w:rPr>
          <w:b/>
          <w:bCs/>
        </w:rPr>
        <w:t>Always Ask</w:t>
      </w:r>
      <w:r w:rsidRPr="00405B2D">
        <w:t>.</w:t>
      </w:r>
    </w:p>
    <w:p w14:paraId="137AD73E" w14:textId="77777777" w:rsidR="003B4FB9" w:rsidRPr="00405B2D" w:rsidRDefault="003B4FB9" w:rsidP="000344C1">
      <w:pPr>
        <w:pStyle w:val="ListBullet"/>
      </w:pPr>
      <w:r w:rsidRPr="00405B2D">
        <w:t xml:space="preserve">Make sure that both </w:t>
      </w:r>
      <w:r w:rsidRPr="00405B2D">
        <w:rPr>
          <w:b/>
          <w:bCs/>
        </w:rPr>
        <w:t>Connect automatically</w:t>
      </w:r>
      <w:r w:rsidRPr="00405B2D">
        <w:t xml:space="preserve"> and </w:t>
      </w:r>
      <w:r w:rsidRPr="00405B2D">
        <w:rPr>
          <w:b/>
          <w:bCs/>
        </w:rPr>
        <w:t xml:space="preserve">Available to all </w:t>
      </w:r>
      <w:proofErr w:type="gramStart"/>
      <w:r w:rsidRPr="00405B2D">
        <w:rPr>
          <w:b/>
          <w:bCs/>
        </w:rPr>
        <w:t>users</w:t>
      </w:r>
      <w:proofErr w:type="gramEnd"/>
      <w:r w:rsidRPr="00405B2D">
        <w:t xml:space="preserve"> options are unchecked.</w:t>
      </w:r>
    </w:p>
    <w:p w14:paraId="6AA02B5B" w14:textId="3FC56DBD" w:rsidR="003B4FB9" w:rsidRDefault="003B4FB9" w:rsidP="000344C1">
      <w:pPr>
        <w:pStyle w:val="BodyText"/>
        <w:keepLines w:val="0"/>
      </w:pPr>
      <w:r w:rsidRPr="00405B2D">
        <w:rPr>
          <w:noProof/>
        </w:rPr>
        <w:drawing>
          <wp:inline distT="0" distB="0" distL="0" distR="0" wp14:anchorId="6D01063D" wp14:editId="508BB824">
            <wp:extent cx="4144053" cy="27622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57173" cy="2770995"/>
                    </a:xfrm>
                    <a:prstGeom prst="rect">
                      <a:avLst/>
                    </a:prstGeom>
                    <a:solidFill>
                      <a:srgbClr val="FFFFFF"/>
                    </a:solidFill>
                  </pic:spPr>
                </pic:pic>
              </a:graphicData>
            </a:graphic>
          </wp:inline>
        </w:drawing>
      </w:r>
    </w:p>
    <w:p w14:paraId="1DAC26FD" w14:textId="77777777" w:rsidR="003B4FB9" w:rsidRPr="00405B2D" w:rsidRDefault="003B4FB9" w:rsidP="000344C1">
      <w:pPr>
        <w:pStyle w:val="ListNumber"/>
        <w:keepNext w:val="0"/>
        <w:numPr>
          <w:ilvl w:val="0"/>
          <w:numId w:val="78"/>
        </w:numPr>
      </w:pPr>
      <w:r w:rsidRPr="00405B2D">
        <w:t xml:space="preserve">Click </w:t>
      </w:r>
      <w:r w:rsidRPr="00D65795">
        <w:t>Advanced</w:t>
      </w:r>
      <w:r w:rsidRPr="00405B2D">
        <w:t xml:space="preserve">... to setup </w:t>
      </w:r>
      <w:r w:rsidRPr="003D69E0">
        <w:t>PPTP Advanced Options</w:t>
      </w:r>
      <w:r w:rsidRPr="00405B2D">
        <w:t>.</w:t>
      </w:r>
    </w:p>
    <w:p w14:paraId="70608515" w14:textId="77777777" w:rsidR="003B4FB9" w:rsidRPr="00405B2D" w:rsidRDefault="003B4FB9" w:rsidP="000344C1">
      <w:pPr>
        <w:pStyle w:val="BodyText"/>
        <w:keepLines w:val="0"/>
      </w:pPr>
      <w:r w:rsidRPr="00405B2D">
        <w:t xml:space="preserve">Uncheck all </w:t>
      </w:r>
      <w:r w:rsidRPr="003D69E0">
        <w:rPr>
          <w:b/>
        </w:rPr>
        <w:t>Authentication method</w:t>
      </w:r>
      <w:r w:rsidRPr="00405B2D">
        <w:t xml:space="preserve"> options but </w:t>
      </w:r>
      <w:r w:rsidRPr="003D69E0">
        <w:rPr>
          <w:b/>
        </w:rPr>
        <w:t xml:space="preserve">MSCHAP </w:t>
      </w:r>
      <w:r w:rsidRPr="00405B2D">
        <w:t xml:space="preserve">and </w:t>
      </w:r>
      <w:r w:rsidRPr="003D69E0">
        <w:rPr>
          <w:b/>
        </w:rPr>
        <w:t>MSCHAPv2</w:t>
      </w:r>
      <w:r w:rsidRPr="00405B2D">
        <w:t>.</w:t>
      </w:r>
    </w:p>
    <w:p w14:paraId="41DE7A47" w14:textId="77777777" w:rsidR="003B4FB9" w:rsidRPr="00405B2D" w:rsidRDefault="003B4FB9" w:rsidP="000344C1">
      <w:pPr>
        <w:pStyle w:val="BodyText"/>
        <w:keepLines w:val="0"/>
      </w:pPr>
      <w:r w:rsidRPr="00405B2D">
        <w:t xml:space="preserve">Check </w:t>
      </w:r>
      <w:r w:rsidRPr="003D69E0">
        <w:rPr>
          <w:b/>
        </w:rPr>
        <w:t>Use Point-to-Point Encryption (MPPE)</w:t>
      </w:r>
      <w:r w:rsidRPr="00405B2D">
        <w:t xml:space="preserve"> option.</w:t>
      </w:r>
    </w:p>
    <w:p w14:paraId="0F05D52E" w14:textId="2BB66EFA" w:rsidR="003B4FB9" w:rsidRDefault="003B4FB9" w:rsidP="003B4FB9">
      <w:pPr>
        <w:pStyle w:val="BodyText"/>
      </w:pPr>
      <w:r>
        <w:rPr>
          <w:noProof/>
        </w:rPr>
        <w:lastRenderedPageBreak/>
        <w:drawing>
          <wp:inline distT="0" distB="0" distL="0" distR="0" wp14:anchorId="0B9458BA" wp14:editId="6255D9DD">
            <wp:extent cx="2028825" cy="325277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31233" cy="3256635"/>
                    </a:xfrm>
                    <a:prstGeom prst="rect">
                      <a:avLst/>
                    </a:prstGeom>
                    <a:solidFill>
                      <a:srgbClr val="FFFFFF"/>
                    </a:solidFill>
                  </pic:spPr>
                </pic:pic>
              </a:graphicData>
            </a:graphic>
          </wp:inline>
        </w:drawing>
      </w:r>
    </w:p>
    <w:p w14:paraId="6DD001F3" w14:textId="77777777" w:rsidR="003B4FB9" w:rsidRDefault="003B4FB9" w:rsidP="00362479">
      <w:pPr>
        <w:pStyle w:val="ListNumber"/>
        <w:numPr>
          <w:ilvl w:val="0"/>
          <w:numId w:val="78"/>
        </w:numPr>
      </w:pPr>
      <w:r w:rsidRPr="00405B2D">
        <w:t xml:space="preserve">Click </w:t>
      </w:r>
      <w:r w:rsidRPr="00405B2D">
        <w:rPr>
          <w:b/>
          <w:bCs/>
        </w:rPr>
        <w:t>OK</w:t>
      </w:r>
      <w:r w:rsidRPr="00405B2D">
        <w:t xml:space="preserve"> </w:t>
      </w:r>
      <w:r w:rsidRPr="00D65795">
        <w:t>then</w:t>
      </w:r>
      <w:r w:rsidRPr="00405B2D">
        <w:t xml:space="preserve"> </w:t>
      </w:r>
      <w:r w:rsidRPr="00405B2D">
        <w:rPr>
          <w:b/>
          <w:bCs/>
        </w:rPr>
        <w:t>Save...</w:t>
      </w:r>
      <w:r w:rsidRPr="00405B2D">
        <w:t xml:space="preserve"> to save the VPN connection.</w:t>
      </w:r>
    </w:p>
    <w:p w14:paraId="5FE7C8FA" w14:textId="77777777" w:rsidR="003B4FB9" w:rsidRDefault="003B4FB9" w:rsidP="003B4FB9">
      <w:pPr>
        <w:pStyle w:val="Heading3"/>
      </w:pPr>
      <w:bookmarkStart w:id="312" w:name="_Toc509414161"/>
      <w:r w:rsidRPr="001B49B4">
        <w:t>Setting up your VPN under Android</w:t>
      </w:r>
      <w:bookmarkEnd w:id="312"/>
    </w:p>
    <w:p w14:paraId="5A1608D8" w14:textId="77777777" w:rsidR="003B4FB9" w:rsidRPr="001B49B4" w:rsidRDefault="003B4FB9" w:rsidP="00D65795">
      <w:pPr>
        <w:pStyle w:val="ListNumber"/>
        <w:numPr>
          <w:ilvl w:val="0"/>
          <w:numId w:val="79"/>
        </w:numPr>
        <w:spacing w:after="240"/>
      </w:pPr>
      <w:r w:rsidRPr="001B49B4">
        <w:t xml:space="preserve">To connect to EPAM VPN on Android, open the </w:t>
      </w:r>
      <w:r w:rsidRPr="00D65795">
        <w:rPr>
          <w:i/>
        </w:rPr>
        <w:t>Settings</w:t>
      </w:r>
      <w:r w:rsidRPr="001B49B4">
        <w:t xml:space="preserve"> app -&gt; </w:t>
      </w:r>
      <w:r w:rsidRPr="00D65795">
        <w:t>More</w:t>
      </w:r>
      <w:r w:rsidRPr="001B49B4">
        <w:t xml:space="preserve"> under </w:t>
      </w:r>
      <w:r w:rsidRPr="00D65795">
        <w:rPr>
          <w:i/>
        </w:rPr>
        <w:t>Wireless &amp; networks</w:t>
      </w:r>
      <w:r w:rsidRPr="001B49B4">
        <w:t xml:space="preserve">. </w:t>
      </w:r>
    </w:p>
    <w:p w14:paraId="1A5E2122" w14:textId="77777777" w:rsidR="003B4FB9" w:rsidRDefault="003B4FB9" w:rsidP="003B4FB9">
      <w:pPr>
        <w:pStyle w:val="NormalWeb"/>
        <w:rPr>
          <w:rFonts w:ascii="Trebuchet MS" w:hAnsi="Trebuchet MS"/>
          <w:color w:val="464547"/>
          <w:sz w:val="20"/>
          <w:szCs w:val="20"/>
        </w:rPr>
      </w:pPr>
      <w:r w:rsidRPr="0031688D">
        <w:rPr>
          <w:rFonts w:ascii="Trebuchet MS" w:hAnsi="Trebuchet MS"/>
          <w:noProof/>
          <w:color w:val="464547"/>
          <w:sz w:val="20"/>
          <w:szCs w:val="20"/>
        </w:rPr>
        <w:drawing>
          <wp:inline distT="0" distB="0" distL="0" distR="0" wp14:anchorId="43C9F4A0" wp14:editId="35BA7831">
            <wp:extent cx="3324225" cy="1570057"/>
            <wp:effectExtent l="0" t="0" r="0" b="0"/>
            <wp:docPr id="42" name="Picture 42" descr="more-wireless-and-networks-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re-wireless-and-networks-sett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43558" cy="1579188"/>
                    </a:xfrm>
                    <a:prstGeom prst="rect">
                      <a:avLst/>
                    </a:prstGeom>
                    <a:noFill/>
                    <a:ln>
                      <a:noFill/>
                    </a:ln>
                  </pic:spPr>
                </pic:pic>
              </a:graphicData>
            </a:graphic>
          </wp:inline>
        </w:drawing>
      </w:r>
    </w:p>
    <w:p w14:paraId="2829E6F3" w14:textId="77777777" w:rsidR="003B4FB9" w:rsidRPr="001B49B4" w:rsidRDefault="003B4FB9" w:rsidP="00B449B7">
      <w:pPr>
        <w:pStyle w:val="ListNumber"/>
        <w:numPr>
          <w:ilvl w:val="0"/>
          <w:numId w:val="79"/>
        </w:numPr>
        <w:spacing w:after="240"/>
      </w:pPr>
      <w:r w:rsidRPr="001B49B4">
        <w:t xml:space="preserve">Tap the </w:t>
      </w:r>
      <w:r w:rsidRPr="00FB104B">
        <w:rPr>
          <w:i/>
        </w:rPr>
        <w:t>VPN</w:t>
      </w:r>
      <w:r w:rsidRPr="001B49B4">
        <w:t xml:space="preserve"> option on the </w:t>
      </w:r>
      <w:r w:rsidRPr="00FB104B">
        <w:rPr>
          <w:i/>
        </w:rPr>
        <w:t>Wireless &amp; networks</w:t>
      </w:r>
      <w:r w:rsidRPr="001B49B4">
        <w:t xml:space="preserve"> screen. </w:t>
      </w:r>
    </w:p>
    <w:p w14:paraId="6A8DCAB2" w14:textId="77777777" w:rsidR="003B4FB9" w:rsidRDefault="003B4FB9" w:rsidP="003B4FB9">
      <w:pPr>
        <w:pStyle w:val="NormalWeb"/>
        <w:rPr>
          <w:rFonts w:ascii="Trebuchet MS" w:hAnsi="Trebuchet MS"/>
          <w:color w:val="464547"/>
          <w:sz w:val="20"/>
          <w:szCs w:val="20"/>
        </w:rPr>
      </w:pPr>
      <w:r w:rsidRPr="0031688D">
        <w:rPr>
          <w:rFonts w:ascii="Trebuchet MS" w:hAnsi="Trebuchet MS"/>
          <w:noProof/>
          <w:color w:val="464547"/>
          <w:sz w:val="20"/>
          <w:szCs w:val="20"/>
        </w:rPr>
        <w:drawing>
          <wp:inline distT="0" distB="0" distL="0" distR="0" wp14:anchorId="4DA1B004" wp14:editId="4EEA567B">
            <wp:extent cx="3314700" cy="1810337"/>
            <wp:effectExtent l="0" t="0" r="0" b="0"/>
            <wp:docPr id="43" name="Picture 43" descr="android-vpn-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oid-vpn-setting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0328" cy="1829795"/>
                    </a:xfrm>
                    <a:prstGeom prst="rect">
                      <a:avLst/>
                    </a:prstGeom>
                    <a:noFill/>
                    <a:ln>
                      <a:noFill/>
                    </a:ln>
                  </pic:spPr>
                </pic:pic>
              </a:graphicData>
            </a:graphic>
          </wp:inline>
        </w:drawing>
      </w:r>
    </w:p>
    <w:p w14:paraId="5CA6075F" w14:textId="77777777" w:rsidR="003B4FB9" w:rsidRPr="00284C54" w:rsidRDefault="003B4FB9" w:rsidP="00362479">
      <w:pPr>
        <w:pStyle w:val="ListNumber"/>
        <w:numPr>
          <w:ilvl w:val="0"/>
          <w:numId w:val="79"/>
        </w:numPr>
        <w:spacing w:after="240"/>
      </w:pPr>
      <w:r w:rsidRPr="00284C54">
        <w:lastRenderedPageBreak/>
        <w:t xml:space="preserve">Set a </w:t>
      </w:r>
      <w:r w:rsidRPr="00D65795">
        <w:t>lock</w:t>
      </w:r>
      <w:r w:rsidRPr="00284C54">
        <w:t xml:space="preserve"> screen PIN or password if it has not been set before</w:t>
      </w:r>
      <w:r w:rsidRPr="00C275F8">
        <w:t xml:space="preserve"> (follow the instructions </w:t>
      </w:r>
      <w:hyperlink r:id="rId66" w:history="1">
        <w:r w:rsidRPr="001B49B4">
          <w:rPr>
            <w:rStyle w:val="Hyperlink"/>
          </w:rPr>
          <w:t>here</w:t>
        </w:r>
      </w:hyperlink>
      <w:r w:rsidRPr="00284C54">
        <w:t>):</w:t>
      </w:r>
    </w:p>
    <w:p w14:paraId="6875B940" w14:textId="77777777" w:rsidR="003B4FB9" w:rsidRDefault="003B4FB9" w:rsidP="003B4FB9">
      <w:pPr>
        <w:pStyle w:val="NormalWeb"/>
        <w:rPr>
          <w:rFonts w:ascii="Trebuchet MS" w:hAnsi="Trebuchet MS"/>
          <w:color w:val="464547"/>
          <w:sz w:val="20"/>
          <w:szCs w:val="20"/>
        </w:rPr>
      </w:pPr>
      <w:r>
        <w:rPr>
          <w:rFonts w:ascii="Trebuchet MS" w:hAnsi="Trebuchet MS"/>
          <w:noProof/>
          <w:color w:val="464547"/>
          <w:sz w:val="20"/>
          <w:szCs w:val="20"/>
        </w:rPr>
        <w:drawing>
          <wp:inline distT="0" distB="0" distL="0" distR="0" wp14:anchorId="0F047C09" wp14:editId="3A172675">
            <wp:extent cx="1847850" cy="23107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64782" cy="2331950"/>
                    </a:xfrm>
                    <a:prstGeom prst="rect">
                      <a:avLst/>
                    </a:prstGeom>
                    <a:noFill/>
                    <a:ln>
                      <a:noFill/>
                    </a:ln>
                  </pic:spPr>
                </pic:pic>
              </a:graphicData>
            </a:graphic>
          </wp:inline>
        </w:drawing>
      </w:r>
    </w:p>
    <w:p w14:paraId="0750C21E" w14:textId="77777777" w:rsidR="003B4FB9" w:rsidRPr="001B49B4" w:rsidRDefault="003B4FB9" w:rsidP="00362479">
      <w:pPr>
        <w:pStyle w:val="ListNumber"/>
        <w:numPr>
          <w:ilvl w:val="0"/>
          <w:numId w:val="79"/>
        </w:numPr>
        <w:spacing w:after="240"/>
      </w:pPr>
      <w:r w:rsidRPr="001B49B4">
        <w:t xml:space="preserve">Tap the </w:t>
      </w:r>
      <w:r w:rsidRPr="00284C54">
        <w:rPr>
          <w:b/>
          <w:sz w:val="24"/>
          <w:szCs w:val="24"/>
        </w:rPr>
        <w:t>+</w:t>
      </w:r>
      <w:r w:rsidRPr="001B49B4">
        <w:t xml:space="preserve"> button, fill in the fields and Save changes:</w:t>
      </w:r>
    </w:p>
    <w:p w14:paraId="4033A1A9" w14:textId="77777777" w:rsidR="003B4FB9" w:rsidRPr="0031688D" w:rsidRDefault="003B4FB9" w:rsidP="00154E1D">
      <w:pPr>
        <w:pStyle w:val="ListBullet"/>
      </w:pPr>
      <w:r w:rsidRPr="00A0393F">
        <w:rPr>
          <w:b/>
        </w:rPr>
        <w:t>Name</w:t>
      </w:r>
      <w:r w:rsidRPr="0031688D">
        <w:t>: EPAM VPN</w:t>
      </w:r>
    </w:p>
    <w:p w14:paraId="17CDA30B" w14:textId="77777777" w:rsidR="003B4FB9" w:rsidRPr="0031688D" w:rsidRDefault="003B4FB9" w:rsidP="00154E1D">
      <w:pPr>
        <w:pStyle w:val="ListBullet"/>
      </w:pPr>
      <w:r w:rsidRPr="00A0393F">
        <w:rPr>
          <w:b/>
        </w:rPr>
        <w:t>Type</w:t>
      </w:r>
      <w:r w:rsidRPr="0031688D">
        <w:t>: PPTP</w:t>
      </w:r>
    </w:p>
    <w:p w14:paraId="46F49DE2" w14:textId="77777777" w:rsidR="003B4FB9" w:rsidRDefault="003B4FB9" w:rsidP="00154E1D">
      <w:pPr>
        <w:pStyle w:val="ListBullet"/>
      </w:pPr>
      <w:r w:rsidRPr="00A0393F">
        <w:rPr>
          <w:b/>
        </w:rPr>
        <w:t>Server Address</w:t>
      </w:r>
      <w:r w:rsidRPr="0031688D">
        <w:t xml:space="preserve">: vpnmsq.epam.com (see </w:t>
      </w:r>
      <w:r w:rsidRPr="00273DA4">
        <w:rPr>
          <w:i/>
        </w:rPr>
        <w:t>Appendix 1</w:t>
      </w:r>
      <w:r w:rsidRPr="0031688D">
        <w:t xml:space="preserve"> for more details)</w:t>
      </w:r>
    </w:p>
    <w:p w14:paraId="3159CC7B" w14:textId="77777777" w:rsidR="003B4FB9" w:rsidRDefault="003B4FB9" w:rsidP="003B4FB9">
      <w:pPr>
        <w:pStyle w:val="NormalWeb"/>
        <w:rPr>
          <w:rFonts w:ascii="Trebuchet MS" w:hAnsi="Trebuchet MS"/>
          <w:color w:val="464547"/>
          <w:sz w:val="20"/>
          <w:szCs w:val="20"/>
        </w:rPr>
      </w:pPr>
      <w:r>
        <w:rPr>
          <w:rFonts w:ascii="Trebuchet MS" w:hAnsi="Trebuchet MS"/>
          <w:noProof/>
          <w:color w:val="464547"/>
          <w:sz w:val="20"/>
          <w:szCs w:val="20"/>
        </w:rPr>
        <w:drawing>
          <wp:inline distT="0" distB="0" distL="0" distR="0" wp14:anchorId="252B3165" wp14:editId="0512AFD5">
            <wp:extent cx="2292769" cy="2867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09635" cy="2888115"/>
                    </a:xfrm>
                    <a:prstGeom prst="rect">
                      <a:avLst/>
                    </a:prstGeom>
                    <a:noFill/>
                    <a:ln>
                      <a:noFill/>
                    </a:ln>
                  </pic:spPr>
                </pic:pic>
              </a:graphicData>
            </a:graphic>
          </wp:inline>
        </w:drawing>
      </w:r>
    </w:p>
    <w:p w14:paraId="5D065B4E" w14:textId="77777777" w:rsidR="003B4FB9" w:rsidRPr="00F2113D" w:rsidRDefault="003B4FB9" w:rsidP="00362479">
      <w:pPr>
        <w:pStyle w:val="ListNumber"/>
        <w:numPr>
          <w:ilvl w:val="0"/>
          <w:numId w:val="79"/>
        </w:numPr>
        <w:spacing w:after="240"/>
      </w:pPr>
      <w:r w:rsidRPr="00F2113D">
        <w:t xml:space="preserve">To connect, tap </w:t>
      </w:r>
      <w:r w:rsidRPr="00D65795">
        <w:t>VPN</w:t>
      </w:r>
      <w:r w:rsidRPr="00F2113D">
        <w:t xml:space="preserve"> and </w:t>
      </w:r>
      <w:r>
        <w:t>f</w:t>
      </w:r>
      <w:r w:rsidRPr="00F2113D">
        <w:t>ill in the information:</w:t>
      </w:r>
    </w:p>
    <w:p w14:paraId="57E9AA42" w14:textId="77777777" w:rsidR="003B4FB9" w:rsidRPr="0031688D" w:rsidRDefault="003B4FB9" w:rsidP="00154E1D">
      <w:pPr>
        <w:pStyle w:val="ListBullet"/>
      </w:pPr>
      <w:r w:rsidRPr="00A0393F">
        <w:rPr>
          <w:b/>
        </w:rPr>
        <w:t>Username</w:t>
      </w:r>
      <w:r w:rsidRPr="0031688D">
        <w:t xml:space="preserve">: </w:t>
      </w:r>
      <w:hyperlink r:id="rId69" w:history="1">
        <w:r w:rsidRPr="0031688D">
          <w:t>First_Lastname@epam.com</w:t>
        </w:r>
      </w:hyperlink>
      <w:r>
        <w:t xml:space="preserve">  </w:t>
      </w:r>
    </w:p>
    <w:p w14:paraId="3A358789" w14:textId="77777777" w:rsidR="003B4FB9" w:rsidRDefault="003B4FB9" w:rsidP="00154E1D">
      <w:pPr>
        <w:pStyle w:val="ListBullet"/>
      </w:pPr>
      <w:r w:rsidRPr="00A0393F">
        <w:rPr>
          <w:b/>
        </w:rPr>
        <w:t>Password</w:t>
      </w:r>
      <w:r w:rsidRPr="0031688D">
        <w:t>: your EPAM password</w:t>
      </w:r>
    </w:p>
    <w:p w14:paraId="329D5947" w14:textId="77777777" w:rsidR="003B4FB9" w:rsidRDefault="003B4FB9" w:rsidP="003B4FB9">
      <w:pPr>
        <w:pStyle w:val="BodyText"/>
      </w:pPr>
      <w:r>
        <w:t>Y</w:t>
      </w:r>
      <w:r w:rsidRPr="0031688D">
        <w:t>ou can save this account information for next time.</w:t>
      </w:r>
    </w:p>
    <w:p w14:paraId="5976CFB5" w14:textId="77777777" w:rsidR="003B4FB9" w:rsidRDefault="003B4FB9" w:rsidP="003B4FB9">
      <w:pPr>
        <w:pStyle w:val="NormalWeb"/>
        <w:rPr>
          <w:rFonts w:ascii="Trebuchet MS" w:hAnsi="Trebuchet MS"/>
          <w:color w:val="464547"/>
          <w:sz w:val="20"/>
          <w:szCs w:val="20"/>
        </w:rPr>
      </w:pPr>
      <w:r>
        <w:rPr>
          <w:noProof/>
        </w:rPr>
        <w:lastRenderedPageBreak/>
        <w:drawing>
          <wp:inline distT="0" distB="0" distL="0" distR="0" wp14:anchorId="38F04470" wp14:editId="747E5028">
            <wp:extent cx="2419350" cy="32986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24067" cy="3305084"/>
                    </a:xfrm>
                    <a:prstGeom prst="rect">
                      <a:avLst/>
                    </a:prstGeom>
                  </pic:spPr>
                </pic:pic>
              </a:graphicData>
            </a:graphic>
          </wp:inline>
        </w:drawing>
      </w:r>
    </w:p>
    <w:p w14:paraId="1739E879" w14:textId="1D2E42BB" w:rsidR="00FE4273" w:rsidRPr="00FB104B" w:rsidRDefault="003B4FB9" w:rsidP="00E2251B">
      <w:pPr>
        <w:pStyle w:val="ListNumber"/>
        <w:numPr>
          <w:ilvl w:val="0"/>
          <w:numId w:val="79"/>
        </w:numPr>
        <w:spacing w:after="240"/>
      </w:pPr>
      <w:r w:rsidRPr="001B49B4">
        <w:t xml:space="preserve">While </w:t>
      </w:r>
      <w:r w:rsidRPr="00D65795">
        <w:t>connected</w:t>
      </w:r>
      <w:r w:rsidRPr="001B49B4">
        <w:t xml:space="preserve"> to a VPN, there will be a “VPN activated” notification in the notifications drawer. To disconnect, </w:t>
      </w:r>
      <w:r>
        <w:t>pull</w:t>
      </w:r>
      <w:r w:rsidRPr="001B49B4">
        <w:t xml:space="preserve"> down the notification drawer, tap the notification -&gt; tap </w:t>
      </w:r>
      <w:r w:rsidRPr="00284C54">
        <w:rPr>
          <w:i/>
        </w:rPr>
        <w:t>Disconnect</w:t>
      </w:r>
      <w:r w:rsidRPr="001B49B4">
        <w:t>.</w:t>
      </w:r>
    </w:p>
    <w:p w14:paraId="51C56655" w14:textId="77777777" w:rsidR="003B4FB9" w:rsidRPr="00284EC5" w:rsidRDefault="003B4FB9" w:rsidP="003B4FB9">
      <w:pPr>
        <w:pStyle w:val="Heading1"/>
      </w:pPr>
      <w:bookmarkStart w:id="313" w:name="_Toc452972983"/>
      <w:bookmarkStart w:id="314" w:name="_Toc453603158"/>
      <w:bookmarkStart w:id="315" w:name="_Toc452972984"/>
      <w:bookmarkStart w:id="316" w:name="_Toc453603159"/>
      <w:bookmarkStart w:id="317" w:name="_Toc452972985"/>
      <w:bookmarkStart w:id="318" w:name="_Toc453603160"/>
      <w:bookmarkStart w:id="319" w:name="_Toc452972986"/>
      <w:bookmarkStart w:id="320" w:name="_Toc453603161"/>
      <w:bookmarkStart w:id="321" w:name="_Toc452972987"/>
      <w:bookmarkStart w:id="322" w:name="_Toc453603162"/>
      <w:bookmarkStart w:id="323" w:name="_Toc452972988"/>
      <w:bookmarkStart w:id="324" w:name="_Toc453603163"/>
      <w:bookmarkStart w:id="325" w:name="_Toc452972989"/>
      <w:bookmarkStart w:id="326" w:name="_Toc453603164"/>
      <w:bookmarkStart w:id="327" w:name="_Toc362281724"/>
      <w:bookmarkStart w:id="328" w:name="_Toc444777060"/>
      <w:bookmarkStart w:id="329" w:name="_Toc509414162"/>
      <w:bookmarkStart w:id="330" w:name="_Toc306620791"/>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r w:rsidRPr="00496233">
        <w:t>Connectin</w:t>
      </w:r>
      <w:r>
        <w:t>g to EPAM Network via Terminal Services Gateways (TSG)</w:t>
      </w:r>
      <w:bookmarkEnd w:id="327"/>
      <w:bookmarkEnd w:id="328"/>
      <w:bookmarkEnd w:id="329"/>
    </w:p>
    <w:bookmarkEnd w:id="330"/>
    <w:p w14:paraId="1CF3B0DC" w14:textId="77777777" w:rsidR="003B4FB9" w:rsidRPr="00284EC5" w:rsidRDefault="003B4FB9" w:rsidP="003B4FB9">
      <w:pPr>
        <w:pStyle w:val="BodyText"/>
        <w:rPr>
          <w:lang w:eastAsia="ru-RU"/>
        </w:rPr>
      </w:pPr>
      <w:r w:rsidRPr="00E7417F">
        <w:rPr>
          <w:lang w:eastAsia="ru-RU"/>
        </w:rPr>
        <w:t xml:space="preserve">The feature is especially needed when there is no possibility to establish </w:t>
      </w:r>
      <w:r w:rsidRPr="00155B33">
        <w:rPr>
          <w:lang w:eastAsia="ru-RU"/>
        </w:rPr>
        <w:t xml:space="preserve">VPN </w:t>
      </w:r>
      <w:r w:rsidRPr="00C2437E">
        <w:rPr>
          <w:lang w:eastAsia="ru-RU"/>
        </w:rPr>
        <w:t xml:space="preserve">access </w:t>
      </w:r>
      <w:r w:rsidRPr="00284EC5">
        <w:rPr>
          <w:lang w:eastAsia="ru-RU"/>
        </w:rPr>
        <w:t xml:space="preserve">to the EPAM network (customer’s network restrictions, home networks, </w:t>
      </w:r>
      <w:proofErr w:type="spellStart"/>
      <w:r w:rsidRPr="00284EC5">
        <w:rPr>
          <w:lang w:eastAsia="ru-RU"/>
        </w:rPr>
        <w:t>etc</w:t>
      </w:r>
      <w:proofErr w:type="spellEnd"/>
      <w:r w:rsidRPr="00284EC5">
        <w:rPr>
          <w:lang w:eastAsia="ru-RU"/>
        </w:rPr>
        <w:t>).</w:t>
      </w:r>
    </w:p>
    <w:p w14:paraId="4BD4A390" w14:textId="77777777" w:rsidR="003B4FB9" w:rsidRPr="00284EC5" w:rsidRDefault="003B4FB9" w:rsidP="003B4FB9">
      <w:pPr>
        <w:pStyle w:val="BodyText"/>
        <w:rPr>
          <w:lang w:eastAsia="ru-RU"/>
        </w:rPr>
      </w:pPr>
      <w:r w:rsidRPr="00284EC5">
        <w:rPr>
          <w:lang w:eastAsia="ru-RU"/>
        </w:rPr>
        <w:t>Feature is called Terminal Services Gateway. It uses HTTPS/SSL port 443, opened in most networks.</w:t>
      </w:r>
    </w:p>
    <w:p w14:paraId="3793BBA1" w14:textId="77777777" w:rsidR="003B4FB9" w:rsidRPr="00284EC5" w:rsidRDefault="003B4FB9" w:rsidP="003B4FB9">
      <w:pPr>
        <w:pStyle w:val="BodyText"/>
        <w:rPr>
          <w:lang w:eastAsia="ru-RU"/>
        </w:rPr>
      </w:pPr>
      <w:r w:rsidRPr="00284EC5">
        <w:rPr>
          <w:lang w:eastAsia="ru-RU"/>
        </w:rPr>
        <w:t>To use this connection method, do the following:</w:t>
      </w:r>
    </w:p>
    <w:p w14:paraId="3991F40B" w14:textId="091B9672" w:rsidR="003B4FB9" w:rsidRPr="00284EC5" w:rsidRDefault="00A854E5" w:rsidP="003B4FB9">
      <w:pPr>
        <w:pStyle w:val="BodyText"/>
        <w:rPr>
          <w:lang w:eastAsia="ru-RU"/>
        </w:rPr>
      </w:pPr>
      <w:r>
        <w:rPr>
          <w:lang w:eastAsia="ru-RU"/>
        </w:rPr>
        <w:t xml:space="preserve">1. </w:t>
      </w:r>
      <w:r w:rsidR="003B4FB9" w:rsidRPr="00284EC5">
        <w:rPr>
          <w:lang w:eastAsia="ru-RU"/>
        </w:rPr>
        <w:t>Make sure sleep mode is disabled on the workstation you try to connect to (this option is enabled for all EPAM workstations by default</w:t>
      </w:r>
      <w:r w:rsidR="0050063B">
        <w:rPr>
          <w:lang w:eastAsia="ru-RU"/>
        </w:rPr>
        <w:t>).</w:t>
      </w:r>
    </w:p>
    <w:p w14:paraId="2F4C1AB2" w14:textId="77777777" w:rsidR="003B4FB9" w:rsidRPr="00141E56" w:rsidRDefault="003B4FB9" w:rsidP="003B4FB9">
      <w:pPr>
        <w:pStyle w:val="BodyText"/>
      </w:pPr>
      <w:r w:rsidRPr="00141E56">
        <w:t>How to turn off sleep mode in Windows 7:</w:t>
      </w:r>
    </w:p>
    <w:p w14:paraId="15A8EA32" w14:textId="77777777" w:rsidR="003B4FB9" w:rsidRPr="00D65795" w:rsidRDefault="003B4FB9" w:rsidP="00D65795">
      <w:pPr>
        <w:pStyle w:val="ListNumber"/>
        <w:numPr>
          <w:ilvl w:val="0"/>
          <w:numId w:val="80"/>
        </w:numPr>
      </w:pPr>
      <w:r w:rsidRPr="00D65795">
        <w:t xml:space="preserve">Go to Start </w:t>
      </w:r>
      <w:r w:rsidRPr="00D65795">
        <w:sym w:font="Wingdings" w:char="F0E0"/>
      </w:r>
      <w:r w:rsidRPr="00D65795">
        <w:t xml:space="preserve"> Control Panel </w:t>
      </w:r>
      <w:r w:rsidRPr="00D65795">
        <w:sym w:font="Wingdings" w:char="F0E0"/>
      </w:r>
      <w:r w:rsidRPr="00D65795">
        <w:t xml:space="preserve"> Power Options.</w:t>
      </w:r>
    </w:p>
    <w:p w14:paraId="0C2D373D" w14:textId="77777777" w:rsidR="003B4FB9" w:rsidRPr="00D65795" w:rsidRDefault="003B4FB9" w:rsidP="00D65795">
      <w:pPr>
        <w:pStyle w:val="ListNumber"/>
        <w:numPr>
          <w:ilvl w:val="0"/>
          <w:numId w:val="80"/>
        </w:numPr>
      </w:pPr>
      <w:r w:rsidRPr="00D65795">
        <w:t>Select Change when the computer sleeps.</w:t>
      </w:r>
    </w:p>
    <w:p w14:paraId="3DACE60B" w14:textId="77777777" w:rsidR="003B4FB9" w:rsidRPr="00D65795" w:rsidRDefault="003B4FB9" w:rsidP="00D65795">
      <w:pPr>
        <w:pStyle w:val="ListNumber"/>
        <w:numPr>
          <w:ilvl w:val="0"/>
          <w:numId w:val="80"/>
        </w:numPr>
      </w:pPr>
      <w:r w:rsidRPr="00D65795">
        <w:t>Choose Never from “Put the computer to sleep” option and Save changes.</w:t>
      </w:r>
    </w:p>
    <w:p w14:paraId="2D020765" w14:textId="77777777" w:rsidR="003B4FB9" w:rsidRPr="00141E56" w:rsidRDefault="003B4FB9" w:rsidP="003B4FB9">
      <w:pPr>
        <w:pStyle w:val="BodyText"/>
      </w:pPr>
      <w:r w:rsidRPr="00141E56">
        <w:t>In Win 8:</w:t>
      </w:r>
    </w:p>
    <w:p w14:paraId="41E26789" w14:textId="77777777" w:rsidR="003B4FB9" w:rsidRPr="00284EC5" w:rsidRDefault="003B4FB9" w:rsidP="00D65795">
      <w:pPr>
        <w:pStyle w:val="ListNumber"/>
        <w:numPr>
          <w:ilvl w:val="6"/>
          <w:numId w:val="31"/>
        </w:numPr>
        <w:ind w:left="357" w:hanging="357"/>
      </w:pPr>
      <w:r w:rsidRPr="00284EC5">
        <w:t>Go to Start</w:t>
      </w:r>
      <w:r>
        <w:t xml:space="preserve"> </w:t>
      </w:r>
      <w:r w:rsidRPr="00D14F12">
        <w:sym w:font="Wingdings" w:char="F0E0"/>
      </w:r>
      <w:r>
        <w:t xml:space="preserve"> </w:t>
      </w:r>
      <w:r w:rsidRPr="00E7417F">
        <w:t>Control Panel</w:t>
      </w:r>
      <w:r>
        <w:t xml:space="preserve"> </w:t>
      </w:r>
      <w:r w:rsidRPr="00D14F12">
        <w:sym w:font="Wingdings" w:char="F0E0"/>
      </w:r>
      <w:r>
        <w:t xml:space="preserve"> </w:t>
      </w:r>
      <w:r w:rsidRPr="00E7417F">
        <w:t>Power Options.</w:t>
      </w:r>
    </w:p>
    <w:p w14:paraId="25AAD54D" w14:textId="77777777" w:rsidR="003B4FB9" w:rsidRPr="00E7417F" w:rsidRDefault="003B4FB9" w:rsidP="00D65795">
      <w:pPr>
        <w:pStyle w:val="ListNumber"/>
        <w:numPr>
          <w:ilvl w:val="6"/>
          <w:numId w:val="31"/>
        </w:numPr>
        <w:ind w:left="357" w:hanging="357"/>
      </w:pPr>
      <w:r w:rsidRPr="00E7417F">
        <w:t>Select “Change plan settings”.</w:t>
      </w:r>
    </w:p>
    <w:p w14:paraId="25C5BF58" w14:textId="77777777" w:rsidR="003B4FB9" w:rsidRPr="00284EC5" w:rsidRDefault="003B4FB9" w:rsidP="00D65795">
      <w:pPr>
        <w:pStyle w:val="ListNumber"/>
        <w:numPr>
          <w:ilvl w:val="6"/>
          <w:numId w:val="31"/>
        </w:numPr>
        <w:ind w:left="357" w:hanging="357"/>
      </w:pPr>
      <w:r w:rsidRPr="00155B33">
        <w:t xml:space="preserve">Choose </w:t>
      </w:r>
      <w:r w:rsidRPr="00C2437E">
        <w:rPr>
          <w:i/>
        </w:rPr>
        <w:t>Never</w:t>
      </w:r>
      <w:r w:rsidRPr="00284EC5">
        <w:t xml:space="preserve"> from “Put the computer to sleep” option and </w:t>
      </w:r>
      <w:r w:rsidRPr="00284EC5">
        <w:rPr>
          <w:i/>
        </w:rPr>
        <w:t>Save changes</w:t>
      </w:r>
      <w:r w:rsidRPr="00284EC5">
        <w:t>.</w:t>
      </w:r>
    </w:p>
    <w:p w14:paraId="2E4A5AAD" w14:textId="77777777" w:rsidR="003B4FB9" w:rsidRPr="00141E56" w:rsidRDefault="003B4FB9" w:rsidP="009B2C2C">
      <w:pPr>
        <w:pStyle w:val="BodyText"/>
        <w:keepLines w:val="0"/>
      </w:pPr>
      <w:r w:rsidRPr="00141E56">
        <w:t>In Mac OS:</w:t>
      </w:r>
    </w:p>
    <w:p w14:paraId="7585722A" w14:textId="77777777" w:rsidR="003B4FB9" w:rsidRPr="00284EC5" w:rsidRDefault="003B4FB9" w:rsidP="009B2C2C">
      <w:pPr>
        <w:pStyle w:val="ListNumber"/>
        <w:keepNext w:val="0"/>
        <w:numPr>
          <w:ilvl w:val="6"/>
          <w:numId w:val="33"/>
        </w:numPr>
        <w:ind w:left="357" w:hanging="357"/>
      </w:pPr>
      <w:r w:rsidRPr="00284EC5">
        <w:t xml:space="preserve">Click on the blue/black apple icon in the upper left corner of your screen, and choose </w:t>
      </w:r>
      <w:r w:rsidRPr="00284C54">
        <w:rPr>
          <w:i/>
        </w:rPr>
        <w:t>System Preferences;</w:t>
      </w:r>
    </w:p>
    <w:p w14:paraId="1B79B4DD" w14:textId="77777777" w:rsidR="003B4FB9" w:rsidRPr="007E65F9" w:rsidRDefault="003B4FB9" w:rsidP="009B2C2C">
      <w:pPr>
        <w:pStyle w:val="ListNumber"/>
        <w:keepNext w:val="0"/>
        <w:numPr>
          <w:ilvl w:val="6"/>
          <w:numId w:val="33"/>
        </w:numPr>
        <w:ind w:left="357" w:hanging="357"/>
      </w:pPr>
      <w:r w:rsidRPr="007E65F9">
        <w:t>In the Hardware section, select Energy Saver;</w:t>
      </w:r>
    </w:p>
    <w:p w14:paraId="271C42A7" w14:textId="77777777" w:rsidR="003B4FB9" w:rsidRPr="007E65F9" w:rsidRDefault="003B4FB9" w:rsidP="009B2C2C">
      <w:pPr>
        <w:pStyle w:val="ListNumber"/>
        <w:keepNext w:val="0"/>
        <w:numPr>
          <w:ilvl w:val="6"/>
          <w:numId w:val="33"/>
        </w:numPr>
        <w:ind w:left="357" w:hanging="357"/>
      </w:pPr>
      <w:r w:rsidRPr="007E65F9">
        <w:t xml:space="preserve">Make sure on the Settings for: drop-down box is set to Power Adapter </w:t>
      </w:r>
    </w:p>
    <w:p w14:paraId="0235B546" w14:textId="77777777" w:rsidR="003B4FB9" w:rsidRPr="00284EC5" w:rsidRDefault="003B4FB9" w:rsidP="009B2C2C">
      <w:pPr>
        <w:pStyle w:val="ListNumber"/>
        <w:keepNext w:val="0"/>
        <w:numPr>
          <w:ilvl w:val="6"/>
          <w:numId w:val="33"/>
        </w:numPr>
        <w:ind w:left="357" w:hanging="357"/>
        <w:rPr>
          <w:lang w:val="en"/>
        </w:rPr>
      </w:pPr>
      <w:r w:rsidRPr="007E65F9">
        <w:t>On the Sleep tab, move the sliding bar labeled Put the computer to sleep when it is inactive for: to</w:t>
      </w:r>
      <w:r w:rsidRPr="00284EC5">
        <w:rPr>
          <w:lang w:val="en"/>
        </w:rPr>
        <w:t xml:space="preserve"> Never</w:t>
      </w:r>
    </w:p>
    <w:p w14:paraId="6177DF2C" w14:textId="7596FC3F" w:rsidR="003B4FB9" w:rsidRPr="00284EC5" w:rsidRDefault="00A854E5" w:rsidP="009B2C2C">
      <w:pPr>
        <w:pStyle w:val="BodyText"/>
        <w:keepLines w:val="0"/>
        <w:rPr>
          <w:lang w:eastAsia="ru-RU"/>
        </w:rPr>
      </w:pPr>
      <w:r>
        <w:rPr>
          <w:lang w:eastAsia="ru-RU"/>
        </w:rPr>
        <w:lastRenderedPageBreak/>
        <w:t xml:space="preserve">2. </w:t>
      </w:r>
      <w:r w:rsidR="003B4FB9" w:rsidRPr="00155B33">
        <w:rPr>
          <w:lang w:eastAsia="ru-RU"/>
        </w:rPr>
        <w:t>Check your OS version. Windows XP SP3 needed. SP2 is not compatibl</w:t>
      </w:r>
      <w:r w:rsidR="003B4FB9" w:rsidRPr="00C2437E">
        <w:rPr>
          <w:lang w:eastAsia="ru-RU"/>
        </w:rPr>
        <w:t xml:space="preserve">e. Windows Vista, Server 2008 and higher </w:t>
      </w:r>
      <w:r w:rsidR="003B4FB9" w:rsidRPr="00284EC5">
        <w:rPr>
          <w:lang w:eastAsia="ru-RU"/>
        </w:rPr>
        <w:t>is recommended.</w:t>
      </w:r>
    </w:p>
    <w:p w14:paraId="4EB98349" w14:textId="2A8CDF85" w:rsidR="003B4FB9" w:rsidRPr="00E7417F" w:rsidRDefault="00A854E5" w:rsidP="009B2C2C">
      <w:pPr>
        <w:pStyle w:val="BodyText"/>
        <w:keepLines w:val="0"/>
        <w:rPr>
          <w:lang w:eastAsia="ru-RU"/>
        </w:rPr>
      </w:pPr>
      <w:r>
        <w:rPr>
          <w:lang w:eastAsia="ru-RU"/>
        </w:rPr>
        <w:t xml:space="preserve">3. </w:t>
      </w:r>
      <w:r w:rsidR="003B4FB9" w:rsidRPr="00284EC5">
        <w:rPr>
          <w:lang w:eastAsia="ru-RU"/>
        </w:rPr>
        <w:t xml:space="preserve">Remote Desktop Client v.6.1 is a MUST. Windows Vista and higher has it built-in. EPAM OS images of XP have it by default. Clean XP Sp3 does not have it. If working from some non-EPAM computer take the client here: </w:t>
      </w:r>
      <w:hyperlink r:id="rId71" w:history="1">
        <w:r w:rsidR="003B4FB9" w:rsidRPr="003B69A6">
          <w:rPr>
            <w:rStyle w:val="Hyperlink"/>
          </w:rPr>
          <w:t>http://www.microsoft.com/downloads/details.aspx?displaylang=en&amp;FamilyID=6e1ec93d-bdbd-4983-92f7-479e088570ad</w:t>
        </w:r>
      </w:hyperlink>
      <w:r w:rsidR="00154E1D">
        <w:rPr>
          <w:lang w:eastAsia="ru-RU"/>
        </w:rPr>
        <w:t>.</w:t>
      </w:r>
    </w:p>
    <w:p w14:paraId="3DEE725E" w14:textId="31472D3D" w:rsidR="003B4FB9" w:rsidRPr="00E7417F" w:rsidRDefault="00A854E5" w:rsidP="009B2C2C">
      <w:pPr>
        <w:pStyle w:val="BodyText"/>
        <w:keepLines w:val="0"/>
        <w:rPr>
          <w:lang w:eastAsia="ru-RU"/>
        </w:rPr>
      </w:pPr>
      <w:r>
        <w:rPr>
          <w:lang w:eastAsia="ru-RU"/>
        </w:rPr>
        <w:t xml:space="preserve">4. </w:t>
      </w:r>
      <w:r w:rsidR="003B4FB9" w:rsidRPr="00155B33">
        <w:rPr>
          <w:lang w:eastAsia="ru-RU"/>
        </w:rPr>
        <w:t>It is i</w:t>
      </w:r>
      <w:r w:rsidR="003B4FB9" w:rsidRPr="00C2437E">
        <w:rPr>
          <w:lang w:eastAsia="ru-RU"/>
        </w:rPr>
        <w:t xml:space="preserve">mportant to download and install the EPAM certificates: </w:t>
      </w:r>
      <w:hyperlink r:id="rId72" w:history="1">
        <w:r w:rsidR="003B4FB9" w:rsidRPr="00155B33">
          <w:rPr>
            <w:rStyle w:val="Hyperlink"/>
            <w:lang w:eastAsia="ru-RU"/>
          </w:rPr>
          <w:t>htt</w:t>
        </w:r>
        <w:r w:rsidR="003B4FB9" w:rsidRPr="00CA1A6A">
          <w:rPr>
            <w:rStyle w:val="Hyperlink"/>
            <w:lang w:eastAsia="ru-RU"/>
          </w:rPr>
          <w:t>p://ca.epa</w:t>
        </w:r>
        <w:r w:rsidR="003B4FB9" w:rsidRPr="00155B33">
          <w:rPr>
            <w:rStyle w:val="Hyperlink"/>
            <w:lang w:eastAsia="ru-RU"/>
          </w:rPr>
          <w:t>m.com/cert/cert.zip</w:t>
        </w:r>
      </w:hyperlink>
      <w:r w:rsidR="00154E1D">
        <w:rPr>
          <w:rStyle w:val="Hyperlink"/>
          <w:lang w:eastAsia="ru-RU"/>
        </w:rPr>
        <w:t>.</w:t>
      </w:r>
    </w:p>
    <w:p w14:paraId="7FA65ABC" w14:textId="77777777" w:rsidR="003B4FB9" w:rsidRPr="00C2437E" w:rsidRDefault="003B4FB9" w:rsidP="009B2C2C">
      <w:pPr>
        <w:pStyle w:val="BodyText"/>
        <w:keepLines w:val="0"/>
        <w:rPr>
          <w:lang w:eastAsia="ru-RU"/>
        </w:rPr>
      </w:pPr>
      <w:r w:rsidRPr="00155B33">
        <w:rPr>
          <w:lang w:eastAsia="ru-RU"/>
        </w:rPr>
        <w:t xml:space="preserve">If </w:t>
      </w:r>
      <w:proofErr w:type="gramStart"/>
      <w:r w:rsidRPr="00155B33">
        <w:rPr>
          <w:lang w:eastAsia="ru-RU"/>
        </w:rPr>
        <w:t>all of</w:t>
      </w:r>
      <w:proofErr w:type="gramEnd"/>
      <w:r w:rsidRPr="00155B33">
        <w:rPr>
          <w:lang w:eastAsia="ru-RU"/>
        </w:rPr>
        <w:t xml:space="preserve"> above (OS version + RDP client version) is OK, the usage is simple.</w:t>
      </w:r>
    </w:p>
    <w:p w14:paraId="2BF3CF4A" w14:textId="77777777" w:rsidR="003B4FB9" w:rsidRPr="00284EC5" w:rsidRDefault="003B4FB9" w:rsidP="009B2C2C">
      <w:pPr>
        <w:pStyle w:val="BodyText"/>
        <w:keepLines w:val="0"/>
        <w:rPr>
          <w:lang w:eastAsia="ru-RU"/>
        </w:rPr>
      </w:pPr>
      <w:r w:rsidRPr="00284EC5">
        <w:rPr>
          <w:lang w:eastAsia="ru-RU"/>
        </w:rPr>
        <w:t>Open your RDP client (Remote desktop) connection, type the server in the EPAM network you want to connect to:</w:t>
      </w:r>
    </w:p>
    <w:p w14:paraId="4364206D" w14:textId="77777777" w:rsidR="003B4FB9" w:rsidRPr="00284EC5" w:rsidRDefault="003B4FB9" w:rsidP="009B2C2C">
      <w:pPr>
        <w:pStyle w:val="BodyText"/>
        <w:keepLines w:val="0"/>
      </w:pPr>
      <w:r w:rsidRPr="00284EC5">
        <w:t> </w:t>
      </w:r>
      <w:r w:rsidRPr="00284EC5">
        <w:fldChar w:fldCharType="begin"/>
      </w:r>
      <w:r w:rsidRPr="00284EC5">
        <w:instrText xml:space="preserve"> INCLUDEPICTURE  "cid:image002.jpg@01CC89F3.A0333330" \* MERGEFORMATINET </w:instrText>
      </w:r>
      <w:r w:rsidRPr="00284EC5">
        <w:fldChar w:fldCharType="separate"/>
      </w:r>
      <w:r w:rsidRPr="00284EC5">
        <w:fldChar w:fldCharType="begin"/>
      </w:r>
      <w:r w:rsidRPr="00284EC5">
        <w:instrText xml:space="preserve"> INCLUDEPICTURE  "cid:image002.jpg@01CC89F3.A0333330" \* MERGEFORMATINET </w:instrText>
      </w:r>
      <w:r w:rsidRPr="00284EC5">
        <w:fldChar w:fldCharType="separate"/>
      </w:r>
      <w:r w:rsidRPr="00284EC5">
        <w:fldChar w:fldCharType="begin"/>
      </w:r>
      <w:r w:rsidRPr="00284EC5">
        <w:instrText xml:space="preserve"> INCLUDEPICTURE  "cid:image002.jpg@01CC89F3.A0333330" \* MERGEFORMATINET </w:instrText>
      </w:r>
      <w:r w:rsidRPr="00284EC5">
        <w:fldChar w:fldCharType="separate"/>
      </w:r>
      <w:r w:rsidRPr="00284EC5">
        <w:fldChar w:fldCharType="begin"/>
      </w:r>
      <w:r w:rsidRPr="00284EC5">
        <w:instrText xml:space="preserve"> INCLUDEPICTURE  "cid:image002.jpg@01CC89F3.A0333330" \* MERGEFORMATINET </w:instrText>
      </w:r>
      <w:r w:rsidRPr="00284EC5">
        <w:fldChar w:fldCharType="separate"/>
      </w:r>
      <w:r w:rsidRPr="00284EC5">
        <w:fldChar w:fldCharType="begin"/>
      </w:r>
      <w:r w:rsidRPr="00284EC5">
        <w:instrText xml:space="preserve"> INCLUDEPICTURE  "cid:image002.jpg@01CC89F3.A0333330" \* MERGEFORMATINET </w:instrText>
      </w:r>
      <w:r w:rsidRPr="00284EC5">
        <w:fldChar w:fldCharType="separate"/>
      </w:r>
      <w:r w:rsidRPr="00284EC5">
        <w:fldChar w:fldCharType="begin"/>
      </w:r>
      <w:r w:rsidRPr="00284EC5">
        <w:instrText xml:space="preserve"> INCLUDEPICTURE  "cid:image002.jpg@01CC89F3.A0333330" \* MERGEFORMATINET </w:instrText>
      </w:r>
      <w:r w:rsidRPr="00284EC5">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fldChar w:fldCharType="begin"/>
      </w:r>
      <w:r>
        <w:instrText xml:space="preserve"> INCLUDEPICTURE  "cid:image002.jpg@01CC89F3.A0333330" \* MERGEFORMATINET </w:instrText>
      </w:r>
      <w:r>
        <w:fldChar w:fldCharType="separate"/>
      </w:r>
      <w:r w:rsidR="00FE4273">
        <w:fldChar w:fldCharType="begin"/>
      </w:r>
      <w:r w:rsidR="00FE4273">
        <w:instrText xml:space="preserve"> INCLUDEPICTURE  "cid:image002.jpg@01CC89F3.A0333330" \* MERGEFORMATINET </w:instrText>
      </w:r>
      <w:r w:rsidR="00FE4273">
        <w:fldChar w:fldCharType="separate"/>
      </w:r>
      <w:r w:rsidR="00D63CE0">
        <w:fldChar w:fldCharType="begin"/>
      </w:r>
      <w:r w:rsidR="00D63CE0">
        <w:instrText xml:space="preserve"> INCLUDEPICTURE  "cid:image002.jpg@01CC89F3.A0333330" \* MERGEFORMATINET </w:instrText>
      </w:r>
      <w:r w:rsidR="00D63CE0">
        <w:fldChar w:fldCharType="separate"/>
      </w:r>
      <w:r w:rsidR="00C04769">
        <w:fldChar w:fldCharType="begin"/>
      </w:r>
      <w:r w:rsidR="00C04769">
        <w:instrText xml:space="preserve"> INCLUDEPICTURE  "cid:image002.jpg@01CC89F3.A0333330" \* MERGEFORMATINET </w:instrText>
      </w:r>
      <w:r w:rsidR="00C04769">
        <w:fldChar w:fldCharType="separate"/>
      </w:r>
      <w:r w:rsidR="00837F79">
        <w:fldChar w:fldCharType="begin"/>
      </w:r>
      <w:r w:rsidR="00837F79">
        <w:instrText xml:space="preserve"> INCLUDEPICTURE  "cid:image002.jpg@01CC89F3.A0333330" \* MERGEFORMATINET </w:instrText>
      </w:r>
      <w:r w:rsidR="00837F79">
        <w:fldChar w:fldCharType="separate"/>
      </w:r>
      <w:r w:rsidR="0048354E">
        <w:fldChar w:fldCharType="begin"/>
      </w:r>
      <w:r w:rsidR="0048354E">
        <w:instrText xml:space="preserve"> INCLUDEPICTURE  "cid:image002.jpg@01CC89F3.A0333330" \* MERGEFORMATINET </w:instrText>
      </w:r>
      <w:r w:rsidR="0048354E">
        <w:fldChar w:fldCharType="separate"/>
      </w:r>
      <w:r w:rsidR="002635A0">
        <w:fldChar w:fldCharType="begin"/>
      </w:r>
      <w:r w:rsidR="002635A0">
        <w:instrText xml:space="preserve"> INCLUDEPICTURE  "cid:image002.jpg@01CC89F3.A0333330" \* MERGEFORMATINET </w:instrText>
      </w:r>
      <w:r w:rsidR="002635A0">
        <w:fldChar w:fldCharType="separate"/>
      </w:r>
      <w:r w:rsidR="005040F0">
        <w:fldChar w:fldCharType="begin"/>
      </w:r>
      <w:r w:rsidR="005040F0">
        <w:instrText xml:space="preserve"> INCLUDEPICTURE  "cid:image002.jpg@01CC89F3.A0333330" \* MERGEFORMATINET </w:instrText>
      </w:r>
      <w:r w:rsidR="005040F0">
        <w:fldChar w:fldCharType="separate"/>
      </w:r>
      <w:r w:rsidR="002A186A">
        <w:fldChar w:fldCharType="begin"/>
      </w:r>
      <w:r w:rsidR="002A186A">
        <w:instrText xml:space="preserve"> INCLUDEPICTURE  "cid:image002.jpg@01CC89F3.A0333330" \* MERGEFORMATINET </w:instrText>
      </w:r>
      <w:r w:rsidR="002A186A">
        <w:fldChar w:fldCharType="separate"/>
      </w:r>
      <w:r w:rsidR="00DF2854">
        <w:fldChar w:fldCharType="begin"/>
      </w:r>
      <w:r w:rsidR="00DF2854">
        <w:instrText xml:space="preserve"> INCLUDEPICTURE  "cid:image002.jpg@01CC89F3.A0333330" \* MERGEFORMATINET </w:instrText>
      </w:r>
      <w:r w:rsidR="00DF2854">
        <w:fldChar w:fldCharType="separate"/>
      </w:r>
      <w:r w:rsidR="00A87878">
        <w:fldChar w:fldCharType="begin"/>
      </w:r>
      <w:r w:rsidR="00A87878">
        <w:instrText xml:space="preserve"> INCLUDEPICTURE  "cid:image002.jpg@01CC89F3.A0333330" \* MERGEFORMATINET </w:instrText>
      </w:r>
      <w:r w:rsidR="00A87878">
        <w:fldChar w:fldCharType="separate"/>
      </w:r>
      <w:r w:rsidR="00BC39DB">
        <w:fldChar w:fldCharType="begin"/>
      </w:r>
      <w:r w:rsidR="00BC39DB">
        <w:instrText xml:space="preserve"> INCLUDEPICTURE  "cid:image002.jpg@01CC89F3.A0333330" \* MERGEFORMATINET </w:instrText>
      </w:r>
      <w:r w:rsidR="00BC39DB">
        <w:fldChar w:fldCharType="separate"/>
      </w:r>
      <w:r w:rsidR="00F679CF">
        <w:fldChar w:fldCharType="begin"/>
      </w:r>
      <w:r w:rsidR="00F679CF">
        <w:instrText xml:space="preserve"> INCLUDEPICTURE  "cid:image002.jpg@01CC89F3.A0333330" \* MERGEFORMATINET </w:instrText>
      </w:r>
      <w:r w:rsidR="00F679CF">
        <w:fldChar w:fldCharType="separate"/>
      </w:r>
      <w:r w:rsidR="008B2681">
        <w:fldChar w:fldCharType="begin"/>
      </w:r>
      <w:r w:rsidR="008B2681">
        <w:instrText xml:space="preserve"> INCLUDEPICTURE  "cid:image002.jpg@01CC89F3.A0333330" \* MERGEFORMATINET </w:instrText>
      </w:r>
      <w:r w:rsidR="008B2681">
        <w:fldChar w:fldCharType="separate"/>
      </w:r>
      <w:r w:rsidR="00C81210">
        <w:fldChar w:fldCharType="begin"/>
      </w:r>
      <w:r w:rsidR="00C81210">
        <w:instrText xml:space="preserve"> INCLUDEPICTURE  "cid:image002.jpg@01CC89F3.A0333330" \* MERGEFORMATINET </w:instrText>
      </w:r>
      <w:r w:rsidR="00C81210">
        <w:fldChar w:fldCharType="separate"/>
      </w:r>
      <w:r w:rsidR="00401340">
        <w:fldChar w:fldCharType="begin"/>
      </w:r>
      <w:r w:rsidR="00401340">
        <w:instrText xml:space="preserve"> INCLUDEPICTURE  "cid:image002.jpg@01CC89F3.A0333330" \* MERGEFORMATINET </w:instrText>
      </w:r>
      <w:r w:rsidR="00401340">
        <w:fldChar w:fldCharType="separate"/>
      </w:r>
      <w:r w:rsidR="00A70D3C">
        <w:fldChar w:fldCharType="begin"/>
      </w:r>
      <w:r w:rsidR="00A70D3C">
        <w:instrText xml:space="preserve"> INCLUDEPICTURE  "cid:image002.jpg@01CC89F3.A0333330" \* MERGEFORMATINET </w:instrText>
      </w:r>
      <w:r w:rsidR="00A70D3C">
        <w:fldChar w:fldCharType="separate"/>
      </w:r>
      <w:r w:rsidR="00B449B7">
        <w:fldChar w:fldCharType="begin"/>
      </w:r>
      <w:r w:rsidR="00B449B7">
        <w:instrText xml:space="preserve"> INCLUDEPICTURE  "cid:image002.jpg@01CC89F3.A0333330" \* MERGEFORMATINET </w:instrText>
      </w:r>
      <w:r w:rsidR="00B449B7">
        <w:fldChar w:fldCharType="separate"/>
      </w:r>
      <w:r w:rsidR="004F5F63">
        <w:fldChar w:fldCharType="begin"/>
      </w:r>
      <w:r w:rsidR="004F5F63">
        <w:instrText xml:space="preserve"> INCLUDEPICTURE  "cid:image002.jpg@01CC89F3.A0333330" \* MERGEFORMATINET </w:instrText>
      </w:r>
      <w:r w:rsidR="004F5F63">
        <w:fldChar w:fldCharType="separate"/>
      </w:r>
      <w:r w:rsidR="000344C1">
        <w:fldChar w:fldCharType="begin"/>
      </w:r>
      <w:r w:rsidR="000344C1">
        <w:instrText xml:space="preserve"> INCLUDEPICTURE  "cid:image002.jpg@01CC89F3.A0333330" \* MERGEFORMATINET </w:instrText>
      </w:r>
      <w:r w:rsidR="000344C1">
        <w:fldChar w:fldCharType="separate"/>
      </w:r>
      <w:r w:rsidR="00D94292">
        <w:fldChar w:fldCharType="begin"/>
      </w:r>
      <w:r w:rsidR="00D94292">
        <w:instrText xml:space="preserve"> INCLUDEPICTURE  "cid:image002.jpg@01CC89F3.A0333330" \* MERGEFORMATINET </w:instrText>
      </w:r>
      <w:r w:rsidR="00D94292">
        <w:fldChar w:fldCharType="separate"/>
      </w:r>
      <w:r w:rsidR="00786336">
        <w:fldChar w:fldCharType="begin"/>
      </w:r>
      <w:r w:rsidR="00786336">
        <w:instrText xml:space="preserve"> INCLUDEPICTURE  "cid:image002.jpg@01CC89F3.A0333330" \* MERGEFORMATINET </w:instrText>
      </w:r>
      <w:r w:rsidR="00786336">
        <w:fldChar w:fldCharType="separate"/>
      </w:r>
      <w:r w:rsidR="0079166B">
        <w:fldChar w:fldCharType="begin"/>
      </w:r>
      <w:r w:rsidR="0079166B">
        <w:instrText xml:space="preserve"> INCLUDEPICTURE  "cid:image002.jpg@01CC89F3.A0333330" \* MERGEFORMATINET </w:instrText>
      </w:r>
      <w:r w:rsidR="0079166B">
        <w:fldChar w:fldCharType="separate"/>
      </w:r>
      <w:r w:rsidR="0050063B">
        <w:fldChar w:fldCharType="begin"/>
      </w:r>
      <w:r w:rsidR="0050063B">
        <w:instrText xml:space="preserve"> INCLUDEPICTURE  "cid:image002.jpg@01CC89F3.A0333330" \* MERGEFORMATINET </w:instrText>
      </w:r>
      <w:r w:rsidR="0050063B">
        <w:fldChar w:fldCharType="separate"/>
      </w:r>
      <w:r w:rsidR="008F36D1">
        <w:fldChar w:fldCharType="begin"/>
      </w:r>
      <w:r w:rsidR="008F36D1">
        <w:instrText xml:space="preserve"> INCLUDEPICTURE  "cid:image002.jpg@01CC89F3.A0333330" \* MERGEFORMATINET </w:instrText>
      </w:r>
      <w:r w:rsidR="008F36D1">
        <w:fldChar w:fldCharType="separate"/>
      </w:r>
      <w:r w:rsidR="00F34DD9">
        <w:fldChar w:fldCharType="begin"/>
      </w:r>
      <w:r w:rsidR="00F34DD9">
        <w:instrText xml:space="preserve"> INCLUDEPICTURE  "cid:image002.jpg@01CC89F3.A0333330" \* MERGEFORMATINET </w:instrText>
      </w:r>
      <w:r w:rsidR="00F34DD9">
        <w:fldChar w:fldCharType="separate"/>
      </w:r>
      <w:r w:rsidR="00FF5119">
        <w:fldChar w:fldCharType="begin"/>
      </w:r>
      <w:r w:rsidR="00FF5119">
        <w:instrText xml:space="preserve"> INCLUDEPICTURE  "cid:image002.jpg@01CC89F3.A0333330" \* MERGEFORMATINET </w:instrText>
      </w:r>
      <w:r w:rsidR="00FF5119">
        <w:fldChar w:fldCharType="separate"/>
      </w:r>
      <w:r w:rsidR="00FB0D6F">
        <w:fldChar w:fldCharType="begin"/>
      </w:r>
      <w:r w:rsidR="00FB0D6F">
        <w:instrText xml:space="preserve"> INCLUDEPICTURE  "cid:image002.jpg@01CC89F3.A0333330" \* MERGEFORMATINET </w:instrText>
      </w:r>
      <w:r w:rsidR="00FB0D6F">
        <w:fldChar w:fldCharType="separate"/>
      </w:r>
      <w:r w:rsidR="001B6C3D">
        <w:fldChar w:fldCharType="begin"/>
      </w:r>
      <w:r w:rsidR="001B6C3D">
        <w:instrText xml:space="preserve"> INCLUDEPICTURE  "cid:image002.jpg@01CC89F3.A0333330" \* MERGEFORMATINET </w:instrText>
      </w:r>
      <w:r w:rsidR="001B6C3D">
        <w:fldChar w:fldCharType="separate"/>
      </w:r>
      <w:r w:rsidR="0048165E">
        <w:fldChar w:fldCharType="begin"/>
      </w:r>
      <w:r w:rsidR="0048165E">
        <w:instrText xml:space="preserve"> INCLUDEPICTURE  "cid:image002.jpg@01CC89F3.A0333330" \* MERGEFORMATINET </w:instrText>
      </w:r>
      <w:r w:rsidR="0048165E">
        <w:fldChar w:fldCharType="separate"/>
      </w:r>
      <w:r w:rsidR="00F24C48">
        <w:fldChar w:fldCharType="begin"/>
      </w:r>
      <w:r w:rsidR="00F24C48">
        <w:instrText xml:space="preserve"> INCLUDEPICTURE  "cid:image002.jpg@01CC89F3.A0333330" \* MERGEFORMATINET </w:instrText>
      </w:r>
      <w:r w:rsidR="00F24C48">
        <w:fldChar w:fldCharType="separate"/>
      </w:r>
      <w:r w:rsidR="00787252">
        <w:fldChar w:fldCharType="begin"/>
      </w:r>
      <w:r w:rsidR="00787252">
        <w:instrText xml:space="preserve"> INCLUDEPICTURE  "cid:image002.jpg@01CC89F3.A0333330" \* MERGEFORMATINET </w:instrText>
      </w:r>
      <w:r w:rsidR="00787252">
        <w:fldChar w:fldCharType="separate"/>
      </w:r>
      <w:r w:rsidR="008D4D4B">
        <w:fldChar w:fldCharType="begin"/>
      </w:r>
      <w:r w:rsidR="008D4D4B">
        <w:instrText xml:space="preserve"> INCLUDEPICTURE  "cid:image002.jpg@01CC89F3.A0333330" \* MERGEFORMATINET </w:instrText>
      </w:r>
      <w:r w:rsidR="008D4D4B">
        <w:fldChar w:fldCharType="separate"/>
      </w:r>
      <w:r w:rsidR="002E51DE">
        <w:fldChar w:fldCharType="begin"/>
      </w:r>
      <w:r w:rsidR="002E51DE">
        <w:instrText xml:space="preserve"> INCLUDEPICTURE  "cid:image002.jpg@01CC89F3.A0333330" \* MERGEFORMATINET </w:instrText>
      </w:r>
      <w:r w:rsidR="002E51DE">
        <w:fldChar w:fldCharType="separate"/>
      </w:r>
      <w:r w:rsidR="00A34F6E">
        <w:fldChar w:fldCharType="begin"/>
      </w:r>
      <w:r w:rsidR="00A34F6E">
        <w:instrText xml:space="preserve"> INCLUDEPICTURE  "cid:image002.jpg@01CC89F3.A0333330" \* MERGEFORMATINET </w:instrText>
      </w:r>
      <w:r w:rsidR="00A34F6E">
        <w:fldChar w:fldCharType="separate"/>
      </w:r>
      <w:r w:rsidR="003157D8">
        <w:fldChar w:fldCharType="begin"/>
      </w:r>
      <w:r w:rsidR="003157D8">
        <w:instrText xml:space="preserve"> INCLUDEPICTURE  "cid:image002.jpg@01CC89F3.A0333330" \* MERGEFORMATINET </w:instrText>
      </w:r>
      <w:r w:rsidR="003157D8">
        <w:fldChar w:fldCharType="separate"/>
      </w:r>
      <w:r w:rsidR="00D77D9B">
        <w:fldChar w:fldCharType="begin"/>
      </w:r>
      <w:r w:rsidR="00D77D9B">
        <w:instrText xml:space="preserve"> INCLUDEPICTURE  "cid:image002.jpg@01CC89F3.A0333330" \* MERGEFORMATINET </w:instrText>
      </w:r>
      <w:r w:rsidR="00D77D9B">
        <w:fldChar w:fldCharType="separate"/>
      </w:r>
      <w:r w:rsidR="00DB7A1B">
        <w:fldChar w:fldCharType="begin"/>
      </w:r>
      <w:r w:rsidR="00DB7A1B">
        <w:instrText xml:space="preserve"> INCLUDEPICTURE  "cid:image002.jpg@01CC89F3.A0333330" \* MERGEFORMATINET </w:instrText>
      </w:r>
      <w:r w:rsidR="00DB7A1B">
        <w:fldChar w:fldCharType="separate"/>
      </w:r>
      <w:r w:rsidR="009B2C2C">
        <w:fldChar w:fldCharType="begin"/>
      </w:r>
      <w:r w:rsidR="009B2C2C">
        <w:instrText xml:space="preserve"> INCLUDEPICTURE  "cid:image002.jpg@01CC89F3.A0333330" \* MERGEFORMATINET </w:instrText>
      </w:r>
      <w:r w:rsidR="009B2C2C">
        <w:fldChar w:fldCharType="separate"/>
      </w:r>
      <w:r w:rsidR="00D75CDF">
        <w:fldChar w:fldCharType="begin"/>
      </w:r>
      <w:r w:rsidR="00D75CDF">
        <w:instrText xml:space="preserve"> INCLUDEPICTURE  "cid:image002.jpg@01CC89F3.A0333330" \* MERGEFORMATINET </w:instrText>
      </w:r>
      <w:r w:rsidR="00D75CDF">
        <w:fldChar w:fldCharType="separate"/>
      </w:r>
      <w:r w:rsidR="004474B2">
        <w:fldChar w:fldCharType="begin"/>
      </w:r>
      <w:r w:rsidR="004474B2">
        <w:instrText xml:space="preserve"> INCLUDEPICTURE  "cid:image002.jpg@01CC89F3.A0333330" \* MERGEFORMATINET </w:instrText>
      </w:r>
      <w:r w:rsidR="004474B2">
        <w:fldChar w:fldCharType="separate"/>
      </w:r>
      <w:r w:rsidR="00DB6B13">
        <w:fldChar w:fldCharType="begin"/>
      </w:r>
      <w:r w:rsidR="00DB6B13">
        <w:instrText xml:space="preserve"> INCLUDEPICTURE  "cid:image002.jpg@01CC89F3.A0333330" \* MERGEFORMATINET </w:instrText>
      </w:r>
      <w:r w:rsidR="00DB6B13">
        <w:fldChar w:fldCharType="separate"/>
      </w:r>
      <w:r w:rsidR="00FB7B8A">
        <w:fldChar w:fldCharType="begin"/>
      </w:r>
      <w:r w:rsidR="00FB7B8A">
        <w:instrText xml:space="preserve"> </w:instrText>
      </w:r>
      <w:r w:rsidR="00FB7B8A">
        <w:instrText>INCLUDEPICTURE  "cid:image002.jpg@01CC89F3.A0333330" \* MERGEFORMATINET</w:instrText>
      </w:r>
      <w:r w:rsidR="00FB7B8A">
        <w:instrText xml:space="preserve"> </w:instrText>
      </w:r>
      <w:r w:rsidR="00FB7B8A">
        <w:fldChar w:fldCharType="separate"/>
      </w:r>
      <w:r w:rsidR="0064681B">
        <w:pict w14:anchorId="5C002845">
          <v:shape id="_x0000_i1032" type="#_x0000_t75" style="width:240pt;height:243.75pt">
            <v:imagedata r:id="rId73" r:href="rId74"/>
          </v:shape>
        </w:pict>
      </w:r>
      <w:r w:rsidR="00FB7B8A">
        <w:fldChar w:fldCharType="end"/>
      </w:r>
      <w:r w:rsidR="00DB6B13">
        <w:fldChar w:fldCharType="end"/>
      </w:r>
      <w:r w:rsidR="004474B2">
        <w:fldChar w:fldCharType="end"/>
      </w:r>
      <w:r w:rsidR="00D75CDF">
        <w:fldChar w:fldCharType="end"/>
      </w:r>
      <w:r w:rsidR="009B2C2C">
        <w:fldChar w:fldCharType="end"/>
      </w:r>
      <w:r w:rsidR="00DB7A1B">
        <w:fldChar w:fldCharType="end"/>
      </w:r>
      <w:r w:rsidR="00D77D9B">
        <w:fldChar w:fldCharType="end"/>
      </w:r>
      <w:r w:rsidR="003157D8">
        <w:fldChar w:fldCharType="end"/>
      </w:r>
      <w:r w:rsidR="00A34F6E">
        <w:fldChar w:fldCharType="end"/>
      </w:r>
      <w:r w:rsidR="002E51DE">
        <w:fldChar w:fldCharType="end"/>
      </w:r>
      <w:r w:rsidR="008D4D4B">
        <w:fldChar w:fldCharType="end"/>
      </w:r>
      <w:r w:rsidR="00787252">
        <w:fldChar w:fldCharType="end"/>
      </w:r>
      <w:r w:rsidR="00F24C48">
        <w:fldChar w:fldCharType="end"/>
      </w:r>
      <w:r w:rsidR="0048165E">
        <w:fldChar w:fldCharType="end"/>
      </w:r>
      <w:r w:rsidR="001B6C3D">
        <w:fldChar w:fldCharType="end"/>
      </w:r>
      <w:r w:rsidR="00FB0D6F">
        <w:fldChar w:fldCharType="end"/>
      </w:r>
      <w:r w:rsidR="00FF5119">
        <w:fldChar w:fldCharType="end"/>
      </w:r>
      <w:r w:rsidR="00F34DD9">
        <w:fldChar w:fldCharType="end"/>
      </w:r>
      <w:r w:rsidR="008F36D1">
        <w:fldChar w:fldCharType="end"/>
      </w:r>
      <w:r w:rsidR="0050063B">
        <w:fldChar w:fldCharType="end"/>
      </w:r>
      <w:r w:rsidR="0079166B">
        <w:fldChar w:fldCharType="end"/>
      </w:r>
      <w:r w:rsidR="00786336">
        <w:fldChar w:fldCharType="end"/>
      </w:r>
      <w:r w:rsidR="00D94292">
        <w:fldChar w:fldCharType="end"/>
      </w:r>
      <w:r w:rsidR="000344C1">
        <w:fldChar w:fldCharType="end"/>
      </w:r>
      <w:r w:rsidR="004F5F63">
        <w:fldChar w:fldCharType="end"/>
      </w:r>
      <w:r w:rsidR="00B449B7">
        <w:fldChar w:fldCharType="end"/>
      </w:r>
      <w:r w:rsidR="00A70D3C">
        <w:fldChar w:fldCharType="end"/>
      </w:r>
      <w:r w:rsidR="00401340">
        <w:fldChar w:fldCharType="end"/>
      </w:r>
      <w:r w:rsidR="00C81210">
        <w:fldChar w:fldCharType="end"/>
      </w:r>
      <w:r w:rsidR="008B2681">
        <w:fldChar w:fldCharType="end"/>
      </w:r>
      <w:r w:rsidR="00F679CF">
        <w:fldChar w:fldCharType="end"/>
      </w:r>
      <w:r w:rsidR="00BC39DB">
        <w:fldChar w:fldCharType="end"/>
      </w:r>
      <w:r w:rsidR="00A87878">
        <w:fldChar w:fldCharType="end"/>
      </w:r>
      <w:r w:rsidR="00DF2854">
        <w:fldChar w:fldCharType="end"/>
      </w:r>
      <w:r w:rsidR="002A186A">
        <w:fldChar w:fldCharType="end"/>
      </w:r>
      <w:r w:rsidR="005040F0">
        <w:fldChar w:fldCharType="end"/>
      </w:r>
      <w:r w:rsidR="002635A0">
        <w:fldChar w:fldCharType="end"/>
      </w:r>
      <w:r w:rsidR="0048354E">
        <w:fldChar w:fldCharType="end"/>
      </w:r>
      <w:r w:rsidR="00837F79">
        <w:fldChar w:fldCharType="end"/>
      </w:r>
      <w:r w:rsidR="00C04769">
        <w:fldChar w:fldCharType="end"/>
      </w:r>
      <w:r w:rsidR="00D63CE0">
        <w:fldChar w:fldCharType="end"/>
      </w:r>
      <w:r w:rsidR="00FE427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284EC5">
        <w:fldChar w:fldCharType="end"/>
      </w:r>
      <w:r w:rsidRPr="00284EC5">
        <w:fldChar w:fldCharType="end"/>
      </w:r>
      <w:r w:rsidRPr="00284EC5">
        <w:fldChar w:fldCharType="end"/>
      </w:r>
      <w:r w:rsidRPr="00284EC5">
        <w:fldChar w:fldCharType="end"/>
      </w:r>
      <w:r w:rsidRPr="00284EC5">
        <w:fldChar w:fldCharType="end"/>
      </w:r>
      <w:r w:rsidRPr="00284EC5">
        <w:fldChar w:fldCharType="end"/>
      </w:r>
    </w:p>
    <w:p w14:paraId="733CC791" w14:textId="77777777" w:rsidR="003B4FB9" w:rsidRPr="00284EC5" w:rsidRDefault="003B4FB9" w:rsidP="009B2C2C">
      <w:pPr>
        <w:pStyle w:val="BodyText"/>
        <w:keepLines w:val="0"/>
        <w:rPr>
          <w:lang w:eastAsia="ru-RU"/>
        </w:rPr>
      </w:pPr>
      <w:r w:rsidRPr="00284EC5">
        <w:rPr>
          <w:i/>
          <w:iCs/>
        </w:rPr>
        <w:t> </w:t>
      </w:r>
      <w:r w:rsidRPr="00E7417F">
        <w:rPr>
          <w:lang w:eastAsia="ru-RU"/>
        </w:rPr>
        <w:t> Then</w:t>
      </w:r>
      <w:r w:rsidRPr="00155B33">
        <w:rPr>
          <w:lang w:eastAsia="ru-RU"/>
        </w:rPr>
        <w:t>,</w:t>
      </w:r>
      <w:r w:rsidRPr="00C2437E">
        <w:rPr>
          <w:lang w:eastAsia="ru-RU"/>
        </w:rPr>
        <w:t xml:space="preserve"> open </w:t>
      </w:r>
      <w:r w:rsidRPr="00141E56">
        <w:rPr>
          <w:b/>
          <w:lang w:eastAsia="ru-RU"/>
        </w:rPr>
        <w:t>Advanced</w:t>
      </w:r>
      <w:r w:rsidRPr="00284EC5">
        <w:rPr>
          <w:lang w:eastAsia="ru-RU"/>
        </w:rPr>
        <w:t xml:space="preserve"> Tab, Press </w:t>
      </w:r>
      <w:r w:rsidRPr="00141E56">
        <w:rPr>
          <w:b/>
          <w:lang w:eastAsia="ru-RU"/>
        </w:rPr>
        <w:t>Setting</w:t>
      </w:r>
      <w:r w:rsidRPr="00284EC5">
        <w:rPr>
          <w:lang w:eastAsia="ru-RU"/>
        </w:rPr>
        <w:t xml:space="preserve"> button under “</w:t>
      </w:r>
      <w:r w:rsidRPr="00141E56">
        <w:rPr>
          <w:b/>
          <w:lang w:eastAsia="ru-RU"/>
        </w:rPr>
        <w:t>Connect from anywhere</w:t>
      </w:r>
      <w:r w:rsidRPr="00284EC5">
        <w:rPr>
          <w:lang w:eastAsia="ru-RU"/>
        </w:rPr>
        <w:t>” section:</w:t>
      </w:r>
    </w:p>
    <w:p w14:paraId="7DC0FAEF" w14:textId="77777777" w:rsidR="003B4FB9" w:rsidRPr="00284EC5" w:rsidRDefault="003B4FB9" w:rsidP="003B4FB9">
      <w:pPr>
        <w:pStyle w:val="BodyText"/>
      </w:pPr>
      <w:r w:rsidRPr="00284EC5">
        <w:t> </w:t>
      </w:r>
      <w:r w:rsidRPr="00284EC5">
        <w:fldChar w:fldCharType="begin"/>
      </w:r>
      <w:r w:rsidRPr="00284EC5">
        <w:instrText xml:space="preserve"> INCLUDEPICTURE  "cid:image004.jpg@01CC89F3.A0333330" \* MERGEFORMATINET </w:instrText>
      </w:r>
      <w:r w:rsidRPr="00284EC5">
        <w:fldChar w:fldCharType="separate"/>
      </w:r>
      <w:r w:rsidRPr="00284EC5">
        <w:fldChar w:fldCharType="begin"/>
      </w:r>
      <w:r w:rsidRPr="00284EC5">
        <w:instrText xml:space="preserve"> INCLUDEPICTURE  "cid:image004.jpg@01CC89F3.A0333330" \* MERGEFORMATINET </w:instrText>
      </w:r>
      <w:r w:rsidRPr="00284EC5">
        <w:fldChar w:fldCharType="separate"/>
      </w:r>
      <w:r w:rsidRPr="00284EC5">
        <w:fldChar w:fldCharType="begin"/>
      </w:r>
      <w:r w:rsidRPr="00284EC5">
        <w:instrText xml:space="preserve"> INCLUDEPICTURE  "cid:image004.jpg@01CC89F3.A0333330" \* MERGEFORMATINET </w:instrText>
      </w:r>
      <w:r w:rsidRPr="00284EC5">
        <w:fldChar w:fldCharType="separate"/>
      </w:r>
      <w:r w:rsidRPr="00284EC5">
        <w:fldChar w:fldCharType="begin"/>
      </w:r>
      <w:r w:rsidRPr="00284EC5">
        <w:instrText xml:space="preserve"> INCLUDEPICTURE  "cid:image004.jpg@01CC89F3.A0333330" \* MERGEFORMATINET </w:instrText>
      </w:r>
      <w:r w:rsidRPr="00284EC5">
        <w:fldChar w:fldCharType="separate"/>
      </w:r>
      <w:r w:rsidRPr="00284EC5">
        <w:fldChar w:fldCharType="begin"/>
      </w:r>
      <w:r w:rsidRPr="00284EC5">
        <w:instrText xml:space="preserve"> INCLUDEPICTURE  "cid:image004.jpg@01CC89F3.A0333330" \* MERGEFORMATINET </w:instrText>
      </w:r>
      <w:r w:rsidRPr="00284EC5">
        <w:fldChar w:fldCharType="separate"/>
      </w:r>
      <w:r w:rsidRPr="00284EC5">
        <w:fldChar w:fldCharType="begin"/>
      </w:r>
      <w:r w:rsidRPr="00284EC5">
        <w:instrText xml:space="preserve"> INCLUDEPICTURE  "cid:image004.jpg@01CC89F3.A0333330" \* MERGEFORMATINET </w:instrText>
      </w:r>
      <w:r w:rsidRPr="00284EC5">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fldChar w:fldCharType="begin"/>
      </w:r>
      <w:r>
        <w:instrText xml:space="preserve"> INCLUDEPICTURE  "cid:image004.jpg@01CC89F3.A0333330" \* MERGEFORMATINET </w:instrText>
      </w:r>
      <w:r>
        <w:fldChar w:fldCharType="separate"/>
      </w:r>
      <w:r w:rsidR="00FE4273">
        <w:fldChar w:fldCharType="begin"/>
      </w:r>
      <w:r w:rsidR="00FE4273">
        <w:instrText xml:space="preserve"> INCLUDEPICTURE  "cid:image004.jpg@01CC89F3.A0333330" \* MERGEFORMATINET </w:instrText>
      </w:r>
      <w:r w:rsidR="00FE4273">
        <w:fldChar w:fldCharType="separate"/>
      </w:r>
      <w:r w:rsidR="00D63CE0">
        <w:fldChar w:fldCharType="begin"/>
      </w:r>
      <w:r w:rsidR="00D63CE0">
        <w:instrText xml:space="preserve"> INCLUDEPICTURE  "cid:image004.jpg@01CC89F3.A0333330" \* MERGEFORMATINET </w:instrText>
      </w:r>
      <w:r w:rsidR="00D63CE0">
        <w:fldChar w:fldCharType="separate"/>
      </w:r>
      <w:r w:rsidR="00C04769">
        <w:fldChar w:fldCharType="begin"/>
      </w:r>
      <w:r w:rsidR="00C04769">
        <w:instrText xml:space="preserve"> INCLUDEPICTURE  "cid:image004.jpg@01CC89F3.A0333330" \* MERGEFORMATINET </w:instrText>
      </w:r>
      <w:r w:rsidR="00C04769">
        <w:fldChar w:fldCharType="separate"/>
      </w:r>
      <w:r w:rsidR="00837F79">
        <w:fldChar w:fldCharType="begin"/>
      </w:r>
      <w:r w:rsidR="00837F79">
        <w:instrText xml:space="preserve"> INCLUDEPICTURE  "cid:image004.jpg@01CC89F3.A0333330" \* MERGEFORMATINET </w:instrText>
      </w:r>
      <w:r w:rsidR="00837F79">
        <w:fldChar w:fldCharType="separate"/>
      </w:r>
      <w:r w:rsidR="0048354E">
        <w:fldChar w:fldCharType="begin"/>
      </w:r>
      <w:r w:rsidR="0048354E">
        <w:instrText xml:space="preserve"> INCLUDEPICTURE  "cid:image004.jpg@01CC89F3.A0333330" \* MERGEFORMATINET </w:instrText>
      </w:r>
      <w:r w:rsidR="0048354E">
        <w:fldChar w:fldCharType="separate"/>
      </w:r>
      <w:r w:rsidR="002635A0">
        <w:fldChar w:fldCharType="begin"/>
      </w:r>
      <w:r w:rsidR="002635A0">
        <w:instrText xml:space="preserve"> INCLUDEPICTURE  "cid:image004.jpg@01CC89F3.A0333330" \* MERGEFORMATINET </w:instrText>
      </w:r>
      <w:r w:rsidR="002635A0">
        <w:fldChar w:fldCharType="separate"/>
      </w:r>
      <w:r w:rsidR="005040F0">
        <w:fldChar w:fldCharType="begin"/>
      </w:r>
      <w:r w:rsidR="005040F0">
        <w:instrText xml:space="preserve"> INCLUDEPICTURE  "cid:image004.jpg@01CC89F3.A0333330" \* MERGEFORMATINET </w:instrText>
      </w:r>
      <w:r w:rsidR="005040F0">
        <w:fldChar w:fldCharType="separate"/>
      </w:r>
      <w:r w:rsidR="002A186A">
        <w:fldChar w:fldCharType="begin"/>
      </w:r>
      <w:r w:rsidR="002A186A">
        <w:instrText xml:space="preserve"> INCLUDEPICTURE  "cid:image004.jpg@01CC89F3.A0333330" \* MERGEFORMATINET </w:instrText>
      </w:r>
      <w:r w:rsidR="002A186A">
        <w:fldChar w:fldCharType="separate"/>
      </w:r>
      <w:r w:rsidR="00DF2854">
        <w:fldChar w:fldCharType="begin"/>
      </w:r>
      <w:r w:rsidR="00DF2854">
        <w:instrText xml:space="preserve"> INCLUDEPICTURE  "cid:image004.jpg@01CC89F3.A0333330" \* MERGEFORMATINET </w:instrText>
      </w:r>
      <w:r w:rsidR="00DF2854">
        <w:fldChar w:fldCharType="separate"/>
      </w:r>
      <w:r w:rsidR="00A87878">
        <w:fldChar w:fldCharType="begin"/>
      </w:r>
      <w:r w:rsidR="00A87878">
        <w:instrText xml:space="preserve"> INCLUDEPICTURE  "cid:image004.jpg@01CC89F3.A0333330" \* MERGEFORMATINET </w:instrText>
      </w:r>
      <w:r w:rsidR="00A87878">
        <w:fldChar w:fldCharType="separate"/>
      </w:r>
      <w:r w:rsidR="00BC39DB">
        <w:fldChar w:fldCharType="begin"/>
      </w:r>
      <w:r w:rsidR="00BC39DB">
        <w:instrText xml:space="preserve"> INCLUDEPICTURE  "cid:image004.jpg@01CC89F3.A0333330" \* MERGEFORMATINET </w:instrText>
      </w:r>
      <w:r w:rsidR="00BC39DB">
        <w:fldChar w:fldCharType="separate"/>
      </w:r>
      <w:r w:rsidR="00F679CF">
        <w:fldChar w:fldCharType="begin"/>
      </w:r>
      <w:r w:rsidR="00F679CF">
        <w:instrText xml:space="preserve"> INCLUDEPICTURE  "cid:image004.jpg@01CC89F3.A0333330" \* MERGEFORMATINET </w:instrText>
      </w:r>
      <w:r w:rsidR="00F679CF">
        <w:fldChar w:fldCharType="separate"/>
      </w:r>
      <w:r w:rsidR="008B2681">
        <w:fldChar w:fldCharType="begin"/>
      </w:r>
      <w:r w:rsidR="008B2681">
        <w:instrText xml:space="preserve"> INCLUDEPICTURE  "cid:image004.jpg@01CC89F3.A0333330" \* MERGEFORMATINET </w:instrText>
      </w:r>
      <w:r w:rsidR="008B2681">
        <w:fldChar w:fldCharType="separate"/>
      </w:r>
      <w:r w:rsidR="00C81210">
        <w:fldChar w:fldCharType="begin"/>
      </w:r>
      <w:r w:rsidR="00C81210">
        <w:instrText xml:space="preserve"> INCLUDEPICTURE  "cid:image004.jpg@01CC89F3.A0333330" \* MERGEFORMATINET </w:instrText>
      </w:r>
      <w:r w:rsidR="00C81210">
        <w:fldChar w:fldCharType="separate"/>
      </w:r>
      <w:r w:rsidR="00401340">
        <w:fldChar w:fldCharType="begin"/>
      </w:r>
      <w:r w:rsidR="00401340">
        <w:instrText xml:space="preserve"> INCLUDEPICTURE  "cid:image004.jpg@01CC89F3.A0333330" \* MERGEFORMATINET </w:instrText>
      </w:r>
      <w:r w:rsidR="00401340">
        <w:fldChar w:fldCharType="separate"/>
      </w:r>
      <w:r w:rsidR="00A70D3C">
        <w:fldChar w:fldCharType="begin"/>
      </w:r>
      <w:r w:rsidR="00A70D3C">
        <w:instrText xml:space="preserve"> INCLUDEPICTURE  "cid:image004.jpg@01CC89F3.A0333330" \* MERGEFORMATINET </w:instrText>
      </w:r>
      <w:r w:rsidR="00A70D3C">
        <w:fldChar w:fldCharType="separate"/>
      </w:r>
      <w:r w:rsidR="00B449B7">
        <w:fldChar w:fldCharType="begin"/>
      </w:r>
      <w:r w:rsidR="00B449B7">
        <w:instrText xml:space="preserve"> INCLUDEPICTURE  "cid:image004.jpg@01CC89F3.A0333330" \* MERGEFORMATINET </w:instrText>
      </w:r>
      <w:r w:rsidR="00B449B7">
        <w:fldChar w:fldCharType="separate"/>
      </w:r>
      <w:r w:rsidR="004F5F63">
        <w:fldChar w:fldCharType="begin"/>
      </w:r>
      <w:r w:rsidR="004F5F63">
        <w:instrText xml:space="preserve"> INCLUDEPICTURE  "cid:image004.jpg@01CC89F3.A0333330" \* MERGEFORMATINET </w:instrText>
      </w:r>
      <w:r w:rsidR="004F5F63">
        <w:fldChar w:fldCharType="separate"/>
      </w:r>
      <w:r w:rsidR="000344C1">
        <w:fldChar w:fldCharType="begin"/>
      </w:r>
      <w:r w:rsidR="000344C1">
        <w:instrText xml:space="preserve"> INCLUDEPICTURE  "cid:image004.jpg@01CC89F3.A0333330" \* MERGEFORMATINET </w:instrText>
      </w:r>
      <w:r w:rsidR="000344C1">
        <w:fldChar w:fldCharType="separate"/>
      </w:r>
      <w:r w:rsidR="00D94292">
        <w:fldChar w:fldCharType="begin"/>
      </w:r>
      <w:r w:rsidR="00D94292">
        <w:instrText xml:space="preserve"> INCLUDEPICTURE  "cid:image004.jpg@01CC89F3.A0333330" \* MERGEFORMATINET </w:instrText>
      </w:r>
      <w:r w:rsidR="00D94292">
        <w:fldChar w:fldCharType="separate"/>
      </w:r>
      <w:r w:rsidR="00786336">
        <w:fldChar w:fldCharType="begin"/>
      </w:r>
      <w:r w:rsidR="00786336">
        <w:instrText xml:space="preserve"> INCLUDEPICTURE  "cid:image004.jpg@01CC89F3.A0333330" \* MERGEFORMATINET </w:instrText>
      </w:r>
      <w:r w:rsidR="00786336">
        <w:fldChar w:fldCharType="separate"/>
      </w:r>
      <w:r w:rsidR="0079166B">
        <w:fldChar w:fldCharType="begin"/>
      </w:r>
      <w:r w:rsidR="0079166B">
        <w:instrText xml:space="preserve"> INCLUDEPICTURE  "cid:image004.jpg@01CC89F3.A0333330" \* MERGEFORMATINET </w:instrText>
      </w:r>
      <w:r w:rsidR="0079166B">
        <w:fldChar w:fldCharType="separate"/>
      </w:r>
      <w:r w:rsidR="0050063B">
        <w:fldChar w:fldCharType="begin"/>
      </w:r>
      <w:r w:rsidR="0050063B">
        <w:instrText xml:space="preserve"> INCLUDEPICTURE  "cid:image004.jpg@01CC89F3.A0333330" \* MERGEFORMATINET </w:instrText>
      </w:r>
      <w:r w:rsidR="0050063B">
        <w:fldChar w:fldCharType="separate"/>
      </w:r>
      <w:r w:rsidR="008F36D1">
        <w:fldChar w:fldCharType="begin"/>
      </w:r>
      <w:r w:rsidR="008F36D1">
        <w:instrText xml:space="preserve"> INCLUDEPICTURE  "cid:image004.jpg@01CC89F3.A0333330" \* MERGEFORMATINET </w:instrText>
      </w:r>
      <w:r w:rsidR="008F36D1">
        <w:fldChar w:fldCharType="separate"/>
      </w:r>
      <w:r w:rsidR="00F34DD9">
        <w:fldChar w:fldCharType="begin"/>
      </w:r>
      <w:r w:rsidR="00F34DD9">
        <w:instrText xml:space="preserve"> INCLUDEPICTURE  "cid:image004.jpg@01CC89F3.A0333330" \* MERGEFORMATINET </w:instrText>
      </w:r>
      <w:r w:rsidR="00F34DD9">
        <w:fldChar w:fldCharType="separate"/>
      </w:r>
      <w:r w:rsidR="00FF5119">
        <w:fldChar w:fldCharType="begin"/>
      </w:r>
      <w:r w:rsidR="00FF5119">
        <w:instrText xml:space="preserve"> INCLUDEPICTURE  "cid:image004.jpg@01CC89F3.A0333330" \* MERGEFORMATINET </w:instrText>
      </w:r>
      <w:r w:rsidR="00FF5119">
        <w:fldChar w:fldCharType="separate"/>
      </w:r>
      <w:r w:rsidR="00FB0D6F">
        <w:fldChar w:fldCharType="begin"/>
      </w:r>
      <w:r w:rsidR="00FB0D6F">
        <w:instrText xml:space="preserve"> INCLUDEPICTURE  "cid:image004.jpg@01CC89F3.A0333330" \* MERGEFORMATINET </w:instrText>
      </w:r>
      <w:r w:rsidR="00FB0D6F">
        <w:fldChar w:fldCharType="separate"/>
      </w:r>
      <w:r w:rsidR="001B6C3D">
        <w:fldChar w:fldCharType="begin"/>
      </w:r>
      <w:r w:rsidR="001B6C3D">
        <w:instrText xml:space="preserve"> INCLUDEPICTURE  "cid:image004.jpg@01CC89F3.A0333330" \* MERGEFORMATINET </w:instrText>
      </w:r>
      <w:r w:rsidR="001B6C3D">
        <w:fldChar w:fldCharType="separate"/>
      </w:r>
      <w:r w:rsidR="0048165E">
        <w:fldChar w:fldCharType="begin"/>
      </w:r>
      <w:r w:rsidR="0048165E">
        <w:instrText xml:space="preserve"> INCLUDEPICTURE  "cid:image004.jpg@01CC89F3.A0333330" \* MERGEFORMATINET </w:instrText>
      </w:r>
      <w:r w:rsidR="0048165E">
        <w:fldChar w:fldCharType="separate"/>
      </w:r>
      <w:r w:rsidR="00F24C48">
        <w:fldChar w:fldCharType="begin"/>
      </w:r>
      <w:r w:rsidR="00F24C48">
        <w:instrText xml:space="preserve"> INCLUDEPICTURE  "cid:image004.jpg@01CC89F3.A0333330" \* MERGEFORMATINET </w:instrText>
      </w:r>
      <w:r w:rsidR="00F24C48">
        <w:fldChar w:fldCharType="separate"/>
      </w:r>
      <w:r w:rsidR="00787252">
        <w:fldChar w:fldCharType="begin"/>
      </w:r>
      <w:r w:rsidR="00787252">
        <w:instrText xml:space="preserve"> INCLUDEPICTURE  "cid:image004.jpg@01CC89F3.A0333330" \* MERGEFORMATINET </w:instrText>
      </w:r>
      <w:r w:rsidR="00787252">
        <w:fldChar w:fldCharType="separate"/>
      </w:r>
      <w:r w:rsidR="008D4D4B">
        <w:fldChar w:fldCharType="begin"/>
      </w:r>
      <w:r w:rsidR="008D4D4B">
        <w:instrText xml:space="preserve"> INCLUDEPICTURE  "cid:image004.jpg@01CC89F3.A0333330" \* MERGEFORMATINET </w:instrText>
      </w:r>
      <w:r w:rsidR="008D4D4B">
        <w:fldChar w:fldCharType="separate"/>
      </w:r>
      <w:r w:rsidR="002E51DE">
        <w:fldChar w:fldCharType="begin"/>
      </w:r>
      <w:r w:rsidR="002E51DE">
        <w:instrText xml:space="preserve"> INCLUDEPICTURE  "cid:image004.jpg@01CC89F3.A0333330" \* MERGEFORMATINET </w:instrText>
      </w:r>
      <w:r w:rsidR="002E51DE">
        <w:fldChar w:fldCharType="separate"/>
      </w:r>
      <w:r w:rsidR="00A34F6E">
        <w:fldChar w:fldCharType="begin"/>
      </w:r>
      <w:r w:rsidR="00A34F6E">
        <w:instrText xml:space="preserve"> INCLUDEPICTURE  "cid:image004.jpg@01CC89F3.A0333330" \* MERGEFORMATINET </w:instrText>
      </w:r>
      <w:r w:rsidR="00A34F6E">
        <w:fldChar w:fldCharType="separate"/>
      </w:r>
      <w:r w:rsidR="003157D8">
        <w:fldChar w:fldCharType="begin"/>
      </w:r>
      <w:r w:rsidR="003157D8">
        <w:instrText xml:space="preserve"> INCLUDEPICTURE  "cid:image004.jpg@01CC89F3.A0333330" \* MERGEFORMATINET </w:instrText>
      </w:r>
      <w:r w:rsidR="003157D8">
        <w:fldChar w:fldCharType="separate"/>
      </w:r>
      <w:r w:rsidR="00D77D9B">
        <w:fldChar w:fldCharType="begin"/>
      </w:r>
      <w:r w:rsidR="00D77D9B">
        <w:instrText xml:space="preserve"> INCLUDEPICTURE  "cid:image004.jpg@01CC89F3.A0333330" \* MERGEFORMATINET </w:instrText>
      </w:r>
      <w:r w:rsidR="00D77D9B">
        <w:fldChar w:fldCharType="separate"/>
      </w:r>
      <w:r w:rsidR="00DB7A1B">
        <w:fldChar w:fldCharType="begin"/>
      </w:r>
      <w:r w:rsidR="00DB7A1B">
        <w:instrText xml:space="preserve"> INCLUDEPICTURE  "cid:image004.jpg@01CC89F3.A0333330" \* MERGEFORMATINET </w:instrText>
      </w:r>
      <w:r w:rsidR="00DB7A1B">
        <w:fldChar w:fldCharType="separate"/>
      </w:r>
      <w:r w:rsidR="009B2C2C">
        <w:fldChar w:fldCharType="begin"/>
      </w:r>
      <w:r w:rsidR="009B2C2C">
        <w:instrText xml:space="preserve"> INCLUDEPICTURE  "cid:image004.jpg@01CC89F3.A0333330" \* MERGEFORMATINET </w:instrText>
      </w:r>
      <w:r w:rsidR="009B2C2C">
        <w:fldChar w:fldCharType="separate"/>
      </w:r>
      <w:r w:rsidR="00D75CDF">
        <w:fldChar w:fldCharType="begin"/>
      </w:r>
      <w:r w:rsidR="00D75CDF">
        <w:instrText xml:space="preserve"> INCLUDEPICTURE  "cid:image004.jpg@01CC89F3.A0333330" \* MERGEFORMATINET </w:instrText>
      </w:r>
      <w:r w:rsidR="00D75CDF">
        <w:fldChar w:fldCharType="separate"/>
      </w:r>
      <w:r w:rsidR="004474B2">
        <w:fldChar w:fldCharType="begin"/>
      </w:r>
      <w:r w:rsidR="004474B2">
        <w:instrText xml:space="preserve"> INCLUDEPICTURE  "cid:image004.jpg@01CC89F3.A0333330" \* MERGEFORMATINET </w:instrText>
      </w:r>
      <w:r w:rsidR="004474B2">
        <w:fldChar w:fldCharType="separate"/>
      </w:r>
      <w:r w:rsidR="00DB6B13">
        <w:fldChar w:fldCharType="begin"/>
      </w:r>
      <w:r w:rsidR="00DB6B13">
        <w:instrText xml:space="preserve"> INCLUDEPICTURE  "cid:image004.jpg@01CC89F3.A0333330" \* MERGEFORMATINET </w:instrText>
      </w:r>
      <w:r w:rsidR="00DB6B13">
        <w:fldChar w:fldCharType="separate"/>
      </w:r>
      <w:r w:rsidR="00FB7B8A">
        <w:fldChar w:fldCharType="begin"/>
      </w:r>
      <w:r w:rsidR="00FB7B8A">
        <w:instrText xml:space="preserve"> </w:instrText>
      </w:r>
      <w:r w:rsidR="00FB7B8A">
        <w:instrText>INCLUDEPICTURE  "cid:image004.jpg@01CC89F3.A0333330" \* MERGEFORMATINET</w:instrText>
      </w:r>
      <w:r w:rsidR="00FB7B8A">
        <w:instrText xml:space="preserve"> </w:instrText>
      </w:r>
      <w:r w:rsidR="00FB7B8A">
        <w:fldChar w:fldCharType="separate"/>
      </w:r>
      <w:r w:rsidR="0064681B">
        <w:pict w14:anchorId="0D15BD68">
          <v:shape id="_x0000_i1033" type="#_x0000_t75" style="width:236.25pt;height:238.5pt">
            <v:imagedata r:id="rId75" r:href="rId76"/>
          </v:shape>
        </w:pict>
      </w:r>
      <w:r w:rsidR="00FB7B8A">
        <w:fldChar w:fldCharType="end"/>
      </w:r>
      <w:r w:rsidR="00DB6B13">
        <w:fldChar w:fldCharType="end"/>
      </w:r>
      <w:r w:rsidR="004474B2">
        <w:fldChar w:fldCharType="end"/>
      </w:r>
      <w:r w:rsidR="00D75CDF">
        <w:fldChar w:fldCharType="end"/>
      </w:r>
      <w:r w:rsidR="009B2C2C">
        <w:fldChar w:fldCharType="end"/>
      </w:r>
      <w:r w:rsidR="00DB7A1B">
        <w:fldChar w:fldCharType="end"/>
      </w:r>
      <w:r w:rsidR="00D77D9B">
        <w:fldChar w:fldCharType="end"/>
      </w:r>
      <w:r w:rsidR="003157D8">
        <w:fldChar w:fldCharType="end"/>
      </w:r>
      <w:r w:rsidR="00A34F6E">
        <w:fldChar w:fldCharType="end"/>
      </w:r>
      <w:r w:rsidR="002E51DE">
        <w:fldChar w:fldCharType="end"/>
      </w:r>
      <w:r w:rsidR="008D4D4B">
        <w:fldChar w:fldCharType="end"/>
      </w:r>
      <w:r w:rsidR="00787252">
        <w:fldChar w:fldCharType="end"/>
      </w:r>
      <w:r w:rsidR="00F24C48">
        <w:fldChar w:fldCharType="end"/>
      </w:r>
      <w:r w:rsidR="0048165E">
        <w:fldChar w:fldCharType="end"/>
      </w:r>
      <w:r w:rsidR="001B6C3D">
        <w:fldChar w:fldCharType="end"/>
      </w:r>
      <w:r w:rsidR="00FB0D6F">
        <w:fldChar w:fldCharType="end"/>
      </w:r>
      <w:r w:rsidR="00FF5119">
        <w:fldChar w:fldCharType="end"/>
      </w:r>
      <w:r w:rsidR="00F34DD9">
        <w:fldChar w:fldCharType="end"/>
      </w:r>
      <w:r w:rsidR="008F36D1">
        <w:fldChar w:fldCharType="end"/>
      </w:r>
      <w:r w:rsidR="0050063B">
        <w:fldChar w:fldCharType="end"/>
      </w:r>
      <w:r w:rsidR="0079166B">
        <w:fldChar w:fldCharType="end"/>
      </w:r>
      <w:r w:rsidR="00786336">
        <w:fldChar w:fldCharType="end"/>
      </w:r>
      <w:r w:rsidR="00D94292">
        <w:fldChar w:fldCharType="end"/>
      </w:r>
      <w:r w:rsidR="000344C1">
        <w:fldChar w:fldCharType="end"/>
      </w:r>
      <w:r w:rsidR="004F5F63">
        <w:fldChar w:fldCharType="end"/>
      </w:r>
      <w:r w:rsidR="00B449B7">
        <w:fldChar w:fldCharType="end"/>
      </w:r>
      <w:r w:rsidR="00A70D3C">
        <w:fldChar w:fldCharType="end"/>
      </w:r>
      <w:r w:rsidR="00401340">
        <w:fldChar w:fldCharType="end"/>
      </w:r>
      <w:r w:rsidR="00C81210">
        <w:fldChar w:fldCharType="end"/>
      </w:r>
      <w:r w:rsidR="008B2681">
        <w:fldChar w:fldCharType="end"/>
      </w:r>
      <w:r w:rsidR="00F679CF">
        <w:fldChar w:fldCharType="end"/>
      </w:r>
      <w:r w:rsidR="00BC39DB">
        <w:fldChar w:fldCharType="end"/>
      </w:r>
      <w:r w:rsidR="00A87878">
        <w:fldChar w:fldCharType="end"/>
      </w:r>
      <w:r w:rsidR="00DF2854">
        <w:fldChar w:fldCharType="end"/>
      </w:r>
      <w:r w:rsidR="002A186A">
        <w:fldChar w:fldCharType="end"/>
      </w:r>
      <w:r w:rsidR="005040F0">
        <w:fldChar w:fldCharType="end"/>
      </w:r>
      <w:r w:rsidR="002635A0">
        <w:fldChar w:fldCharType="end"/>
      </w:r>
      <w:r w:rsidR="0048354E">
        <w:fldChar w:fldCharType="end"/>
      </w:r>
      <w:r w:rsidR="00837F79">
        <w:fldChar w:fldCharType="end"/>
      </w:r>
      <w:r w:rsidR="00C04769">
        <w:fldChar w:fldCharType="end"/>
      </w:r>
      <w:r w:rsidR="00D63CE0">
        <w:fldChar w:fldCharType="end"/>
      </w:r>
      <w:r w:rsidR="00FE427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284EC5">
        <w:fldChar w:fldCharType="end"/>
      </w:r>
      <w:r w:rsidRPr="00284EC5">
        <w:fldChar w:fldCharType="end"/>
      </w:r>
      <w:r w:rsidRPr="00284EC5">
        <w:fldChar w:fldCharType="end"/>
      </w:r>
      <w:r w:rsidRPr="00284EC5">
        <w:fldChar w:fldCharType="end"/>
      </w:r>
      <w:r w:rsidRPr="00284EC5">
        <w:fldChar w:fldCharType="end"/>
      </w:r>
      <w:r w:rsidRPr="00284EC5">
        <w:fldChar w:fldCharType="end"/>
      </w:r>
    </w:p>
    <w:p w14:paraId="6F67AD5D" w14:textId="77777777" w:rsidR="003B4FB9" w:rsidRPr="00155B33" w:rsidRDefault="003B4FB9" w:rsidP="003B4FB9">
      <w:pPr>
        <w:pStyle w:val="BodyText"/>
        <w:rPr>
          <w:lang w:eastAsia="ru-RU"/>
        </w:rPr>
      </w:pPr>
      <w:r w:rsidRPr="00E7417F">
        <w:rPr>
          <w:lang w:eastAsia="ru-RU"/>
        </w:rPr>
        <w:lastRenderedPageBreak/>
        <w:t xml:space="preserve">Set parameters as following: Server name – </w:t>
      </w:r>
      <w:r w:rsidRPr="00155B33">
        <w:rPr>
          <w:lang w:eastAsia="ru-RU"/>
        </w:rPr>
        <w:t xml:space="preserve">See </w:t>
      </w:r>
      <w:hyperlink w:anchor="AppendixA2" w:history="1">
        <w:r w:rsidRPr="00C92CF6">
          <w:rPr>
            <w:rStyle w:val="Hyperlink"/>
          </w:rPr>
          <w:t>Appendix A.2</w:t>
        </w:r>
      </w:hyperlink>
      <w:r w:rsidRPr="00E7417F">
        <w:rPr>
          <w:lang w:eastAsia="ru-RU"/>
        </w:rPr>
        <w:t>.</w:t>
      </w:r>
      <w:r w:rsidRPr="00155B33">
        <w:rPr>
          <w:lang w:eastAsia="ru-RU"/>
        </w:rPr>
        <w:t xml:space="preserve"> Login method – Ask for password (NTLM). Under</w:t>
      </w:r>
      <w:r>
        <w:rPr>
          <w:lang w:eastAsia="ru-RU"/>
        </w:rPr>
        <w:t xml:space="preserve"> </w:t>
      </w:r>
      <w:r w:rsidRPr="00155B33">
        <w:rPr>
          <w:lang w:eastAsia="ru-RU"/>
        </w:rPr>
        <w:t>Vista OS Tick “use my TS Gateway credentials for remote comput</w:t>
      </w:r>
      <w:r w:rsidRPr="00C2437E">
        <w:rPr>
          <w:lang w:eastAsia="ru-RU"/>
        </w:rPr>
        <w:t>er”. This will allow you to enter</w:t>
      </w:r>
      <w:r w:rsidRPr="00284EC5">
        <w:rPr>
          <w:lang w:eastAsia="ru-RU"/>
        </w:rPr>
        <w:t xml:space="preserve"> your password once. Windows XP needs to enter password for connection twice. Press </w:t>
      </w:r>
      <w:r w:rsidRPr="00141E56">
        <w:rPr>
          <w:b/>
          <w:lang w:eastAsia="ru-RU"/>
        </w:rPr>
        <w:t>OK</w:t>
      </w:r>
      <w:r w:rsidRPr="00284EC5">
        <w:rPr>
          <w:lang w:eastAsia="ru-RU"/>
        </w:rPr>
        <w:t xml:space="preserve"> to connect. Enter your NT Domain password (</w:t>
      </w:r>
      <w:hyperlink r:id="rId77" w:history="1">
        <w:r w:rsidRPr="00155B33">
          <w:rPr>
            <w:lang w:eastAsia="ru-RU"/>
          </w:rPr>
          <w:t>First_Last@epam.com</w:t>
        </w:r>
      </w:hyperlink>
      <w:r w:rsidRPr="00E7417F">
        <w:rPr>
          <w:lang w:eastAsia="ru-RU"/>
        </w:rPr>
        <w:t>) 1(Vista) or 2(XP) times, when prompted.</w:t>
      </w:r>
    </w:p>
    <w:p w14:paraId="7772C371" w14:textId="50EA0AB1" w:rsidR="003B4FB9" w:rsidRDefault="003B4FB9" w:rsidP="003B4FB9">
      <w:pPr>
        <w:pStyle w:val="BodyText"/>
      </w:pPr>
      <w:r w:rsidRPr="00284EC5">
        <w:fldChar w:fldCharType="begin"/>
      </w:r>
      <w:r w:rsidRPr="00284EC5">
        <w:instrText xml:space="preserve"> INCLUDEPICTURE  "cid:image006.jpg@01CC89F3.A0333330" \* MERGEFORMATINET </w:instrText>
      </w:r>
      <w:r w:rsidRPr="00284EC5">
        <w:fldChar w:fldCharType="separate"/>
      </w:r>
      <w:r w:rsidRPr="00284EC5">
        <w:fldChar w:fldCharType="begin"/>
      </w:r>
      <w:r w:rsidRPr="00284EC5">
        <w:instrText xml:space="preserve"> INCLUDEPICTURE  "cid:image006.jpg@01CC89F3.A0333330" \* MERGEFORMATINET </w:instrText>
      </w:r>
      <w:r w:rsidRPr="00284EC5">
        <w:fldChar w:fldCharType="separate"/>
      </w:r>
      <w:r w:rsidRPr="00284EC5">
        <w:fldChar w:fldCharType="begin"/>
      </w:r>
      <w:r w:rsidRPr="00284EC5">
        <w:instrText xml:space="preserve"> INCLUDEPICTURE  "cid:image006.jpg@01CC89F3.A0333330" \* MERGEFORMATINET </w:instrText>
      </w:r>
      <w:r w:rsidRPr="00284EC5">
        <w:fldChar w:fldCharType="separate"/>
      </w:r>
      <w:r w:rsidRPr="00284EC5">
        <w:fldChar w:fldCharType="begin"/>
      </w:r>
      <w:r w:rsidRPr="00284EC5">
        <w:instrText xml:space="preserve"> INCLUDEPICTURE  "cid:image006.jpg@01CC89F3.A0333330" \* MERGEFORMATINET </w:instrText>
      </w:r>
      <w:r w:rsidRPr="00284EC5">
        <w:fldChar w:fldCharType="separate"/>
      </w:r>
      <w:r w:rsidRPr="00284EC5">
        <w:fldChar w:fldCharType="begin"/>
      </w:r>
      <w:r w:rsidRPr="00284EC5">
        <w:instrText xml:space="preserve"> INCLUDEPICTURE  "cid:image006.jpg@01CC89F3.A0333330" \* MERGEFORMATINET </w:instrText>
      </w:r>
      <w:r w:rsidRPr="00284EC5">
        <w:fldChar w:fldCharType="separate"/>
      </w:r>
      <w:r w:rsidRPr="00284EC5">
        <w:fldChar w:fldCharType="begin"/>
      </w:r>
      <w:r w:rsidRPr="00284EC5">
        <w:instrText xml:space="preserve"> INCLUDEPICTURE  "cid:image006.jpg@01CC89F3.A0333330" \* MERGEFORMATINET </w:instrText>
      </w:r>
      <w:r w:rsidRPr="00284EC5">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fldChar w:fldCharType="begin"/>
      </w:r>
      <w:r>
        <w:instrText xml:space="preserve"> INCLUDEPICTURE  "cid:image006.jpg@01CC89F3.A0333330" \* MERGEFORMATINET </w:instrText>
      </w:r>
      <w:r>
        <w:fldChar w:fldCharType="separate"/>
      </w:r>
      <w:r w:rsidR="00FE4273">
        <w:fldChar w:fldCharType="begin"/>
      </w:r>
      <w:r w:rsidR="00FE4273">
        <w:instrText xml:space="preserve"> INCLUDEPICTURE  "cid:image006.jpg@01CC89F3.A0333330" \* MERGEFORMATINET </w:instrText>
      </w:r>
      <w:r w:rsidR="00FE4273">
        <w:fldChar w:fldCharType="separate"/>
      </w:r>
      <w:r w:rsidR="00D63CE0">
        <w:fldChar w:fldCharType="begin"/>
      </w:r>
      <w:r w:rsidR="00D63CE0">
        <w:instrText xml:space="preserve"> INCLUDEPICTURE  "cid:image006.jpg@01CC89F3.A0333330" \* MERGEFORMATINET </w:instrText>
      </w:r>
      <w:r w:rsidR="00D63CE0">
        <w:fldChar w:fldCharType="separate"/>
      </w:r>
      <w:r w:rsidR="00C04769">
        <w:fldChar w:fldCharType="begin"/>
      </w:r>
      <w:r w:rsidR="00C04769">
        <w:instrText xml:space="preserve"> INCLUDEPICTURE  "cid:image006.jpg@01CC89F3.A0333330" \* MERGEFORMATINET </w:instrText>
      </w:r>
      <w:r w:rsidR="00C04769">
        <w:fldChar w:fldCharType="separate"/>
      </w:r>
      <w:r w:rsidR="00837F79">
        <w:fldChar w:fldCharType="begin"/>
      </w:r>
      <w:r w:rsidR="00837F79">
        <w:instrText xml:space="preserve"> INCLUDEPICTURE  "cid:image006.jpg@01CC89F3.A0333330" \* MERGEFORMATINET </w:instrText>
      </w:r>
      <w:r w:rsidR="00837F79">
        <w:fldChar w:fldCharType="separate"/>
      </w:r>
      <w:r w:rsidR="0048354E">
        <w:fldChar w:fldCharType="begin"/>
      </w:r>
      <w:r w:rsidR="0048354E">
        <w:instrText xml:space="preserve"> INCLUDEPICTURE  "cid:image006.jpg@01CC89F3.A0333330" \* MERGEFORMATINET </w:instrText>
      </w:r>
      <w:r w:rsidR="0048354E">
        <w:fldChar w:fldCharType="separate"/>
      </w:r>
      <w:r w:rsidR="002635A0">
        <w:fldChar w:fldCharType="begin"/>
      </w:r>
      <w:r w:rsidR="002635A0">
        <w:instrText xml:space="preserve"> INCLUDEPICTURE  "cid:image006.jpg@01CC89F3.A0333330" \* MERGEFORMATINET </w:instrText>
      </w:r>
      <w:r w:rsidR="002635A0">
        <w:fldChar w:fldCharType="separate"/>
      </w:r>
      <w:r w:rsidR="005040F0">
        <w:fldChar w:fldCharType="begin"/>
      </w:r>
      <w:r w:rsidR="005040F0">
        <w:instrText xml:space="preserve"> INCLUDEPICTURE  "cid:image006.jpg@01CC89F3.A0333330" \* MERGEFORMATINET </w:instrText>
      </w:r>
      <w:r w:rsidR="005040F0">
        <w:fldChar w:fldCharType="separate"/>
      </w:r>
      <w:r w:rsidR="002A186A">
        <w:fldChar w:fldCharType="begin"/>
      </w:r>
      <w:r w:rsidR="002A186A">
        <w:instrText xml:space="preserve"> INCLUDEPICTURE  "cid:image006.jpg@01CC89F3.A0333330" \* MERGEFORMATINET </w:instrText>
      </w:r>
      <w:r w:rsidR="002A186A">
        <w:fldChar w:fldCharType="separate"/>
      </w:r>
      <w:r w:rsidR="00DF2854">
        <w:fldChar w:fldCharType="begin"/>
      </w:r>
      <w:r w:rsidR="00DF2854">
        <w:instrText xml:space="preserve"> INCLUDEPICTURE  "cid:image006.jpg@01CC89F3.A0333330" \* MERGEFORMATINET </w:instrText>
      </w:r>
      <w:r w:rsidR="00DF2854">
        <w:fldChar w:fldCharType="separate"/>
      </w:r>
      <w:r w:rsidR="00A87878">
        <w:fldChar w:fldCharType="begin"/>
      </w:r>
      <w:r w:rsidR="00A87878">
        <w:instrText xml:space="preserve"> INCLUDEPICTURE  "cid:image006.jpg@01CC89F3.A0333330" \* MERGEFORMATINET </w:instrText>
      </w:r>
      <w:r w:rsidR="00A87878">
        <w:fldChar w:fldCharType="separate"/>
      </w:r>
      <w:r w:rsidR="00BC39DB">
        <w:fldChar w:fldCharType="begin"/>
      </w:r>
      <w:r w:rsidR="00BC39DB">
        <w:instrText xml:space="preserve"> INCLUDEPICTURE  "cid:image006.jpg@01CC89F3.A0333330" \* MERGEFORMATINET </w:instrText>
      </w:r>
      <w:r w:rsidR="00BC39DB">
        <w:fldChar w:fldCharType="separate"/>
      </w:r>
      <w:r w:rsidR="00F679CF">
        <w:fldChar w:fldCharType="begin"/>
      </w:r>
      <w:r w:rsidR="00F679CF">
        <w:instrText xml:space="preserve"> INCLUDEPICTURE  "cid:image006.jpg@01CC89F3.A0333330" \* MERGEFORMATINET </w:instrText>
      </w:r>
      <w:r w:rsidR="00F679CF">
        <w:fldChar w:fldCharType="separate"/>
      </w:r>
      <w:r w:rsidR="008B2681">
        <w:fldChar w:fldCharType="begin"/>
      </w:r>
      <w:r w:rsidR="008B2681">
        <w:instrText xml:space="preserve"> INCLUDEPICTURE  "cid:image006.jpg@01CC89F3.A0333330" \* MERGEFORMATINET </w:instrText>
      </w:r>
      <w:r w:rsidR="008B2681">
        <w:fldChar w:fldCharType="separate"/>
      </w:r>
      <w:r w:rsidR="00C81210">
        <w:fldChar w:fldCharType="begin"/>
      </w:r>
      <w:r w:rsidR="00C81210">
        <w:instrText xml:space="preserve"> INCLUDEPICTURE  "cid:image006.jpg@01CC89F3.A0333330" \* MERGEFORMATINET </w:instrText>
      </w:r>
      <w:r w:rsidR="00C81210">
        <w:fldChar w:fldCharType="separate"/>
      </w:r>
      <w:r w:rsidR="00401340">
        <w:fldChar w:fldCharType="begin"/>
      </w:r>
      <w:r w:rsidR="00401340">
        <w:instrText xml:space="preserve"> INCLUDEPICTURE  "cid:image006.jpg@01CC89F3.A0333330" \* MERGEFORMATINET </w:instrText>
      </w:r>
      <w:r w:rsidR="00401340">
        <w:fldChar w:fldCharType="separate"/>
      </w:r>
      <w:r w:rsidR="00A70D3C">
        <w:fldChar w:fldCharType="begin"/>
      </w:r>
      <w:r w:rsidR="00A70D3C">
        <w:instrText xml:space="preserve"> INCLUDEPICTURE  "cid:image006.jpg@01CC89F3.A0333330" \* MERGEFORMATINET </w:instrText>
      </w:r>
      <w:r w:rsidR="00A70D3C">
        <w:fldChar w:fldCharType="separate"/>
      </w:r>
      <w:r w:rsidR="00B449B7">
        <w:fldChar w:fldCharType="begin"/>
      </w:r>
      <w:r w:rsidR="00B449B7">
        <w:instrText xml:space="preserve"> INCLUDEPICTURE  "cid:image006.jpg@01CC89F3.A0333330" \* MERGEFORMATINET </w:instrText>
      </w:r>
      <w:r w:rsidR="00B449B7">
        <w:fldChar w:fldCharType="separate"/>
      </w:r>
      <w:r w:rsidR="004F5F63">
        <w:fldChar w:fldCharType="begin"/>
      </w:r>
      <w:r w:rsidR="004F5F63">
        <w:instrText xml:space="preserve"> INCLUDEPICTURE  "cid:image006.jpg@01CC89F3.A0333330" \* MERGEFORMATINET </w:instrText>
      </w:r>
      <w:r w:rsidR="004F5F63">
        <w:fldChar w:fldCharType="separate"/>
      </w:r>
      <w:r w:rsidR="000344C1">
        <w:fldChar w:fldCharType="begin"/>
      </w:r>
      <w:r w:rsidR="000344C1">
        <w:instrText xml:space="preserve"> INCLUDEPICTURE  "cid:image006.jpg@01CC89F3.A0333330" \* MERGEFORMATINET </w:instrText>
      </w:r>
      <w:r w:rsidR="000344C1">
        <w:fldChar w:fldCharType="separate"/>
      </w:r>
      <w:r w:rsidR="00D94292">
        <w:fldChar w:fldCharType="begin"/>
      </w:r>
      <w:r w:rsidR="00D94292">
        <w:instrText xml:space="preserve"> INCLUDEPICTURE  "cid:image006.jpg@01CC89F3.A0333330" \* MERGEFORMATINET </w:instrText>
      </w:r>
      <w:r w:rsidR="00D94292">
        <w:fldChar w:fldCharType="separate"/>
      </w:r>
      <w:r w:rsidR="00786336">
        <w:fldChar w:fldCharType="begin"/>
      </w:r>
      <w:r w:rsidR="00786336">
        <w:instrText xml:space="preserve"> INCLUDEPICTURE  "cid:image006.jpg@01CC89F3.A0333330" \* MERGEFORMATINET </w:instrText>
      </w:r>
      <w:r w:rsidR="00786336">
        <w:fldChar w:fldCharType="separate"/>
      </w:r>
      <w:r w:rsidR="0079166B">
        <w:fldChar w:fldCharType="begin"/>
      </w:r>
      <w:r w:rsidR="0079166B">
        <w:instrText xml:space="preserve"> INCLUDEPICTURE  "cid:image006.jpg@01CC89F3.A0333330" \* MERGEFORMATINET </w:instrText>
      </w:r>
      <w:r w:rsidR="0079166B">
        <w:fldChar w:fldCharType="separate"/>
      </w:r>
      <w:r w:rsidR="0050063B">
        <w:fldChar w:fldCharType="begin"/>
      </w:r>
      <w:r w:rsidR="0050063B">
        <w:instrText xml:space="preserve"> INCLUDEPICTURE  "cid:image006.jpg@01CC89F3.A0333330" \* MERGEFORMATINET </w:instrText>
      </w:r>
      <w:r w:rsidR="0050063B">
        <w:fldChar w:fldCharType="separate"/>
      </w:r>
      <w:r w:rsidR="008F36D1">
        <w:fldChar w:fldCharType="begin"/>
      </w:r>
      <w:r w:rsidR="008F36D1">
        <w:instrText xml:space="preserve"> INCLUDEPICTURE  "cid:image006.jpg@01CC89F3.A0333330" \* MERGEFORMATINET </w:instrText>
      </w:r>
      <w:r w:rsidR="008F36D1">
        <w:fldChar w:fldCharType="separate"/>
      </w:r>
      <w:r w:rsidR="00F34DD9">
        <w:fldChar w:fldCharType="begin"/>
      </w:r>
      <w:r w:rsidR="00F34DD9">
        <w:instrText xml:space="preserve"> INCLUDEPICTURE  "cid:image006.jpg@01CC89F3.A0333330" \* MERGEFORMATINET </w:instrText>
      </w:r>
      <w:r w:rsidR="00F34DD9">
        <w:fldChar w:fldCharType="separate"/>
      </w:r>
      <w:r w:rsidR="00FF5119">
        <w:fldChar w:fldCharType="begin"/>
      </w:r>
      <w:r w:rsidR="00FF5119">
        <w:instrText xml:space="preserve"> INCLUDEPICTURE  "cid:image006.jpg@01CC89F3.A0333330" \* MERGEFORMATINET </w:instrText>
      </w:r>
      <w:r w:rsidR="00FF5119">
        <w:fldChar w:fldCharType="separate"/>
      </w:r>
      <w:r w:rsidR="00FB0D6F">
        <w:fldChar w:fldCharType="begin"/>
      </w:r>
      <w:r w:rsidR="00FB0D6F">
        <w:instrText xml:space="preserve"> INCLUDEPICTURE  "cid:image006.jpg@01CC89F3.A0333330" \* MERGEFORMATINET </w:instrText>
      </w:r>
      <w:r w:rsidR="00FB0D6F">
        <w:fldChar w:fldCharType="separate"/>
      </w:r>
      <w:r w:rsidR="001B6C3D">
        <w:fldChar w:fldCharType="begin"/>
      </w:r>
      <w:r w:rsidR="001B6C3D">
        <w:instrText xml:space="preserve"> INCLUDEPICTURE  "cid:image006.jpg@01CC89F3.A0333330" \* MERGEFORMATINET </w:instrText>
      </w:r>
      <w:r w:rsidR="001B6C3D">
        <w:fldChar w:fldCharType="separate"/>
      </w:r>
      <w:r w:rsidR="0048165E">
        <w:fldChar w:fldCharType="begin"/>
      </w:r>
      <w:r w:rsidR="0048165E">
        <w:instrText xml:space="preserve"> INCLUDEPICTURE  "cid:image006.jpg@01CC89F3.A0333330" \* MERGEFORMATINET </w:instrText>
      </w:r>
      <w:r w:rsidR="0048165E">
        <w:fldChar w:fldCharType="separate"/>
      </w:r>
      <w:r w:rsidR="00F24C48">
        <w:fldChar w:fldCharType="begin"/>
      </w:r>
      <w:r w:rsidR="00F24C48">
        <w:instrText xml:space="preserve"> INCLUDEPICTURE  "cid:image006.jpg@01CC89F3.A0333330" \* MERGEFORMATINET </w:instrText>
      </w:r>
      <w:r w:rsidR="00F24C48">
        <w:fldChar w:fldCharType="separate"/>
      </w:r>
      <w:r w:rsidR="00787252">
        <w:fldChar w:fldCharType="begin"/>
      </w:r>
      <w:r w:rsidR="00787252">
        <w:instrText xml:space="preserve"> INCLUDEPICTURE  "cid:image006.jpg@01CC89F3.A0333330" \* MERGEFORMATINET </w:instrText>
      </w:r>
      <w:r w:rsidR="00787252">
        <w:fldChar w:fldCharType="separate"/>
      </w:r>
      <w:r w:rsidR="008D4D4B">
        <w:fldChar w:fldCharType="begin"/>
      </w:r>
      <w:r w:rsidR="008D4D4B">
        <w:instrText xml:space="preserve"> INCLUDEPICTURE  "cid:image006.jpg@01CC89F3.A0333330" \* MERGEFORMATINET </w:instrText>
      </w:r>
      <w:r w:rsidR="008D4D4B">
        <w:fldChar w:fldCharType="separate"/>
      </w:r>
      <w:r w:rsidR="002E51DE">
        <w:fldChar w:fldCharType="begin"/>
      </w:r>
      <w:r w:rsidR="002E51DE">
        <w:instrText xml:space="preserve"> INCLUDEPICTURE  "cid:image006.jpg@01CC89F3.A0333330" \* MERGEFORMATINET </w:instrText>
      </w:r>
      <w:r w:rsidR="002E51DE">
        <w:fldChar w:fldCharType="separate"/>
      </w:r>
      <w:r w:rsidR="00A34F6E">
        <w:fldChar w:fldCharType="begin"/>
      </w:r>
      <w:r w:rsidR="00A34F6E">
        <w:instrText xml:space="preserve"> INCLUDEPICTURE  "cid:image006.jpg@01CC89F3.A0333330" \* MERGEFORMATINET </w:instrText>
      </w:r>
      <w:r w:rsidR="00A34F6E">
        <w:fldChar w:fldCharType="separate"/>
      </w:r>
      <w:r w:rsidR="003157D8">
        <w:fldChar w:fldCharType="begin"/>
      </w:r>
      <w:r w:rsidR="003157D8">
        <w:instrText xml:space="preserve"> INCLUDEPICTURE  "cid:image006.jpg@01CC89F3.A0333330" \* MERGEFORMATINET </w:instrText>
      </w:r>
      <w:r w:rsidR="003157D8">
        <w:fldChar w:fldCharType="separate"/>
      </w:r>
      <w:r w:rsidR="00D77D9B">
        <w:fldChar w:fldCharType="begin"/>
      </w:r>
      <w:r w:rsidR="00D77D9B">
        <w:instrText xml:space="preserve"> INCLUDEPICTURE  "cid:image006.jpg@01CC89F3.A0333330" \* MERGEFORMATINET </w:instrText>
      </w:r>
      <w:r w:rsidR="00D77D9B">
        <w:fldChar w:fldCharType="separate"/>
      </w:r>
      <w:r w:rsidR="00DB7A1B">
        <w:fldChar w:fldCharType="begin"/>
      </w:r>
      <w:r w:rsidR="00DB7A1B">
        <w:instrText xml:space="preserve"> INCLUDEPICTURE  "cid:image006.jpg@01CC89F3.A0333330" \* MERGEFORMATINET </w:instrText>
      </w:r>
      <w:r w:rsidR="00DB7A1B">
        <w:fldChar w:fldCharType="separate"/>
      </w:r>
      <w:r w:rsidR="009B2C2C">
        <w:fldChar w:fldCharType="begin"/>
      </w:r>
      <w:r w:rsidR="009B2C2C">
        <w:instrText xml:space="preserve"> INCLUDEPICTURE  "cid:image006.jpg@01CC89F3.A0333330" \* MERGEFORMATINET </w:instrText>
      </w:r>
      <w:r w:rsidR="009B2C2C">
        <w:fldChar w:fldCharType="separate"/>
      </w:r>
      <w:r w:rsidR="00D75CDF">
        <w:fldChar w:fldCharType="begin"/>
      </w:r>
      <w:r w:rsidR="00D75CDF">
        <w:instrText xml:space="preserve"> INCLUDEPICTURE  "cid:image006.jpg@01CC89F3.A0333330" \* MERGEFORMATINET </w:instrText>
      </w:r>
      <w:r w:rsidR="00D75CDF">
        <w:fldChar w:fldCharType="separate"/>
      </w:r>
      <w:r w:rsidR="004474B2">
        <w:fldChar w:fldCharType="begin"/>
      </w:r>
      <w:r w:rsidR="004474B2">
        <w:instrText xml:space="preserve"> INCLUDEPICTURE  "cid:image006.jpg@01CC89F3.A0333330" \* MERGEFORMATINET </w:instrText>
      </w:r>
      <w:r w:rsidR="004474B2">
        <w:fldChar w:fldCharType="separate"/>
      </w:r>
      <w:r w:rsidR="00DB6B13">
        <w:fldChar w:fldCharType="begin"/>
      </w:r>
      <w:r w:rsidR="00DB6B13">
        <w:instrText xml:space="preserve"> INCLUDEPICTURE  "cid:image006.jpg@01CC89F3.A0333330" \* MERGEFORMATINET </w:instrText>
      </w:r>
      <w:r w:rsidR="00DB6B13">
        <w:fldChar w:fldCharType="separate"/>
      </w:r>
      <w:r w:rsidR="00FB7B8A">
        <w:fldChar w:fldCharType="begin"/>
      </w:r>
      <w:r w:rsidR="00FB7B8A">
        <w:instrText xml:space="preserve"> </w:instrText>
      </w:r>
      <w:r w:rsidR="00FB7B8A">
        <w:instrText>INCLUDEPICTURE  "cid:image006.jpg@01CC89F3.A0333330" \* MERGEFORMATINET</w:instrText>
      </w:r>
      <w:r w:rsidR="00FB7B8A">
        <w:instrText xml:space="preserve"> </w:instrText>
      </w:r>
      <w:r w:rsidR="00FB7B8A">
        <w:fldChar w:fldCharType="separate"/>
      </w:r>
      <w:r w:rsidR="0064681B">
        <w:pict w14:anchorId="160FFD33">
          <v:shape id="_x0000_i1034" type="#_x0000_t75" style="width:255pt;height:303.75pt">
            <v:imagedata r:id="rId78" r:href="rId79"/>
          </v:shape>
        </w:pict>
      </w:r>
      <w:r w:rsidR="00FB7B8A">
        <w:fldChar w:fldCharType="end"/>
      </w:r>
      <w:r w:rsidR="00DB6B13">
        <w:fldChar w:fldCharType="end"/>
      </w:r>
      <w:r w:rsidR="004474B2">
        <w:fldChar w:fldCharType="end"/>
      </w:r>
      <w:r w:rsidR="00D75CDF">
        <w:fldChar w:fldCharType="end"/>
      </w:r>
      <w:r w:rsidR="009B2C2C">
        <w:fldChar w:fldCharType="end"/>
      </w:r>
      <w:r w:rsidR="00DB7A1B">
        <w:fldChar w:fldCharType="end"/>
      </w:r>
      <w:r w:rsidR="00D77D9B">
        <w:fldChar w:fldCharType="end"/>
      </w:r>
      <w:r w:rsidR="003157D8">
        <w:fldChar w:fldCharType="end"/>
      </w:r>
      <w:r w:rsidR="00A34F6E">
        <w:fldChar w:fldCharType="end"/>
      </w:r>
      <w:r w:rsidR="002E51DE">
        <w:fldChar w:fldCharType="end"/>
      </w:r>
      <w:r w:rsidR="008D4D4B">
        <w:fldChar w:fldCharType="end"/>
      </w:r>
      <w:r w:rsidR="00787252">
        <w:fldChar w:fldCharType="end"/>
      </w:r>
      <w:r w:rsidR="00F24C48">
        <w:fldChar w:fldCharType="end"/>
      </w:r>
      <w:r w:rsidR="0048165E">
        <w:fldChar w:fldCharType="end"/>
      </w:r>
      <w:r w:rsidR="001B6C3D">
        <w:fldChar w:fldCharType="end"/>
      </w:r>
      <w:r w:rsidR="00FB0D6F">
        <w:fldChar w:fldCharType="end"/>
      </w:r>
      <w:r w:rsidR="00FF5119">
        <w:fldChar w:fldCharType="end"/>
      </w:r>
      <w:r w:rsidR="00F34DD9">
        <w:fldChar w:fldCharType="end"/>
      </w:r>
      <w:r w:rsidR="008F36D1">
        <w:fldChar w:fldCharType="end"/>
      </w:r>
      <w:r w:rsidR="0050063B">
        <w:fldChar w:fldCharType="end"/>
      </w:r>
      <w:r w:rsidR="0079166B">
        <w:fldChar w:fldCharType="end"/>
      </w:r>
      <w:r w:rsidR="00786336">
        <w:fldChar w:fldCharType="end"/>
      </w:r>
      <w:r w:rsidR="00D94292">
        <w:fldChar w:fldCharType="end"/>
      </w:r>
      <w:r w:rsidR="000344C1">
        <w:fldChar w:fldCharType="end"/>
      </w:r>
      <w:r w:rsidR="004F5F63">
        <w:fldChar w:fldCharType="end"/>
      </w:r>
      <w:r w:rsidR="00B449B7">
        <w:fldChar w:fldCharType="end"/>
      </w:r>
      <w:r w:rsidR="00A70D3C">
        <w:fldChar w:fldCharType="end"/>
      </w:r>
      <w:r w:rsidR="00401340">
        <w:fldChar w:fldCharType="end"/>
      </w:r>
      <w:r w:rsidR="00C81210">
        <w:fldChar w:fldCharType="end"/>
      </w:r>
      <w:r w:rsidR="008B2681">
        <w:fldChar w:fldCharType="end"/>
      </w:r>
      <w:r w:rsidR="00F679CF">
        <w:fldChar w:fldCharType="end"/>
      </w:r>
      <w:r w:rsidR="00BC39DB">
        <w:fldChar w:fldCharType="end"/>
      </w:r>
      <w:r w:rsidR="00A87878">
        <w:fldChar w:fldCharType="end"/>
      </w:r>
      <w:r w:rsidR="00DF2854">
        <w:fldChar w:fldCharType="end"/>
      </w:r>
      <w:r w:rsidR="002A186A">
        <w:fldChar w:fldCharType="end"/>
      </w:r>
      <w:r w:rsidR="005040F0">
        <w:fldChar w:fldCharType="end"/>
      </w:r>
      <w:r w:rsidR="002635A0">
        <w:fldChar w:fldCharType="end"/>
      </w:r>
      <w:r w:rsidR="0048354E">
        <w:fldChar w:fldCharType="end"/>
      </w:r>
      <w:r w:rsidR="00837F79">
        <w:fldChar w:fldCharType="end"/>
      </w:r>
      <w:r w:rsidR="00C04769">
        <w:fldChar w:fldCharType="end"/>
      </w:r>
      <w:r w:rsidR="00D63CE0">
        <w:fldChar w:fldCharType="end"/>
      </w:r>
      <w:r w:rsidR="00FE427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284EC5">
        <w:fldChar w:fldCharType="end"/>
      </w:r>
      <w:r w:rsidRPr="00284EC5">
        <w:fldChar w:fldCharType="end"/>
      </w:r>
      <w:r w:rsidRPr="00284EC5">
        <w:fldChar w:fldCharType="end"/>
      </w:r>
      <w:r w:rsidRPr="00284EC5">
        <w:fldChar w:fldCharType="end"/>
      </w:r>
      <w:r w:rsidRPr="00284EC5">
        <w:fldChar w:fldCharType="end"/>
      </w:r>
      <w:r w:rsidRPr="00284EC5">
        <w:fldChar w:fldCharType="end"/>
      </w:r>
    </w:p>
    <w:p w14:paraId="08C0AD3B" w14:textId="38675EA9" w:rsidR="00FB104B" w:rsidRDefault="003B4FB9" w:rsidP="003B4FB9">
      <w:pPr>
        <w:pStyle w:val="BodyText"/>
        <w:rPr>
          <w:lang w:eastAsia="ru-RU"/>
        </w:rPr>
      </w:pPr>
      <w:r w:rsidRPr="00E7417F">
        <w:rPr>
          <w:lang w:eastAsia="ru-RU"/>
        </w:rPr>
        <w:t>Please note th</w:t>
      </w:r>
      <w:bookmarkStart w:id="331" w:name="_Toc235257583"/>
      <w:r w:rsidRPr="00E7417F">
        <w:rPr>
          <w:lang w:eastAsia="ru-RU"/>
        </w:rPr>
        <w:t>e feature is intended only for EPAM employees, no customer</w:t>
      </w:r>
      <w:r w:rsidRPr="00155B33">
        <w:rPr>
          <w:lang w:eastAsia="ru-RU"/>
        </w:rPr>
        <w:t>’s</w:t>
      </w:r>
      <w:r w:rsidRPr="00C2437E">
        <w:rPr>
          <w:lang w:eastAsia="ru-RU"/>
        </w:rPr>
        <w:t xml:space="preserve"> access is possib</w:t>
      </w:r>
      <w:bookmarkEnd w:id="331"/>
      <w:r w:rsidRPr="00C2437E">
        <w:rPr>
          <w:lang w:eastAsia="ru-RU"/>
        </w:rPr>
        <w:t xml:space="preserve">le.  </w:t>
      </w:r>
    </w:p>
    <w:p w14:paraId="6279D8B1" w14:textId="75B55BC3" w:rsidR="00A854E5" w:rsidRPr="00284EC5" w:rsidRDefault="00B55BA1" w:rsidP="00A854E5">
      <w:pPr>
        <w:pStyle w:val="BodyText"/>
      </w:pPr>
      <w:r>
        <w:rPr>
          <w:lang w:eastAsia="ru-RU"/>
        </w:rPr>
        <w:t>Please use network cable for better connection stability.</w:t>
      </w:r>
    </w:p>
    <w:p w14:paraId="70A75926" w14:textId="77777777" w:rsidR="00A854E5" w:rsidRDefault="00A854E5" w:rsidP="003B4FB9">
      <w:pPr>
        <w:pStyle w:val="BodyText"/>
        <w:rPr>
          <w:lang w:eastAsia="ru-RU"/>
        </w:rPr>
      </w:pPr>
    </w:p>
    <w:p w14:paraId="62C2688E" w14:textId="056F587B" w:rsidR="003B4FB9" w:rsidRPr="009F517C" w:rsidRDefault="00FB104B" w:rsidP="003B4FB9">
      <w:pPr>
        <w:pStyle w:val="Heading1"/>
      </w:pPr>
      <w:r>
        <w:rPr>
          <w:lang w:eastAsia="ru-RU"/>
        </w:rPr>
        <w:br w:type="page"/>
      </w:r>
      <w:bookmarkStart w:id="332" w:name="_Toc362281725"/>
      <w:bookmarkStart w:id="333" w:name="_Toc444777061"/>
      <w:bookmarkStart w:id="334" w:name="_Toc509414163"/>
      <w:r w:rsidR="003B4FB9" w:rsidRPr="009F517C">
        <w:lastRenderedPageBreak/>
        <w:t>Wi-Fi Access</w:t>
      </w:r>
      <w:bookmarkEnd w:id="332"/>
      <w:bookmarkEnd w:id="333"/>
      <w:bookmarkEnd w:id="334"/>
    </w:p>
    <w:p w14:paraId="5731EB4C" w14:textId="5E89D426" w:rsidR="003B4FB9" w:rsidRDefault="003B4FB9" w:rsidP="003B4FB9">
      <w:pPr>
        <w:pStyle w:val="Heading2"/>
      </w:pPr>
      <w:bookmarkStart w:id="335" w:name="_Toc362281726"/>
      <w:bookmarkStart w:id="336" w:name="_Toc444777062"/>
      <w:bookmarkStart w:id="337" w:name="_Toc509414164"/>
      <w:r w:rsidRPr="009F517C">
        <w:t>EPAM Guest Connection</w:t>
      </w:r>
      <w:bookmarkEnd w:id="335"/>
      <w:bookmarkEnd w:id="336"/>
      <w:bookmarkEnd w:id="337"/>
    </w:p>
    <w:p w14:paraId="689CA1B3" w14:textId="79109216" w:rsidR="00B55BA1" w:rsidRDefault="00B55BA1" w:rsidP="0048165E">
      <w:pPr>
        <w:pStyle w:val="Heading3"/>
      </w:pPr>
      <w:bookmarkStart w:id="338" w:name="_Toc498338520"/>
      <w:bookmarkStart w:id="339" w:name="_Toc509414165"/>
      <w:r>
        <w:t>Guest Wi-Fi account types</w:t>
      </w:r>
      <w:bookmarkEnd w:id="338"/>
      <w:bookmarkEnd w:id="339"/>
    </w:p>
    <w:p w14:paraId="53B158C3" w14:textId="42BF1317" w:rsidR="00D659F8" w:rsidRDefault="00D659F8" w:rsidP="00D659F8">
      <w:pPr>
        <w:pStyle w:val="BodyText"/>
      </w:pPr>
      <w:r>
        <w:t xml:space="preserve">There are </w:t>
      </w:r>
      <w:r w:rsidR="00F24C48">
        <w:t>2</w:t>
      </w:r>
      <w:r w:rsidRPr="007F5500">
        <w:t xml:space="preserve"> types of</w:t>
      </w:r>
      <w:r>
        <w:t xml:space="preserve"> g</w:t>
      </w:r>
      <w:r w:rsidRPr="007F5500">
        <w:t>uest Wi-Fi account accounts</w:t>
      </w:r>
      <w:r>
        <w:t>:</w:t>
      </w:r>
    </w:p>
    <w:p w14:paraId="03D30C94" w14:textId="0ADF2D7B" w:rsidR="00D659F8" w:rsidRDefault="00D659F8" w:rsidP="0048165E">
      <w:pPr>
        <w:pStyle w:val="ListBullet"/>
      </w:pPr>
      <w:r>
        <w:t xml:space="preserve">Personal account – </w:t>
      </w:r>
      <w:r w:rsidR="00D75CDF">
        <w:t xml:space="preserve">an </w:t>
      </w:r>
      <w:r>
        <w:t xml:space="preserve">account for </w:t>
      </w:r>
      <w:r w:rsidR="00D75CDF">
        <w:t xml:space="preserve">an </w:t>
      </w:r>
      <w:r>
        <w:t>external user, customer representative</w:t>
      </w:r>
      <w:r w:rsidR="00D75CDF">
        <w:t xml:space="preserve"> attending an EPAM office</w:t>
      </w:r>
      <w:r>
        <w:t>. Maximum access duration is 14 calendar days. Access is allowed from maximum 3 devices.</w:t>
      </w:r>
    </w:p>
    <w:p w14:paraId="0BC14C9B" w14:textId="5A0F6B6A" w:rsidR="00B55BA1" w:rsidRDefault="00D659F8" w:rsidP="0048165E">
      <w:pPr>
        <w:pStyle w:val="ListBullet"/>
      </w:pPr>
      <w:r>
        <w:t xml:space="preserve">Impersonal account – </w:t>
      </w:r>
      <w:r w:rsidR="00D75CDF">
        <w:t xml:space="preserve">a single </w:t>
      </w:r>
      <w:r>
        <w:t>group account for</w:t>
      </w:r>
      <w:r w:rsidR="00D75CDF">
        <w:t xml:space="preserve"> external users, customer representatives attending </w:t>
      </w:r>
      <w:r>
        <w:t>mass events</w:t>
      </w:r>
      <w:r w:rsidR="00D75CDF">
        <w:t xml:space="preserve"> in an EPAM office</w:t>
      </w:r>
      <w:r>
        <w:t>. Maximum access duration is 5 calendar days. Access is allowed from maximum 100 devices.</w:t>
      </w:r>
    </w:p>
    <w:p w14:paraId="5D9745B5" w14:textId="68371D9F" w:rsidR="004F2B68" w:rsidRPr="00B55BA1" w:rsidRDefault="00D75CDF" w:rsidP="0064681B">
      <w:pPr>
        <w:pStyle w:val="BodyText"/>
        <w:jc w:val="both"/>
      </w:pPr>
      <w:r w:rsidRPr="0064681B">
        <w:rPr>
          <w:color w:val="FF0000"/>
        </w:rPr>
        <w:t>Important</w:t>
      </w:r>
      <w:r>
        <w:t xml:space="preserve">! Guest wi-fi accounts of Personal type can be created and managed by users with special permissions (members of ‘WFT Guest Wi-Fi Portal Users’ Distribution Group) via the Guest Wi-Fi portal: http://guestwifi.epam.com. </w:t>
      </w:r>
      <w:r w:rsidR="004F2B68">
        <w:br/>
      </w:r>
      <w:r w:rsidR="004F2B68">
        <w:br/>
        <w:t xml:space="preserve">Guest wi-fi accounts of Impersonal type are created and managed only by Support team upon a </w:t>
      </w:r>
      <w:hyperlink r:id="rId80" w:history="1">
        <w:r w:rsidR="004F2B68" w:rsidRPr="004F2B68">
          <w:rPr>
            <w:rStyle w:val="Hyperlink"/>
          </w:rPr>
          <w:t>request</w:t>
        </w:r>
      </w:hyperlink>
      <w:r w:rsidR="004F2B68">
        <w:t>.</w:t>
      </w:r>
    </w:p>
    <w:p w14:paraId="311CA90A" w14:textId="77777777" w:rsidR="003B4FB9" w:rsidRPr="003F5452" w:rsidRDefault="003B4FB9" w:rsidP="003B4FB9">
      <w:pPr>
        <w:pStyle w:val="Heading3"/>
      </w:pPr>
      <w:bookmarkStart w:id="340" w:name="_Toc509414166"/>
      <w:bookmarkStart w:id="341" w:name="_Toc362281727"/>
      <w:bookmarkStart w:id="342" w:name="_Toc444777063"/>
      <w:bookmarkStart w:id="343" w:name="_Toc509414167"/>
      <w:bookmarkEnd w:id="340"/>
      <w:proofErr w:type="spellStart"/>
      <w:r>
        <w:t>EPAMGuests</w:t>
      </w:r>
      <w:bookmarkEnd w:id="341"/>
      <w:bookmarkEnd w:id="342"/>
      <w:bookmarkEnd w:id="343"/>
      <w:proofErr w:type="spellEnd"/>
    </w:p>
    <w:p w14:paraId="338DA3B9" w14:textId="77777777" w:rsidR="003B4FB9" w:rsidRPr="00284EC5" w:rsidRDefault="003B4FB9" w:rsidP="00D65795">
      <w:pPr>
        <w:pStyle w:val="ListNumber"/>
        <w:numPr>
          <w:ilvl w:val="0"/>
          <w:numId w:val="81"/>
        </w:numPr>
      </w:pPr>
      <w:r w:rsidRPr="00284EC5">
        <w:t xml:space="preserve">Connect your computer to </w:t>
      </w:r>
      <w:proofErr w:type="spellStart"/>
      <w:r w:rsidRPr="00284EC5">
        <w:t>WiFi</w:t>
      </w:r>
      <w:proofErr w:type="spellEnd"/>
      <w:r w:rsidRPr="00284EC5">
        <w:t xml:space="preserve"> network with SSID “</w:t>
      </w:r>
      <w:proofErr w:type="spellStart"/>
      <w:r w:rsidRPr="00D65795">
        <w:rPr>
          <w:b/>
        </w:rPr>
        <w:t>EPAMGuests</w:t>
      </w:r>
      <w:proofErr w:type="spellEnd"/>
      <w:r w:rsidRPr="00284EC5">
        <w:t>”:</w:t>
      </w:r>
    </w:p>
    <w:p w14:paraId="5BCEC7CC" w14:textId="77777777" w:rsidR="003B4FB9" w:rsidRPr="00284EC5" w:rsidRDefault="003B4FB9" w:rsidP="00D65795">
      <w:pPr>
        <w:pStyle w:val="ListBullet"/>
      </w:pPr>
      <w:r w:rsidRPr="00284EC5">
        <w:t xml:space="preserve">Network name (SSID): </w:t>
      </w:r>
      <w:proofErr w:type="spellStart"/>
      <w:r w:rsidRPr="00284EC5">
        <w:t>EPAMGuests</w:t>
      </w:r>
      <w:proofErr w:type="spellEnd"/>
    </w:p>
    <w:p w14:paraId="26D3C3EA" w14:textId="77777777" w:rsidR="003B4FB9" w:rsidRPr="00284EC5" w:rsidRDefault="003B4FB9" w:rsidP="00D65795">
      <w:pPr>
        <w:pStyle w:val="ListBullet"/>
      </w:pPr>
      <w:r w:rsidRPr="00284EC5">
        <w:t>Network Authentication: Open</w:t>
      </w:r>
    </w:p>
    <w:p w14:paraId="250FA394" w14:textId="77777777" w:rsidR="003B4FB9" w:rsidRPr="00284EC5" w:rsidRDefault="003B4FB9" w:rsidP="00D65795">
      <w:pPr>
        <w:pStyle w:val="ListBullet"/>
      </w:pPr>
      <w:r w:rsidRPr="00284EC5">
        <w:t>Data encryption: Disabled.</w:t>
      </w:r>
    </w:p>
    <w:p w14:paraId="640327C0" w14:textId="77777777" w:rsidR="003B4FB9" w:rsidRPr="00284EC5" w:rsidRDefault="003B4FB9" w:rsidP="00B449B7">
      <w:pPr>
        <w:pStyle w:val="ListNumber"/>
        <w:numPr>
          <w:ilvl w:val="0"/>
          <w:numId w:val="81"/>
        </w:numPr>
      </w:pPr>
      <w:r w:rsidRPr="00284EC5">
        <w:t xml:space="preserve">Open Internet </w:t>
      </w:r>
      <w:r w:rsidRPr="00D65795">
        <w:t>Explorer</w:t>
      </w:r>
      <w:r w:rsidRPr="00284EC5">
        <w:t xml:space="preserve"> (or other browser) and go to </w:t>
      </w:r>
      <w:hyperlink r:id="rId81" w:history="1">
        <w:r w:rsidRPr="00FB104B">
          <w:rPr>
            <w:rStyle w:val="Hyperlink"/>
            <w:b/>
            <w:bCs/>
          </w:rPr>
          <w:t>httpS://wifi.epam.com</w:t>
        </w:r>
      </w:hyperlink>
      <w:r w:rsidRPr="00FB104B">
        <w:rPr>
          <w:rStyle w:val="Hyperlink"/>
          <w:b/>
          <w:bCs/>
        </w:rPr>
        <w:t>/login.html</w:t>
      </w:r>
      <w:r w:rsidRPr="00FB104B">
        <w:rPr>
          <w:rStyle w:val="Hyperlink"/>
          <w:bCs/>
        </w:rPr>
        <w:t xml:space="preserve"> </w:t>
      </w:r>
      <w:r w:rsidRPr="007E65F9">
        <w:t>(your Internet browser will redirect you to the page automatically from some URL if http redirection is permitted in the settings of your browser).</w:t>
      </w:r>
    </w:p>
    <w:p w14:paraId="6818D96C" w14:textId="77777777" w:rsidR="003B4FB9" w:rsidRPr="00284EC5" w:rsidRDefault="003B4FB9" w:rsidP="00362479">
      <w:pPr>
        <w:pStyle w:val="ListNumber"/>
        <w:numPr>
          <w:ilvl w:val="0"/>
          <w:numId w:val="81"/>
        </w:numPr>
      </w:pPr>
      <w:r w:rsidRPr="00284EC5">
        <w:t xml:space="preserve">Use provided credentials for </w:t>
      </w:r>
      <w:r w:rsidRPr="00D65795">
        <w:t>web</w:t>
      </w:r>
      <w:r w:rsidRPr="00284EC5">
        <w:t xml:space="preserve"> authentication</w:t>
      </w:r>
    </w:p>
    <w:p w14:paraId="1C59FAEC" w14:textId="77777777" w:rsidR="003B4FB9" w:rsidRPr="00155B33" w:rsidRDefault="003B4FB9" w:rsidP="00362479">
      <w:pPr>
        <w:pStyle w:val="ListNumber"/>
        <w:numPr>
          <w:ilvl w:val="0"/>
          <w:numId w:val="81"/>
        </w:numPr>
      </w:pPr>
      <w:r w:rsidRPr="00284EC5">
        <w:t xml:space="preserve">You can </w:t>
      </w:r>
      <w:proofErr w:type="spellStart"/>
      <w:r w:rsidRPr="00D65795">
        <w:t>deauthenticate</w:t>
      </w:r>
      <w:proofErr w:type="spellEnd"/>
      <w:r w:rsidRPr="00284EC5">
        <w:t xml:space="preserve"> on page </w:t>
      </w:r>
      <w:hyperlink r:id="rId82" w:history="1">
        <w:r w:rsidRPr="00155B33">
          <w:rPr>
            <w:rStyle w:val="Hyperlink"/>
            <w:b/>
          </w:rPr>
          <w:t>httpS://wifi.epam.com/logout.html</w:t>
        </w:r>
      </w:hyperlink>
      <w:r w:rsidRPr="00E7417F">
        <w:t xml:space="preserve"> </w:t>
      </w:r>
    </w:p>
    <w:p w14:paraId="42FBFEC9" w14:textId="77777777" w:rsidR="003B4FB9" w:rsidRPr="00C2437E" w:rsidRDefault="003B4FB9" w:rsidP="003B4FB9">
      <w:pPr>
        <w:pStyle w:val="BodyText"/>
      </w:pPr>
      <w:r w:rsidRPr="00C2437E">
        <w:t>You will only be able to connect to the Internet with no access to the Company’s network</w:t>
      </w:r>
    </w:p>
    <w:p w14:paraId="586A30B2" w14:textId="0185A394" w:rsidR="003B4FB9" w:rsidRPr="00D65795" w:rsidRDefault="003B4FB9" w:rsidP="00D65795">
      <w:pPr>
        <w:pStyle w:val="NoteStyle"/>
      </w:pPr>
      <w:r w:rsidRPr="00D65795">
        <w:t>Proxy should be disabled at your browser to be able to authenticate</w:t>
      </w:r>
      <w:r w:rsidR="00D65795">
        <w:t>.</w:t>
      </w:r>
    </w:p>
    <w:p w14:paraId="7CDB0808" w14:textId="77777777" w:rsidR="003B4FB9" w:rsidRDefault="003B4FB9" w:rsidP="003B4FB9">
      <w:pPr>
        <w:pStyle w:val="BodyText"/>
      </w:pPr>
      <w:r w:rsidRPr="00284EC5">
        <w:t xml:space="preserve">In case of any problem, please contact </w:t>
      </w:r>
      <w:r>
        <w:t>Support Team</w:t>
      </w:r>
      <w:r w:rsidRPr="00284EC5">
        <w:t xml:space="preserve"> at </w:t>
      </w:r>
      <w:hyperlink r:id="rId83" w:history="1">
        <w:r>
          <w:rPr>
            <w:rStyle w:val="Hyperlink"/>
          </w:rPr>
          <w:t>Support@epam.com</w:t>
        </w:r>
      </w:hyperlink>
      <w:r w:rsidRPr="00E7417F">
        <w:t xml:space="preserve"> or c</w:t>
      </w:r>
      <w:r w:rsidRPr="00155B33">
        <w:t>all 50911 for assistance.</w:t>
      </w:r>
    </w:p>
    <w:p w14:paraId="79D02645" w14:textId="77777777" w:rsidR="003B4FB9" w:rsidRDefault="003B4FB9" w:rsidP="003B4FB9">
      <w:pPr>
        <w:pStyle w:val="Heading3"/>
      </w:pPr>
      <w:bookmarkStart w:id="344" w:name="_Toc362281728"/>
      <w:bookmarkStart w:id="345" w:name="_Toc444777064"/>
      <w:bookmarkStart w:id="346" w:name="_Toc509414168"/>
      <w:r w:rsidRPr="00CC0D41">
        <w:t>EPAM</w:t>
      </w:r>
      <w:r w:rsidRPr="005C6055">
        <w:t>Guests8021x</w:t>
      </w:r>
      <w:bookmarkEnd w:id="344"/>
      <w:bookmarkEnd w:id="345"/>
      <w:bookmarkEnd w:id="346"/>
    </w:p>
    <w:p w14:paraId="41591F93" w14:textId="1E7A7DE3" w:rsidR="003B4FB9" w:rsidRPr="00A87878" w:rsidRDefault="003B4FB9" w:rsidP="00FB104B">
      <w:pPr>
        <w:pStyle w:val="Heading4"/>
      </w:pPr>
      <w:bookmarkStart w:id="347" w:name="_Toc362281729"/>
      <w:bookmarkStart w:id="348" w:name="_Toc444777065"/>
      <w:bookmarkStart w:id="349" w:name="_Toc509414169"/>
      <w:r w:rsidRPr="00A87878">
        <w:t>Windows 7</w:t>
      </w:r>
      <w:bookmarkEnd w:id="347"/>
      <w:bookmarkEnd w:id="348"/>
      <w:bookmarkEnd w:id="349"/>
    </w:p>
    <w:p w14:paraId="6B2CA4F1" w14:textId="075750A1" w:rsidR="00D65795" w:rsidRDefault="003B4FB9" w:rsidP="00D65795">
      <w:pPr>
        <w:pStyle w:val="ListNumber"/>
        <w:numPr>
          <w:ilvl w:val="0"/>
          <w:numId w:val="82"/>
        </w:numPr>
      </w:pPr>
      <w:r w:rsidRPr="00E7417F">
        <w:t>Please connect to “</w:t>
      </w:r>
      <w:proofErr w:type="spellStart"/>
      <w:r w:rsidRPr="00D65795">
        <w:rPr>
          <w:b/>
        </w:rPr>
        <w:t>EPAMGuest</w:t>
      </w:r>
      <w:proofErr w:type="spellEnd"/>
      <w:r w:rsidRPr="00E7417F">
        <w:t xml:space="preserve">” SSID and install </w:t>
      </w:r>
      <w:r w:rsidRPr="00155B33">
        <w:t>both EPAM certificates</w:t>
      </w:r>
      <w:r w:rsidRPr="00284EC5">
        <w:t xml:space="preserve"> </w:t>
      </w:r>
      <w:proofErr w:type="spellStart"/>
      <w:r w:rsidRPr="00D65795">
        <w:rPr>
          <w:b/>
        </w:rPr>
        <w:t>Rootca</w:t>
      </w:r>
      <w:proofErr w:type="spellEnd"/>
      <w:r w:rsidRPr="00D65795">
        <w:rPr>
          <w:b/>
        </w:rPr>
        <w:t xml:space="preserve"> </w:t>
      </w:r>
      <w:r w:rsidRPr="00155B33">
        <w:t>and</w:t>
      </w:r>
      <w:r w:rsidRPr="00284EC5">
        <w:t xml:space="preserve"> </w:t>
      </w:r>
      <w:r w:rsidRPr="00D65795">
        <w:rPr>
          <w:b/>
        </w:rPr>
        <w:t>Intermediate certificate</w:t>
      </w:r>
      <w:r w:rsidRPr="00E7417F">
        <w:t xml:space="preserve"> from the page </w:t>
      </w:r>
      <w:hyperlink r:id="rId84" w:history="1">
        <w:r w:rsidRPr="00284EC5">
          <w:rPr>
            <w:rStyle w:val="Hyperlink"/>
          </w:rPr>
          <w:t>http://cert.epam.com</w:t>
        </w:r>
      </w:hyperlink>
      <w:r w:rsidRPr="00284EC5">
        <w:t xml:space="preserve"> </w:t>
      </w:r>
      <w:r w:rsidRPr="00E7417F">
        <w:t>if it’s</w:t>
      </w:r>
      <w:r w:rsidRPr="00155B33">
        <w:t xml:space="preserve"> not been installed yet</w:t>
      </w:r>
      <w:r w:rsidR="00D02780">
        <w:t>.</w:t>
      </w:r>
      <w:r w:rsidRPr="00155B33">
        <w:t xml:space="preserve"> </w:t>
      </w:r>
    </w:p>
    <w:p w14:paraId="131D23A5" w14:textId="2BADF7D9" w:rsidR="003B4FB9" w:rsidRPr="00284EC5" w:rsidRDefault="003B4FB9" w:rsidP="00D65795">
      <w:pPr>
        <w:pStyle w:val="ListNumber"/>
        <w:numPr>
          <w:ilvl w:val="0"/>
          <w:numId w:val="0"/>
        </w:numPr>
        <w:ind w:left="360"/>
      </w:pPr>
      <w:r w:rsidRPr="00D65795">
        <w:rPr>
          <w:b/>
          <w:color w:val="FF0000"/>
        </w:rPr>
        <w:t>Important!</w:t>
      </w:r>
      <w:r w:rsidRPr="00284EC5">
        <w:t xml:space="preserve"> You </w:t>
      </w:r>
      <w:proofErr w:type="gramStart"/>
      <w:r w:rsidRPr="00284EC5">
        <w:t>have to</w:t>
      </w:r>
      <w:proofErr w:type="gramEnd"/>
      <w:r w:rsidRPr="00284EC5">
        <w:t xml:space="preserve"> install </w:t>
      </w:r>
      <w:hyperlink r:id="rId85" w:history="1">
        <w:proofErr w:type="spellStart"/>
        <w:r w:rsidRPr="00284EC5">
          <w:rPr>
            <w:rStyle w:val="Hyperlink"/>
          </w:rPr>
          <w:t>rootca</w:t>
        </w:r>
        <w:proofErr w:type="spellEnd"/>
      </w:hyperlink>
      <w:r w:rsidRPr="00284EC5">
        <w:t xml:space="preserve"> to root certificate storage. </w:t>
      </w:r>
      <w:proofErr w:type="spellStart"/>
      <w:r w:rsidRPr="00284EC5">
        <w:t>Сlick</w:t>
      </w:r>
      <w:proofErr w:type="spellEnd"/>
      <w:r w:rsidRPr="00284EC5">
        <w:t xml:space="preserve"> </w:t>
      </w:r>
      <w:hyperlink r:id="rId86" w:history="1">
        <w:proofErr w:type="spellStart"/>
        <w:r w:rsidRPr="00284EC5">
          <w:rPr>
            <w:rStyle w:val="Hyperlink"/>
          </w:rPr>
          <w:t>rootca</w:t>
        </w:r>
        <w:proofErr w:type="spellEnd"/>
      </w:hyperlink>
      <w:r w:rsidRPr="00284EC5">
        <w:t xml:space="preserve"> </w:t>
      </w:r>
      <w:proofErr w:type="spellStart"/>
      <w:r w:rsidRPr="00284EC5">
        <w:t>оn</w:t>
      </w:r>
      <w:proofErr w:type="spellEnd"/>
      <w:r w:rsidRPr="00284EC5">
        <w:t xml:space="preserve"> the web page </w:t>
      </w:r>
      <w:r w:rsidRPr="00284EC5">
        <w:sym w:font="Wingdings" w:char="F0E0"/>
      </w:r>
      <w:r w:rsidRPr="00284EC5">
        <w:t xml:space="preserve"> Open </w:t>
      </w:r>
      <w:r w:rsidRPr="00284EC5">
        <w:sym w:font="Wingdings" w:char="F0E0"/>
      </w:r>
      <w:r w:rsidRPr="00284EC5">
        <w:t xml:space="preserve">Install Certificate </w:t>
      </w:r>
      <w:r w:rsidRPr="00284EC5">
        <w:sym w:font="Wingdings" w:char="F0E0"/>
      </w:r>
      <w:r w:rsidRPr="00284EC5">
        <w:t xml:space="preserve"> Next </w:t>
      </w:r>
      <w:r w:rsidRPr="00284EC5">
        <w:sym w:font="Wingdings" w:char="F0E0"/>
      </w:r>
      <w:r w:rsidRPr="00284EC5">
        <w:t xml:space="preserve"> Place all certificates in the following store </w:t>
      </w:r>
      <w:r w:rsidRPr="00284EC5">
        <w:sym w:font="Wingdings" w:char="F0E0"/>
      </w:r>
      <w:r w:rsidRPr="00284EC5">
        <w:t xml:space="preserve"> Browse </w:t>
      </w:r>
      <w:r w:rsidRPr="00284EC5">
        <w:sym w:font="Wingdings" w:char="F0E0"/>
      </w:r>
      <w:r w:rsidRPr="00284EC5">
        <w:t xml:space="preserve"> Trusted Root Certification Authorities </w:t>
      </w:r>
      <w:r w:rsidRPr="00284EC5">
        <w:sym w:font="Wingdings" w:char="F0E0"/>
      </w:r>
      <w:r w:rsidRPr="00284EC5">
        <w:t xml:space="preserve"> Ok  </w:t>
      </w:r>
      <w:r w:rsidRPr="00284EC5">
        <w:sym w:font="Wingdings" w:char="F0E0"/>
      </w:r>
      <w:r w:rsidRPr="00284EC5">
        <w:t xml:space="preserve"> Next </w:t>
      </w:r>
      <w:r w:rsidRPr="00284EC5">
        <w:sym w:font="Wingdings" w:char="F0E0"/>
      </w:r>
      <w:r w:rsidRPr="00284EC5">
        <w:t xml:space="preserve"> F</w:t>
      </w:r>
      <w:r w:rsidR="00D02780">
        <w:t>inish</w:t>
      </w:r>
      <w:r>
        <w:t>.</w:t>
      </w:r>
    </w:p>
    <w:p w14:paraId="5FED313A" w14:textId="77777777" w:rsidR="003B4FB9" w:rsidRPr="00284EC5" w:rsidRDefault="003B4FB9" w:rsidP="00B449B7">
      <w:pPr>
        <w:pStyle w:val="ListNumber"/>
        <w:numPr>
          <w:ilvl w:val="0"/>
          <w:numId w:val="82"/>
        </w:numPr>
      </w:pPr>
      <w:r w:rsidRPr="00284EC5">
        <w:t>Open Manage Wireless Networks by clicking the Start button</w:t>
      </w:r>
      <w:r w:rsidRPr="00284EC5">
        <w:sym w:font="Wingdings" w:char="F0E0"/>
      </w:r>
      <w:r w:rsidRPr="00284EC5">
        <w:t xml:space="preserve"> Control Panel</w:t>
      </w:r>
      <w:r>
        <w:t xml:space="preserve"> </w:t>
      </w:r>
      <w:r>
        <w:sym w:font="Wingdings" w:char="F0E0"/>
      </w:r>
      <w:r w:rsidRPr="00284EC5">
        <w:t xml:space="preserve"> Network and Internet</w:t>
      </w:r>
      <w:r>
        <w:t xml:space="preserve"> </w:t>
      </w:r>
      <w:r>
        <w:sym w:font="Wingdings" w:char="F0E0"/>
      </w:r>
      <w:r>
        <w:t xml:space="preserve"> </w:t>
      </w:r>
      <w:r w:rsidRPr="00284EC5">
        <w:t>Network and Sharing Center, and then click Manage wireless networks in the left pane</w:t>
      </w:r>
      <w:r>
        <w:t>l</w:t>
      </w:r>
      <w:r w:rsidRPr="00284EC5">
        <w:t>.</w:t>
      </w:r>
    </w:p>
    <w:p w14:paraId="2986786E" w14:textId="77777777" w:rsidR="003B4FB9" w:rsidRPr="00284EC5" w:rsidRDefault="003B4FB9" w:rsidP="00C64DDD">
      <w:pPr>
        <w:pStyle w:val="ListNumber"/>
        <w:numPr>
          <w:ilvl w:val="0"/>
          <w:numId w:val="82"/>
        </w:numPr>
      </w:pPr>
      <w:r w:rsidRPr="00284EC5">
        <w:t xml:space="preserve">Click </w:t>
      </w:r>
      <w:r w:rsidRPr="00E50DD3">
        <w:t>Add</w:t>
      </w:r>
      <w:r w:rsidRPr="00284EC5">
        <w:t xml:space="preserve">, click </w:t>
      </w:r>
      <w:r w:rsidRPr="00E50DD3">
        <w:t>Manually create a network profile</w:t>
      </w:r>
      <w:r w:rsidRPr="00284EC5">
        <w:t>:</w:t>
      </w:r>
    </w:p>
    <w:p w14:paraId="26C6DF31" w14:textId="77777777" w:rsidR="003B4FB9" w:rsidRPr="00284EC5" w:rsidRDefault="003B4FB9" w:rsidP="00D02780">
      <w:pPr>
        <w:pStyle w:val="ListBullet"/>
      </w:pPr>
      <w:r w:rsidRPr="00284EC5">
        <w:t xml:space="preserve">Network name: </w:t>
      </w:r>
      <w:r w:rsidRPr="00E50DD3">
        <w:t>EPAMGuests8021x</w:t>
      </w:r>
    </w:p>
    <w:p w14:paraId="366D1C5D" w14:textId="77777777" w:rsidR="003B4FB9" w:rsidRPr="00284EC5" w:rsidRDefault="003B4FB9" w:rsidP="00D02780">
      <w:pPr>
        <w:pStyle w:val="ListBullet"/>
      </w:pPr>
      <w:r w:rsidRPr="00284EC5">
        <w:t xml:space="preserve">Security type:  </w:t>
      </w:r>
      <w:r w:rsidRPr="00284EC5">
        <w:rPr>
          <w:b/>
        </w:rPr>
        <w:t>802.1X</w:t>
      </w:r>
      <w:r w:rsidRPr="00284EC5">
        <w:t xml:space="preserve"> </w:t>
      </w:r>
    </w:p>
    <w:p w14:paraId="12E5F328" w14:textId="77777777" w:rsidR="003B4FB9" w:rsidRPr="00155B33" w:rsidRDefault="003B4FB9" w:rsidP="000344C1">
      <w:pPr>
        <w:pStyle w:val="ListNumber"/>
        <w:keepNext w:val="0"/>
        <w:numPr>
          <w:ilvl w:val="0"/>
          <w:numId w:val="82"/>
        </w:numPr>
      </w:pPr>
      <w:r w:rsidRPr="00E7417F">
        <w:t>Click</w:t>
      </w:r>
      <w:r w:rsidRPr="00155B33">
        <w:t xml:space="preserve"> </w:t>
      </w:r>
      <w:r w:rsidRPr="00E50DD3">
        <w:t>Next</w:t>
      </w:r>
      <w:r w:rsidRPr="00C2437E">
        <w:t xml:space="preserve">, </w:t>
      </w:r>
      <w:r w:rsidRPr="00D02780">
        <w:t>Change</w:t>
      </w:r>
      <w:r w:rsidRPr="00E50DD3">
        <w:t xml:space="preserve"> connection settings</w:t>
      </w:r>
      <w:r w:rsidRPr="00284EC5">
        <w:t xml:space="preserve">, </w:t>
      </w:r>
      <w:r w:rsidRPr="00E50DD3">
        <w:t>Security tab</w:t>
      </w:r>
      <w:r w:rsidRPr="00E7417F">
        <w:t>:</w:t>
      </w:r>
      <w:r w:rsidRPr="00155B33">
        <w:t xml:space="preserve"> </w:t>
      </w:r>
    </w:p>
    <w:p w14:paraId="1AADF111" w14:textId="77777777" w:rsidR="003B4FB9" w:rsidRPr="00284EC5" w:rsidRDefault="003B4FB9" w:rsidP="000344C1">
      <w:pPr>
        <w:pStyle w:val="ListBullet"/>
      </w:pPr>
      <w:r w:rsidRPr="00284EC5">
        <w:lastRenderedPageBreak/>
        <w:t xml:space="preserve">Security Type: </w:t>
      </w:r>
      <w:r w:rsidRPr="00E50DD3">
        <w:rPr>
          <w:b/>
        </w:rPr>
        <w:t>WPA2-Enterprise</w:t>
      </w:r>
      <w:r w:rsidRPr="00284EC5">
        <w:t xml:space="preserve"> </w:t>
      </w:r>
    </w:p>
    <w:p w14:paraId="1E05E11C" w14:textId="77777777" w:rsidR="003B4FB9" w:rsidRPr="00284EC5" w:rsidRDefault="003B4FB9" w:rsidP="000344C1">
      <w:pPr>
        <w:pStyle w:val="ListBullet"/>
      </w:pPr>
      <w:r w:rsidRPr="00284EC5">
        <w:t xml:space="preserve">Encryption type: </w:t>
      </w:r>
      <w:r w:rsidRPr="00E50DD3">
        <w:rPr>
          <w:b/>
        </w:rPr>
        <w:t>AES</w:t>
      </w:r>
    </w:p>
    <w:p w14:paraId="6299B108" w14:textId="77777777" w:rsidR="003B4FB9" w:rsidRPr="00284EC5" w:rsidRDefault="003B4FB9" w:rsidP="000344C1">
      <w:pPr>
        <w:pStyle w:val="ListBullet"/>
      </w:pPr>
      <w:r w:rsidRPr="00284EC5">
        <w:t xml:space="preserve">Choose the network authentication method: </w:t>
      </w:r>
      <w:r w:rsidRPr="00E50DD3">
        <w:rPr>
          <w:b/>
        </w:rPr>
        <w:t>Microsoft: Protected EAP (PEAP)</w:t>
      </w:r>
    </w:p>
    <w:p w14:paraId="3D297325" w14:textId="77777777" w:rsidR="003B4FB9" w:rsidRPr="00E7417F" w:rsidRDefault="003B4FB9" w:rsidP="000344C1">
      <w:pPr>
        <w:pStyle w:val="ListNumber"/>
        <w:keepNext w:val="0"/>
        <w:numPr>
          <w:ilvl w:val="0"/>
          <w:numId w:val="82"/>
        </w:numPr>
      </w:pPr>
      <w:r w:rsidRPr="00D02780">
        <w:t>Check</w:t>
      </w:r>
      <w:r w:rsidRPr="00E7417F">
        <w:t xml:space="preserve"> </w:t>
      </w:r>
      <w:r w:rsidRPr="008B6DF3">
        <w:t>Remember my credentials for this connection each time I’m logged on</w:t>
      </w:r>
      <w:r>
        <w:t>.</w:t>
      </w:r>
    </w:p>
    <w:p w14:paraId="7A333A37" w14:textId="77777777" w:rsidR="003B4FB9" w:rsidRPr="00155B33" w:rsidRDefault="003B4FB9" w:rsidP="000344C1">
      <w:pPr>
        <w:pStyle w:val="ListNumber"/>
        <w:keepNext w:val="0"/>
        <w:numPr>
          <w:ilvl w:val="0"/>
          <w:numId w:val="82"/>
        </w:numPr>
      </w:pPr>
      <w:r w:rsidRPr="00155B33">
        <w:t xml:space="preserve">Click </w:t>
      </w:r>
      <w:r w:rsidRPr="00D02780">
        <w:t>Advanced</w:t>
      </w:r>
      <w:r w:rsidRPr="008B6DF3">
        <w:t xml:space="preserve"> settings</w:t>
      </w:r>
      <w:r>
        <w:t>.</w:t>
      </w:r>
    </w:p>
    <w:p w14:paraId="1A4D3FC7" w14:textId="77777777" w:rsidR="003B4FB9" w:rsidRPr="00C2437E" w:rsidRDefault="003B4FB9" w:rsidP="000344C1">
      <w:pPr>
        <w:pStyle w:val="ListNumber"/>
        <w:keepNext w:val="0"/>
        <w:numPr>
          <w:ilvl w:val="0"/>
          <w:numId w:val="82"/>
        </w:numPr>
      </w:pPr>
      <w:r w:rsidRPr="00C2437E">
        <w:t xml:space="preserve">Check </w:t>
      </w:r>
      <w:r w:rsidRPr="00D02780">
        <w:t>Specify</w:t>
      </w:r>
      <w:r w:rsidRPr="008B6DF3">
        <w:t xml:space="preserve"> authentication mode</w:t>
      </w:r>
      <w:r w:rsidRPr="00284EC5">
        <w:t xml:space="preserve"> </w:t>
      </w:r>
      <w:r w:rsidRPr="00E7417F">
        <w:t xml:space="preserve">and choose </w:t>
      </w:r>
      <w:r w:rsidRPr="008B6DF3">
        <w:t>User or computer authentication</w:t>
      </w:r>
      <w:r w:rsidRPr="00C2437E">
        <w:t>.</w:t>
      </w:r>
    </w:p>
    <w:p w14:paraId="20946912" w14:textId="77777777" w:rsidR="003B4FB9" w:rsidRPr="00284EC5" w:rsidRDefault="003B4FB9" w:rsidP="000344C1">
      <w:pPr>
        <w:pStyle w:val="ListNumber"/>
        <w:keepNext w:val="0"/>
        <w:numPr>
          <w:ilvl w:val="0"/>
          <w:numId w:val="82"/>
        </w:numPr>
      </w:pPr>
      <w:r w:rsidRPr="00284EC5">
        <w:t xml:space="preserve">Check </w:t>
      </w:r>
      <w:r w:rsidRPr="008B6DF3">
        <w:t>Enable single sign on for this network</w:t>
      </w:r>
      <w:r w:rsidRPr="00284EC5">
        <w:t xml:space="preserve"> and choose </w:t>
      </w:r>
      <w:r w:rsidRPr="008B6DF3">
        <w:t>Perform immediately before user logon</w:t>
      </w:r>
      <w:r w:rsidRPr="00284EC5">
        <w:t>.</w:t>
      </w:r>
    </w:p>
    <w:p w14:paraId="788F9EB8" w14:textId="77777777" w:rsidR="003B4FB9" w:rsidRPr="00D02780" w:rsidRDefault="003B4FB9" w:rsidP="000344C1">
      <w:pPr>
        <w:pStyle w:val="ListNumber"/>
        <w:keepNext w:val="0"/>
        <w:numPr>
          <w:ilvl w:val="0"/>
          <w:numId w:val="82"/>
        </w:numPr>
      </w:pPr>
      <w:r w:rsidRPr="00D02780">
        <w:t>Press Ok.</w:t>
      </w:r>
    </w:p>
    <w:p w14:paraId="38C8E81D" w14:textId="77777777" w:rsidR="003B4FB9" w:rsidRPr="00D02780" w:rsidRDefault="003B4FB9" w:rsidP="000344C1">
      <w:pPr>
        <w:pStyle w:val="ListNumber"/>
        <w:keepNext w:val="0"/>
        <w:numPr>
          <w:ilvl w:val="0"/>
          <w:numId w:val="82"/>
        </w:numPr>
      </w:pPr>
      <w:r w:rsidRPr="00D02780">
        <w:t>Click Settings. Check Validate server certificate and installed EPAM certificates in Trusted Root Certification Authorities.</w:t>
      </w:r>
    </w:p>
    <w:p w14:paraId="0E7D7056" w14:textId="77777777" w:rsidR="003B4FB9" w:rsidRPr="00D02780" w:rsidRDefault="003B4FB9" w:rsidP="000344C1">
      <w:pPr>
        <w:pStyle w:val="ListNumber"/>
        <w:keepNext w:val="0"/>
        <w:numPr>
          <w:ilvl w:val="0"/>
          <w:numId w:val="82"/>
        </w:numPr>
      </w:pPr>
      <w:r w:rsidRPr="00D02780">
        <w:t>Choose Secured password (EAP-MSCHAP v2) in the Select Authentication Method field.</w:t>
      </w:r>
    </w:p>
    <w:p w14:paraId="7D4B57E0" w14:textId="77777777" w:rsidR="003B4FB9" w:rsidRPr="00D02780" w:rsidRDefault="003B4FB9" w:rsidP="000344C1">
      <w:pPr>
        <w:pStyle w:val="ListNumber"/>
        <w:keepNext w:val="0"/>
        <w:numPr>
          <w:ilvl w:val="0"/>
          <w:numId w:val="82"/>
        </w:numPr>
      </w:pPr>
      <w:r w:rsidRPr="00D02780">
        <w:t>Check Enable Fast Reconnect.</w:t>
      </w:r>
    </w:p>
    <w:p w14:paraId="4E7714E6" w14:textId="77777777" w:rsidR="003B4FB9" w:rsidRPr="00D02780" w:rsidRDefault="003B4FB9" w:rsidP="000344C1">
      <w:pPr>
        <w:pStyle w:val="ListNumber"/>
        <w:keepNext w:val="0"/>
        <w:numPr>
          <w:ilvl w:val="0"/>
          <w:numId w:val="82"/>
        </w:numPr>
      </w:pPr>
      <w:r w:rsidRPr="00D02780">
        <w:t xml:space="preserve">Click Configure and uncheck Automatically use my Windows logon name and password (and domain if any).  </w:t>
      </w:r>
    </w:p>
    <w:p w14:paraId="4969A461" w14:textId="77777777" w:rsidR="003B4FB9" w:rsidRPr="00D02780" w:rsidRDefault="003B4FB9" w:rsidP="000344C1">
      <w:pPr>
        <w:pStyle w:val="ListNumber"/>
        <w:keepNext w:val="0"/>
        <w:numPr>
          <w:ilvl w:val="0"/>
          <w:numId w:val="82"/>
        </w:numPr>
      </w:pPr>
      <w:r w:rsidRPr="00D02780">
        <w:t>Press twice Ok and Close.</w:t>
      </w:r>
    </w:p>
    <w:p w14:paraId="74D3FB7F" w14:textId="77777777" w:rsidR="003B4FB9" w:rsidRPr="00D02780" w:rsidRDefault="003B4FB9" w:rsidP="000344C1">
      <w:pPr>
        <w:pStyle w:val="ListNumber"/>
        <w:keepNext w:val="0"/>
        <w:numPr>
          <w:ilvl w:val="0"/>
          <w:numId w:val="82"/>
        </w:numPr>
      </w:pPr>
      <w:r w:rsidRPr="00D02780">
        <w:t xml:space="preserve">Connect to the network by clicking the Start button </w:t>
      </w:r>
      <w:r w:rsidRPr="00D02780">
        <w:sym w:font="Wingdings" w:char="F0E0"/>
      </w:r>
      <w:r w:rsidRPr="00D02780">
        <w:t xml:space="preserve"> Control Panel </w:t>
      </w:r>
      <w:r w:rsidRPr="00D02780">
        <w:sym w:font="Wingdings" w:char="F0E0"/>
      </w:r>
      <w:r w:rsidRPr="00D02780">
        <w:t xml:space="preserve"> Network and Internet </w:t>
      </w:r>
      <w:r w:rsidRPr="00D02780">
        <w:sym w:font="Wingdings" w:char="F0E0"/>
      </w:r>
      <w:r w:rsidRPr="00D02780">
        <w:t xml:space="preserve"> Network and Sharing Center </w:t>
      </w:r>
      <w:r w:rsidRPr="00D02780">
        <w:sym w:font="Wingdings" w:char="F0E0"/>
      </w:r>
      <w:r w:rsidRPr="00D02780">
        <w:t xml:space="preserve"> Connect to a network, click EPAMGuests8021x and press Connect.</w:t>
      </w:r>
    </w:p>
    <w:p w14:paraId="03642450" w14:textId="77777777" w:rsidR="003B4FB9" w:rsidRPr="00D02780" w:rsidRDefault="003B4FB9" w:rsidP="000344C1">
      <w:pPr>
        <w:pStyle w:val="ListNumber"/>
        <w:keepNext w:val="0"/>
        <w:numPr>
          <w:ilvl w:val="0"/>
          <w:numId w:val="82"/>
        </w:numPr>
      </w:pPr>
      <w:r w:rsidRPr="00D02780">
        <w:t xml:space="preserve">Enter your Guest Username and Guest password. </w:t>
      </w:r>
    </w:p>
    <w:p w14:paraId="33D1B734" w14:textId="74670478" w:rsidR="003B4FB9" w:rsidRPr="00C2437E" w:rsidRDefault="003B4FB9" w:rsidP="003B4FB9">
      <w:pPr>
        <w:pStyle w:val="BodyText"/>
      </w:pPr>
      <w:r w:rsidRPr="00C2437E">
        <w:t>You will only be able to connect to the Internet with no access to the Company’s network</w:t>
      </w:r>
      <w:r w:rsidR="00E55D3B">
        <w:t>.</w:t>
      </w:r>
    </w:p>
    <w:p w14:paraId="0F6E0AD4" w14:textId="77777777" w:rsidR="003B4FB9" w:rsidRDefault="003B4FB9" w:rsidP="003B4FB9">
      <w:pPr>
        <w:pStyle w:val="BodyText"/>
      </w:pPr>
      <w:r w:rsidRPr="00284EC5">
        <w:t xml:space="preserve">In case of any problem, please </w:t>
      </w:r>
      <w:proofErr w:type="gramStart"/>
      <w:r w:rsidRPr="00284EC5">
        <w:t xml:space="preserve">contact </w:t>
      </w:r>
      <w:r w:rsidRPr="00591748">
        <w:t xml:space="preserve"> </w:t>
      </w:r>
      <w:r>
        <w:t>Support</w:t>
      </w:r>
      <w:proofErr w:type="gramEnd"/>
      <w:r>
        <w:t xml:space="preserve"> Team</w:t>
      </w:r>
      <w:r w:rsidRPr="00284EC5">
        <w:t xml:space="preserve"> at </w:t>
      </w:r>
      <w:hyperlink r:id="rId87" w:history="1">
        <w:r>
          <w:rPr>
            <w:rStyle w:val="Hyperlink"/>
          </w:rPr>
          <w:t>Support@epam.com</w:t>
        </w:r>
      </w:hyperlink>
      <w:r w:rsidRPr="00E7417F">
        <w:t xml:space="preserve"> or call </w:t>
      </w:r>
      <w:r w:rsidRPr="00155B33">
        <w:t>50911 for assistance</w:t>
      </w:r>
      <w:r>
        <w:t>.</w:t>
      </w:r>
    </w:p>
    <w:p w14:paraId="0BA21EB1" w14:textId="77777777" w:rsidR="003B4FB9" w:rsidRPr="00CA1A6A" w:rsidRDefault="003B4FB9" w:rsidP="00A87878">
      <w:pPr>
        <w:pStyle w:val="Heading4"/>
      </w:pPr>
      <w:bookmarkStart w:id="350" w:name="_Toc362281730"/>
      <w:bookmarkStart w:id="351" w:name="_Toc444777066"/>
      <w:bookmarkStart w:id="352" w:name="_Toc509414170"/>
      <w:r w:rsidRPr="00CA1A6A">
        <w:t>Windows XP SP3</w:t>
      </w:r>
      <w:bookmarkEnd w:id="350"/>
      <w:bookmarkEnd w:id="351"/>
      <w:bookmarkEnd w:id="352"/>
    </w:p>
    <w:p w14:paraId="30C4D42E" w14:textId="77777777" w:rsidR="00D02780" w:rsidRPr="00D02780" w:rsidRDefault="003B4FB9" w:rsidP="00D02780">
      <w:pPr>
        <w:pStyle w:val="ListNumber"/>
        <w:numPr>
          <w:ilvl w:val="6"/>
          <w:numId w:val="37"/>
        </w:numPr>
        <w:ind w:left="357" w:hanging="357"/>
        <w:rPr>
          <w:rStyle w:val="Hyperlink"/>
          <w:color w:val="3B3838" w:themeColor="background2" w:themeShade="40"/>
          <w:u w:val="none"/>
        </w:rPr>
      </w:pPr>
      <w:r w:rsidRPr="00137820">
        <w:t>Please connect to “</w:t>
      </w:r>
      <w:proofErr w:type="spellStart"/>
      <w:r w:rsidRPr="007E65F9">
        <w:t>EPAMGuest</w:t>
      </w:r>
      <w:proofErr w:type="spellEnd"/>
      <w:r w:rsidRPr="00137820">
        <w:t>” SSID and inst</w:t>
      </w:r>
      <w:r w:rsidRPr="007E65F9">
        <w:t xml:space="preserve">all both EPAM certificates </w:t>
      </w:r>
      <w:proofErr w:type="spellStart"/>
      <w:r w:rsidRPr="0008355C">
        <w:t>Rootca</w:t>
      </w:r>
      <w:proofErr w:type="spellEnd"/>
      <w:r w:rsidRPr="0008355C">
        <w:t xml:space="preserve"> and Intermediate certificate</w:t>
      </w:r>
      <w:r w:rsidRPr="00137820">
        <w:t xml:space="preserve"> from the page </w:t>
      </w:r>
      <w:hyperlink r:id="rId88" w:history="1">
        <w:r w:rsidRPr="0008355C">
          <w:rPr>
            <w:rStyle w:val="Hyperlink"/>
          </w:rPr>
          <w:t>http://cert.epam.com</w:t>
        </w:r>
      </w:hyperlink>
      <w:r w:rsidR="00D02780">
        <w:rPr>
          <w:rStyle w:val="Hyperlink"/>
        </w:rPr>
        <w:t>.</w:t>
      </w:r>
    </w:p>
    <w:p w14:paraId="7F1389AD" w14:textId="308F3648" w:rsidR="003B4FB9" w:rsidRPr="0008355C" w:rsidRDefault="003B4FB9" w:rsidP="00D02780">
      <w:pPr>
        <w:pStyle w:val="ListNumber"/>
        <w:numPr>
          <w:ilvl w:val="0"/>
          <w:numId w:val="0"/>
        </w:numPr>
        <w:ind w:left="357"/>
      </w:pPr>
      <w:r w:rsidRPr="00D02780">
        <w:rPr>
          <w:color w:val="FF0000"/>
        </w:rPr>
        <w:t xml:space="preserve">Important! </w:t>
      </w:r>
      <w:r w:rsidRPr="00137820">
        <w:t xml:space="preserve">You </w:t>
      </w:r>
      <w:proofErr w:type="gramStart"/>
      <w:r w:rsidRPr="00137820">
        <w:t>have to</w:t>
      </w:r>
      <w:proofErr w:type="gramEnd"/>
      <w:r w:rsidRPr="00137820">
        <w:t xml:space="preserve"> install </w:t>
      </w:r>
      <w:hyperlink r:id="rId89" w:history="1">
        <w:proofErr w:type="spellStart"/>
        <w:r w:rsidRPr="0008355C">
          <w:t>rootca</w:t>
        </w:r>
        <w:proofErr w:type="spellEnd"/>
      </w:hyperlink>
      <w:r w:rsidRPr="007E65F9">
        <w:t xml:space="preserve"> to root certificate storage. </w:t>
      </w:r>
      <w:proofErr w:type="spellStart"/>
      <w:r w:rsidRPr="007E65F9">
        <w:t>Сlick</w:t>
      </w:r>
      <w:proofErr w:type="spellEnd"/>
      <w:r w:rsidRPr="007E65F9">
        <w:t xml:space="preserve"> </w:t>
      </w:r>
      <w:hyperlink r:id="rId90" w:history="1">
        <w:proofErr w:type="spellStart"/>
        <w:r w:rsidRPr="0008355C">
          <w:t>rootca</w:t>
        </w:r>
        <w:proofErr w:type="spellEnd"/>
      </w:hyperlink>
      <w:r w:rsidRPr="007E65F9">
        <w:t xml:space="preserve"> on the web page </w:t>
      </w:r>
      <w:r w:rsidRPr="007E65F9">
        <w:sym w:font="Wingdings" w:char="F0E0"/>
      </w:r>
      <w:r w:rsidRPr="007E65F9">
        <w:t xml:space="preserve"> Open </w:t>
      </w:r>
      <w:r w:rsidRPr="007E65F9">
        <w:sym w:font="Wingdings" w:char="F0E0"/>
      </w:r>
      <w:r w:rsidRPr="007E65F9">
        <w:t xml:space="preserve"> Install Certificate </w:t>
      </w:r>
      <w:r w:rsidRPr="007E65F9">
        <w:sym w:font="Wingdings" w:char="F0E0"/>
      </w:r>
      <w:r w:rsidRPr="007E65F9">
        <w:t xml:space="preserve"> Next </w:t>
      </w:r>
      <w:r w:rsidRPr="007E65F9">
        <w:sym w:font="Wingdings" w:char="F0E0"/>
      </w:r>
      <w:r w:rsidRPr="007E65F9">
        <w:t xml:space="preserve"> Place all certificates in the following store </w:t>
      </w:r>
      <w:r w:rsidRPr="007E65F9">
        <w:sym w:font="Wingdings" w:char="F0E0"/>
      </w:r>
      <w:r w:rsidRPr="007E65F9">
        <w:t xml:space="preserve"> Browse </w:t>
      </w:r>
      <w:r w:rsidRPr="007E65F9">
        <w:sym w:font="Wingdings" w:char="F0E0"/>
      </w:r>
      <w:r w:rsidRPr="007E65F9">
        <w:t xml:space="preserve"> Trusted Root Certification Authorities </w:t>
      </w:r>
      <w:r w:rsidRPr="007E65F9">
        <w:sym w:font="Wingdings" w:char="F0E0"/>
      </w:r>
      <w:r w:rsidRPr="007E65F9">
        <w:t xml:space="preserve"> Ok </w:t>
      </w:r>
      <w:r w:rsidRPr="007E65F9">
        <w:sym w:font="Wingdings" w:char="F0E0"/>
      </w:r>
      <w:r w:rsidRPr="007E65F9">
        <w:t xml:space="preserve"> Next </w:t>
      </w:r>
      <w:r w:rsidRPr="007E65F9">
        <w:sym w:font="Wingdings" w:char="F0E0"/>
      </w:r>
      <w:r w:rsidRPr="007E65F9">
        <w:t xml:space="preserve"> Yes </w:t>
      </w:r>
      <w:r w:rsidRPr="007E65F9">
        <w:sym w:font="Wingdings" w:char="F0E0"/>
      </w:r>
      <w:r w:rsidRPr="007E65F9">
        <w:t xml:space="preserve"> Ok </w:t>
      </w:r>
      <w:r w:rsidRPr="007E65F9">
        <w:sym w:font="Wingdings" w:char="F0E0"/>
      </w:r>
      <w:r w:rsidR="00D02780">
        <w:t xml:space="preserve"> </w:t>
      </w:r>
      <w:proofErr w:type="spellStart"/>
      <w:r w:rsidR="00D02780">
        <w:t>Ok</w:t>
      </w:r>
      <w:proofErr w:type="spellEnd"/>
      <w:r w:rsidRPr="007E65F9">
        <w:t>.</w:t>
      </w:r>
    </w:p>
    <w:p w14:paraId="2B95BB6B" w14:textId="77777777" w:rsidR="003B4FB9" w:rsidRPr="0008355C" w:rsidRDefault="003B4FB9" w:rsidP="00D02780">
      <w:pPr>
        <w:pStyle w:val="ListNumber"/>
        <w:numPr>
          <w:ilvl w:val="6"/>
          <w:numId w:val="37"/>
        </w:numPr>
        <w:ind w:left="357" w:hanging="357"/>
      </w:pPr>
      <w:r w:rsidRPr="0008355C">
        <w:t xml:space="preserve">Open Network Connections clicking the Start button </w:t>
      </w:r>
      <w:r w:rsidRPr="0008355C">
        <w:sym w:font="Wingdings" w:char="F0E0"/>
      </w:r>
      <w:r w:rsidRPr="0008355C">
        <w:t xml:space="preserve"> Control Panel </w:t>
      </w:r>
      <w:r w:rsidRPr="0008355C">
        <w:sym w:font="Wingdings" w:char="F0E0"/>
      </w:r>
      <w:r w:rsidRPr="0008355C">
        <w:t xml:space="preserve"> Network Connections. Right-click the wireless network adapter in Network Connections and click Properties. Press Wireless Networks.</w:t>
      </w:r>
    </w:p>
    <w:p w14:paraId="2A43BE3B" w14:textId="77777777" w:rsidR="003B4FB9" w:rsidRPr="0008355C" w:rsidRDefault="003B4FB9" w:rsidP="0048165E">
      <w:pPr>
        <w:pStyle w:val="ListNumber"/>
        <w:keepNext w:val="0"/>
        <w:numPr>
          <w:ilvl w:val="6"/>
          <w:numId w:val="37"/>
        </w:numPr>
        <w:ind w:left="357" w:hanging="357"/>
      </w:pPr>
      <w:r w:rsidRPr="0008355C">
        <w:t>Press Add. Type the following settings:</w:t>
      </w:r>
    </w:p>
    <w:p w14:paraId="03E5A66B" w14:textId="77777777" w:rsidR="003B4FB9" w:rsidRPr="0008355C" w:rsidRDefault="003B4FB9">
      <w:pPr>
        <w:pStyle w:val="ListBullet"/>
      </w:pPr>
      <w:r w:rsidRPr="0008355C">
        <w:t xml:space="preserve">Network name (SSID):  EPAMGuests8021x </w:t>
      </w:r>
    </w:p>
    <w:p w14:paraId="1C2E0734" w14:textId="77777777" w:rsidR="003B4FB9" w:rsidRPr="0008355C" w:rsidRDefault="003B4FB9">
      <w:pPr>
        <w:pStyle w:val="ListBullet"/>
      </w:pPr>
      <w:r w:rsidRPr="0008355C">
        <w:t>Network Authentication: WPA2</w:t>
      </w:r>
    </w:p>
    <w:p w14:paraId="2CD70F70" w14:textId="77777777" w:rsidR="003B4FB9" w:rsidRPr="0008355C" w:rsidRDefault="003B4FB9">
      <w:pPr>
        <w:pStyle w:val="ListBullet"/>
      </w:pPr>
      <w:r w:rsidRPr="0008355C">
        <w:t>Data encryption: AES</w:t>
      </w:r>
    </w:p>
    <w:p w14:paraId="51780258" w14:textId="77777777" w:rsidR="003B4FB9" w:rsidRPr="0008355C" w:rsidRDefault="003B4FB9" w:rsidP="0048165E">
      <w:pPr>
        <w:pStyle w:val="ListNumber"/>
        <w:keepNext w:val="0"/>
        <w:numPr>
          <w:ilvl w:val="6"/>
          <w:numId w:val="37"/>
        </w:numPr>
        <w:ind w:left="357" w:hanging="357"/>
      </w:pPr>
      <w:r w:rsidRPr="0008355C">
        <w:t xml:space="preserve">Press Authentication tab and choose Protected EAP (PEAP) in EAP type field. Click Properties. </w:t>
      </w:r>
    </w:p>
    <w:p w14:paraId="03FECED4" w14:textId="77777777" w:rsidR="003B4FB9" w:rsidRPr="0008355C" w:rsidRDefault="003B4FB9" w:rsidP="0048165E">
      <w:pPr>
        <w:pStyle w:val="ListNumber"/>
        <w:keepNext w:val="0"/>
        <w:numPr>
          <w:ilvl w:val="6"/>
          <w:numId w:val="37"/>
        </w:numPr>
        <w:ind w:left="357" w:hanging="357"/>
      </w:pPr>
      <w:r w:rsidRPr="0008355C">
        <w:t>Check Validate server certificate and installed EPAM certificates in Trusted Root Certification Authorities.</w:t>
      </w:r>
    </w:p>
    <w:p w14:paraId="61513ADC" w14:textId="77777777" w:rsidR="003B4FB9" w:rsidRPr="0008355C" w:rsidRDefault="003B4FB9" w:rsidP="0048165E">
      <w:pPr>
        <w:pStyle w:val="ListNumber"/>
        <w:keepNext w:val="0"/>
        <w:numPr>
          <w:ilvl w:val="6"/>
          <w:numId w:val="37"/>
        </w:numPr>
        <w:ind w:left="357" w:hanging="357"/>
      </w:pPr>
      <w:r w:rsidRPr="0008355C">
        <w:t>Choose Secured password (EAP-MSCHAP v2) in Select Authentication Method field.</w:t>
      </w:r>
    </w:p>
    <w:p w14:paraId="044BEB55" w14:textId="77777777" w:rsidR="003B4FB9" w:rsidRPr="0008355C" w:rsidRDefault="003B4FB9" w:rsidP="0048165E">
      <w:pPr>
        <w:pStyle w:val="ListNumber"/>
        <w:keepNext w:val="0"/>
        <w:numPr>
          <w:ilvl w:val="6"/>
          <w:numId w:val="37"/>
        </w:numPr>
        <w:ind w:left="357" w:hanging="357"/>
      </w:pPr>
      <w:r w:rsidRPr="0008355C">
        <w:t>Check Enable Fast Reconnect.</w:t>
      </w:r>
    </w:p>
    <w:p w14:paraId="6F8FD472" w14:textId="77777777" w:rsidR="003B4FB9" w:rsidRPr="0008355C" w:rsidRDefault="003B4FB9" w:rsidP="0048165E">
      <w:pPr>
        <w:pStyle w:val="ListNumber"/>
        <w:keepNext w:val="0"/>
        <w:numPr>
          <w:ilvl w:val="6"/>
          <w:numId w:val="37"/>
        </w:numPr>
        <w:ind w:left="357" w:hanging="357"/>
      </w:pPr>
      <w:r w:rsidRPr="0008355C">
        <w:t xml:space="preserve">Click Configure and uncheck Automatically use my Windows logon name and password (and domain if any).  </w:t>
      </w:r>
    </w:p>
    <w:p w14:paraId="7BD61EEF" w14:textId="77777777" w:rsidR="003B4FB9" w:rsidRPr="0008355C" w:rsidRDefault="003B4FB9" w:rsidP="0048165E">
      <w:pPr>
        <w:pStyle w:val="ListNumber"/>
        <w:keepNext w:val="0"/>
        <w:numPr>
          <w:ilvl w:val="6"/>
          <w:numId w:val="37"/>
        </w:numPr>
        <w:ind w:left="357" w:hanging="357"/>
      </w:pPr>
      <w:r w:rsidRPr="0008355C">
        <w:t>Press three times Ok.</w:t>
      </w:r>
    </w:p>
    <w:p w14:paraId="606DAB09" w14:textId="77777777" w:rsidR="003B4FB9" w:rsidRPr="0008355C" w:rsidRDefault="003B4FB9" w:rsidP="0048165E">
      <w:pPr>
        <w:pStyle w:val="ListNumber"/>
        <w:keepNext w:val="0"/>
        <w:numPr>
          <w:ilvl w:val="6"/>
          <w:numId w:val="37"/>
        </w:numPr>
        <w:ind w:left="357" w:hanging="357"/>
      </w:pPr>
      <w:r w:rsidRPr="0008355C">
        <w:lastRenderedPageBreak/>
        <w:t>Right-click the wireless network adapter in Network Connections and click View Available Wireless Networks. In either case, you should see the Choose a wireless network dialog box with EPAMGuests8021x wireless network. Double-click the wireless network.</w:t>
      </w:r>
    </w:p>
    <w:p w14:paraId="6A476DFB" w14:textId="77777777" w:rsidR="003B4FB9" w:rsidRPr="000D53EF" w:rsidRDefault="003B4FB9" w:rsidP="0048165E">
      <w:pPr>
        <w:pStyle w:val="ListNumber"/>
        <w:keepNext w:val="0"/>
        <w:numPr>
          <w:ilvl w:val="6"/>
          <w:numId w:val="37"/>
        </w:numPr>
        <w:ind w:left="357" w:hanging="357"/>
      </w:pPr>
      <w:r w:rsidRPr="0008355C">
        <w:t>Enter</w:t>
      </w:r>
      <w:r w:rsidRPr="000D53EF">
        <w:t xml:space="preserve"> your Guest Username and Guest password.</w:t>
      </w:r>
    </w:p>
    <w:p w14:paraId="51531DBC" w14:textId="518F0295" w:rsidR="003B4FB9" w:rsidRPr="00C2437E" w:rsidRDefault="003B4FB9">
      <w:pPr>
        <w:pStyle w:val="BodyText"/>
        <w:keepLines w:val="0"/>
      </w:pPr>
      <w:r w:rsidRPr="00C2437E">
        <w:t>You will only be able to connect to the Internet with no access to the Company’s network</w:t>
      </w:r>
      <w:r w:rsidR="00E55D3B">
        <w:t>.</w:t>
      </w:r>
    </w:p>
    <w:p w14:paraId="7CA8902E" w14:textId="77777777" w:rsidR="003B4FB9" w:rsidRDefault="003B4FB9">
      <w:pPr>
        <w:pStyle w:val="BodyText"/>
        <w:keepLines w:val="0"/>
      </w:pPr>
      <w:r w:rsidRPr="00284EC5">
        <w:t xml:space="preserve">In case of any problem, please contact </w:t>
      </w:r>
      <w:r>
        <w:t>Support Team</w:t>
      </w:r>
      <w:r w:rsidRPr="00284EC5">
        <w:t xml:space="preserve"> at </w:t>
      </w:r>
      <w:hyperlink r:id="rId91" w:history="1">
        <w:r>
          <w:rPr>
            <w:rStyle w:val="Hyperlink"/>
          </w:rPr>
          <w:t>Support@epam.com</w:t>
        </w:r>
      </w:hyperlink>
      <w:r w:rsidRPr="00E7417F">
        <w:t xml:space="preserve"> or call </w:t>
      </w:r>
      <w:r w:rsidRPr="00155B33">
        <w:t>50911 for assistance</w:t>
      </w:r>
      <w:r>
        <w:t>.</w:t>
      </w:r>
    </w:p>
    <w:p w14:paraId="69B04193" w14:textId="77777777" w:rsidR="003B4FB9" w:rsidRDefault="003B4FB9" w:rsidP="000344C1">
      <w:pPr>
        <w:pStyle w:val="Heading4"/>
        <w:keepNext w:val="0"/>
      </w:pPr>
      <w:bookmarkStart w:id="353" w:name="_Toc348968507"/>
      <w:bookmarkStart w:id="354" w:name="_Toc362281731"/>
      <w:bookmarkStart w:id="355" w:name="_Toc444777067"/>
      <w:bookmarkStart w:id="356" w:name="_Toc509414171"/>
      <w:r w:rsidRPr="0071540A">
        <w:t>MAC OS X Lion</w:t>
      </w:r>
      <w:r>
        <w:t xml:space="preserve"> 10.7.4</w:t>
      </w:r>
      <w:bookmarkEnd w:id="353"/>
      <w:bookmarkEnd w:id="354"/>
      <w:bookmarkEnd w:id="355"/>
      <w:bookmarkEnd w:id="356"/>
    </w:p>
    <w:p w14:paraId="29D090D3" w14:textId="77777777" w:rsidR="003B4FB9" w:rsidRPr="00E55D3B" w:rsidRDefault="003B4FB9" w:rsidP="000344C1">
      <w:pPr>
        <w:pStyle w:val="ListNumber"/>
        <w:keepNext w:val="0"/>
        <w:numPr>
          <w:ilvl w:val="0"/>
          <w:numId w:val="83"/>
        </w:numPr>
      </w:pPr>
      <w:r w:rsidRPr="00E55D3B">
        <w:t>Please connect to “</w:t>
      </w:r>
      <w:proofErr w:type="spellStart"/>
      <w:r w:rsidRPr="00E55D3B">
        <w:t>EPAMGuest</w:t>
      </w:r>
      <w:proofErr w:type="spellEnd"/>
      <w:r w:rsidRPr="00E55D3B">
        <w:t xml:space="preserve">” SSID and install both EPAM root certificates from the page </w:t>
      </w:r>
      <w:hyperlink r:id="rId92" w:history="1">
        <w:r w:rsidRPr="00E55D3B">
          <w:rPr>
            <w:rStyle w:val="Hyperlink"/>
          </w:rPr>
          <w:t>http://cert.epam.com</w:t>
        </w:r>
      </w:hyperlink>
      <w:r w:rsidRPr="00E55D3B">
        <w:t xml:space="preserve"> (download </w:t>
      </w:r>
      <w:hyperlink r:id="rId93" w:history="1">
        <w:proofErr w:type="spellStart"/>
        <w:r w:rsidRPr="00E55D3B">
          <w:rPr>
            <w:rStyle w:val="Hyperlink"/>
          </w:rPr>
          <w:t>rootca</w:t>
        </w:r>
        <w:proofErr w:type="spellEnd"/>
      </w:hyperlink>
      <w:r w:rsidRPr="00E55D3B">
        <w:t xml:space="preserve">  certificate from the web page. Twice click the certificate and press Always Trust, type your password and click Update Settings).</w:t>
      </w:r>
    </w:p>
    <w:p w14:paraId="4150C21F" w14:textId="77777777" w:rsidR="003B4FB9" w:rsidRPr="00E55D3B" w:rsidRDefault="003B4FB9" w:rsidP="000344C1">
      <w:pPr>
        <w:pStyle w:val="ListNumber"/>
        <w:keepNext w:val="0"/>
        <w:numPr>
          <w:ilvl w:val="0"/>
          <w:numId w:val="83"/>
        </w:numPr>
      </w:pPr>
      <w:r w:rsidRPr="00E55D3B">
        <w:t>Choose Apple menu &gt; System Preferences, and then click Network.</w:t>
      </w:r>
    </w:p>
    <w:p w14:paraId="52340670" w14:textId="77777777" w:rsidR="003B4FB9" w:rsidRPr="00E55D3B" w:rsidRDefault="003B4FB9" w:rsidP="000344C1">
      <w:pPr>
        <w:pStyle w:val="ListNumber"/>
        <w:keepNext w:val="0"/>
        <w:numPr>
          <w:ilvl w:val="0"/>
          <w:numId w:val="83"/>
        </w:numPr>
      </w:pPr>
      <w:r w:rsidRPr="00E55D3B">
        <w:t xml:space="preserve">In the Wi-Fi main menu, if it’s necessary, click Turn </w:t>
      </w:r>
      <w:proofErr w:type="spellStart"/>
      <w:r w:rsidRPr="00E55D3B">
        <w:t>WiFi</w:t>
      </w:r>
      <w:proofErr w:type="spellEnd"/>
      <w:r w:rsidRPr="00E55D3B">
        <w:t xml:space="preserve"> On</w:t>
      </w:r>
    </w:p>
    <w:p w14:paraId="30E7D519" w14:textId="77777777" w:rsidR="003B4FB9" w:rsidRPr="00E55D3B" w:rsidRDefault="003B4FB9" w:rsidP="000344C1">
      <w:pPr>
        <w:pStyle w:val="ListNumber"/>
        <w:keepNext w:val="0"/>
        <w:numPr>
          <w:ilvl w:val="0"/>
          <w:numId w:val="83"/>
        </w:numPr>
      </w:pPr>
      <w:r w:rsidRPr="00E55D3B">
        <w:t xml:space="preserve">Select </w:t>
      </w:r>
      <w:proofErr w:type="spellStart"/>
      <w:r w:rsidRPr="00E55D3B">
        <w:t>WiFi</w:t>
      </w:r>
      <w:proofErr w:type="spellEnd"/>
      <w:r w:rsidRPr="00E55D3B">
        <w:t xml:space="preserve"> SSID EPAMGuests8021x from the Network Name list at right</w:t>
      </w:r>
    </w:p>
    <w:p w14:paraId="48E6F4D3" w14:textId="77777777" w:rsidR="003B4FB9" w:rsidRPr="00E55D3B" w:rsidRDefault="003B4FB9" w:rsidP="000344C1">
      <w:pPr>
        <w:pStyle w:val="ListNumber"/>
        <w:keepNext w:val="0"/>
        <w:numPr>
          <w:ilvl w:val="0"/>
          <w:numId w:val="83"/>
        </w:numPr>
      </w:pPr>
      <w:r w:rsidRPr="00E55D3B">
        <w:t>Use Guest username and Guest password for wireless authentication.</w:t>
      </w:r>
    </w:p>
    <w:p w14:paraId="5F4B2D33" w14:textId="33B4E5BB" w:rsidR="003B4FB9" w:rsidRPr="00C2437E" w:rsidRDefault="003B4FB9" w:rsidP="000344C1">
      <w:pPr>
        <w:pStyle w:val="ListNumber"/>
        <w:keepNext w:val="0"/>
        <w:numPr>
          <w:ilvl w:val="0"/>
          <w:numId w:val="83"/>
        </w:numPr>
      </w:pPr>
      <w:r w:rsidRPr="00C2437E">
        <w:t>You will only be able to connect to the Internet with no access to the Company’s network</w:t>
      </w:r>
      <w:r w:rsidR="00E55D3B">
        <w:t>.</w:t>
      </w:r>
    </w:p>
    <w:p w14:paraId="6211E29B" w14:textId="77777777" w:rsidR="003B4FB9" w:rsidRDefault="003B4FB9" w:rsidP="000344C1">
      <w:pPr>
        <w:pStyle w:val="BodyText"/>
        <w:keepLines w:val="0"/>
      </w:pPr>
      <w:r w:rsidRPr="00284EC5">
        <w:t xml:space="preserve">In case of any problem, please contact </w:t>
      </w:r>
      <w:r>
        <w:t>Support Team</w:t>
      </w:r>
      <w:r w:rsidRPr="00284EC5">
        <w:t xml:space="preserve"> at </w:t>
      </w:r>
      <w:hyperlink r:id="rId94" w:history="1">
        <w:r>
          <w:rPr>
            <w:rStyle w:val="Hyperlink"/>
          </w:rPr>
          <w:t>Support@epam.com</w:t>
        </w:r>
      </w:hyperlink>
      <w:r w:rsidRPr="00E7417F">
        <w:t xml:space="preserve"> or call </w:t>
      </w:r>
      <w:r w:rsidRPr="00155B33">
        <w:t>50911 for assistance</w:t>
      </w:r>
      <w:r>
        <w:t>.</w:t>
      </w:r>
    </w:p>
    <w:p w14:paraId="632F2F6B" w14:textId="77777777" w:rsidR="003B4FB9" w:rsidRDefault="003B4FB9" w:rsidP="00A87878">
      <w:pPr>
        <w:pStyle w:val="Heading4"/>
      </w:pPr>
      <w:bookmarkStart w:id="357" w:name="_Toc348968508"/>
      <w:bookmarkStart w:id="358" w:name="_Toc362281732"/>
      <w:bookmarkStart w:id="359" w:name="_Toc444777068"/>
      <w:bookmarkStart w:id="360" w:name="_Toc509414172"/>
      <w:r w:rsidRPr="006F1768">
        <w:t xml:space="preserve">Windows Mobile </w:t>
      </w:r>
      <w:r>
        <w:t xml:space="preserve">5.x and </w:t>
      </w:r>
      <w:r w:rsidRPr="006F1768">
        <w:t>6</w:t>
      </w:r>
      <w:r>
        <w:t>.x</w:t>
      </w:r>
      <w:bookmarkEnd w:id="357"/>
      <w:bookmarkEnd w:id="358"/>
      <w:bookmarkEnd w:id="359"/>
      <w:bookmarkEnd w:id="360"/>
    </w:p>
    <w:p w14:paraId="243B1748" w14:textId="30D9139E" w:rsidR="003B4FB9" w:rsidRPr="00E55D3B" w:rsidRDefault="003B4FB9" w:rsidP="00E55D3B">
      <w:pPr>
        <w:pStyle w:val="ListNumber"/>
        <w:numPr>
          <w:ilvl w:val="0"/>
          <w:numId w:val="84"/>
        </w:numPr>
      </w:pPr>
      <w:r w:rsidRPr="00E55D3B">
        <w:t>Import your personal c</w:t>
      </w:r>
      <w:r w:rsidR="00E55D3B">
        <w:t>ertificate to the mobile device.</w:t>
      </w:r>
    </w:p>
    <w:p w14:paraId="09F8DEDB" w14:textId="77777777" w:rsidR="003B4FB9" w:rsidRPr="00E55D3B" w:rsidRDefault="003B4FB9" w:rsidP="00B449B7">
      <w:pPr>
        <w:pStyle w:val="ListNumber"/>
        <w:numPr>
          <w:ilvl w:val="0"/>
          <w:numId w:val="84"/>
        </w:numPr>
      </w:pPr>
      <w:r w:rsidRPr="00E55D3B">
        <w:t>Make sure that wireless is enabled on your phone and verify that your phone can support WPA2-Enterprise encryption. (Note: Windows Mobile 6 supports WPA2, but not all phones support WPA2. Please consult your phone's manual for further information).</w:t>
      </w:r>
    </w:p>
    <w:p w14:paraId="2B8A25CA" w14:textId="77777777" w:rsidR="003B4FB9" w:rsidRPr="00E55D3B" w:rsidRDefault="003B4FB9" w:rsidP="00B449B7">
      <w:pPr>
        <w:pStyle w:val="ListNumber"/>
        <w:numPr>
          <w:ilvl w:val="0"/>
          <w:numId w:val="84"/>
        </w:numPr>
      </w:pPr>
      <w:r w:rsidRPr="00E55D3B">
        <w:t>Click Start and select Settings. Click the Connections tab and then Wi-Fi.</w:t>
      </w:r>
    </w:p>
    <w:p w14:paraId="6DD892FE" w14:textId="77777777" w:rsidR="003B4FB9" w:rsidRPr="00E55D3B" w:rsidRDefault="003B4FB9" w:rsidP="00B449B7">
      <w:pPr>
        <w:pStyle w:val="ListNumber"/>
        <w:numPr>
          <w:ilvl w:val="0"/>
          <w:numId w:val="84"/>
        </w:numPr>
      </w:pPr>
      <w:r w:rsidRPr="00E55D3B">
        <w:t>Click the wireless network, EPAMGuests8021x.</w:t>
      </w:r>
    </w:p>
    <w:p w14:paraId="288C0798" w14:textId="77777777" w:rsidR="003B4FB9" w:rsidRPr="00E55D3B" w:rsidRDefault="003B4FB9" w:rsidP="00B449B7">
      <w:pPr>
        <w:pStyle w:val="ListNumber"/>
        <w:numPr>
          <w:ilvl w:val="0"/>
          <w:numId w:val="84"/>
        </w:numPr>
      </w:pPr>
      <w:r w:rsidRPr="00E55D3B">
        <w:t xml:space="preserve">Select </w:t>
      </w:r>
      <w:proofErr w:type="gramStart"/>
      <w:r w:rsidRPr="00E55D3B">
        <w:t>The</w:t>
      </w:r>
      <w:proofErr w:type="gramEnd"/>
      <w:r w:rsidRPr="00E55D3B">
        <w:t xml:space="preserve"> Internet from the Connects to drop-down menu. Click Next.</w:t>
      </w:r>
    </w:p>
    <w:p w14:paraId="1F0C2CA9" w14:textId="77777777" w:rsidR="003B4FB9" w:rsidRPr="00E55D3B" w:rsidRDefault="003B4FB9" w:rsidP="00B449B7">
      <w:pPr>
        <w:pStyle w:val="ListNumber"/>
        <w:numPr>
          <w:ilvl w:val="0"/>
          <w:numId w:val="84"/>
        </w:numPr>
      </w:pPr>
      <w:r w:rsidRPr="00E55D3B">
        <w:t>Select WPA2 from the Authentication drop-down menu.</w:t>
      </w:r>
    </w:p>
    <w:p w14:paraId="311A0C16" w14:textId="77777777" w:rsidR="003B4FB9" w:rsidRPr="00E55D3B" w:rsidRDefault="003B4FB9" w:rsidP="00B449B7">
      <w:pPr>
        <w:pStyle w:val="ListNumber"/>
        <w:numPr>
          <w:ilvl w:val="0"/>
          <w:numId w:val="84"/>
        </w:numPr>
      </w:pPr>
      <w:r w:rsidRPr="00E55D3B">
        <w:t>Select AES from the Data Encryption drop-down menu. Select Next.</w:t>
      </w:r>
    </w:p>
    <w:p w14:paraId="4F4E86C7" w14:textId="77777777" w:rsidR="003B4FB9" w:rsidRPr="00E55D3B" w:rsidRDefault="003B4FB9" w:rsidP="00B449B7">
      <w:pPr>
        <w:pStyle w:val="ListNumber"/>
        <w:numPr>
          <w:ilvl w:val="0"/>
          <w:numId w:val="84"/>
        </w:numPr>
      </w:pPr>
      <w:r w:rsidRPr="00E55D3B">
        <w:t>Select PEAP from the EAP Type drop-down menu.</w:t>
      </w:r>
    </w:p>
    <w:p w14:paraId="12955185" w14:textId="77777777" w:rsidR="003B4FB9" w:rsidRPr="00E55D3B" w:rsidRDefault="003B4FB9" w:rsidP="00B449B7">
      <w:pPr>
        <w:pStyle w:val="ListNumber"/>
        <w:numPr>
          <w:ilvl w:val="0"/>
          <w:numId w:val="84"/>
        </w:numPr>
      </w:pPr>
      <w:r w:rsidRPr="00E55D3B">
        <w:t>Click Properties and Select your personal certificate.</w:t>
      </w:r>
    </w:p>
    <w:p w14:paraId="05650AE6" w14:textId="77777777" w:rsidR="003B4FB9" w:rsidRPr="00E55D3B" w:rsidRDefault="003B4FB9" w:rsidP="00B449B7">
      <w:pPr>
        <w:pStyle w:val="ListNumber"/>
        <w:numPr>
          <w:ilvl w:val="0"/>
          <w:numId w:val="84"/>
        </w:numPr>
      </w:pPr>
      <w:r w:rsidRPr="00E55D3B">
        <w:t>Network Log On window should appear. Enter your Guest Username under "User name". Enter your Guest password under "Password".</w:t>
      </w:r>
    </w:p>
    <w:p w14:paraId="105FDA25" w14:textId="77777777" w:rsidR="003B4FB9" w:rsidRPr="00E55D3B" w:rsidRDefault="003B4FB9" w:rsidP="00B449B7">
      <w:pPr>
        <w:pStyle w:val="ListNumber"/>
        <w:numPr>
          <w:ilvl w:val="0"/>
          <w:numId w:val="84"/>
        </w:numPr>
      </w:pPr>
      <w:r w:rsidRPr="00E55D3B">
        <w:t>Click OK.</w:t>
      </w:r>
    </w:p>
    <w:p w14:paraId="484086F2" w14:textId="6FBC7637" w:rsidR="003B4FB9" w:rsidRPr="00C2437E" w:rsidRDefault="003B4FB9" w:rsidP="003B4FB9">
      <w:pPr>
        <w:pStyle w:val="BodyText"/>
      </w:pPr>
      <w:r w:rsidRPr="00C2437E">
        <w:t>You will only be able to connect to the Internet with no access to the Company’s network</w:t>
      </w:r>
      <w:r w:rsidR="00E55D3B">
        <w:t>.</w:t>
      </w:r>
    </w:p>
    <w:p w14:paraId="6E85D305" w14:textId="77777777" w:rsidR="003B4FB9" w:rsidRDefault="003B4FB9" w:rsidP="003B4FB9">
      <w:pPr>
        <w:pStyle w:val="BodyText"/>
      </w:pPr>
      <w:r w:rsidRPr="00284EC5">
        <w:t xml:space="preserve">In case of any problem, please contact </w:t>
      </w:r>
      <w:r>
        <w:t>Support Team</w:t>
      </w:r>
      <w:r w:rsidRPr="00284EC5">
        <w:t xml:space="preserve"> at </w:t>
      </w:r>
      <w:hyperlink r:id="rId95" w:history="1">
        <w:r>
          <w:rPr>
            <w:rStyle w:val="Hyperlink"/>
          </w:rPr>
          <w:t>Support@epam.com</w:t>
        </w:r>
      </w:hyperlink>
      <w:r w:rsidRPr="00E7417F">
        <w:t xml:space="preserve"> or call </w:t>
      </w:r>
      <w:r w:rsidRPr="00155B33">
        <w:t>50911 for assistance</w:t>
      </w:r>
      <w:r>
        <w:t>.</w:t>
      </w:r>
    </w:p>
    <w:p w14:paraId="1EFD503E" w14:textId="77777777" w:rsidR="003B4FB9" w:rsidRDefault="003B4FB9" w:rsidP="00A87878">
      <w:pPr>
        <w:pStyle w:val="Heading4"/>
      </w:pPr>
      <w:bookmarkStart w:id="361" w:name="_Toc348968509"/>
      <w:bookmarkStart w:id="362" w:name="_Toc362281733"/>
      <w:bookmarkStart w:id="363" w:name="_Toc444777069"/>
      <w:bookmarkStart w:id="364" w:name="_Toc509414173"/>
      <w:r w:rsidRPr="008720F2">
        <w:t>Android</w:t>
      </w:r>
      <w:bookmarkEnd w:id="361"/>
      <w:bookmarkEnd w:id="362"/>
      <w:bookmarkEnd w:id="363"/>
      <w:bookmarkEnd w:id="364"/>
    </w:p>
    <w:p w14:paraId="4D83632E" w14:textId="77777777" w:rsidR="00E55D3B" w:rsidRDefault="003B4FB9" w:rsidP="000344C1">
      <w:pPr>
        <w:pStyle w:val="ListNumber"/>
        <w:keepNext w:val="0"/>
        <w:numPr>
          <w:ilvl w:val="0"/>
          <w:numId w:val="85"/>
        </w:numPr>
        <w:rPr>
          <w:lang w:val="en"/>
        </w:rPr>
      </w:pPr>
      <w:r w:rsidRPr="00E55D3B">
        <w:rPr>
          <w:lang w:val="en"/>
        </w:rPr>
        <w:t xml:space="preserve">Please </w:t>
      </w:r>
      <w:r w:rsidRPr="00E55D3B">
        <w:t>connect</w:t>
      </w:r>
      <w:r w:rsidRPr="00E55D3B">
        <w:rPr>
          <w:lang w:val="en"/>
        </w:rPr>
        <w:t xml:space="preserve"> to “</w:t>
      </w:r>
      <w:proofErr w:type="spellStart"/>
      <w:r w:rsidRPr="00E55D3B">
        <w:rPr>
          <w:lang w:val="en"/>
        </w:rPr>
        <w:t>EPAMGuest</w:t>
      </w:r>
      <w:proofErr w:type="spellEnd"/>
      <w:r w:rsidRPr="00E55D3B">
        <w:rPr>
          <w:lang w:val="en"/>
        </w:rPr>
        <w:t xml:space="preserve">” SSID and install both EPAM certificates </w:t>
      </w:r>
      <w:proofErr w:type="spellStart"/>
      <w:r w:rsidRPr="00E55D3B">
        <w:rPr>
          <w:lang w:val="en"/>
        </w:rPr>
        <w:t>Rootca</w:t>
      </w:r>
      <w:proofErr w:type="spellEnd"/>
      <w:r w:rsidRPr="00E55D3B">
        <w:rPr>
          <w:lang w:val="en"/>
        </w:rPr>
        <w:t xml:space="preserve"> and </w:t>
      </w:r>
      <w:r w:rsidRPr="00E55D3B">
        <w:rPr>
          <w:b/>
          <w:lang w:val="en"/>
        </w:rPr>
        <w:t xml:space="preserve">Intermediate certificate </w:t>
      </w:r>
      <w:r w:rsidRPr="00E55D3B">
        <w:rPr>
          <w:lang w:val="en"/>
        </w:rPr>
        <w:t xml:space="preserve">from the page </w:t>
      </w:r>
      <w:hyperlink r:id="rId96" w:history="1">
        <w:r w:rsidRPr="00E55D3B">
          <w:rPr>
            <w:rStyle w:val="Hyperlink"/>
            <w:lang w:val="en"/>
          </w:rPr>
          <w:t>http://cert.epam.com</w:t>
        </w:r>
      </w:hyperlink>
      <w:r w:rsidRPr="00E55D3B">
        <w:rPr>
          <w:lang w:val="en"/>
        </w:rPr>
        <w:t xml:space="preserve"> if it’s not been installed yet (You can verify whether the certificates were installed at the page </w:t>
      </w:r>
      <w:r w:rsidRPr="0008355C">
        <w:rPr>
          <w:rStyle w:val="Hyperlink"/>
        </w:rPr>
        <w:t>httS://radius.epam.com</w:t>
      </w:r>
      <w:r w:rsidRPr="00E55D3B">
        <w:rPr>
          <w:lang w:val="en"/>
        </w:rPr>
        <w:t xml:space="preserve">. If certificates are installed </w:t>
      </w:r>
      <w:r w:rsidR="00E55D3B" w:rsidRPr="00E55D3B">
        <w:rPr>
          <w:lang w:val="en"/>
        </w:rPr>
        <w:t>correctly,</w:t>
      </w:r>
      <w:r w:rsidRPr="00E55D3B">
        <w:rPr>
          <w:lang w:val="en"/>
        </w:rPr>
        <w:t xml:space="preserve"> then you don’t get any security alert on the page. </w:t>
      </w:r>
    </w:p>
    <w:p w14:paraId="43D1C306" w14:textId="77777777" w:rsidR="00E55D3B" w:rsidRDefault="003B4FB9" w:rsidP="000344C1">
      <w:pPr>
        <w:pStyle w:val="ListNumber"/>
        <w:keepNext w:val="0"/>
        <w:numPr>
          <w:ilvl w:val="0"/>
          <w:numId w:val="0"/>
        </w:numPr>
        <w:ind w:left="360"/>
        <w:rPr>
          <w:lang w:val="en"/>
        </w:rPr>
      </w:pPr>
      <w:r w:rsidRPr="00E55D3B">
        <w:rPr>
          <w:b/>
          <w:lang w:val="en"/>
        </w:rPr>
        <w:t>Note1</w:t>
      </w:r>
      <w:r w:rsidRPr="00E55D3B">
        <w:rPr>
          <w:lang w:val="en"/>
        </w:rPr>
        <w:t xml:space="preserve">: Use standard Android Internet browser for installing certificates from web page. </w:t>
      </w:r>
    </w:p>
    <w:p w14:paraId="76FC23E0" w14:textId="68A2447A" w:rsidR="003B4FB9" w:rsidRPr="00E55D3B" w:rsidRDefault="003B4FB9" w:rsidP="000344C1">
      <w:pPr>
        <w:pStyle w:val="ListNumber"/>
        <w:keepNext w:val="0"/>
        <w:numPr>
          <w:ilvl w:val="0"/>
          <w:numId w:val="0"/>
        </w:numPr>
        <w:ind w:left="360"/>
        <w:rPr>
          <w:lang w:val="en"/>
        </w:rPr>
      </w:pPr>
      <w:r w:rsidRPr="00E55D3B">
        <w:rPr>
          <w:b/>
          <w:lang w:val="en"/>
        </w:rPr>
        <w:lastRenderedPageBreak/>
        <w:t>Note2:</w:t>
      </w:r>
      <w:r w:rsidRPr="00E55D3B">
        <w:rPr>
          <w:lang w:val="en"/>
        </w:rPr>
        <w:t xml:space="preserve"> On some Android you can install certificates correctly only from SD card. Copy certificates in root folder SD card and go to </w:t>
      </w:r>
      <w:r w:rsidRPr="00E55D3B">
        <w:rPr>
          <w:b/>
          <w:lang w:val="en"/>
        </w:rPr>
        <w:t xml:space="preserve">Settings </w:t>
      </w:r>
      <w:r w:rsidRPr="00284EC5">
        <w:rPr>
          <w:b/>
          <w:lang w:val="en"/>
        </w:rPr>
        <w:sym w:font="Wingdings" w:char="F0E0"/>
      </w:r>
      <w:r w:rsidRPr="00E55D3B">
        <w:rPr>
          <w:b/>
          <w:lang w:val="en"/>
        </w:rPr>
        <w:t xml:space="preserve"> Security </w:t>
      </w:r>
      <w:r w:rsidRPr="00284EC5">
        <w:rPr>
          <w:b/>
          <w:lang w:val="en"/>
        </w:rPr>
        <w:sym w:font="Wingdings" w:char="F0E0"/>
      </w:r>
      <w:r w:rsidRPr="00E55D3B">
        <w:rPr>
          <w:b/>
          <w:lang w:val="en"/>
        </w:rPr>
        <w:t xml:space="preserve"> Credential storage </w:t>
      </w:r>
      <w:r w:rsidRPr="00284EC5">
        <w:rPr>
          <w:b/>
          <w:lang w:val="en"/>
        </w:rPr>
        <w:sym w:font="Wingdings" w:char="F0E0"/>
      </w:r>
      <w:r w:rsidRPr="00E55D3B">
        <w:rPr>
          <w:b/>
          <w:lang w:val="en"/>
        </w:rPr>
        <w:t xml:space="preserve"> Install from storage</w:t>
      </w:r>
      <w:r w:rsidRPr="00E55D3B">
        <w:rPr>
          <w:lang w:val="en"/>
        </w:rPr>
        <w:t xml:space="preserve">. </w:t>
      </w:r>
      <w:r w:rsidRPr="00E55D3B">
        <w:rPr>
          <w:b/>
          <w:lang w:val="en"/>
        </w:rPr>
        <w:t>Note3</w:t>
      </w:r>
      <w:r w:rsidRPr="00E55D3B">
        <w:rPr>
          <w:lang w:val="en"/>
        </w:rPr>
        <w:t>: Some devices support only .</w:t>
      </w:r>
      <w:proofErr w:type="spellStart"/>
      <w:r w:rsidRPr="00E55D3B">
        <w:rPr>
          <w:lang w:val="en"/>
        </w:rPr>
        <w:t>crt</w:t>
      </w:r>
      <w:proofErr w:type="spellEnd"/>
      <w:r w:rsidRPr="00E55D3B">
        <w:rPr>
          <w:lang w:val="en"/>
        </w:rPr>
        <w:t xml:space="preserve"> extension of certificates files. Change extension from .</w:t>
      </w:r>
      <w:proofErr w:type="spellStart"/>
      <w:r w:rsidRPr="00E55D3B">
        <w:rPr>
          <w:lang w:val="en"/>
        </w:rPr>
        <w:t>cer</w:t>
      </w:r>
      <w:proofErr w:type="spellEnd"/>
      <w:r w:rsidRPr="00E55D3B">
        <w:rPr>
          <w:lang w:val="en"/>
        </w:rPr>
        <w:t xml:space="preserve"> to .</w:t>
      </w:r>
      <w:proofErr w:type="spellStart"/>
      <w:r w:rsidRPr="00E55D3B">
        <w:rPr>
          <w:lang w:val="en"/>
        </w:rPr>
        <w:t>crt</w:t>
      </w:r>
      <w:proofErr w:type="spellEnd"/>
      <w:r w:rsidRPr="00E55D3B">
        <w:rPr>
          <w:lang w:val="en"/>
        </w:rPr>
        <w:t xml:space="preserve"> before installing)</w:t>
      </w:r>
      <w:r w:rsidR="00E55D3B">
        <w:rPr>
          <w:lang w:val="en"/>
        </w:rPr>
        <w:t>.</w:t>
      </w:r>
    </w:p>
    <w:p w14:paraId="41F941E9" w14:textId="77777777" w:rsidR="003B4FB9" w:rsidRPr="00E55D3B" w:rsidRDefault="003B4FB9" w:rsidP="000344C1">
      <w:pPr>
        <w:pStyle w:val="ListNumber"/>
        <w:keepNext w:val="0"/>
        <w:numPr>
          <w:ilvl w:val="0"/>
          <w:numId w:val="85"/>
        </w:numPr>
      </w:pPr>
      <w:r w:rsidRPr="00E55D3B">
        <w:t>From the Android Home screen, tap Menu then tap Settings.</w:t>
      </w:r>
    </w:p>
    <w:p w14:paraId="1262531A" w14:textId="77777777" w:rsidR="003B4FB9" w:rsidRPr="00E55D3B" w:rsidRDefault="003B4FB9" w:rsidP="000344C1">
      <w:pPr>
        <w:pStyle w:val="ListNumber"/>
        <w:keepNext w:val="0"/>
        <w:numPr>
          <w:ilvl w:val="0"/>
          <w:numId w:val="85"/>
        </w:numPr>
      </w:pPr>
      <w:r w:rsidRPr="00E55D3B">
        <w:t>Tap Wireless and network and then tap Wi-Fi settings.</w:t>
      </w:r>
    </w:p>
    <w:p w14:paraId="611ABC8C" w14:textId="77777777" w:rsidR="003B4FB9" w:rsidRPr="00E55D3B" w:rsidRDefault="003B4FB9" w:rsidP="000344C1">
      <w:pPr>
        <w:pStyle w:val="ListNumber"/>
        <w:keepNext w:val="0"/>
        <w:numPr>
          <w:ilvl w:val="0"/>
          <w:numId w:val="85"/>
        </w:numPr>
      </w:pPr>
      <w:r w:rsidRPr="00E55D3B">
        <w:t>Tap Wi-Fi to turn-on wireless (if not already on).</w:t>
      </w:r>
    </w:p>
    <w:p w14:paraId="59C0383A" w14:textId="77777777" w:rsidR="003B4FB9" w:rsidRPr="00E55D3B" w:rsidRDefault="003B4FB9" w:rsidP="000344C1">
      <w:pPr>
        <w:pStyle w:val="ListNumber"/>
        <w:keepNext w:val="0"/>
        <w:numPr>
          <w:ilvl w:val="0"/>
          <w:numId w:val="85"/>
        </w:numPr>
      </w:pPr>
      <w:r w:rsidRPr="00E55D3B">
        <w:t>From the list of Wi-Fi networks, tap EPAMGuests8021x.</w:t>
      </w:r>
    </w:p>
    <w:p w14:paraId="3E39DC17" w14:textId="77777777" w:rsidR="003B4FB9" w:rsidRPr="00E55D3B" w:rsidRDefault="003B4FB9" w:rsidP="000344C1">
      <w:pPr>
        <w:pStyle w:val="ListNumber"/>
        <w:keepNext w:val="0"/>
        <w:numPr>
          <w:ilvl w:val="0"/>
          <w:numId w:val="85"/>
        </w:numPr>
      </w:pPr>
      <w:r w:rsidRPr="00E55D3B">
        <w:t>Select PEAP from EAP method drop-down menu.</w:t>
      </w:r>
    </w:p>
    <w:p w14:paraId="4CBD4216" w14:textId="77777777" w:rsidR="003B4FB9" w:rsidRPr="00E55D3B" w:rsidRDefault="003B4FB9" w:rsidP="000344C1">
      <w:pPr>
        <w:pStyle w:val="ListNumber"/>
        <w:keepNext w:val="0"/>
        <w:numPr>
          <w:ilvl w:val="0"/>
          <w:numId w:val="85"/>
        </w:numPr>
      </w:pPr>
      <w:r w:rsidRPr="00E55D3B">
        <w:t>Select MSCHAPV2 from Phase 2 authentication drop-down menu.</w:t>
      </w:r>
    </w:p>
    <w:p w14:paraId="139D16C5" w14:textId="77777777" w:rsidR="003B4FB9" w:rsidRPr="00E55D3B" w:rsidRDefault="003B4FB9" w:rsidP="000344C1">
      <w:pPr>
        <w:pStyle w:val="ListNumber"/>
        <w:keepNext w:val="0"/>
        <w:numPr>
          <w:ilvl w:val="0"/>
          <w:numId w:val="85"/>
        </w:numPr>
      </w:pPr>
      <w:r w:rsidRPr="00E55D3B">
        <w:t>Select installed root certificate from CA certificate</w:t>
      </w:r>
    </w:p>
    <w:p w14:paraId="0C7F2FB4" w14:textId="42069FB3" w:rsidR="003B4FB9" w:rsidRPr="00E55D3B" w:rsidRDefault="003B4FB9" w:rsidP="000344C1">
      <w:pPr>
        <w:pStyle w:val="ListNumber"/>
        <w:keepNext w:val="0"/>
        <w:numPr>
          <w:ilvl w:val="0"/>
          <w:numId w:val="85"/>
        </w:numPr>
      </w:pPr>
      <w:r w:rsidRPr="00E55D3B">
        <w:t xml:space="preserve">Type your Guest Username in Identity </w:t>
      </w:r>
      <w:r w:rsidR="00E55D3B" w:rsidRPr="00E55D3B">
        <w:t>field.</w:t>
      </w:r>
    </w:p>
    <w:p w14:paraId="0655BF59" w14:textId="448D3F7B" w:rsidR="003B4FB9" w:rsidRPr="00E55D3B" w:rsidRDefault="003B4FB9" w:rsidP="000344C1">
      <w:pPr>
        <w:pStyle w:val="ListNumber"/>
        <w:keepNext w:val="0"/>
        <w:numPr>
          <w:ilvl w:val="0"/>
          <w:numId w:val="85"/>
        </w:numPr>
      </w:pPr>
      <w:r w:rsidRPr="00E55D3B">
        <w:t xml:space="preserve">Client certificate </w:t>
      </w:r>
      <w:r w:rsidR="00E55D3B" w:rsidRPr="00E55D3B">
        <w:t>and Anonymous</w:t>
      </w:r>
      <w:r w:rsidRPr="00E55D3B">
        <w:t xml:space="preserve"> identity </w:t>
      </w:r>
      <w:proofErr w:type="gramStart"/>
      <w:r w:rsidRPr="00E55D3B">
        <w:t>has to</w:t>
      </w:r>
      <w:proofErr w:type="gramEnd"/>
      <w:r w:rsidRPr="00E55D3B">
        <w:t xml:space="preserve"> be blank.</w:t>
      </w:r>
    </w:p>
    <w:p w14:paraId="229A5A3A" w14:textId="77777777" w:rsidR="003B4FB9" w:rsidRPr="00E55D3B" w:rsidRDefault="003B4FB9" w:rsidP="000344C1">
      <w:pPr>
        <w:pStyle w:val="ListNumber"/>
        <w:keepNext w:val="0"/>
        <w:numPr>
          <w:ilvl w:val="0"/>
          <w:numId w:val="85"/>
        </w:numPr>
      </w:pPr>
      <w:r w:rsidRPr="00E55D3B">
        <w:t>Type your Guest password in Wireless password field.</w:t>
      </w:r>
    </w:p>
    <w:p w14:paraId="168432F2" w14:textId="77777777" w:rsidR="003B4FB9" w:rsidRPr="00E55D3B" w:rsidRDefault="003B4FB9" w:rsidP="000344C1">
      <w:pPr>
        <w:pStyle w:val="ListNumber"/>
        <w:keepNext w:val="0"/>
        <w:numPr>
          <w:ilvl w:val="0"/>
          <w:numId w:val="85"/>
        </w:numPr>
      </w:pPr>
      <w:r w:rsidRPr="00E55D3B">
        <w:t>Click Connect.</w:t>
      </w:r>
    </w:p>
    <w:p w14:paraId="68A33984" w14:textId="2EA2F221" w:rsidR="003B4FB9" w:rsidRPr="00C2437E" w:rsidRDefault="003B4FB9" w:rsidP="000344C1">
      <w:pPr>
        <w:pStyle w:val="BodyText"/>
        <w:keepLines w:val="0"/>
      </w:pPr>
      <w:r w:rsidRPr="00C2437E">
        <w:t>You will only be able to connect to the Internet with no access to the Company’s network</w:t>
      </w:r>
      <w:r w:rsidR="00E55D3B">
        <w:t>.</w:t>
      </w:r>
    </w:p>
    <w:p w14:paraId="58E2615B" w14:textId="77777777" w:rsidR="003B4FB9" w:rsidRDefault="003B4FB9" w:rsidP="000344C1">
      <w:pPr>
        <w:pStyle w:val="BodyText"/>
        <w:keepLines w:val="0"/>
      </w:pPr>
      <w:r w:rsidRPr="00284EC5">
        <w:t xml:space="preserve">In case of any problem, please contact </w:t>
      </w:r>
      <w:r>
        <w:t>Support Team</w:t>
      </w:r>
      <w:r w:rsidRPr="00284EC5">
        <w:t xml:space="preserve"> at </w:t>
      </w:r>
      <w:hyperlink r:id="rId97" w:history="1">
        <w:r>
          <w:rPr>
            <w:rStyle w:val="Hyperlink"/>
          </w:rPr>
          <w:t>Support@epam.com</w:t>
        </w:r>
      </w:hyperlink>
      <w:r w:rsidRPr="00E7417F">
        <w:t xml:space="preserve"> or call </w:t>
      </w:r>
      <w:r w:rsidRPr="00155B33">
        <w:t>50911 for assistance</w:t>
      </w:r>
      <w:r>
        <w:t>.</w:t>
      </w:r>
    </w:p>
    <w:p w14:paraId="7FBDC92E" w14:textId="77777777" w:rsidR="003B4FB9" w:rsidRPr="00911D15" w:rsidRDefault="003B4FB9" w:rsidP="00A87878">
      <w:pPr>
        <w:pStyle w:val="Heading4"/>
      </w:pPr>
      <w:bookmarkStart w:id="365" w:name="_Toc348968510"/>
      <w:bookmarkStart w:id="366" w:name="_Toc362281734"/>
      <w:bookmarkStart w:id="367" w:name="_Toc444777070"/>
      <w:bookmarkStart w:id="368" w:name="_Toc509414174"/>
      <w:r>
        <w:t>iOS 5.x, 6.x</w:t>
      </w:r>
      <w:bookmarkEnd w:id="365"/>
      <w:bookmarkEnd w:id="366"/>
      <w:bookmarkEnd w:id="367"/>
      <w:bookmarkEnd w:id="368"/>
    </w:p>
    <w:p w14:paraId="2EDBE3D8" w14:textId="47523B0B" w:rsidR="003B4FB9" w:rsidRPr="00E55D3B" w:rsidRDefault="003B4FB9" w:rsidP="00E55D3B">
      <w:pPr>
        <w:pStyle w:val="ListNumber"/>
        <w:numPr>
          <w:ilvl w:val="0"/>
          <w:numId w:val="86"/>
        </w:numPr>
      </w:pPr>
      <w:r w:rsidRPr="00E55D3B">
        <w:t>Connect to “</w:t>
      </w:r>
      <w:proofErr w:type="spellStart"/>
      <w:r w:rsidRPr="00E55D3B">
        <w:t>EPAMGuest</w:t>
      </w:r>
      <w:proofErr w:type="spellEnd"/>
      <w:r w:rsidRPr="00E55D3B">
        <w:t xml:space="preserve">” SSID and install both EPAM certificates </w:t>
      </w:r>
      <w:proofErr w:type="spellStart"/>
      <w:r w:rsidRPr="00E55D3B">
        <w:t>Rootca</w:t>
      </w:r>
      <w:proofErr w:type="spellEnd"/>
      <w:r w:rsidRPr="00E55D3B">
        <w:t xml:space="preserve"> and Intermediate certificate from the page </w:t>
      </w:r>
      <w:hyperlink r:id="rId98" w:history="1">
        <w:r w:rsidRPr="00E55D3B">
          <w:rPr>
            <w:rStyle w:val="Hyperlink"/>
          </w:rPr>
          <w:t>http://cert.epam.com</w:t>
        </w:r>
      </w:hyperlink>
      <w:r w:rsidRPr="00E55D3B">
        <w:t xml:space="preserve"> if it’s not been installed yet</w:t>
      </w:r>
      <w:r w:rsidR="00E55D3B">
        <w:t>.</w:t>
      </w:r>
    </w:p>
    <w:p w14:paraId="44C0B24E" w14:textId="77777777" w:rsidR="003B4FB9" w:rsidRPr="00E55D3B" w:rsidRDefault="003B4FB9" w:rsidP="00B449B7">
      <w:pPr>
        <w:pStyle w:val="ListNumber"/>
        <w:numPr>
          <w:ilvl w:val="0"/>
          <w:numId w:val="86"/>
        </w:numPr>
      </w:pPr>
      <w:r w:rsidRPr="00E55D3B">
        <w:t>Connect to “EPAMGuests8021x” SSID from Wi-Fi connections under Settings.</w:t>
      </w:r>
    </w:p>
    <w:p w14:paraId="2F853633" w14:textId="77777777" w:rsidR="003B4FB9" w:rsidRPr="00E55D3B" w:rsidRDefault="003B4FB9" w:rsidP="00B449B7">
      <w:pPr>
        <w:pStyle w:val="ListNumber"/>
        <w:numPr>
          <w:ilvl w:val="0"/>
          <w:numId w:val="86"/>
        </w:numPr>
      </w:pPr>
      <w:r w:rsidRPr="00E55D3B">
        <w:t>Type your Guest Username and Guest password in Username and Password fields.</w:t>
      </w:r>
    </w:p>
    <w:p w14:paraId="247D1088" w14:textId="77777777" w:rsidR="003B4FB9" w:rsidRPr="00E55D3B" w:rsidRDefault="003B4FB9" w:rsidP="00B449B7">
      <w:pPr>
        <w:pStyle w:val="ListNumber"/>
        <w:numPr>
          <w:ilvl w:val="0"/>
          <w:numId w:val="86"/>
        </w:numPr>
      </w:pPr>
      <w:r w:rsidRPr="00E55D3B">
        <w:t>Click Connect and Accept certificate button.</w:t>
      </w:r>
    </w:p>
    <w:p w14:paraId="6CEFE840" w14:textId="4E68C02D" w:rsidR="003B4FB9" w:rsidRPr="00C2437E" w:rsidRDefault="003B4FB9" w:rsidP="003B4FB9">
      <w:pPr>
        <w:pStyle w:val="BodyText"/>
      </w:pPr>
      <w:r w:rsidRPr="00C2437E">
        <w:t>You will only be able to connect to the Internet with no access to the Company’s network</w:t>
      </w:r>
      <w:r w:rsidR="00E55D3B">
        <w:t>.</w:t>
      </w:r>
    </w:p>
    <w:p w14:paraId="4AADDDF4" w14:textId="77777777" w:rsidR="003B4FB9" w:rsidRPr="005C6055" w:rsidRDefault="003B4FB9" w:rsidP="003B4FB9">
      <w:pPr>
        <w:pStyle w:val="BodyText"/>
      </w:pPr>
      <w:r w:rsidRPr="00284EC5">
        <w:t xml:space="preserve">In case of any problem, please contact </w:t>
      </w:r>
      <w:r>
        <w:t>Support Team</w:t>
      </w:r>
      <w:r w:rsidRPr="00284EC5">
        <w:t xml:space="preserve"> at </w:t>
      </w:r>
      <w:hyperlink r:id="rId99" w:history="1">
        <w:r>
          <w:rPr>
            <w:rStyle w:val="Hyperlink"/>
          </w:rPr>
          <w:t>Support@epam.com</w:t>
        </w:r>
      </w:hyperlink>
      <w:r w:rsidRPr="00E7417F">
        <w:t xml:space="preserve"> or call </w:t>
      </w:r>
      <w:r w:rsidRPr="00155B33">
        <w:t>50911 for assistance</w:t>
      </w:r>
      <w:r>
        <w:t>.</w:t>
      </w:r>
    </w:p>
    <w:p w14:paraId="0B28B97A" w14:textId="77777777" w:rsidR="003B4FB9" w:rsidRPr="00284EC5" w:rsidRDefault="003B4FB9" w:rsidP="003B4FB9">
      <w:pPr>
        <w:pStyle w:val="Heading2"/>
      </w:pPr>
      <w:bookmarkStart w:id="369" w:name="_Toc331523942"/>
      <w:bookmarkStart w:id="370" w:name="_Toc332042222"/>
      <w:bookmarkStart w:id="371" w:name="_Toc332043428"/>
      <w:bookmarkStart w:id="372" w:name="_Toc331523943"/>
      <w:bookmarkStart w:id="373" w:name="_Toc332042223"/>
      <w:bookmarkStart w:id="374" w:name="_Toc332043429"/>
      <w:bookmarkStart w:id="375" w:name="_Toc331523944"/>
      <w:bookmarkStart w:id="376" w:name="_Toc332042224"/>
      <w:bookmarkStart w:id="377" w:name="_Toc332043430"/>
      <w:bookmarkStart w:id="378" w:name="_Toc331523945"/>
      <w:bookmarkStart w:id="379" w:name="_Toc332042225"/>
      <w:bookmarkStart w:id="380" w:name="_Toc332043431"/>
      <w:bookmarkStart w:id="381" w:name="_Toc331523946"/>
      <w:bookmarkStart w:id="382" w:name="_Toc332042226"/>
      <w:bookmarkStart w:id="383" w:name="_Toc332043432"/>
      <w:bookmarkStart w:id="384" w:name="_Toc331523947"/>
      <w:bookmarkStart w:id="385" w:name="_Toc332042227"/>
      <w:bookmarkStart w:id="386" w:name="_Toc332043433"/>
      <w:bookmarkStart w:id="387" w:name="_Toc331523948"/>
      <w:bookmarkStart w:id="388" w:name="_Toc332042228"/>
      <w:bookmarkStart w:id="389" w:name="_Toc332043434"/>
      <w:bookmarkStart w:id="390" w:name="_Toc331523949"/>
      <w:bookmarkStart w:id="391" w:name="_Toc332042229"/>
      <w:bookmarkStart w:id="392" w:name="_Toc332043435"/>
      <w:bookmarkStart w:id="393" w:name="_Toc331523950"/>
      <w:bookmarkStart w:id="394" w:name="_Toc332042230"/>
      <w:bookmarkStart w:id="395" w:name="_Toc332043436"/>
      <w:bookmarkStart w:id="396" w:name="_Toc331523951"/>
      <w:bookmarkStart w:id="397" w:name="_Toc332042231"/>
      <w:bookmarkStart w:id="398" w:name="_Toc332043437"/>
      <w:bookmarkStart w:id="399" w:name="_Toc331523952"/>
      <w:bookmarkStart w:id="400" w:name="_Toc332042232"/>
      <w:bookmarkStart w:id="401" w:name="_Toc332043438"/>
      <w:bookmarkStart w:id="402" w:name="_Toc331523953"/>
      <w:bookmarkStart w:id="403" w:name="_Toc332042233"/>
      <w:bookmarkStart w:id="404" w:name="_Toc332043439"/>
      <w:bookmarkStart w:id="405" w:name="_Toc331523954"/>
      <w:bookmarkStart w:id="406" w:name="_Toc332042234"/>
      <w:bookmarkStart w:id="407" w:name="_Toc332043440"/>
      <w:bookmarkStart w:id="408" w:name="_Toc331523955"/>
      <w:bookmarkStart w:id="409" w:name="_Toc332042235"/>
      <w:bookmarkStart w:id="410" w:name="_Toc332043441"/>
      <w:bookmarkStart w:id="411" w:name="_Toc331523956"/>
      <w:bookmarkStart w:id="412" w:name="_Toc332042236"/>
      <w:bookmarkStart w:id="413" w:name="_Toc332043442"/>
      <w:bookmarkStart w:id="414" w:name="_Toc286652975"/>
      <w:bookmarkStart w:id="415" w:name="_Toc362281735"/>
      <w:bookmarkStart w:id="416" w:name="_Toc444777071"/>
      <w:bookmarkStart w:id="417" w:name="_Toc509414175"/>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r w:rsidRPr="00284EC5">
        <w:t>EPAM Employee Connection</w:t>
      </w:r>
      <w:bookmarkEnd w:id="414"/>
      <w:bookmarkEnd w:id="415"/>
      <w:bookmarkEnd w:id="416"/>
      <w:bookmarkEnd w:id="417"/>
    </w:p>
    <w:p w14:paraId="34603D03" w14:textId="77777777" w:rsidR="003B4FB9" w:rsidRPr="00C2437E" w:rsidRDefault="003B4FB9" w:rsidP="003B4FB9">
      <w:pPr>
        <w:pStyle w:val="BodyText"/>
      </w:pPr>
      <w:r w:rsidRPr="00E7417F">
        <w:t xml:space="preserve">There are two </w:t>
      </w:r>
      <w:proofErr w:type="spellStart"/>
      <w:r w:rsidRPr="00E7417F">
        <w:t>WiFi</w:t>
      </w:r>
      <w:proofErr w:type="spellEnd"/>
      <w:r w:rsidRPr="00E7417F">
        <w:t xml:space="preserve"> SSI</w:t>
      </w:r>
      <w:r w:rsidRPr="00155B33">
        <w:t xml:space="preserve">Ds for EPAM employee’s connections: </w:t>
      </w:r>
      <w:proofErr w:type="spellStart"/>
      <w:r w:rsidRPr="00155B33">
        <w:t>EPAMemployees</w:t>
      </w:r>
      <w:proofErr w:type="spellEnd"/>
      <w:r w:rsidRPr="00155B33">
        <w:t xml:space="preserve"> and EPAM8021x (please note that EPAM8021x SSID is pr</w:t>
      </w:r>
      <w:r w:rsidRPr="00C2437E">
        <w:t>eferable to use)</w:t>
      </w:r>
    </w:p>
    <w:p w14:paraId="6B115EB3" w14:textId="77777777" w:rsidR="003B4FB9" w:rsidRPr="00273956" w:rsidRDefault="003B4FB9" w:rsidP="003B4FB9">
      <w:pPr>
        <w:pStyle w:val="Heading3"/>
      </w:pPr>
      <w:bookmarkStart w:id="418" w:name="_Toc362281736"/>
      <w:bookmarkStart w:id="419" w:name="_Toc444777072"/>
      <w:bookmarkStart w:id="420" w:name="_Toc509414176"/>
      <w:proofErr w:type="spellStart"/>
      <w:r w:rsidRPr="00273956">
        <w:t>EPAMemployees</w:t>
      </w:r>
      <w:bookmarkEnd w:id="418"/>
      <w:bookmarkEnd w:id="419"/>
      <w:bookmarkEnd w:id="420"/>
      <w:proofErr w:type="spellEnd"/>
    </w:p>
    <w:p w14:paraId="146AE53A" w14:textId="77777777" w:rsidR="003B4FB9" w:rsidRDefault="003B4FB9" w:rsidP="0064681B">
      <w:pPr>
        <w:pStyle w:val="ListNumber"/>
        <w:keepNext w:val="0"/>
        <w:numPr>
          <w:ilvl w:val="0"/>
          <w:numId w:val="87"/>
        </w:numPr>
      </w:pPr>
      <w:r w:rsidRPr="00A92675">
        <w:t xml:space="preserve">Connect your computer </w:t>
      </w:r>
      <w:r w:rsidRPr="00E55D3B">
        <w:t>to</w:t>
      </w:r>
      <w:r w:rsidRPr="00A92675">
        <w:t xml:space="preserve"> </w:t>
      </w:r>
      <w:proofErr w:type="spellStart"/>
      <w:r w:rsidRPr="00A92675">
        <w:t>WiFi</w:t>
      </w:r>
      <w:proofErr w:type="spellEnd"/>
      <w:r w:rsidRPr="00A92675">
        <w:t xml:space="preserve"> network with SSID </w:t>
      </w:r>
      <w:r>
        <w:t>“</w:t>
      </w:r>
      <w:proofErr w:type="spellStart"/>
      <w:r w:rsidRPr="00FD522E">
        <w:t>EPAMemployees</w:t>
      </w:r>
      <w:proofErr w:type="spellEnd"/>
      <w:r>
        <w:t>”:</w:t>
      </w:r>
    </w:p>
    <w:p w14:paraId="63E8A0A2" w14:textId="77777777" w:rsidR="003B4FB9" w:rsidRPr="000553B5" w:rsidRDefault="003B4FB9">
      <w:pPr>
        <w:pStyle w:val="ListBullet"/>
      </w:pPr>
      <w:r w:rsidRPr="000553B5">
        <w:t xml:space="preserve">Network name (SSID): </w:t>
      </w:r>
      <w:proofErr w:type="spellStart"/>
      <w:r w:rsidRPr="00133094">
        <w:t>EPAMemployees</w:t>
      </w:r>
      <w:proofErr w:type="spellEnd"/>
    </w:p>
    <w:p w14:paraId="6E675A63" w14:textId="77777777" w:rsidR="003B4FB9" w:rsidRPr="000553B5" w:rsidRDefault="003B4FB9">
      <w:pPr>
        <w:pStyle w:val="ListBullet"/>
      </w:pPr>
      <w:r w:rsidRPr="00133094">
        <w:t xml:space="preserve">Network Authentication: </w:t>
      </w:r>
      <w:r w:rsidRPr="000553B5">
        <w:t>WPA2</w:t>
      </w:r>
    </w:p>
    <w:p w14:paraId="0E038B9E" w14:textId="77777777" w:rsidR="003B4FB9" w:rsidRPr="000553B5" w:rsidRDefault="003B4FB9">
      <w:pPr>
        <w:pStyle w:val="ListBullet"/>
      </w:pPr>
      <w:r w:rsidRPr="00133094">
        <w:t xml:space="preserve">Data encryption: </w:t>
      </w:r>
      <w:r w:rsidRPr="000553B5">
        <w:t>AES</w:t>
      </w:r>
    </w:p>
    <w:p w14:paraId="390FE56B" w14:textId="77777777" w:rsidR="003B4FB9" w:rsidRPr="000553B5" w:rsidRDefault="003B4FB9">
      <w:pPr>
        <w:pStyle w:val="ListBullet"/>
      </w:pPr>
      <w:r w:rsidRPr="00133094">
        <w:rPr>
          <w:i/>
        </w:rPr>
        <w:t>Network key:</w:t>
      </w:r>
      <w:r w:rsidRPr="00133094">
        <w:t xml:space="preserve"> Wi2177785Fi</w:t>
      </w:r>
    </w:p>
    <w:p w14:paraId="31E11C7A" w14:textId="24B4FDF8" w:rsidR="003B4FB9" w:rsidRPr="00E55D3B" w:rsidRDefault="003B4FB9" w:rsidP="0064681B">
      <w:pPr>
        <w:pStyle w:val="ListNumber"/>
        <w:keepNext w:val="0"/>
        <w:numPr>
          <w:ilvl w:val="0"/>
          <w:numId w:val="87"/>
        </w:numPr>
      </w:pPr>
      <w:r w:rsidRPr="00E55D3B">
        <w:t xml:space="preserve">Open Internet Explorer (or other browser) and go to </w:t>
      </w:r>
      <w:hyperlink r:id="rId100" w:history="1">
        <w:r w:rsidR="00FB104B" w:rsidRPr="00FB104B">
          <w:rPr>
            <w:rStyle w:val="Hyperlink"/>
          </w:rPr>
          <w:t>httpS://wifi.epam.com</w:t>
        </w:r>
        <w:r w:rsidR="00FB104B" w:rsidRPr="009C1713">
          <w:rPr>
            <w:rStyle w:val="Hyperlink"/>
          </w:rPr>
          <w:t>/login.html</w:t>
        </w:r>
      </w:hyperlink>
      <w:r w:rsidR="00FB104B">
        <w:t xml:space="preserve"> </w:t>
      </w:r>
      <w:r w:rsidRPr="00E55D3B">
        <w:t xml:space="preserve"> (your Internet browser will redirect you to the page automatically from some URL if http redirection is permitted in the settings of your browser). </w:t>
      </w:r>
    </w:p>
    <w:p w14:paraId="240E4FA9" w14:textId="77777777" w:rsidR="003B4FB9" w:rsidRPr="00E55D3B" w:rsidRDefault="003B4FB9" w:rsidP="0064681B">
      <w:pPr>
        <w:pStyle w:val="ListNumber"/>
        <w:keepNext w:val="0"/>
        <w:numPr>
          <w:ilvl w:val="0"/>
          <w:numId w:val="87"/>
        </w:numPr>
      </w:pPr>
      <w:r w:rsidRPr="00E55D3B">
        <w:t xml:space="preserve">Use Username: &lt;your </w:t>
      </w:r>
      <w:proofErr w:type="spellStart"/>
      <w:r w:rsidRPr="00E55D3B">
        <w:t>EPAMusername</w:t>
      </w:r>
      <w:proofErr w:type="spellEnd"/>
      <w:r w:rsidRPr="00E55D3B">
        <w:t>&gt;@epam.com and EPAM MS Windows password for web authentication</w:t>
      </w:r>
    </w:p>
    <w:p w14:paraId="5412C9FB" w14:textId="77777777" w:rsidR="003B4FB9" w:rsidRPr="00E55D3B" w:rsidRDefault="003B4FB9" w:rsidP="0064681B">
      <w:pPr>
        <w:pStyle w:val="ListNumber"/>
        <w:keepNext w:val="0"/>
        <w:numPr>
          <w:ilvl w:val="0"/>
          <w:numId w:val="87"/>
        </w:numPr>
      </w:pPr>
      <w:r w:rsidRPr="00E55D3B">
        <w:t xml:space="preserve">We can </w:t>
      </w:r>
      <w:proofErr w:type="spellStart"/>
      <w:r w:rsidRPr="00E55D3B">
        <w:t>deauthenticate</w:t>
      </w:r>
      <w:proofErr w:type="spellEnd"/>
      <w:r w:rsidRPr="00E55D3B">
        <w:t xml:space="preserve"> on page </w:t>
      </w:r>
      <w:hyperlink r:id="rId101" w:history="1">
        <w:r w:rsidRPr="00E55D3B">
          <w:rPr>
            <w:rStyle w:val="Hyperlink"/>
          </w:rPr>
          <w:t>httpS://wifi.epam.com/logout.html</w:t>
        </w:r>
      </w:hyperlink>
      <w:r w:rsidRPr="00E55D3B">
        <w:t>.</w:t>
      </w:r>
    </w:p>
    <w:p w14:paraId="6FDB75E0" w14:textId="77777777" w:rsidR="003B4FB9" w:rsidRDefault="003B4FB9">
      <w:pPr>
        <w:pStyle w:val="NoteStyle"/>
      </w:pPr>
      <w:r>
        <w:lastRenderedPageBreak/>
        <w:t>P</w:t>
      </w:r>
      <w:r w:rsidRPr="00780B91">
        <w:t>roxy</w:t>
      </w:r>
      <w:r>
        <w:t xml:space="preserve"> should be disabled </w:t>
      </w:r>
      <w:r w:rsidRPr="00780B91">
        <w:t>in your browser to be able to authenticate</w:t>
      </w:r>
      <w:r>
        <w:t>.</w:t>
      </w:r>
    </w:p>
    <w:p w14:paraId="51460E75" w14:textId="77777777" w:rsidR="003B4FB9" w:rsidRPr="00133094" w:rsidRDefault="003B4FB9" w:rsidP="003B4FB9">
      <w:pPr>
        <w:pStyle w:val="Heading3"/>
      </w:pPr>
      <w:bookmarkStart w:id="421" w:name="_Toc362281737"/>
      <w:bookmarkStart w:id="422" w:name="_Toc444777073"/>
      <w:bookmarkStart w:id="423" w:name="_Toc509414177"/>
      <w:r w:rsidRPr="00133094">
        <w:t>EPAM8021x</w:t>
      </w:r>
      <w:bookmarkEnd w:id="421"/>
      <w:bookmarkEnd w:id="422"/>
      <w:bookmarkEnd w:id="423"/>
    </w:p>
    <w:p w14:paraId="07A5708E" w14:textId="77777777" w:rsidR="003B4FB9" w:rsidRPr="00133094" w:rsidRDefault="003B4FB9" w:rsidP="00A87878">
      <w:pPr>
        <w:pStyle w:val="Heading4"/>
      </w:pPr>
      <w:bookmarkStart w:id="424" w:name="_Toc362281738"/>
      <w:bookmarkStart w:id="425" w:name="_Toc444777074"/>
      <w:bookmarkStart w:id="426" w:name="_Toc509414178"/>
      <w:r w:rsidRPr="00133094">
        <w:t>Windows 7</w:t>
      </w:r>
      <w:bookmarkEnd w:id="424"/>
      <w:bookmarkEnd w:id="425"/>
      <w:bookmarkEnd w:id="426"/>
    </w:p>
    <w:p w14:paraId="08053FB5" w14:textId="7B672890" w:rsidR="00E55D3B" w:rsidRDefault="003B4FB9" w:rsidP="00E55D3B">
      <w:pPr>
        <w:pStyle w:val="ListNumber"/>
        <w:numPr>
          <w:ilvl w:val="0"/>
          <w:numId w:val="88"/>
        </w:numPr>
      </w:pPr>
      <w:r w:rsidRPr="00E7417F">
        <w:t xml:space="preserve">Please </w:t>
      </w:r>
      <w:r w:rsidRPr="00E55D3B">
        <w:t>connect to “</w:t>
      </w:r>
      <w:proofErr w:type="spellStart"/>
      <w:r w:rsidRPr="00E55D3B">
        <w:t>EPAMGuest</w:t>
      </w:r>
      <w:proofErr w:type="spellEnd"/>
      <w:r w:rsidRPr="00E55D3B">
        <w:t xml:space="preserve">” SSID and install both EPAM certificates </w:t>
      </w:r>
      <w:proofErr w:type="spellStart"/>
      <w:r w:rsidRPr="00E55D3B">
        <w:t>Rootca</w:t>
      </w:r>
      <w:proofErr w:type="spellEnd"/>
      <w:r w:rsidRPr="00E55D3B">
        <w:t xml:space="preserve"> and Intermediate certificate from the page </w:t>
      </w:r>
      <w:hyperlink r:id="rId102" w:history="1">
        <w:r w:rsidRPr="00E55D3B">
          <w:rPr>
            <w:rStyle w:val="Hyperlink"/>
          </w:rPr>
          <w:t>http://cert.epam.com</w:t>
        </w:r>
      </w:hyperlink>
      <w:r w:rsidRPr="00E55D3B">
        <w:t xml:space="preserve"> if it’s</w:t>
      </w:r>
      <w:r w:rsidR="00E55D3B">
        <w:t xml:space="preserve"> not been installed yet.</w:t>
      </w:r>
    </w:p>
    <w:p w14:paraId="70DBA716" w14:textId="6B180F38" w:rsidR="003B4FB9" w:rsidRPr="00E55D3B" w:rsidRDefault="003B4FB9" w:rsidP="00E55D3B">
      <w:pPr>
        <w:pStyle w:val="ListNumber"/>
        <w:numPr>
          <w:ilvl w:val="0"/>
          <w:numId w:val="0"/>
        </w:numPr>
        <w:ind w:left="360"/>
      </w:pPr>
      <w:r w:rsidRPr="00E55D3B">
        <w:rPr>
          <w:color w:val="FF0000"/>
        </w:rPr>
        <w:t xml:space="preserve">Important! </w:t>
      </w:r>
      <w:r w:rsidRPr="00E55D3B">
        <w:t xml:space="preserve">You </w:t>
      </w:r>
      <w:proofErr w:type="gramStart"/>
      <w:r w:rsidRPr="00E55D3B">
        <w:t>have to</w:t>
      </w:r>
      <w:proofErr w:type="gramEnd"/>
      <w:r w:rsidRPr="00E55D3B">
        <w:t xml:space="preserve"> install </w:t>
      </w:r>
      <w:hyperlink r:id="rId103" w:history="1">
        <w:proofErr w:type="spellStart"/>
        <w:r w:rsidRPr="00E55D3B">
          <w:rPr>
            <w:rStyle w:val="Hyperlink"/>
          </w:rPr>
          <w:t>rootca</w:t>
        </w:r>
        <w:proofErr w:type="spellEnd"/>
      </w:hyperlink>
      <w:r w:rsidRPr="00E55D3B">
        <w:t xml:space="preserve"> to root certificate storage. </w:t>
      </w:r>
      <w:proofErr w:type="spellStart"/>
      <w:r w:rsidRPr="00E55D3B">
        <w:t>Сlick</w:t>
      </w:r>
      <w:proofErr w:type="spellEnd"/>
      <w:r w:rsidRPr="00E55D3B">
        <w:t xml:space="preserve"> </w:t>
      </w:r>
      <w:hyperlink r:id="rId104" w:history="1">
        <w:proofErr w:type="spellStart"/>
        <w:r w:rsidRPr="00E55D3B">
          <w:rPr>
            <w:rStyle w:val="Hyperlink"/>
          </w:rPr>
          <w:t>rootca</w:t>
        </w:r>
        <w:proofErr w:type="spellEnd"/>
      </w:hyperlink>
      <w:r w:rsidRPr="00E55D3B">
        <w:t xml:space="preserve"> </w:t>
      </w:r>
      <w:proofErr w:type="spellStart"/>
      <w:r w:rsidRPr="00E55D3B">
        <w:t>оn</w:t>
      </w:r>
      <w:proofErr w:type="spellEnd"/>
      <w:r w:rsidRPr="00E55D3B">
        <w:t xml:space="preserve"> the web page </w:t>
      </w:r>
      <w:r w:rsidRPr="00E55D3B">
        <w:sym w:font="Wingdings" w:char="F0E0"/>
      </w:r>
      <w:r w:rsidRPr="00E55D3B">
        <w:t xml:space="preserve"> Open </w:t>
      </w:r>
      <w:r w:rsidRPr="00E55D3B">
        <w:sym w:font="Wingdings" w:char="F0E0"/>
      </w:r>
      <w:r w:rsidRPr="00E55D3B">
        <w:t xml:space="preserve">Install Certificate </w:t>
      </w:r>
      <w:r w:rsidRPr="00E55D3B">
        <w:sym w:font="Wingdings" w:char="F0E0"/>
      </w:r>
      <w:r w:rsidRPr="00E55D3B">
        <w:t xml:space="preserve"> Next </w:t>
      </w:r>
      <w:r w:rsidRPr="00E55D3B">
        <w:sym w:font="Wingdings" w:char="F0E0"/>
      </w:r>
      <w:r w:rsidRPr="00E55D3B">
        <w:t xml:space="preserve"> Place all certificates in the following store </w:t>
      </w:r>
      <w:r w:rsidRPr="00E55D3B">
        <w:sym w:font="Wingdings" w:char="F0E0"/>
      </w:r>
      <w:r w:rsidRPr="00E55D3B">
        <w:t xml:space="preserve"> Browse </w:t>
      </w:r>
      <w:r w:rsidRPr="00E55D3B">
        <w:sym w:font="Wingdings" w:char="F0E0"/>
      </w:r>
      <w:r w:rsidRPr="00E55D3B">
        <w:t xml:space="preserve"> Trusted Root Certification Authorities </w:t>
      </w:r>
      <w:r w:rsidRPr="00E55D3B">
        <w:sym w:font="Wingdings" w:char="F0E0"/>
      </w:r>
      <w:r w:rsidRPr="00E55D3B">
        <w:t xml:space="preserve"> Ok  </w:t>
      </w:r>
      <w:r w:rsidRPr="00E55D3B">
        <w:sym w:font="Wingdings" w:char="F0E0"/>
      </w:r>
      <w:r w:rsidRPr="00E55D3B">
        <w:t xml:space="preserve"> Next </w:t>
      </w:r>
      <w:r w:rsidRPr="00E55D3B">
        <w:sym w:font="Wingdings" w:char="F0E0"/>
      </w:r>
      <w:r w:rsidR="00E55D3B">
        <w:t xml:space="preserve"> Finish</w:t>
      </w:r>
      <w:r w:rsidRPr="00E55D3B">
        <w:t>.</w:t>
      </w:r>
    </w:p>
    <w:p w14:paraId="35A5FD57" w14:textId="77777777" w:rsidR="003B4FB9" w:rsidRPr="00E55D3B" w:rsidRDefault="003B4FB9" w:rsidP="00B449B7">
      <w:pPr>
        <w:pStyle w:val="ListNumber"/>
        <w:numPr>
          <w:ilvl w:val="0"/>
          <w:numId w:val="88"/>
        </w:numPr>
      </w:pPr>
      <w:r w:rsidRPr="00E55D3B">
        <w:t>Open Manage Wireless Networks by clicking the Start button</w:t>
      </w:r>
      <w:r w:rsidRPr="00E55D3B">
        <w:sym w:font="Wingdings" w:char="F0E0"/>
      </w:r>
      <w:r w:rsidRPr="00E55D3B">
        <w:t xml:space="preserve"> Control Panel </w:t>
      </w:r>
      <w:r w:rsidRPr="00E55D3B">
        <w:sym w:font="Wingdings" w:char="F0E0"/>
      </w:r>
      <w:r w:rsidRPr="00E55D3B">
        <w:t xml:space="preserve"> Network and Internet </w:t>
      </w:r>
      <w:r w:rsidRPr="00E55D3B">
        <w:sym w:font="Wingdings" w:char="F0E0"/>
      </w:r>
      <w:r w:rsidRPr="00E55D3B">
        <w:t xml:space="preserve"> Network and Sharing Center, and then click Manage wireless networks in the left pane.</w:t>
      </w:r>
    </w:p>
    <w:p w14:paraId="3BF4C04F" w14:textId="77777777" w:rsidR="003B4FB9" w:rsidRPr="00E55D3B" w:rsidRDefault="003B4FB9" w:rsidP="00B449B7">
      <w:pPr>
        <w:pStyle w:val="ListNumber"/>
        <w:numPr>
          <w:ilvl w:val="0"/>
          <w:numId w:val="88"/>
        </w:numPr>
      </w:pPr>
      <w:r w:rsidRPr="00E55D3B">
        <w:t>Click Add, click Manually create a network profile:</w:t>
      </w:r>
    </w:p>
    <w:p w14:paraId="3782580A" w14:textId="77777777" w:rsidR="003B4FB9" w:rsidRPr="00284EC5" w:rsidRDefault="003B4FB9" w:rsidP="00E55D3B">
      <w:pPr>
        <w:pStyle w:val="ListBullet"/>
      </w:pPr>
      <w:r w:rsidRPr="00284EC5">
        <w:t>Network name: EPAM8021x</w:t>
      </w:r>
    </w:p>
    <w:p w14:paraId="1E783A19" w14:textId="77777777" w:rsidR="003B4FB9" w:rsidRPr="00284EC5" w:rsidRDefault="003B4FB9" w:rsidP="00E55D3B">
      <w:pPr>
        <w:pStyle w:val="ListBullet"/>
      </w:pPr>
      <w:r w:rsidRPr="00284EC5">
        <w:t xml:space="preserve">Security type:  802.1X </w:t>
      </w:r>
    </w:p>
    <w:p w14:paraId="055988FC" w14:textId="77777777" w:rsidR="003B4FB9" w:rsidRPr="00155B33" w:rsidRDefault="003B4FB9" w:rsidP="00B449B7">
      <w:pPr>
        <w:pStyle w:val="ListNumber"/>
        <w:numPr>
          <w:ilvl w:val="0"/>
          <w:numId w:val="88"/>
        </w:numPr>
      </w:pPr>
      <w:r w:rsidRPr="00E7417F">
        <w:t>Click</w:t>
      </w:r>
      <w:r w:rsidRPr="00155B33">
        <w:t xml:space="preserve"> </w:t>
      </w:r>
      <w:r w:rsidRPr="004A27EA">
        <w:t xml:space="preserve">Next, </w:t>
      </w:r>
      <w:r w:rsidRPr="00E55D3B">
        <w:t>Change</w:t>
      </w:r>
      <w:r w:rsidRPr="004A27EA">
        <w:t xml:space="preserve"> connection settings, Security tab</w:t>
      </w:r>
      <w:r w:rsidRPr="00E7417F">
        <w:t>:</w:t>
      </w:r>
      <w:r w:rsidRPr="00155B33">
        <w:t xml:space="preserve"> </w:t>
      </w:r>
    </w:p>
    <w:p w14:paraId="56E8CBFD" w14:textId="77777777" w:rsidR="003B4FB9" w:rsidRPr="00284EC5" w:rsidRDefault="003B4FB9" w:rsidP="00E55D3B">
      <w:pPr>
        <w:pStyle w:val="ListBullet"/>
      </w:pPr>
      <w:r w:rsidRPr="00284EC5">
        <w:t xml:space="preserve">Security Type: WPA2-Enterprise </w:t>
      </w:r>
    </w:p>
    <w:p w14:paraId="3BE69BB3" w14:textId="77777777" w:rsidR="003B4FB9" w:rsidRPr="00284EC5" w:rsidRDefault="003B4FB9" w:rsidP="00E55D3B">
      <w:pPr>
        <w:pStyle w:val="ListBullet"/>
      </w:pPr>
      <w:r w:rsidRPr="00284EC5">
        <w:t>Encryption type: AES</w:t>
      </w:r>
    </w:p>
    <w:p w14:paraId="18F0065C" w14:textId="79A50DB7" w:rsidR="003B4FB9" w:rsidRPr="00284EC5" w:rsidRDefault="00E55D3B" w:rsidP="00E55D3B">
      <w:pPr>
        <w:pStyle w:val="ListBullet"/>
      </w:pPr>
      <w:r w:rsidRPr="00284EC5">
        <w:t>Choose the</w:t>
      </w:r>
      <w:r w:rsidR="003B4FB9" w:rsidRPr="00284EC5">
        <w:t xml:space="preserve"> network authentication method: Microsoft: Protected EAP (PEAP)</w:t>
      </w:r>
    </w:p>
    <w:p w14:paraId="4B30B337" w14:textId="77777777" w:rsidR="003B4FB9" w:rsidRPr="00E55D3B" w:rsidRDefault="003B4FB9" w:rsidP="00B449B7">
      <w:pPr>
        <w:pStyle w:val="ListNumber"/>
        <w:numPr>
          <w:ilvl w:val="0"/>
          <w:numId w:val="88"/>
        </w:numPr>
      </w:pPr>
      <w:r w:rsidRPr="00E55D3B">
        <w:t>Check Remember my credentials for this connection each time I’m logged on.</w:t>
      </w:r>
    </w:p>
    <w:p w14:paraId="26581CE0" w14:textId="77777777" w:rsidR="003B4FB9" w:rsidRPr="00E55D3B" w:rsidRDefault="003B4FB9" w:rsidP="00B449B7">
      <w:pPr>
        <w:pStyle w:val="ListNumber"/>
        <w:numPr>
          <w:ilvl w:val="0"/>
          <w:numId w:val="88"/>
        </w:numPr>
      </w:pPr>
      <w:r w:rsidRPr="00E55D3B">
        <w:t>Click Advanced settings.</w:t>
      </w:r>
    </w:p>
    <w:p w14:paraId="1D587353" w14:textId="77777777" w:rsidR="003B4FB9" w:rsidRPr="00E55D3B" w:rsidRDefault="003B4FB9" w:rsidP="00B449B7">
      <w:pPr>
        <w:pStyle w:val="ListNumber"/>
        <w:numPr>
          <w:ilvl w:val="0"/>
          <w:numId w:val="88"/>
        </w:numPr>
      </w:pPr>
      <w:r w:rsidRPr="00E55D3B">
        <w:t>Check Specify authentication mode and choose User or computer authentication.</w:t>
      </w:r>
    </w:p>
    <w:p w14:paraId="654D0899" w14:textId="77777777" w:rsidR="003B4FB9" w:rsidRPr="00E55D3B" w:rsidRDefault="003B4FB9" w:rsidP="00B449B7">
      <w:pPr>
        <w:pStyle w:val="ListNumber"/>
        <w:numPr>
          <w:ilvl w:val="0"/>
          <w:numId w:val="88"/>
        </w:numPr>
      </w:pPr>
      <w:r w:rsidRPr="00E55D3B">
        <w:t>Check Enable single sign on for this network and choose Perform immediately before user logon.</w:t>
      </w:r>
    </w:p>
    <w:p w14:paraId="574FC06E" w14:textId="77777777" w:rsidR="003B4FB9" w:rsidRPr="00E55D3B" w:rsidRDefault="003B4FB9" w:rsidP="00B449B7">
      <w:pPr>
        <w:pStyle w:val="ListNumber"/>
        <w:numPr>
          <w:ilvl w:val="0"/>
          <w:numId w:val="88"/>
        </w:numPr>
      </w:pPr>
      <w:r w:rsidRPr="00E55D3B">
        <w:t>Press Ok.</w:t>
      </w:r>
    </w:p>
    <w:p w14:paraId="2996168D" w14:textId="77777777" w:rsidR="003B4FB9" w:rsidRPr="00E55D3B" w:rsidRDefault="003B4FB9" w:rsidP="00B449B7">
      <w:pPr>
        <w:pStyle w:val="ListNumber"/>
        <w:numPr>
          <w:ilvl w:val="0"/>
          <w:numId w:val="88"/>
        </w:numPr>
      </w:pPr>
      <w:r w:rsidRPr="00E55D3B">
        <w:t>Click Settings. Check Validate server certificate and installed EPAM certificates in Trusted Root Certification Authorities.</w:t>
      </w:r>
    </w:p>
    <w:p w14:paraId="7DEBE9D9" w14:textId="77777777" w:rsidR="003B4FB9" w:rsidRPr="00E55D3B" w:rsidRDefault="003B4FB9" w:rsidP="00B449B7">
      <w:pPr>
        <w:pStyle w:val="ListNumber"/>
        <w:numPr>
          <w:ilvl w:val="0"/>
          <w:numId w:val="88"/>
        </w:numPr>
      </w:pPr>
      <w:r w:rsidRPr="00E55D3B">
        <w:t>Choose Secured password (EAP-MSCHAP v2) in the Select Authentication Method field.</w:t>
      </w:r>
    </w:p>
    <w:p w14:paraId="5E7726BC" w14:textId="77777777" w:rsidR="003B4FB9" w:rsidRPr="00E55D3B" w:rsidRDefault="003B4FB9" w:rsidP="00B449B7">
      <w:pPr>
        <w:pStyle w:val="ListNumber"/>
        <w:numPr>
          <w:ilvl w:val="0"/>
          <w:numId w:val="88"/>
        </w:numPr>
      </w:pPr>
      <w:r w:rsidRPr="00E55D3B">
        <w:t>Check Enable Fast Reconnect.</w:t>
      </w:r>
    </w:p>
    <w:p w14:paraId="1C15F2B6" w14:textId="77777777" w:rsidR="003B4FB9" w:rsidRPr="00E55D3B" w:rsidRDefault="003B4FB9" w:rsidP="00B449B7">
      <w:pPr>
        <w:pStyle w:val="ListNumber"/>
        <w:numPr>
          <w:ilvl w:val="0"/>
          <w:numId w:val="88"/>
        </w:numPr>
      </w:pPr>
      <w:r w:rsidRPr="00E55D3B">
        <w:t>Press twice Ok and Close.</w:t>
      </w:r>
    </w:p>
    <w:p w14:paraId="110CDFA0" w14:textId="77777777" w:rsidR="003B4FB9" w:rsidRPr="00E55D3B" w:rsidRDefault="003B4FB9" w:rsidP="00B449B7">
      <w:pPr>
        <w:pStyle w:val="ListNumber"/>
        <w:numPr>
          <w:ilvl w:val="0"/>
          <w:numId w:val="88"/>
        </w:numPr>
      </w:pPr>
      <w:r w:rsidRPr="00E55D3B">
        <w:t xml:space="preserve">Connect to the network by clicking the Start button </w:t>
      </w:r>
      <w:r w:rsidRPr="00E55D3B">
        <w:sym w:font="Wingdings" w:char="F0E0"/>
      </w:r>
      <w:r w:rsidRPr="00E55D3B">
        <w:t xml:space="preserve"> Control Panel </w:t>
      </w:r>
      <w:r w:rsidRPr="00E55D3B">
        <w:sym w:font="Wingdings" w:char="F0E0"/>
      </w:r>
      <w:r w:rsidRPr="00E55D3B">
        <w:t xml:space="preserve"> Network and Internet </w:t>
      </w:r>
      <w:r w:rsidRPr="00E55D3B">
        <w:sym w:font="Wingdings" w:char="F0E0"/>
      </w:r>
      <w:r w:rsidRPr="00E55D3B">
        <w:t xml:space="preserve"> Network and Sharing Center </w:t>
      </w:r>
      <w:r w:rsidRPr="00E55D3B">
        <w:sym w:font="Wingdings" w:char="F0E0"/>
      </w:r>
      <w:r w:rsidRPr="00E55D3B">
        <w:t xml:space="preserve"> Connect to a network, click EPAM8021x and press Connect.</w:t>
      </w:r>
    </w:p>
    <w:p w14:paraId="35EBB6BF" w14:textId="77777777" w:rsidR="003B4FB9" w:rsidRDefault="003B4FB9" w:rsidP="00A87878">
      <w:pPr>
        <w:pStyle w:val="Heading4"/>
      </w:pPr>
      <w:bookmarkStart w:id="427" w:name="_Toc347478606"/>
      <w:bookmarkStart w:id="428" w:name="_Toc362281739"/>
      <w:bookmarkStart w:id="429" w:name="_Toc444777075"/>
      <w:bookmarkStart w:id="430" w:name="_Toc509414179"/>
      <w:bookmarkEnd w:id="427"/>
      <w:r w:rsidRPr="007B6C3D">
        <w:t>Windows XP SP3</w:t>
      </w:r>
      <w:bookmarkEnd w:id="428"/>
      <w:bookmarkEnd w:id="429"/>
      <w:bookmarkEnd w:id="430"/>
    </w:p>
    <w:p w14:paraId="714340FE" w14:textId="77777777" w:rsidR="00E55D3B" w:rsidRDefault="003B4FB9" w:rsidP="00E55D3B">
      <w:pPr>
        <w:pStyle w:val="ListNumber"/>
        <w:numPr>
          <w:ilvl w:val="6"/>
          <w:numId w:val="34"/>
        </w:numPr>
        <w:ind w:left="357" w:hanging="357"/>
      </w:pPr>
      <w:r w:rsidRPr="004A27EA">
        <w:t>Please connect to “</w:t>
      </w:r>
      <w:proofErr w:type="spellStart"/>
      <w:r w:rsidRPr="004A27EA">
        <w:t>EPAMGuest</w:t>
      </w:r>
      <w:proofErr w:type="spellEnd"/>
      <w:r w:rsidRPr="004A27EA">
        <w:t xml:space="preserve">” SSID and install both EPAM certificates </w:t>
      </w:r>
      <w:proofErr w:type="spellStart"/>
      <w:r w:rsidRPr="00D51C38">
        <w:t>Rootca</w:t>
      </w:r>
      <w:proofErr w:type="spellEnd"/>
      <w:r w:rsidRPr="004A27EA">
        <w:t xml:space="preserve"> and </w:t>
      </w:r>
      <w:r w:rsidRPr="00D51C38">
        <w:t>Intermediate certificate</w:t>
      </w:r>
      <w:r w:rsidRPr="004A27EA">
        <w:t xml:space="preserve"> from the page </w:t>
      </w:r>
      <w:hyperlink r:id="rId105" w:history="1">
        <w:r w:rsidRPr="00D51C38">
          <w:t>http://cert.epam.com</w:t>
        </w:r>
      </w:hyperlink>
      <w:r w:rsidRPr="004A27EA">
        <w:t xml:space="preserve"> if it is not installed yet</w:t>
      </w:r>
      <w:r w:rsidRPr="00F543AD">
        <w:t xml:space="preserve"> </w:t>
      </w:r>
    </w:p>
    <w:p w14:paraId="2ECE8B04" w14:textId="6D0E9DD7" w:rsidR="003B4FB9" w:rsidRPr="00D51C38" w:rsidRDefault="003B4FB9" w:rsidP="00E55D3B">
      <w:pPr>
        <w:pStyle w:val="ListNumber"/>
        <w:numPr>
          <w:ilvl w:val="0"/>
          <w:numId w:val="0"/>
        </w:numPr>
        <w:ind w:left="357"/>
      </w:pPr>
      <w:r w:rsidRPr="00E55D3B">
        <w:rPr>
          <w:color w:val="FF0000"/>
        </w:rPr>
        <w:t>Important!</w:t>
      </w:r>
      <w:r w:rsidRPr="00D51C38">
        <w:t xml:space="preserve"> </w:t>
      </w:r>
      <w:r w:rsidRPr="004A27EA">
        <w:t xml:space="preserve">You </w:t>
      </w:r>
      <w:proofErr w:type="gramStart"/>
      <w:r w:rsidRPr="004A27EA">
        <w:t>have to</w:t>
      </w:r>
      <w:proofErr w:type="gramEnd"/>
      <w:r w:rsidRPr="004A27EA">
        <w:t xml:space="preserve"> install </w:t>
      </w:r>
      <w:hyperlink r:id="rId106" w:history="1">
        <w:proofErr w:type="spellStart"/>
        <w:r w:rsidRPr="00D51C38">
          <w:t>rootca</w:t>
        </w:r>
        <w:proofErr w:type="spellEnd"/>
      </w:hyperlink>
      <w:r w:rsidRPr="004A27EA">
        <w:t xml:space="preserve"> to root certificate storage. </w:t>
      </w:r>
      <w:proofErr w:type="spellStart"/>
      <w:r w:rsidRPr="004A27EA">
        <w:t>Сlick</w:t>
      </w:r>
      <w:proofErr w:type="spellEnd"/>
      <w:r w:rsidRPr="004A27EA">
        <w:t xml:space="preserve"> </w:t>
      </w:r>
      <w:hyperlink r:id="rId107" w:history="1">
        <w:proofErr w:type="spellStart"/>
        <w:r w:rsidRPr="00D51C38">
          <w:t>rootca</w:t>
        </w:r>
        <w:proofErr w:type="spellEnd"/>
      </w:hyperlink>
      <w:r w:rsidRPr="004A27EA">
        <w:t xml:space="preserve">  on the web page </w:t>
      </w:r>
      <w:r w:rsidRPr="004A27EA">
        <w:sym w:font="Wingdings" w:char="F0E0"/>
      </w:r>
      <w:r w:rsidRPr="004A27EA">
        <w:t xml:space="preserve"> Open </w:t>
      </w:r>
      <w:r w:rsidRPr="004A27EA">
        <w:sym w:font="Wingdings" w:char="F0E0"/>
      </w:r>
      <w:r w:rsidRPr="004A27EA">
        <w:t xml:space="preserve"> Install Certificate </w:t>
      </w:r>
      <w:r w:rsidRPr="004A27EA">
        <w:sym w:font="Wingdings" w:char="F0E0"/>
      </w:r>
      <w:r w:rsidRPr="004A27EA">
        <w:t xml:space="preserve"> Next </w:t>
      </w:r>
      <w:r w:rsidRPr="004A27EA">
        <w:sym w:font="Wingdings" w:char="F0E0"/>
      </w:r>
      <w:r w:rsidRPr="004A27EA">
        <w:t xml:space="preserve"> Place all certificates in the following store </w:t>
      </w:r>
      <w:r w:rsidRPr="004A27EA">
        <w:sym w:font="Wingdings" w:char="F0E0"/>
      </w:r>
      <w:r w:rsidRPr="004A27EA">
        <w:t xml:space="preserve"> Browse </w:t>
      </w:r>
      <w:r w:rsidRPr="004A27EA">
        <w:sym w:font="Wingdings" w:char="F0E0"/>
      </w:r>
      <w:r w:rsidRPr="004A27EA">
        <w:t xml:space="preserve"> Trusted Root Certification Authorities </w:t>
      </w:r>
      <w:r w:rsidRPr="004A27EA">
        <w:sym w:font="Wingdings" w:char="F0E0"/>
      </w:r>
      <w:r w:rsidRPr="004A27EA">
        <w:t xml:space="preserve"> Ok </w:t>
      </w:r>
      <w:r w:rsidRPr="004A27EA">
        <w:sym w:font="Wingdings" w:char="F0E0"/>
      </w:r>
      <w:r w:rsidRPr="004A27EA">
        <w:t xml:space="preserve"> Next </w:t>
      </w:r>
      <w:r w:rsidRPr="004A27EA">
        <w:sym w:font="Wingdings" w:char="F0E0"/>
      </w:r>
      <w:r w:rsidRPr="004A27EA">
        <w:t xml:space="preserve"> Yes </w:t>
      </w:r>
      <w:r w:rsidRPr="004A27EA">
        <w:sym w:font="Wingdings" w:char="F0E0"/>
      </w:r>
      <w:r w:rsidRPr="004A27EA">
        <w:t xml:space="preserve"> Ok </w:t>
      </w:r>
      <w:r w:rsidRPr="004A27EA">
        <w:sym w:font="Wingdings" w:char="F0E0"/>
      </w:r>
      <w:r w:rsidR="00E55D3B">
        <w:t xml:space="preserve"> </w:t>
      </w:r>
      <w:proofErr w:type="spellStart"/>
      <w:r w:rsidR="00E55D3B">
        <w:t>Ok</w:t>
      </w:r>
      <w:proofErr w:type="spellEnd"/>
      <w:r w:rsidRPr="004A27EA">
        <w:t>.</w:t>
      </w:r>
    </w:p>
    <w:p w14:paraId="44B7D2D3" w14:textId="77777777" w:rsidR="003B4FB9" w:rsidRPr="00D51C38" w:rsidRDefault="003B4FB9" w:rsidP="00E55D3B">
      <w:pPr>
        <w:pStyle w:val="ListNumber"/>
        <w:numPr>
          <w:ilvl w:val="6"/>
          <w:numId w:val="34"/>
        </w:numPr>
        <w:ind w:left="357" w:hanging="357"/>
      </w:pPr>
      <w:r w:rsidRPr="00D51C38">
        <w:t xml:space="preserve">Open Network Connections clicking the Start button </w:t>
      </w:r>
      <w:r w:rsidRPr="00D51C38">
        <w:sym w:font="Wingdings" w:char="F0E0"/>
      </w:r>
      <w:r w:rsidRPr="00D51C38">
        <w:t xml:space="preserve"> Control Panel </w:t>
      </w:r>
      <w:r w:rsidRPr="00D51C38">
        <w:sym w:font="Wingdings" w:char="F0E0"/>
      </w:r>
      <w:r w:rsidRPr="00D51C38">
        <w:t xml:space="preserve"> Network Connections. Right-click the wireless network adapter in Network Connections and click Properties. Press Wireless Networks.</w:t>
      </w:r>
    </w:p>
    <w:p w14:paraId="5B1FAF3C" w14:textId="77777777" w:rsidR="003B4FB9" w:rsidRDefault="003B4FB9" w:rsidP="00E55D3B">
      <w:pPr>
        <w:pStyle w:val="ListNumber"/>
        <w:numPr>
          <w:ilvl w:val="6"/>
          <w:numId w:val="34"/>
        </w:numPr>
        <w:ind w:left="357" w:hanging="357"/>
      </w:pPr>
      <w:r w:rsidRPr="00D51C38">
        <w:t>Press</w:t>
      </w:r>
      <w:r w:rsidRPr="0008355C">
        <w:t xml:space="preserve"> Add.</w:t>
      </w:r>
    </w:p>
    <w:p w14:paraId="69926EAE" w14:textId="77777777" w:rsidR="003B4FB9" w:rsidRPr="0008355C" w:rsidRDefault="003B4FB9" w:rsidP="000344C1">
      <w:pPr>
        <w:pStyle w:val="ListNumber"/>
        <w:keepNext w:val="0"/>
        <w:numPr>
          <w:ilvl w:val="6"/>
          <w:numId w:val="34"/>
        </w:numPr>
        <w:ind w:left="357" w:hanging="357"/>
      </w:pPr>
      <w:r w:rsidRPr="0008355C">
        <w:t>Type the following settings:</w:t>
      </w:r>
    </w:p>
    <w:p w14:paraId="31ACF9E7" w14:textId="77777777" w:rsidR="003B4FB9" w:rsidRPr="0008355C" w:rsidRDefault="003B4FB9" w:rsidP="000344C1">
      <w:pPr>
        <w:pStyle w:val="ListBullet"/>
      </w:pPr>
      <w:r w:rsidRPr="0008355C">
        <w:t>Network name (SSID):  EPAM8021x</w:t>
      </w:r>
    </w:p>
    <w:p w14:paraId="53FBF3F3" w14:textId="77777777" w:rsidR="003B4FB9" w:rsidRPr="0008355C" w:rsidRDefault="003B4FB9" w:rsidP="000344C1">
      <w:pPr>
        <w:pStyle w:val="ListBullet"/>
      </w:pPr>
      <w:r w:rsidRPr="0008355C">
        <w:t>Network Authentication: WPA2</w:t>
      </w:r>
    </w:p>
    <w:p w14:paraId="03CA93BD" w14:textId="77777777" w:rsidR="003B4FB9" w:rsidRPr="0008355C" w:rsidRDefault="003B4FB9" w:rsidP="000344C1">
      <w:pPr>
        <w:pStyle w:val="ListBullet"/>
      </w:pPr>
      <w:r w:rsidRPr="0008355C">
        <w:lastRenderedPageBreak/>
        <w:t>Data encryption: AES</w:t>
      </w:r>
    </w:p>
    <w:p w14:paraId="0D9260B4" w14:textId="77777777" w:rsidR="003B4FB9" w:rsidRPr="00D51C38" w:rsidRDefault="003B4FB9" w:rsidP="000344C1">
      <w:pPr>
        <w:pStyle w:val="ListNumber"/>
        <w:keepNext w:val="0"/>
        <w:numPr>
          <w:ilvl w:val="6"/>
          <w:numId w:val="34"/>
        </w:numPr>
        <w:ind w:left="357" w:hanging="357"/>
      </w:pPr>
      <w:r w:rsidRPr="00D51C38">
        <w:t xml:space="preserve">Press Authentication tab and choose Protected EAP (PEAP) in EAP type field. Click Properties. </w:t>
      </w:r>
    </w:p>
    <w:p w14:paraId="43947EDB" w14:textId="77777777" w:rsidR="003B4FB9" w:rsidRDefault="003B4FB9" w:rsidP="000344C1">
      <w:pPr>
        <w:pStyle w:val="ListNumber"/>
        <w:keepNext w:val="0"/>
        <w:numPr>
          <w:ilvl w:val="6"/>
          <w:numId w:val="34"/>
        </w:numPr>
        <w:ind w:left="357" w:hanging="357"/>
      </w:pPr>
      <w:r>
        <w:t xml:space="preserve">Check </w:t>
      </w:r>
      <w:r w:rsidRPr="00133094">
        <w:t>Validate server certificate</w:t>
      </w:r>
      <w:r>
        <w:t xml:space="preserve"> and </w:t>
      </w:r>
      <w:r w:rsidRPr="00AB69CD">
        <w:t>installed EPAM certificates</w:t>
      </w:r>
      <w:r>
        <w:t xml:space="preserve"> i</w:t>
      </w:r>
      <w:r w:rsidRPr="00AB69CD">
        <w:t xml:space="preserve">n </w:t>
      </w:r>
      <w:r w:rsidRPr="00B3098F">
        <w:t>Trusted Root Certification Authorities</w:t>
      </w:r>
      <w:r>
        <w:t>.</w:t>
      </w:r>
    </w:p>
    <w:p w14:paraId="32D36A81" w14:textId="77777777" w:rsidR="003B4FB9" w:rsidRDefault="003B4FB9" w:rsidP="000344C1">
      <w:pPr>
        <w:pStyle w:val="ListNumber"/>
        <w:keepNext w:val="0"/>
        <w:numPr>
          <w:ilvl w:val="6"/>
          <w:numId w:val="34"/>
        </w:numPr>
        <w:ind w:left="357" w:hanging="357"/>
      </w:pPr>
      <w:r>
        <w:t xml:space="preserve">Choose </w:t>
      </w:r>
      <w:r w:rsidRPr="00133094">
        <w:t>Secured password</w:t>
      </w:r>
      <w:r>
        <w:t xml:space="preserve"> (EAP-MSCHAP v2) in </w:t>
      </w:r>
      <w:r w:rsidRPr="00133094">
        <w:t>Select Authentication Method</w:t>
      </w:r>
      <w:r>
        <w:t xml:space="preserve"> field.</w:t>
      </w:r>
    </w:p>
    <w:p w14:paraId="73A9B39F" w14:textId="77777777" w:rsidR="003B4FB9" w:rsidRPr="00AB69CD" w:rsidRDefault="003B4FB9" w:rsidP="000344C1">
      <w:pPr>
        <w:pStyle w:val="ListNumber"/>
        <w:keepNext w:val="0"/>
        <w:numPr>
          <w:ilvl w:val="6"/>
          <w:numId w:val="34"/>
        </w:numPr>
        <w:ind w:left="357" w:hanging="357"/>
      </w:pPr>
      <w:r>
        <w:t xml:space="preserve">Check </w:t>
      </w:r>
      <w:r w:rsidRPr="00133094">
        <w:t>Enable Fast Reconnect</w:t>
      </w:r>
      <w:r>
        <w:t>.</w:t>
      </w:r>
    </w:p>
    <w:p w14:paraId="505CD605" w14:textId="77777777" w:rsidR="003B4FB9" w:rsidRDefault="003B4FB9" w:rsidP="000344C1">
      <w:pPr>
        <w:pStyle w:val="ListNumber"/>
        <w:keepNext w:val="0"/>
        <w:numPr>
          <w:ilvl w:val="6"/>
          <w:numId w:val="34"/>
        </w:numPr>
        <w:ind w:left="357" w:hanging="357"/>
      </w:pPr>
      <w:r>
        <w:t xml:space="preserve">Press three times </w:t>
      </w:r>
      <w:r w:rsidRPr="00D51C38">
        <w:t>Ok.</w:t>
      </w:r>
    </w:p>
    <w:p w14:paraId="148B5004" w14:textId="2492B5DF" w:rsidR="003B4FB9" w:rsidRPr="00133094" w:rsidRDefault="003B4FB9" w:rsidP="000344C1">
      <w:pPr>
        <w:pStyle w:val="ListNumber"/>
        <w:keepNext w:val="0"/>
        <w:numPr>
          <w:ilvl w:val="6"/>
          <w:numId w:val="34"/>
        </w:numPr>
        <w:ind w:left="357" w:hanging="357"/>
        <w:rPr>
          <w:rFonts w:cs="Arial"/>
          <w:b/>
        </w:rPr>
      </w:pPr>
      <w:r>
        <w:t>R</w:t>
      </w:r>
      <w:r w:rsidRPr="00CD138F">
        <w:t xml:space="preserve">ight-click the wireless network adapter in </w:t>
      </w:r>
      <w:r w:rsidRPr="00133094">
        <w:rPr>
          <w:b/>
        </w:rPr>
        <w:t>Network Connections</w:t>
      </w:r>
      <w:r w:rsidRPr="00CD138F">
        <w:t xml:space="preserve"> and click </w:t>
      </w:r>
      <w:r w:rsidRPr="00133094">
        <w:rPr>
          <w:b/>
        </w:rPr>
        <w:t>View Available Wireless Networks</w:t>
      </w:r>
      <w:r w:rsidRPr="00CD138F">
        <w:t xml:space="preserve">. </w:t>
      </w:r>
      <w:r w:rsidRPr="001B6BDA">
        <w:t xml:space="preserve">In either case, you should </w:t>
      </w:r>
      <w:r w:rsidR="00E55D3B" w:rsidRPr="001B6BDA">
        <w:t xml:space="preserve">see </w:t>
      </w:r>
      <w:r w:rsidR="00E55D3B">
        <w:t>the</w:t>
      </w:r>
      <w:r w:rsidRPr="001B6BDA">
        <w:t xml:space="preserve"> </w:t>
      </w:r>
      <w:r w:rsidRPr="00133094">
        <w:rPr>
          <w:b/>
        </w:rPr>
        <w:t xml:space="preserve">Choose a wireless network </w:t>
      </w:r>
      <w:r w:rsidRPr="001B6BDA">
        <w:t xml:space="preserve">dialog box with </w:t>
      </w:r>
      <w:r>
        <w:t>EPAM8021x</w:t>
      </w:r>
      <w:r w:rsidRPr="001B6BDA">
        <w:t xml:space="preserve"> wireless network. </w:t>
      </w:r>
      <w:r w:rsidRPr="00CD138F">
        <w:t xml:space="preserve">Double-click </w:t>
      </w:r>
      <w:r w:rsidRPr="001B6BDA">
        <w:t>the wireless network.</w:t>
      </w:r>
    </w:p>
    <w:p w14:paraId="3F8966E5" w14:textId="77777777" w:rsidR="003B4FB9" w:rsidRPr="0071540A" w:rsidRDefault="003B4FB9" w:rsidP="000344C1">
      <w:pPr>
        <w:pStyle w:val="Heading4"/>
        <w:keepNext w:val="0"/>
      </w:pPr>
      <w:bookmarkStart w:id="431" w:name="_Toc362281740"/>
      <w:bookmarkStart w:id="432" w:name="_Toc444777076"/>
      <w:bookmarkStart w:id="433" w:name="_Toc509414180"/>
      <w:r w:rsidRPr="0071540A">
        <w:t>MAC OS X Lion</w:t>
      </w:r>
      <w:r>
        <w:t xml:space="preserve"> 10.7.4</w:t>
      </w:r>
      <w:bookmarkEnd w:id="431"/>
      <w:bookmarkEnd w:id="432"/>
      <w:bookmarkEnd w:id="433"/>
      <w:r>
        <w:t xml:space="preserve">   </w:t>
      </w:r>
    </w:p>
    <w:p w14:paraId="153D36EF" w14:textId="140B0B6F" w:rsidR="003B4FB9" w:rsidRPr="00E55D3B" w:rsidRDefault="003B4FB9" w:rsidP="000344C1">
      <w:pPr>
        <w:pStyle w:val="ListNumber"/>
        <w:keepNext w:val="0"/>
        <w:numPr>
          <w:ilvl w:val="0"/>
          <w:numId w:val="89"/>
        </w:numPr>
      </w:pPr>
      <w:r w:rsidRPr="00E55D3B">
        <w:t>Please connect to “</w:t>
      </w:r>
      <w:proofErr w:type="spellStart"/>
      <w:r w:rsidRPr="00E55D3B">
        <w:t>EPAMGuest</w:t>
      </w:r>
      <w:proofErr w:type="spellEnd"/>
      <w:r w:rsidRPr="00E55D3B">
        <w:t xml:space="preserve">” SSID and install both EPAM root certificates from the page </w:t>
      </w:r>
      <w:hyperlink r:id="rId108" w:history="1">
        <w:r w:rsidRPr="00E55D3B">
          <w:rPr>
            <w:rStyle w:val="Hyperlink"/>
          </w:rPr>
          <w:t>http://cert.epam.com</w:t>
        </w:r>
      </w:hyperlink>
      <w:r w:rsidRPr="00E55D3B">
        <w:t xml:space="preserve"> if it is not installed yet (download </w:t>
      </w:r>
      <w:hyperlink r:id="rId109" w:history="1">
        <w:proofErr w:type="spellStart"/>
        <w:r w:rsidRPr="00E55D3B">
          <w:rPr>
            <w:rStyle w:val="Hyperlink"/>
          </w:rPr>
          <w:t>rootca</w:t>
        </w:r>
        <w:proofErr w:type="spellEnd"/>
      </w:hyperlink>
      <w:r w:rsidR="00E55D3B">
        <w:t xml:space="preserve"> </w:t>
      </w:r>
      <w:r w:rsidRPr="00E55D3B">
        <w:t>certificate from the web page. Twice click the certificate and press Always Trust, type your password and click Update Settings).</w:t>
      </w:r>
    </w:p>
    <w:p w14:paraId="68713D32" w14:textId="77777777" w:rsidR="003B4FB9" w:rsidRPr="00E55D3B" w:rsidRDefault="003B4FB9" w:rsidP="000344C1">
      <w:pPr>
        <w:pStyle w:val="ListNumber"/>
        <w:keepNext w:val="0"/>
        <w:numPr>
          <w:ilvl w:val="0"/>
          <w:numId w:val="89"/>
        </w:numPr>
      </w:pPr>
      <w:r w:rsidRPr="00E55D3B">
        <w:t>Choose Apple menu &gt; System Preferences, and then click Network.</w:t>
      </w:r>
    </w:p>
    <w:p w14:paraId="5B45A737" w14:textId="77777777" w:rsidR="003B4FB9" w:rsidRPr="00E55D3B" w:rsidRDefault="003B4FB9" w:rsidP="000344C1">
      <w:pPr>
        <w:pStyle w:val="ListNumber"/>
        <w:keepNext w:val="0"/>
        <w:numPr>
          <w:ilvl w:val="0"/>
          <w:numId w:val="89"/>
        </w:numPr>
      </w:pPr>
      <w:r w:rsidRPr="00E55D3B">
        <w:t xml:space="preserve">In the Wi-Fi main menu, if it’s necessary, click Turn </w:t>
      </w:r>
      <w:proofErr w:type="spellStart"/>
      <w:r w:rsidRPr="00E55D3B">
        <w:t>WiFi</w:t>
      </w:r>
      <w:proofErr w:type="spellEnd"/>
      <w:r w:rsidRPr="00E55D3B">
        <w:t xml:space="preserve"> On</w:t>
      </w:r>
    </w:p>
    <w:p w14:paraId="1A2CD315" w14:textId="77777777" w:rsidR="003B4FB9" w:rsidRPr="00E55D3B" w:rsidRDefault="003B4FB9" w:rsidP="000344C1">
      <w:pPr>
        <w:pStyle w:val="ListNumber"/>
        <w:keepNext w:val="0"/>
        <w:numPr>
          <w:ilvl w:val="0"/>
          <w:numId w:val="89"/>
        </w:numPr>
      </w:pPr>
      <w:r w:rsidRPr="00E55D3B">
        <w:t xml:space="preserve">Select </w:t>
      </w:r>
      <w:proofErr w:type="spellStart"/>
      <w:r w:rsidRPr="00E55D3B">
        <w:t>WiFi</w:t>
      </w:r>
      <w:proofErr w:type="spellEnd"/>
      <w:r w:rsidRPr="00E55D3B">
        <w:t xml:space="preserve"> SSID EPAM8021x from the Network Name list at right</w:t>
      </w:r>
    </w:p>
    <w:p w14:paraId="44AA87E6" w14:textId="77777777" w:rsidR="003B4FB9" w:rsidRPr="00E55D3B" w:rsidRDefault="003B4FB9" w:rsidP="000344C1">
      <w:pPr>
        <w:pStyle w:val="ListNumber"/>
        <w:keepNext w:val="0"/>
        <w:numPr>
          <w:ilvl w:val="0"/>
          <w:numId w:val="89"/>
        </w:numPr>
      </w:pPr>
      <w:r w:rsidRPr="00E55D3B">
        <w:t xml:space="preserve">Use Username: &lt;your </w:t>
      </w:r>
      <w:proofErr w:type="spellStart"/>
      <w:r w:rsidRPr="00E55D3B">
        <w:t>EPAMusername</w:t>
      </w:r>
      <w:proofErr w:type="spellEnd"/>
      <w:r w:rsidRPr="00E55D3B">
        <w:t>&gt;@epam.com and EPAM MS Windows password for wireless authentication.</w:t>
      </w:r>
    </w:p>
    <w:p w14:paraId="5D2C5007" w14:textId="77777777" w:rsidR="003B4FB9" w:rsidRDefault="003B4FB9" w:rsidP="000344C1">
      <w:pPr>
        <w:pStyle w:val="BodyText"/>
        <w:keepLines w:val="0"/>
      </w:pPr>
      <w:r w:rsidRPr="00764DFF">
        <w:t>If you had access to this SSID before but then your Windows password was changed</w:t>
      </w:r>
      <w:r>
        <w:t>,</w:t>
      </w:r>
      <w:r w:rsidRPr="00764DFF">
        <w:t xml:space="preserve"> you may get the error "Could not </w:t>
      </w:r>
      <w:r>
        <w:t>j</w:t>
      </w:r>
      <w:r w:rsidRPr="00764DFF">
        <w:t>oin "</w:t>
      </w:r>
      <w:proofErr w:type="spellStart"/>
      <w:r w:rsidRPr="00764DFF">
        <w:t>EPAMemployees</w:t>
      </w:r>
      <w:proofErr w:type="spellEnd"/>
      <w:r w:rsidRPr="00764DFF">
        <w:t xml:space="preserve">. A connection timeout occurred." You can fix the problem if you remove </w:t>
      </w:r>
      <w:r>
        <w:t>EPAM8021x</w:t>
      </w:r>
      <w:r w:rsidRPr="00764DFF">
        <w:t xml:space="preserve"> (your stored password) from Launchpad</w:t>
      </w:r>
      <w:r>
        <w:t xml:space="preserve"> </w:t>
      </w:r>
      <w:r>
        <w:sym w:font="Wingdings" w:char="F0E0"/>
      </w:r>
      <w:r>
        <w:t xml:space="preserve"> </w:t>
      </w:r>
      <w:r w:rsidRPr="00764DFF">
        <w:t>Utilities</w:t>
      </w:r>
      <w:r>
        <w:t xml:space="preserve"> </w:t>
      </w:r>
      <w:r>
        <w:sym w:font="Wingdings" w:char="F0E0"/>
      </w:r>
      <w:r>
        <w:t xml:space="preserve"> </w:t>
      </w:r>
      <w:r w:rsidRPr="00764DFF">
        <w:t>Keychain Access</w:t>
      </w:r>
      <w:r>
        <w:t xml:space="preserve"> </w:t>
      </w:r>
      <w:r>
        <w:sym w:font="Wingdings" w:char="F0E0"/>
      </w:r>
      <w:r>
        <w:t xml:space="preserve"> </w:t>
      </w:r>
      <w:r w:rsidRPr="00764DFF">
        <w:t>Keychains login.</w:t>
      </w:r>
    </w:p>
    <w:p w14:paraId="080715B5" w14:textId="77777777" w:rsidR="003B4FB9" w:rsidRPr="006F1768" w:rsidRDefault="003B4FB9" w:rsidP="000344C1">
      <w:pPr>
        <w:pStyle w:val="Heading4"/>
        <w:keepNext w:val="0"/>
      </w:pPr>
      <w:bookmarkStart w:id="434" w:name="_Toc362281741"/>
      <w:bookmarkStart w:id="435" w:name="_Toc444777077"/>
      <w:bookmarkStart w:id="436" w:name="_Toc509414181"/>
      <w:r w:rsidRPr="006F1768">
        <w:t xml:space="preserve">Windows Mobile </w:t>
      </w:r>
      <w:r>
        <w:t xml:space="preserve">5.x and </w:t>
      </w:r>
      <w:r w:rsidRPr="006F1768">
        <w:t>6</w:t>
      </w:r>
      <w:r>
        <w:t>.x</w:t>
      </w:r>
      <w:bookmarkEnd w:id="434"/>
      <w:bookmarkEnd w:id="435"/>
      <w:bookmarkEnd w:id="436"/>
    </w:p>
    <w:p w14:paraId="12D86938" w14:textId="77777777" w:rsidR="003B4FB9" w:rsidRPr="00E55D3B" w:rsidRDefault="003B4FB9" w:rsidP="000344C1">
      <w:pPr>
        <w:pStyle w:val="ListNumber"/>
        <w:keepNext w:val="0"/>
        <w:numPr>
          <w:ilvl w:val="0"/>
          <w:numId w:val="90"/>
        </w:numPr>
      </w:pPr>
      <w:r w:rsidRPr="00E55D3B">
        <w:t xml:space="preserve">Import your personal certificate to the mobile device </w:t>
      </w:r>
    </w:p>
    <w:p w14:paraId="1349401F" w14:textId="77777777" w:rsidR="003B4FB9" w:rsidRPr="00E55D3B" w:rsidRDefault="003B4FB9" w:rsidP="000344C1">
      <w:pPr>
        <w:pStyle w:val="ListNumber"/>
        <w:keepNext w:val="0"/>
        <w:numPr>
          <w:ilvl w:val="0"/>
          <w:numId w:val="90"/>
        </w:numPr>
      </w:pPr>
      <w:r w:rsidRPr="00E55D3B">
        <w:t>Make sure that wireless is enabled on your phone and verify that your phone can support WPA2-Enterprise encryption. (Note: Windows Mobile 6 supports WPA2, but not all phones support WPA2. Please consult your phone's manual for further information).</w:t>
      </w:r>
    </w:p>
    <w:p w14:paraId="7C2D9044" w14:textId="77777777" w:rsidR="003B4FB9" w:rsidRPr="00E55D3B" w:rsidRDefault="003B4FB9" w:rsidP="000344C1">
      <w:pPr>
        <w:pStyle w:val="ListNumber"/>
        <w:keepNext w:val="0"/>
        <w:numPr>
          <w:ilvl w:val="0"/>
          <w:numId w:val="90"/>
        </w:numPr>
      </w:pPr>
      <w:r w:rsidRPr="00E55D3B">
        <w:t>Click Start and select Settings. Click the Connections tab and then Wi-Fi.</w:t>
      </w:r>
    </w:p>
    <w:p w14:paraId="7B048AF1" w14:textId="77777777" w:rsidR="003B4FB9" w:rsidRPr="00E55D3B" w:rsidRDefault="003B4FB9" w:rsidP="000344C1">
      <w:pPr>
        <w:pStyle w:val="ListNumber"/>
        <w:keepNext w:val="0"/>
        <w:numPr>
          <w:ilvl w:val="0"/>
          <w:numId w:val="90"/>
        </w:numPr>
      </w:pPr>
      <w:r w:rsidRPr="00E55D3B">
        <w:t>Click the wireless network, EPAM8021x.</w:t>
      </w:r>
    </w:p>
    <w:p w14:paraId="785344B2" w14:textId="77777777" w:rsidR="003B4FB9" w:rsidRPr="00E55D3B" w:rsidRDefault="003B4FB9" w:rsidP="000344C1">
      <w:pPr>
        <w:pStyle w:val="ListNumber"/>
        <w:keepNext w:val="0"/>
        <w:numPr>
          <w:ilvl w:val="0"/>
          <w:numId w:val="90"/>
        </w:numPr>
      </w:pPr>
      <w:r w:rsidRPr="00E55D3B">
        <w:t xml:space="preserve">Select </w:t>
      </w:r>
      <w:proofErr w:type="gramStart"/>
      <w:r w:rsidRPr="00E55D3B">
        <w:t>The</w:t>
      </w:r>
      <w:proofErr w:type="gramEnd"/>
      <w:r w:rsidRPr="00E55D3B">
        <w:t xml:space="preserve"> Internet from the Connects to drop-down menu. Click Next.</w:t>
      </w:r>
    </w:p>
    <w:p w14:paraId="2D7F5853" w14:textId="77777777" w:rsidR="003B4FB9" w:rsidRPr="00E55D3B" w:rsidRDefault="003B4FB9" w:rsidP="000344C1">
      <w:pPr>
        <w:pStyle w:val="ListNumber"/>
        <w:keepNext w:val="0"/>
        <w:numPr>
          <w:ilvl w:val="0"/>
          <w:numId w:val="90"/>
        </w:numPr>
      </w:pPr>
      <w:r w:rsidRPr="00E55D3B">
        <w:t>Select WPA2 from the Authentication drop-down menu.</w:t>
      </w:r>
    </w:p>
    <w:p w14:paraId="096C4524" w14:textId="77777777" w:rsidR="003B4FB9" w:rsidRPr="00E55D3B" w:rsidRDefault="003B4FB9" w:rsidP="000344C1">
      <w:pPr>
        <w:pStyle w:val="ListNumber"/>
        <w:keepNext w:val="0"/>
        <w:numPr>
          <w:ilvl w:val="0"/>
          <w:numId w:val="90"/>
        </w:numPr>
      </w:pPr>
      <w:r w:rsidRPr="00E55D3B">
        <w:t>Select AES from the Data Encryption drop-down menu. Select Next.</w:t>
      </w:r>
    </w:p>
    <w:p w14:paraId="19A53984" w14:textId="77777777" w:rsidR="003B4FB9" w:rsidRPr="00E55D3B" w:rsidRDefault="003B4FB9" w:rsidP="000344C1">
      <w:pPr>
        <w:pStyle w:val="ListNumber"/>
        <w:keepNext w:val="0"/>
        <w:numPr>
          <w:ilvl w:val="0"/>
          <w:numId w:val="90"/>
        </w:numPr>
      </w:pPr>
      <w:r w:rsidRPr="00E55D3B">
        <w:t>Select PEAP from the EAP Type drop-down menu.</w:t>
      </w:r>
    </w:p>
    <w:p w14:paraId="729C42B5" w14:textId="77777777" w:rsidR="003B4FB9" w:rsidRPr="00E55D3B" w:rsidRDefault="003B4FB9" w:rsidP="000344C1">
      <w:pPr>
        <w:pStyle w:val="ListNumber"/>
        <w:keepNext w:val="0"/>
        <w:numPr>
          <w:ilvl w:val="0"/>
          <w:numId w:val="90"/>
        </w:numPr>
      </w:pPr>
      <w:r w:rsidRPr="00E55D3B">
        <w:t>Click Properties and Select your personal certificate.</w:t>
      </w:r>
    </w:p>
    <w:p w14:paraId="6FB81E13" w14:textId="77777777" w:rsidR="003B4FB9" w:rsidRPr="00E55D3B" w:rsidRDefault="003B4FB9" w:rsidP="000344C1">
      <w:pPr>
        <w:pStyle w:val="ListNumber"/>
        <w:keepNext w:val="0"/>
        <w:numPr>
          <w:ilvl w:val="0"/>
          <w:numId w:val="90"/>
        </w:numPr>
      </w:pPr>
      <w:r w:rsidRPr="00E55D3B">
        <w:t>Network Log On window should appear. Enter your EPAM MS Windows Username under "User name". Enter your Windows password under "Password".</w:t>
      </w:r>
    </w:p>
    <w:p w14:paraId="0566B6B7" w14:textId="77777777" w:rsidR="003B4FB9" w:rsidRPr="00E55D3B" w:rsidRDefault="003B4FB9" w:rsidP="000344C1">
      <w:pPr>
        <w:pStyle w:val="ListNumber"/>
        <w:keepNext w:val="0"/>
        <w:numPr>
          <w:ilvl w:val="0"/>
          <w:numId w:val="90"/>
        </w:numPr>
      </w:pPr>
      <w:r w:rsidRPr="00E55D3B">
        <w:t>Click OK.</w:t>
      </w:r>
    </w:p>
    <w:p w14:paraId="507C4F0A" w14:textId="77777777" w:rsidR="003B4FB9" w:rsidRDefault="003B4FB9" w:rsidP="000344C1">
      <w:pPr>
        <w:pStyle w:val="Heading4"/>
        <w:keepNext w:val="0"/>
      </w:pPr>
      <w:bookmarkStart w:id="437" w:name="_Toc362281742"/>
      <w:bookmarkStart w:id="438" w:name="_Toc444777078"/>
      <w:bookmarkStart w:id="439" w:name="_Toc509414182"/>
      <w:r w:rsidRPr="008720F2">
        <w:t>Android</w:t>
      </w:r>
      <w:bookmarkEnd w:id="437"/>
      <w:bookmarkEnd w:id="438"/>
      <w:bookmarkEnd w:id="439"/>
      <w:r>
        <w:t xml:space="preserve"> </w:t>
      </w:r>
    </w:p>
    <w:p w14:paraId="1E2F2DA4" w14:textId="77777777" w:rsidR="00E55D3B" w:rsidRDefault="003B4FB9" w:rsidP="000344C1">
      <w:pPr>
        <w:pStyle w:val="ListNumber"/>
        <w:keepNext w:val="0"/>
        <w:numPr>
          <w:ilvl w:val="0"/>
          <w:numId w:val="91"/>
        </w:numPr>
      </w:pPr>
      <w:r w:rsidRPr="00E55D3B">
        <w:t>Please connect to “</w:t>
      </w:r>
      <w:proofErr w:type="spellStart"/>
      <w:r w:rsidRPr="00E55D3B">
        <w:t>EPAMGuest</w:t>
      </w:r>
      <w:proofErr w:type="spellEnd"/>
      <w:r w:rsidRPr="00E55D3B">
        <w:t xml:space="preserve">” SSID and install both EPAM certificates </w:t>
      </w:r>
      <w:proofErr w:type="spellStart"/>
      <w:r w:rsidRPr="00E55D3B">
        <w:t>Rootca</w:t>
      </w:r>
      <w:proofErr w:type="spellEnd"/>
      <w:r w:rsidRPr="00E55D3B">
        <w:t xml:space="preserve"> and Intermediate certificate from the page </w:t>
      </w:r>
      <w:hyperlink r:id="rId110" w:history="1">
        <w:r w:rsidRPr="00E55D3B">
          <w:rPr>
            <w:rStyle w:val="Hyperlink"/>
          </w:rPr>
          <w:t>http://cert.epam.com</w:t>
        </w:r>
      </w:hyperlink>
      <w:r w:rsidRPr="00E55D3B">
        <w:t xml:space="preserve"> if it’s not been installed yet (You can verify whether the certificates were installed at the page httS://radius.epam.com. If certificates are installed </w:t>
      </w:r>
      <w:r w:rsidR="00E55D3B" w:rsidRPr="00E55D3B">
        <w:t>correctly,</w:t>
      </w:r>
      <w:r w:rsidRPr="00E55D3B">
        <w:t xml:space="preserve"> then you don’t get any security alert on the page. </w:t>
      </w:r>
    </w:p>
    <w:p w14:paraId="207D923B" w14:textId="77777777" w:rsidR="00E55D3B" w:rsidRDefault="003B4FB9" w:rsidP="000344C1">
      <w:pPr>
        <w:pStyle w:val="ListNumber"/>
        <w:keepNext w:val="0"/>
        <w:numPr>
          <w:ilvl w:val="0"/>
          <w:numId w:val="0"/>
        </w:numPr>
        <w:ind w:left="360"/>
      </w:pPr>
      <w:r w:rsidRPr="00E55D3B">
        <w:rPr>
          <w:b/>
        </w:rPr>
        <w:lastRenderedPageBreak/>
        <w:t>Note1:</w:t>
      </w:r>
      <w:r w:rsidRPr="00E55D3B">
        <w:t xml:space="preserve"> Use standard Android Internet browser for installing certificates from web page. </w:t>
      </w:r>
    </w:p>
    <w:p w14:paraId="4A0A0154" w14:textId="77777777" w:rsidR="00E55D3B" w:rsidRDefault="003B4FB9" w:rsidP="000344C1">
      <w:pPr>
        <w:pStyle w:val="ListNumber"/>
        <w:keepNext w:val="0"/>
        <w:numPr>
          <w:ilvl w:val="0"/>
          <w:numId w:val="0"/>
        </w:numPr>
        <w:ind w:left="360"/>
      </w:pPr>
      <w:r w:rsidRPr="00E55D3B">
        <w:rPr>
          <w:b/>
        </w:rPr>
        <w:t>Note2:</w:t>
      </w:r>
      <w:r w:rsidRPr="00E55D3B">
        <w:t xml:space="preserve"> On some Android you can install certificates correctly only from SD card. Copy certificates in root folder SD card and go to Settings </w:t>
      </w:r>
      <w:r w:rsidRPr="00E55D3B">
        <w:sym w:font="Wingdings" w:char="F0E0"/>
      </w:r>
      <w:r w:rsidRPr="00E55D3B">
        <w:t xml:space="preserve"> Security </w:t>
      </w:r>
      <w:r w:rsidRPr="00E55D3B">
        <w:sym w:font="Wingdings" w:char="F0E0"/>
      </w:r>
      <w:r w:rsidRPr="00E55D3B">
        <w:t xml:space="preserve"> Credential storage </w:t>
      </w:r>
      <w:r w:rsidRPr="00E55D3B">
        <w:sym w:font="Wingdings" w:char="F0E0"/>
      </w:r>
      <w:r w:rsidRPr="00E55D3B">
        <w:t xml:space="preserve"> Install from storage</w:t>
      </w:r>
      <w:r w:rsidR="00E55D3B">
        <w:t>.</w:t>
      </w:r>
    </w:p>
    <w:p w14:paraId="4BF11430" w14:textId="22D7C0BE" w:rsidR="003B4FB9" w:rsidRPr="00E55D3B" w:rsidRDefault="003B4FB9" w:rsidP="000344C1">
      <w:pPr>
        <w:pStyle w:val="ListNumber"/>
        <w:keepNext w:val="0"/>
        <w:numPr>
          <w:ilvl w:val="0"/>
          <w:numId w:val="0"/>
        </w:numPr>
        <w:ind w:left="360"/>
      </w:pPr>
      <w:r w:rsidRPr="00E55D3B">
        <w:rPr>
          <w:b/>
        </w:rPr>
        <w:t>Note3:</w:t>
      </w:r>
      <w:r w:rsidRPr="00E55D3B">
        <w:t xml:space="preserve"> Some devices support only .</w:t>
      </w:r>
      <w:proofErr w:type="spellStart"/>
      <w:r w:rsidRPr="00E55D3B">
        <w:t>crt</w:t>
      </w:r>
      <w:proofErr w:type="spellEnd"/>
      <w:r w:rsidRPr="00E55D3B">
        <w:t xml:space="preserve"> extension of certificates files. Change extension from .</w:t>
      </w:r>
      <w:proofErr w:type="spellStart"/>
      <w:r w:rsidRPr="00E55D3B">
        <w:t>cer</w:t>
      </w:r>
      <w:proofErr w:type="spellEnd"/>
      <w:r w:rsidRPr="00E55D3B">
        <w:t xml:space="preserve"> to .</w:t>
      </w:r>
      <w:proofErr w:type="spellStart"/>
      <w:r w:rsidRPr="00E55D3B">
        <w:t>crt</w:t>
      </w:r>
      <w:proofErr w:type="spellEnd"/>
      <w:r w:rsidRPr="00E55D3B">
        <w:t xml:space="preserve"> before installing)</w:t>
      </w:r>
    </w:p>
    <w:p w14:paraId="7AA0624E" w14:textId="77777777" w:rsidR="003B4FB9" w:rsidRPr="00E55D3B" w:rsidRDefault="003B4FB9" w:rsidP="000344C1">
      <w:pPr>
        <w:pStyle w:val="ListNumber"/>
        <w:keepNext w:val="0"/>
        <w:numPr>
          <w:ilvl w:val="0"/>
          <w:numId w:val="91"/>
        </w:numPr>
      </w:pPr>
      <w:r w:rsidRPr="00E55D3B">
        <w:t>From the Android Home screen, tap Menu then tap Settings.</w:t>
      </w:r>
    </w:p>
    <w:p w14:paraId="75E8479D" w14:textId="77777777" w:rsidR="003B4FB9" w:rsidRPr="00E55D3B" w:rsidRDefault="003B4FB9" w:rsidP="000344C1">
      <w:pPr>
        <w:pStyle w:val="ListNumber"/>
        <w:keepNext w:val="0"/>
        <w:numPr>
          <w:ilvl w:val="0"/>
          <w:numId w:val="91"/>
        </w:numPr>
      </w:pPr>
      <w:r w:rsidRPr="00E55D3B">
        <w:t>Tap Wireless and network and then tap Wi-Fi settings.</w:t>
      </w:r>
    </w:p>
    <w:p w14:paraId="6B1046D9" w14:textId="77777777" w:rsidR="003B4FB9" w:rsidRPr="00E55D3B" w:rsidRDefault="003B4FB9" w:rsidP="000344C1">
      <w:pPr>
        <w:pStyle w:val="ListNumber"/>
        <w:keepNext w:val="0"/>
        <w:numPr>
          <w:ilvl w:val="0"/>
          <w:numId w:val="91"/>
        </w:numPr>
      </w:pPr>
      <w:r w:rsidRPr="00E55D3B">
        <w:t>Tap Wi-Fi to turn-on wireless (if not already on).</w:t>
      </w:r>
    </w:p>
    <w:p w14:paraId="6A7AD390" w14:textId="77777777" w:rsidR="003B4FB9" w:rsidRPr="00E55D3B" w:rsidRDefault="003B4FB9" w:rsidP="000344C1">
      <w:pPr>
        <w:pStyle w:val="ListNumber"/>
        <w:keepNext w:val="0"/>
        <w:numPr>
          <w:ilvl w:val="0"/>
          <w:numId w:val="91"/>
        </w:numPr>
      </w:pPr>
      <w:r w:rsidRPr="00E55D3B">
        <w:t>From the list of Wi-Fi networks, tap EPAM8021x.</w:t>
      </w:r>
    </w:p>
    <w:p w14:paraId="05132856" w14:textId="77777777" w:rsidR="003B4FB9" w:rsidRPr="00E55D3B" w:rsidRDefault="003B4FB9" w:rsidP="000344C1">
      <w:pPr>
        <w:pStyle w:val="ListNumber"/>
        <w:keepNext w:val="0"/>
        <w:numPr>
          <w:ilvl w:val="0"/>
          <w:numId w:val="91"/>
        </w:numPr>
      </w:pPr>
      <w:r w:rsidRPr="00E55D3B">
        <w:t>Select PEAP from EAP method drop-down menu.</w:t>
      </w:r>
    </w:p>
    <w:p w14:paraId="4AFF29BB" w14:textId="77777777" w:rsidR="003B4FB9" w:rsidRPr="00E55D3B" w:rsidRDefault="003B4FB9" w:rsidP="000344C1">
      <w:pPr>
        <w:pStyle w:val="ListNumber"/>
        <w:keepNext w:val="0"/>
        <w:numPr>
          <w:ilvl w:val="0"/>
          <w:numId w:val="91"/>
        </w:numPr>
      </w:pPr>
      <w:r w:rsidRPr="00E55D3B">
        <w:t>Select MSCHAPV2 from Phase 2 authentication drop-down menu.</w:t>
      </w:r>
    </w:p>
    <w:p w14:paraId="39F0D781" w14:textId="77777777" w:rsidR="003B4FB9" w:rsidRPr="00E55D3B" w:rsidRDefault="003B4FB9" w:rsidP="000344C1">
      <w:pPr>
        <w:pStyle w:val="ListNumber"/>
        <w:keepNext w:val="0"/>
        <w:numPr>
          <w:ilvl w:val="0"/>
          <w:numId w:val="91"/>
        </w:numPr>
      </w:pPr>
      <w:r w:rsidRPr="00E55D3B">
        <w:t>Select installed root certificate from CA certificate.</w:t>
      </w:r>
    </w:p>
    <w:p w14:paraId="67885145" w14:textId="77777777" w:rsidR="003B4FB9" w:rsidRPr="00E55D3B" w:rsidRDefault="003B4FB9" w:rsidP="000344C1">
      <w:pPr>
        <w:pStyle w:val="ListNumber"/>
        <w:keepNext w:val="0"/>
        <w:numPr>
          <w:ilvl w:val="0"/>
          <w:numId w:val="91"/>
        </w:numPr>
      </w:pPr>
      <w:r w:rsidRPr="00E55D3B">
        <w:t xml:space="preserve">Type your EPAM MS Windows Username in Identity field (correct format is &lt;your </w:t>
      </w:r>
      <w:proofErr w:type="spellStart"/>
      <w:r w:rsidRPr="00E55D3B">
        <w:t>EPAMusername</w:t>
      </w:r>
      <w:proofErr w:type="spellEnd"/>
      <w:r w:rsidRPr="00E55D3B">
        <w:t>&gt;@epam.com).</w:t>
      </w:r>
    </w:p>
    <w:p w14:paraId="73A2A2FF" w14:textId="77777777" w:rsidR="003B4FB9" w:rsidRPr="00E55D3B" w:rsidRDefault="003B4FB9" w:rsidP="000344C1">
      <w:pPr>
        <w:pStyle w:val="ListNumber"/>
        <w:keepNext w:val="0"/>
        <w:numPr>
          <w:ilvl w:val="0"/>
          <w:numId w:val="91"/>
        </w:numPr>
      </w:pPr>
      <w:r w:rsidRPr="00E55D3B">
        <w:t xml:space="preserve">Client certificate and Anonymous identity </w:t>
      </w:r>
      <w:proofErr w:type="gramStart"/>
      <w:r w:rsidRPr="00E55D3B">
        <w:t>has to</w:t>
      </w:r>
      <w:proofErr w:type="gramEnd"/>
      <w:r w:rsidRPr="00E55D3B">
        <w:t xml:space="preserve"> be blank.</w:t>
      </w:r>
    </w:p>
    <w:p w14:paraId="41541629" w14:textId="77777777" w:rsidR="003B4FB9" w:rsidRPr="00E55D3B" w:rsidRDefault="003B4FB9" w:rsidP="000344C1">
      <w:pPr>
        <w:pStyle w:val="ListNumber"/>
        <w:keepNext w:val="0"/>
        <w:numPr>
          <w:ilvl w:val="0"/>
          <w:numId w:val="91"/>
        </w:numPr>
      </w:pPr>
      <w:r w:rsidRPr="00E55D3B">
        <w:t>Type your EPAM Windows password in Wireless password field.</w:t>
      </w:r>
    </w:p>
    <w:p w14:paraId="51E2F0BF" w14:textId="77777777" w:rsidR="003B4FB9" w:rsidRPr="00E55D3B" w:rsidRDefault="003B4FB9" w:rsidP="000344C1">
      <w:pPr>
        <w:pStyle w:val="ListNumber"/>
        <w:keepNext w:val="0"/>
        <w:numPr>
          <w:ilvl w:val="0"/>
          <w:numId w:val="91"/>
        </w:numPr>
      </w:pPr>
      <w:r w:rsidRPr="00E55D3B">
        <w:t>Click Connect.</w:t>
      </w:r>
    </w:p>
    <w:p w14:paraId="0A3A9EAA" w14:textId="21DAE9AB" w:rsidR="003B4FB9" w:rsidRPr="00911D15" w:rsidRDefault="003B4FB9" w:rsidP="000344C1">
      <w:pPr>
        <w:pStyle w:val="Heading4"/>
        <w:keepNext w:val="0"/>
      </w:pPr>
      <w:bookmarkStart w:id="440" w:name="_Toc347478611"/>
      <w:bookmarkStart w:id="441" w:name="_Toc347478612"/>
      <w:bookmarkStart w:id="442" w:name="_Toc347478613"/>
      <w:bookmarkStart w:id="443" w:name="_Toc347478614"/>
      <w:bookmarkStart w:id="444" w:name="_Toc347478615"/>
      <w:bookmarkStart w:id="445" w:name="_Toc347478616"/>
      <w:bookmarkStart w:id="446" w:name="_Toc347478617"/>
      <w:bookmarkStart w:id="447" w:name="_Toc347478618"/>
      <w:bookmarkStart w:id="448" w:name="_Toc347478619"/>
      <w:bookmarkStart w:id="449" w:name="_Toc347478620"/>
      <w:bookmarkStart w:id="450" w:name="_Toc347478621"/>
      <w:bookmarkStart w:id="451" w:name="_Toc347478622"/>
      <w:bookmarkStart w:id="452" w:name="_Toc347478623"/>
      <w:bookmarkStart w:id="453" w:name="_Toc362281743"/>
      <w:bookmarkStart w:id="454" w:name="_Toc444777079"/>
      <w:bookmarkStart w:id="455" w:name="_Toc509414183"/>
      <w:bookmarkEnd w:id="440"/>
      <w:bookmarkEnd w:id="441"/>
      <w:bookmarkEnd w:id="442"/>
      <w:bookmarkEnd w:id="443"/>
      <w:bookmarkEnd w:id="444"/>
      <w:bookmarkEnd w:id="445"/>
      <w:bookmarkEnd w:id="446"/>
      <w:bookmarkEnd w:id="447"/>
      <w:bookmarkEnd w:id="448"/>
      <w:bookmarkEnd w:id="449"/>
      <w:bookmarkEnd w:id="450"/>
      <w:bookmarkEnd w:id="451"/>
      <w:bookmarkEnd w:id="452"/>
      <w:r>
        <w:t>iOS</w:t>
      </w:r>
      <w:bookmarkEnd w:id="453"/>
      <w:bookmarkEnd w:id="454"/>
      <w:bookmarkEnd w:id="455"/>
    </w:p>
    <w:p w14:paraId="68DCB77D" w14:textId="37F33AAA" w:rsidR="00A34F6E" w:rsidRDefault="00A34F6E" w:rsidP="009B2C2C">
      <w:pPr>
        <w:pStyle w:val="ListNumber"/>
        <w:keepNext w:val="0"/>
        <w:numPr>
          <w:ilvl w:val="0"/>
          <w:numId w:val="179"/>
        </w:numPr>
      </w:pPr>
      <w:r w:rsidRPr="00A87878">
        <w:t>Go to your home screen and tap on “Settings”</w:t>
      </w:r>
    </w:p>
    <w:p w14:paraId="796CFDE4" w14:textId="01978855" w:rsidR="00A34F6E" w:rsidRDefault="00A34F6E" w:rsidP="009B2C2C">
      <w:r>
        <w:rPr>
          <w:noProof/>
        </w:rPr>
        <w:drawing>
          <wp:inline distT="0" distB="0" distL="0" distR="0" wp14:anchorId="391615FC" wp14:editId="1F563EEA">
            <wp:extent cx="2584450" cy="244348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4450" cy="2443480"/>
                    </a:xfrm>
                    <a:prstGeom prst="rect">
                      <a:avLst/>
                    </a:prstGeom>
                    <a:noFill/>
                    <a:ln>
                      <a:noFill/>
                    </a:ln>
                  </pic:spPr>
                </pic:pic>
              </a:graphicData>
            </a:graphic>
          </wp:inline>
        </w:drawing>
      </w:r>
    </w:p>
    <w:p w14:paraId="267C70D5" w14:textId="77DB7909" w:rsidR="00A34F6E" w:rsidRDefault="00A34F6E" w:rsidP="009B2C2C">
      <w:pPr>
        <w:pStyle w:val="ListNumber"/>
        <w:keepNext w:val="0"/>
        <w:numPr>
          <w:ilvl w:val="0"/>
          <w:numId w:val="179"/>
        </w:numPr>
      </w:pPr>
      <w:r>
        <w:t xml:space="preserve">Connect to EPAMGuests5 network </w:t>
      </w:r>
    </w:p>
    <w:p w14:paraId="41DEA659" w14:textId="4226D3A2" w:rsidR="00A34F6E" w:rsidRDefault="00A34F6E" w:rsidP="009B2C2C">
      <w:r>
        <w:rPr>
          <w:noProof/>
        </w:rPr>
        <w:drawing>
          <wp:inline distT="0" distB="0" distL="0" distR="0" wp14:anchorId="4AB863BC" wp14:editId="1ED6FD23">
            <wp:extent cx="2690605" cy="1853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0605" cy="1853208"/>
                    </a:xfrm>
                    <a:prstGeom prst="rect">
                      <a:avLst/>
                    </a:prstGeom>
                    <a:noFill/>
                    <a:ln>
                      <a:noFill/>
                    </a:ln>
                  </pic:spPr>
                </pic:pic>
              </a:graphicData>
            </a:graphic>
          </wp:inline>
        </w:drawing>
      </w:r>
    </w:p>
    <w:p w14:paraId="15A089DD" w14:textId="495499EF" w:rsidR="00A34F6E" w:rsidRDefault="00A34F6E" w:rsidP="009B2C2C">
      <w:pPr>
        <w:pStyle w:val="BodyText"/>
      </w:pPr>
      <w:r>
        <w:t>You will see the web-authentication page. Press Cancel and Use Without Internet</w:t>
      </w:r>
    </w:p>
    <w:p w14:paraId="4AD59B7B" w14:textId="77777777" w:rsidR="00A34F6E" w:rsidRDefault="00A34F6E" w:rsidP="00A34F6E">
      <w:pPr>
        <w:pStyle w:val="ListParagraph"/>
        <w:ind w:left="1080"/>
      </w:pPr>
    </w:p>
    <w:p w14:paraId="35A6F218" w14:textId="3FD06DBF" w:rsidR="00A34F6E" w:rsidRDefault="00A34F6E" w:rsidP="009B2C2C">
      <w:r>
        <w:rPr>
          <w:noProof/>
        </w:rPr>
        <w:drawing>
          <wp:inline distT="0" distB="0" distL="0" distR="0" wp14:anchorId="38B9F963" wp14:editId="51A1245B">
            <wp:extent cx="2558669" cy="11648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6688" cy="1168493"/>
                    </a:xfrm>
                    <a:prstGeom prst="rect">
                      <a:avLst/>
                    </a:prstGeom>
                    <a:noFill/>
                    <a:ln>
                      <a:noFill/>
                    </a:ln>
                  </pic:spPr>
                </pic:pic>
              </a:graphicData>
            </a:graphic>
          </wp:inline>
        </w:drawing>
      </w:r>
    </w:p>
    <w:p w14:paraId="4BD1D925" w14:textId="4764AE6A" w:rsidR="00A34F6E" w:rsidRDefault="00A34F6E" w:rsidP="009B2C2C">
      <w:pPr>
        <w:pStyle w:val="ListNumber"/>
        <w:keepNext w:val="0"/>
        <w:numPr>
          <w:ilvl w:val="0"/>
          <w:numId w:val="179"/>
        </w:numPr>
      </w:pPr>
      <w:r>
        <w:t xml:space="preserve">Install Configuration profile for EPAM8021x5 wireless network on Mac OS or IOS from </w:t>
      </w:r>
      <w:hyperlink r:id="rId113" w:history="1">
        <w:r w:rsidRPr="009B2C2C">
          <w:t>http://cert.epam.com</w:t>
        </w:r>
      </w:hyperlink>
      <w:r>
        <w:t xml:space="preserve">. Open Safari browser and go to </w:t>
      </w:r>
      <w:hyperlink r:id="rId114" w:history="1">
        <w:r w:rsidRPr="009B2C2C">
          <w:t>http://cert.epam.com</w:t>
        </w:r>
      </w:hyperlink>
    </w:p>
    <w:p w14:paraId="4C8432A3" w14:textId="77777777" w:rsidR="00A34F6E" w:rsidRDefault="00A34F6E" w:rsidP="009B2C2C">
      <w:r>
        <w:rPr>
          <w:noProof/>
        </w:rPr>
        <w:drawing>
          <wp:inline distT="0" distB="0" distL="0" distR="0" wp14:anchorId="2DFC8549" wp14:editId="4B920D46">
            <wp:extent cx="2666697" cy="356235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9170" cy="3565654"/>
                    </a:xfrm>
                    <a:prstGeom prst="rect">
                      <a:avLst/>
                    </a:prstGeom>
                    <a:noFill/>
                    <a:ln>
                      <a:noFill/>
                    </a:ln>
                  </pic:spPr>
                </pic:pic>
              </a:graphicData>
            </a:graphic>
          </wp:inline>
        </w:drawing>
      </w:r>
    </w:p>
    <w:p w14:paraId="3BD9BDDF" w14:textId="153F56EC" w:rsidR="00334EE5" w:rsidRPr="00334EE5" w:rsidRDefault="00A34F6E" w:rsidP="009B2C2C">
      <w:pPr>
        <w:pStyle w:val="NoteStyle"/>
      </w:pPr>
      <w:r>
        <w:t xml:space="preserve">In </w:t>
      </w:r>
      <w:r w:rsidRPr="00334EE5">
        <w:t>case</w:t>
      </w:r>
      <w:r>
        <w:t xml:space="preserve"> of any troubles with connection to EPAMGuests5 and accessing </w:t>
      </w:r>
      <w:hyperlink r:id="rId116" w:history="1">
        <w:r w:rsidRPr="00FD4983">
          <w:rPr>
            <w:rStyle w:val="Hyperlink"/>
          </w:rPr>
          <w:t>http://cert.epam.com</w:t>
        </w:r>
      </w:hyperlink>
      <w:r>
        <w:t xml:space="preserve"> switch off Auto-Login in </w:t>
      </w:r>
      <w:proofErr w:type="spellStart"/>
      <w:r>
        <w:t>WiFi</w:t>
      </w:r>
      <w:proofErr w:type="spellEnd"/>
      <w:r>
        <w:t xml:space="preserve"> settings:</w:t>
      </w:r>
    </w:p>
    <w:p w14:paraId="7C57468E" w14:textId="77777777" w:rsidR="00A34F6E" w:rsidRDefault="00A34F6E" w:rsidP="009B2C2C">
      <w:pPr>
        <w:pStyle w:val="NoteStyle"/>
        <w:numPr>
          <w:ilvl w:val="0"/>
          <w:numId w:val="0"/>
        </w:numPr>
        <w:ind w:left="964"/>
      </w:pPr>
      <w:r>
        <w:t>Click Settings –&gt; Wi-Fi -&gt; EPAMGuests5 -&gt; switch off Auto-Login</w:t>
      </w:r>
    </w:p>
    <w:p w14:paraId="3B3AAA53" w14:textId="77777777" w:rsidR="00A34F6E" w:rsidRDefault="00A34F6E" w:rsidP="00A34F6E">
      <w:r>
        <w:rPr>
          <w:noProof/>
        </w:rPr>
        <w:drawing>
          <wp:inline distT="0" distB="0" distL="0" distR="0" wp14:anchorId="3D140268" wp14:editId="43AD30AA">
            <wp:extent cx="2952750" cy="2030430"/>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58080" cy="2034095"/>
                    </a:xfrm>
                    <a:prstGeom prst="rect">
                      <a:avLst/>
                    </a:prstGeom>
                    <a:noFill/>
                    <a:ln>
                      <a:noFill/>
                    </a:ln>
                  </pic:spPr>
                </pic:pic>
              </a:graphicData>
            </a:graphic>
          </wp:inline>
        </w:drawing>
      </w:r>
      <w:r>
        <w:t xml:space="preserve">   </w:t>
      </w:r>
      <w:r>
        <w:rPr>
          <w:noProof/>
        </w:rPr>
        <w:drawing>
          <wp:inline distT="0" distB="0" distL="0" distR="0" wp14:anchorId="6630BE46" wp14:editId="77007F6F">
            <wp:extent cx="2672179" cy="20320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76715" cy="2035449"/>
                    </a:xfrm>
                    <a:prstGeom prst="rect">
                      <a:avLst/>
                    </a:prstGeom>
                    <a:noFill/>
                    <a:ln>
                      <a:noFill/>
                    </a:ln>
                  </pic:spPr>
                </pic:pic>
              </a:graphicData>
            </a:graphic>
          </wp:inline>
        </w:drawing>
      </w:r>
    </w:p>
    <w:p w14:paraId="54A50BFE" w14:textId="77777777" w:rsidR="00A34F6E" w:rsidRDefault="00A34F6E" w:rsidP="009B2C2C">
      <w:pPr>
        <w:pStyle w:val="ListNumber"/>
        <w:keepNext w:val="0"/>
        <w:numPr>
          <w:ilvl w:val="0"/>
          <w:numId w:val="179"/>
        </w:numPr>
      </w:pPr>
      <w:r>
        <w:t>Click Allow and Install three times when Install Profile page appear</w:t>
      </w:r>
    </w:p>
    <w:p w14:paraId="5AC9E0F2" w14:textId="77777777" w:rsidR="00A34F6E" w:rsidRDefault="00A34F6E" w:rsidP="00A34F6E">
      <w:pPr>
        <w:pStyle w:val="ListParagraph"/>
        <w:ind w:left="1080"/>
      </w:pPr>
    </w:p>
    <w:p w14:paraId="0DC77D4F" w14:textId="77777777" w:rsidR="00A34F6E" w:rsidRDefault="00A34F6E" w:rsidP="009B2C2C">
      <w:pPr>
        <w:pStyle w:val="ListParagraph"/>
      </w:pPr>
      <w:r>
        <w:rPr>
          <w:noProof/>
        </w:rPr>
        <w:lastRenderedPageBreak/>
        <w:drawing>
          <wp:inline distT="0" distB="0" distL="0" distR="0" wp14:anchorId="6925B6C3" wp14:editId="66E15757">
            <wp:extent cx="2877396" cy="819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9575" cy="819770"/>
                    </a:xfrm>
                    <a:prstGeom prst="rect">
                      <a:avLst/>
                    </a:prstGeom>
                    <a:noFill/>
                    <a:ln>
                      <a:noFill/>
                    </a:ln>
                  </pic:spPr>
                </pic:pic>
              </a:graphicData>
            </a:graphic>
          </wp:inline>
        </w:drawing>
      </w:r>
    </w:p>
    <w:p w14:paraId="139A9728" w14:textId="68285946" w:rsidR="00A34F6E" w:rsidRDefault="00A34F6E" w:rsidP="009B2C2C">
      <w:pPr>
        <w:pStyle w:val="ListParagraph"/>
      </w:pPr>
      <w:bookmarkStart w:id="456" w:name="_GoBack"/>
      <w:bookmarkEnd w:id="456"/>
      <w:r>
        <w:rPr>
          <w:noProof/>
        </w:rPr>
        <w:drawing>
          <wp:inline distT="0" distB="0" distL="0" distR="0" wp14:anchorId="6DE09226" wp14:editId="5B53AB12">
            <wp:extent cx="2849583" cy="33147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7848" cy="3324314"/>
                    </a:xfrm>
                    <a:prstGeom prst="rect">
                      <a:avLst/>
                    </a:prstGeom>
                    <a:noFill/>
                    <a:ln>
                      <a:noFill/>
                    </a:ln>
                  </pic:spPr>
                </pic:pic>
              </a:graphicData>
            </a:graphic>
          </wp:inline>
        </w:drawing>
      </w:r>
      <w:r>
        <w:t xml:space="preserve">   </w:t>
      </w:r>
      <w:r>
        <w:rPr>
          <w:noProof/>
        </w:rPr>
        <w:drawing>
          <wp:inline distT="0" distB="0" distL="0" distR="0" wp14:anchorId="33D6C7B4" wp14:editId="51B80906">
            <wp:extent cx="2905281" cy="3321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10176" cy="3326646"/>
                    </a:xfrm>
                    <a:prstGeom prst="rect">
                      <a:avLst/>
                    </a:prstGeom>
                    <a:noFill/>
                    <a:ln>
                      <a:noFill/>
                    </a:ln>
                  </pic:spPr>
                </pic:pic>
              </a:graphicData>
            </a:graphic>
          </wp:inline>
        </w:drawing>
      </w:r>
    </w:p>
    <w:p w14:paraId="67334AFB" w14:textId="65C8D178" w:rsidR="00A34F6E" w:rsidRDefault="00A34F6E" w:rsidP="009B2C2C">
      <w:pPr>
        <w:pStyle w:val="ListNumber"/>
        <w:keepNext w:val="0"/>
        <w:numPr>
          <w:ilvl w:val="0"/>
          <w:numId w:val="179"/>
        </w:numPr>
      </w:pPr>
      <w:r>
        <w:t>Use your Username (Name_Surename@epam.com) -&gt; Next -&gt; EPAM MS Windows password -&gt; Done</w:t>
      </w:r>
    </w:p>
    <w:p w14:paraId="35D072F3" w14:textId="77777777" w:rsidR="00A34F6E" w:rsidRDefault="00A34F6E" w:rsidP="00A34F6E">
      <w:pPr>
        <w:pStyle w:val="ListParagraph"/>
      </w:pPr>
      <w:r>
        <w:rPr>
          <w:noProof/>
        </w:rPr>
        <w:drawing>
          <wp:inline distT="0" distB="0" distL="0" distR="0" wp14:anchorId="1C3F13B5" wp14:editId="3AE3C924">
            <wp:extent cx="2305050" cy="80275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11084" cy="804854"/>
                    </a:xfrm>
                    <a:prstGeom prst="rect">
                      <a:avLst/>
                    </a:prstGeom>
                    <a:noFill/>
                    <a:ln>
                      <a:noFill/>
                    </a:ln>
                  </pic:spPr>
                </pic:pic>
              </a:graphicData>
            </a:graphic>
          </wp:inline>
        </w:drawing>
      </w:r>
      <w:r>
        <w:t xml:space="preserve">   </w:t>
      </w:r>
      <w:r>
        <w:rPr>
          <w:noProof/>
        </w:rPr>
        <w:drawing>
          <wp:inline distT="0" distB="0" distL="0" distR="0" wp14:anchorId="4FA8415E" wp14:editId="04E0A472">
            <wp:extent cx="2501900" cy="80776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00295" cy="807251"/>
                    </a:xfrm>
                    <a:prstGeom prst="rect">
                      <a:avLst/>
                    </a:prstGeom>
                    <a:noFill/>
                    <a:ln>
                      <a:noFill/>
                    </a:ln>
                  </pic:spPr>
                </pic:pic>
              </a:graphicData>
            </a:graphic>
          </wp:inline>
        </w:drawing>
      </w:r>
    </w:p>
    <w:p w14:paraId="7CC8FEC0" w14:textId="13A5EC5B" w:rsidR="00A34F6E" w:rsidRDefault="00A34F6E" w:rsidP="009B2C2C">
      <w:pPr>
        <w:pStyle w:val="ListParagraph"/>
      </w:pPr>
      <w:r>
        <w:rPr>
          <w:noProof/>
        </w:rPr>
        <w:drawing>
          <wp:inline distT="0" distB="0" distL="0" distR="0" wp14:anchorId="39114F1B" wp14:editId="6814804B">
            <wp:extent cx="2589449" cy="164465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89449" cy="1644650"/>
                    </a:xfrm>
                    <a:prstGeom prst="rect">
                      <a:avLst/>
                    </a:prstGeom>
                    <a:noFill/>
                    <a:ln>
                      <a:noFill/>
                    </a:ln>
                  </pic:spPr>
                </pic:pic>
              </a:graphicData>
            </a:graphic>
          </wp:inline>
        </w:drawing>
      </w:r>
    </w:p>
    <w:p w14:paraId="45E20EE0" w14:textId="77777777" w:rsidR="00A34F6E" w:rsidRDefault="00A34F6E" w:rsidP="009B2C2C">
      <w:pPr>
        <w:pStyle w:val="ListNumber"/>
        <w:keepNext w:val="0"/>
        <w:numPr>
          <w:ilvl w:val="0"/>
          <w:numId w:val="179"/>
        </w:numPr>
      </w:pPr>
      <w:r>
        <w:t>Press Settings -&gt; Wi-Fi -&gt; Choose EPAM8021x5 network</w:t>
      </w:r>
    </w:p>
    <w:p w14:paraId="0C617C6C" w14:textId="77777777" w:rsidR="00A34F6E" w:rsidRDefault="00A34F6E" w:rsidP="009B2C2C">
      <w:r>
        <w:rPr>
          <w:noProof/>
        </w:rPr>
        <w:lastRenderedPageBreak/>
        <w:drawing>
          <wp:inline distT="0" distB="0" distL="0" distR="0" wp14:anchorId="758AB401" wp14:editId="652886BE">
            <wp:extent cx="2574817" cy="1790551"/>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81634" cy="1795291"/>
                    </a:xfrm>
                    <a:prstGeom prst="rect">
                      <a:avLst/>
                    </a:prstGeom>
                    <a:noFill/>
                    <a:ln>
                      <a:noFill/>
                    </a:ln>
                  </pic:spPr>
                </pic:pic>
              </a:graphicData>
            </a:graphic>
          </wp:inline>
        </w:drawing>
      </w:r>
    </w:p>
    <w:p w14:paraId="12EEF4EF" w14:textId="6A184284" w:rsidR="00A34F6E" w:rsidRDefault="00A34F6E" w:rsidP="009B2C2C">
      <w:pPr>
        <w:pStyle w:val="NoteStyle"/>
      </w:pPr>
      <w:r w:rsidRPr="00095817">
        <w:t xml:space="preserve">To remove </w:t>
      </w:r>
      <w:proofErr w:type="spellStart"/>
      <w:r w:rsidRPr="00095817">
        <w:t>EPAMWiFi</w:t>
      </w:r>
      <w:proofErr w:type="spellEnd"/>
      <w:r w:rsidRPr="00095817">
        <w:t xml:space="preserve"> profile, press Settings -&gt; General -&gt; Choose Profile </w:t>
      </w:r>
      <w:proofErr w:type="spellStart"/>
      <w:r w:rsidRPr="00095817">
        <w:t>EPAMWiFi</w:t>
      </w:r>
      <w:proofErr w:type="spellEnd"/>
      <w:r w:rsidRPr="00095817">
        <w:t> -&gt; </w:t>
      </w:r>
      <w:proofErr w:type="spellStart"/>
      <w:r w:rsidRPr="00095817">
        <w:t>EPAMWiFi</w:t>
      </w:r>
      <w:proofErr w:type="spellEnd"/>
      <w:r w:rsidRPr="00095817">
        <w:t> -&gt; Delete Profile on the bottom</w:t>
      </w:r>
    </w:p>
    <w:p w14:paraId="7437230D" w14:textId="127D2756" w:rsidR="00A34F6E" w:rsidRDefault="00A34F6E" w:rsidP="00A34F6E">
      <w:r>
        <w:rPr>
          <w:noProof/>
        </w:rPr>
        <w:drawing>
          <wp:inline distT="0" distB="0" distL="0" distR="0" wp14:anchorId="5EC614F1" wp14:editId="701E4D4C">
            <wp:extent cx="2825750" cy="3767667"/>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28724" cy="3771633"/>
                    </a:xfrm>
                    <a:prstGeom prst="rect">
                      <a:avLst/>
                    </a:prstGeom>
                    <a:noFill/>
                    <a:ln>
                      <a:noFill/>
                    </a:ln>
                  </pic:spPr>
                </pic:pic>
              </a:graphicData>
            </a:graphic>
          </wp:inline>
        </w:drawing>
      </w:r>
      <w:r>
        <w:t xml:space="preserve">   </w:t>
      </w:r>
      <w:r>
        <w:rPr>
          <w:noProof/>
        </w:rPr>
        <w:drawing>
          <wp:inline distT="0" distB="0" distL="0" distR="0" wp14:anchorId="55883E17" wp14:editId="66C2DE55">
            <wp:extent cx="2842452" cy="3790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47033" cy="3797060"/>
                    </a:xfrm>
                    <a:prstGeom prst="rect">
                      <a:avLst/>
                    </a:prstGeom>
                    <a:noFill/>
                    <a:ln>
                      <a:noFill/>
                    </a:ln>
                  </pic:spPr>
                </pic:pic>
              </a:graphicData>
            </a:graphic>
          </wp:inline>
        </w:drawing>
      </w:r>
    </w:p>
    <w:p w14:paraId="665AC158" w14:textId="77777777" w:rsidR="00334EE5" w:rsidRDefault="00334EE5" w:rsidP="00A34F6E"/>
    <w:p w14:paraId="5A56B701" w14:textId="74024322" w:rsidR="003B4FB9" w:rsidRDefault="00A34F6E" w:rsidP="009B2C2C">
      <w:r>
        <w:rPr>
          <w:noProof/>
        </w:rPr>
        <w:drawing>
          <wp:inline distT="0" distB="0" distL="0" distR="0" wp14:anchorId="5CD844E2" wp14:editId="6FD7826B">
            <wp:extent cx="2825750" cy="179710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35829" cy="1803514"/>
                    </a:xfrm>
                    <a:prstGeom prst="rect">
                      <a:avLst/>
                    </a:prstGeom>
                    <a:noFill/>
                    <a:ln>
                      <a:noFill/>
                    </a:ln>
                  </pic:spPr>
                </pic:pic>
              </a:graphicData>
            </a:graphic>
          </wp:inline>
        </w:drawing>
      </w:r>
    </w:p>
    <w:p w14:paraId="4BB79068" w14:textId="77777777" w:rsidR="003B4FB9" w:rsidRPr="001F44FE" w:rsidRDefault="003B4FB9" w:rsidP="00281DD1">
      <w:pPr>
        <w:pStyle w:val="AppendixLevel1"/>
      </w:pPr>
      <w:bookmarkStart w:id="457" w:name="_Toc509414184"/>
      <w:r w:rsidRPr="001F44FE">
        <w:lastRenderedPageBreak/>
        <w:t>GATES</w:t>
      </w:r>
      <w:bookmarkEnd w:id="457"/>
    </w:p>
    <w:p w14:paraId="5C2BC6F6" w14:textId="77777777" w:rsidR="003B4FB9" w:rsidRPr="003A6C30" w:rsidRDefault="003B4FB9" w:rsidP="004F5F63">
      <w:pPr>
        <w:pStyle w:val="AppendixLevel2"/>
      </w:pPr>
      <w:bookmarkStart w:id="458" w:name="_Toc509414185"/>
      <w:bookmarkStart w:id="459" w:name="_Toc306620794"/>
      <w:bookmarkStart w:id="460" w:name="_Toc362281744"/>
      <w:bookmarkStart w:id="461" w:name="_Toc444777080"/>
      <w:bookmarkStart w:id="462" w:name="AppendixA1"/>
      <w:r w:rsidRPr="003A6C30">
        <w:t>VPN GATES</w:t>
      </w:r>
      <w:bookmarkEnd w:id="458"/>
    </w:p>
    <w:tbl>
      <w:tblPr>
        <w:tblStyle w:val="TableEPAM"/>
        <w:tblW w:w="0" w:type="auto"/>
        <w:tblLook w:val="04A0" w:firstRow="1" w:lastRow="0" w:firstColumn="1" w:lastColumn="0" w:noHBand="0" w:noVBand="1"/>
      </w:tblPr>
      <w:tblGrid>
        <w:gridCol w:w="3104"/>
        <w:gridCol w:w="2211"/>
        <w:gridCol w:w="4032"/>
      </w:tblGrid>
      <w:tr w:rsidR="003B4FB9" w:rsidRPr="004F5F63" w14:paraId="2F172AAB" w14:textId="77777777" w:rsidTr="00FE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bookmarkEnd w:id="459"/>
          <w:bookmarkEnd w:id="460"/>
          <w:bookmarkEnd w:id="461"/>
          <w:bookmarkEnd w:id="462"/>
          <w:p w14:paraId="167CBBC3" w14:textId="77777777" w:rsidR="003B4FB9" w:rsidRPr="004F5F63" w:rsidRDefault="003B4FB9" w:rsidP="00FE4273">
            <w:pPr>
              <w:pStyle w:val="BodyText"/>
              <w:rPr>
                <w:sz w:val="18"/>
              </w:rPr>
            </w:pPr>
            <w:r w:rsidRPr="004F5F63">
              <w:rPr>
                <w:sz w:val="18"/>
              </w:rPr>
              <w:t>VPN Server Address</w:t>
            </w:r>
          </w:p>
        </w:tc>
        <w:tc>
          <w:tcPr>
            <w:tcW w:w="2211" w:type="dxa"/>
          </w:tcPr>
          <w:p w14:paraId="4A3BED00" w14:textId="77777777" w:rsidR="003B4FB9" w:rsidRPr="004F5F63" w:rsidRDefault="003B4FB9" w:rsidP="00FE4273">
            <w:pPr>
              <w:pStyle w:val="BodyText"/>
              <w:cnfStyle w:val="100000000000" w:firstRow="1" w:lastRow="0" w:firstColumn="0" w:lastColumn="0" w:oddVBand="0" w:evenVBand="0" w:oddHBand="0" w:evenHBand="0" w:firstRowFirstColumn="0" w:firstRowLastColumn="0" w:lastRowFirstColumn="0" w:lastRowLastColumn="0"/>
              <w:rPr>
                <w:sz w:val="18"/>
              </w:rPr>
            </w:pPr>
            <w:r w:rsidRPr="004F5F63">
              <w:rPr>
                <w:sz w:val="18"/>
              </w:rPr>
              <w:t>VPN Server Location</w:t>
            </w:r>
          </w:p>
        </w:tc>
        <w:tc>
          <w:tcPr>
            <w:tcW w:w="4032" w:type="dxa"/>
          </w:tcPr>
          <w:p w14:paraId="77FFE593" w14:textId="77777777" w:rsidR="003B4FB9" w:rsidRPr="004F5F63" w:rsidRDefault="003B4FB9" w:rsidP="00FE4273">
            <w:pPr>
              <w:pStyle w:val="BodyText"/>
              <w:cnfStyle w:val="100000000000" w:firstRow="1" w:lastRow="0" w:firstColumn="0" w:lastColumn="0" w:oddVBand="0" w:evenVBand="0" w:oddHBand="0" w:evenHBand="0" w:firstRowFirstColumn="0" w:firstRowLastColumn="0" w:lastRowFirstColumn="0" w:lastRowLastColumn="0"/>
              <w:rPr>
                <w:sz w:val="18"/>
              </w:rPr>
            </w:pPr>
            <w:r w:rsidRPr="004F5F63">
              <w:rPr>
                <w:sz w:val="18"/>
              </w:rPr>
              <w:t>Can be used for employees in Locations</w:t>
            </w:r>
          </w:p>
        </w:tc>
      </w:tr>
      <w:tr w:rsidR="003B4FB9" w:rsidRPr="004F5F63" w14:paraId="055FB7D0" w14:textId="77777777" w:rsidTr="00FE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6CCBC1D" w14:textId="77777777" w:rsidR="003B4FB9" w:rsidRPr="004F5F63" w:rsidRDefault="003B4FB9" w:rsidP="00FE4273">
            <w:pPr>
              <w:pStyle w:val="BodyText"/>
              <w:rPr>
                <w:sz w:val="18"/>
              </w:rPr>
            </w:pPr>
            <w:r w:rsidRPr="004F5F63">
              <w:rPr>
                <w:sz w:val="18"/>
              </w:rPr>
              <w:t>vpnbud.epam.com</w:t>
            </w:r>
          </w:p>
        </w:tc>
        <w:tc>
          <w:tcPr>
            <w:tcW w:w="2211" w:type="dxa"/>
          </w:tcPr>
          <w:p w14:paraId="17595DC8" w14:textId="77777777" w:rsidR="003B4FB9" w:rsidRPr="004F5F63" w:rsidRDefault="003B4FB9" w:rsidP="00FE4273">
            <w:pPr>
              <w:pStyle w:val="BodyText"/>
              <w:cnfStyle w:val="000000100000" w:firstRow="0" w:lastRow="0" w:firstColumn="0" w:lastColumn="0" w:oddVBand="0" w:evenVBand="0" w:oddHBand="1" w:evenHBand="0" w:firstRowFirstColumn="0" w:firstRowLastColumn="0" w:lastRowFirstColumn="0" w:lastRowLastColumn="0"/>
              <w:rPr>
                <w:sz w:val="18"/>
              </w:rPr>
            </w:pPr>
            <w:r w:rsidRPr="004F5F63">
              <w:rPr>
                <w:sz w:val="18"/>
              </w:rPr>
              <w:t>Budapest</w:t>
            </w:r>
          </w:p>
        </w:tc>
        <w:tc>
          <w:tcPr>
            <w:tcW w:w="4032" w:type="dxa"/>
          </w:tcPr>
          <w:p w14:paraId="5A6F92CD" w14:textId="77777777" w:rsidR="003B4FB9" w:rsidRPr="004F5F63" w:rsidRDefault="003B4FB9" w:rsidP="00FE4273">
            <w:pPr>
              <w:pStyle w:val="BodyText"/>
              <w:cnfStyle w:val="000000100000" w:firstRow="0" w:lastRow="0" w:firstColumn="0" w:lastColumn="0" w:oddVBand="0" w:evenVBand="0" w:oddHBand="1" w:evenHBand="0" w:firstRowFirstColumn="0" w:firstRowLastColumn="0" w:lastRowFirstColumn="0" w:lastRowLastColumn="0"/>
              <w:rPr>
                <w:sz w:val="18"/>
              </w:rPr>
            </w:pPr>
            <w:r w:rsidRPr="004F5F63">
              <w:rPr>
                <w:sz w:val="18"/>
              </w:rPr>
              <w:t>Worldwide, EU is preferred</w:t>
            </w:r>
          </w:p>
        </w:tc>
      </w:tr>
      <w:tr w:rsidR="003B4FB9" w:rsidRPr="004F5F63" w14:paraId="2DDBDC82" w14:textId="77777777" w:rsidTr="00FE42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41B6B46" w14:textId="77777777" w:rsidR="003B4FB9" w:rsidRPr="004F5F63" w:rsidRDefault="003B4FB9" w:rsidP="00FE4273">
            <w:pPr>
              <w:pStyle w:val="BodyText"/>
              <w:rPr>
                <w:sz w:val="18"/>
              </w:rPr>
            </w:pPr>
            <w:r w:rsidRPr="004F5F63">
              <w:rPr>
                <w:sz w:val="18"/>
              </w:rPr>
              <w:t>vpniev.epam.com</w:t>
            </w:r>
          </w:p>
        </w:tc>
        <w:tc>
          <w:tcPr>
            <w:tcW w:w="2211" w:type="dxa"/>
          </w:tcPr>
          <w:p w14:paraId="6AEF258F" w14:textId="77777777" w:rsidR="003B4FB9" w:rsidRPr="004F5F63" w:rsidRDefault="003B4FB9" w:rsidP="00FE4273">
            <w:pPr>
              <w:pStyle w:val="BodyText"/>
              <w:cnfStyle w:val="000000010000" w:firstRow="0" w:lastRow="0" w:firstColumn="0" w:lastColumn="0" w:oddVBand="0" w:evenVBand="0" w:oddHBand="0" w:evenHBand="1" w:firstRowFirstColumn="0" w:firstRowLastColumn="0" w:lastRowFirstColumn="0" w:lastRowLastColumn="0"/>
              <w:rPr>
                <w:sz w:val="18"/>
              </w:rPr>
            </w:pPr>
            <w:r w:rsidRPr="004F5F63">
              <w:rPr>
                <w:sz w:val="18"/>
              </w:rPr>
              <w:t>Kyiv</w:t>
            </w:r>
          </w:p>
        </w:tc>
        <w:tc>
          <w:tcPr>
            <w:tcW w:w="4032" w:type="dxa"/>
          </w:tcPr>
          <w:p w14:paraId="7380C393" w14:textId="77777777" w:rsidR="003B4FB9" w:rsidRPr="004F5F63" w:rsidRDefault="003B4FB9" w:rsidP="00FE4273">
            <w:pPr>
              <w:pStyle w:val="BodyText"/>
              <w:cnfStyle w:val="000000010000" w:firstRow="0" w:lastRow="0" w:firstColumn="0" w:lastColumn="0" w:oddVBand="0" w:evenVBand="0" w:oddHBand="0" w:evenHBand="1" w:firstRowFirstColumn="0" w:firstRowLastColumn="0" w:lastRowFirstColumn="0" w:lastRowLastColumn="0"/>
              <w:rPr>
                <w:sz w:val="18"/>
              </w:rPr>
            </w:pPr>
            <w:r w:rsidRPr="004F5F63">
              <w:rPr>
                <w:sz w:val="18"/>
              </w:rPr>
              <w:t>Worldwide, UA is preferred</w:t>
            </w:r>
          </w:p>
        </w:tc>
      </w:tr>
      <w:tr w:rsidR="003B4FB9" w:rsidRPr="004F5F63" w14:paraId="79FA2A1C" w14:textId="77777777" w:rsidTr="00FE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6A735AD" w14:textId="77777777" w:rsidR="003B4FB9" w:rsidRPr="004F5F63" w:rsidRDefault="003B4FB9" w:rsidP="00FE4273">
            <w:pPr>
              <w:pStyle w:val="BodyText"/>
              <w:rPr>
                <w:sz w:val="18"/>
              </w:rPr>
            </w:pPr>
            <w:r w:rsidRPr="004F5F63">
              <w:rPr>
                <w:sz w:val="18"/>
              </w:rPr>
              <w:t>vpnmsq.epam.com</w:t>
            </w:r>
          </w:p>
        </w:tc>
        <w:tc>
          <w:tcPr>
            <w:tcW w:w="2211" w:type="dxa"/>
          </w:tcPr>
          <w:p w14:paraId="37C30E82" w14:textId="77777777" w:rsidR="003B4FB9" w:rsidRPr="004F5F63" w:rsidRDefault="003B4FB9" w:rsidP="00FE4273">
            <w:pPr>
              <w:pStyle w:val="BodyText"/>
              <w:cnfStyle w:val="000000100000" w:firstRow="0" w:lastRow="0" w:firstColumn="0" w:lastColumn="0" w:oddVBand="0" w:evenVBand="0" w:oddHBand="1" w:evenHBand="0" w:firstRowFirstColumn="0" w:firstRowLastColumn="0" w:lastRowFirstColumn="0" w:lastRowLastColumn="0"/>
              <w:rPr>
                <w:sz w:val="18"/>
              </w:rPr>
            </w:pPr>
            <w:r w:rsidRPr="004F5F63">
              <w:rPr>
                <w:sz w:val="18"/>
              </w:rPr>
              <w:t>Minsk</w:t>
            </w:r>
          </w:p>
        </w:tc>
        <w:tc>
          <w:tcPr>
            <w:tcW w:w="4032" w:type="dxa"/>
          </w:tcPr>
          <w:p w14:paraId="511050D7" w14:textId="77777777" w:rsidR="003B4FB9" w:rsidRPr="004F5F63" w:rsidRDefault="003B4FB9" w:rsidP="00FE4273">
            <w:pPr>
              <w:pStyle w:val="BodyText"/>
              <w:cnfStyle w:val="000000100000" w:firstRow="0" w:lastRow="0" w:firstColumn="0" w:lastColumn="0" w:oddVBand="0" w:evenVBand="0" w:oddHBand="1" w:evenHBand="0" w:firstRowFirstColumn="0" w:firstRowLastColumn="0" w:lastRowFirstColumn="0" w:lastRowLastColumn="0"/>
              <w:rPr>
                <w:sz w:val="18"/>
              </w:rPr>
            </w:pPr>
            <w:r w:rsidRPr="004F5F63">
              <w:rPr>
                <w:sz w:val="18"/>
              </w:rPr>
              <w:t>Worldwide, BY is preferred</w:t>
            </w:r>
          </w:p>
        </w:tc>
      </w:tr>
      <w:tr w:rsidR="003B4FB9" w:rsidRPr="004F5F63" w14:paraId="01348062" w14:textId="77777777" w:rsidTr="00FE42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D2E647E" w14:textId="77777777" w:rsidR="003B4FB9" w:rsidRPr="004F5F63" w:rsidRDefault="003B4FB9" w:rsidP="00FE4273">
            <w:pPr>
              <w:pStyle w:val="BodyText"/>
              <w:rPr>
                <w:sz w:val="18"/>
              </w:rPr>
            </w:pPr>
            <w:r w:rsidRPr="004F5F63">
              <w:rPr>
                <w:sz w:val="18"/>
              </w:rPr>
              <w:t>vpnmsk.epam.com</w:t>
            </w:r>
          </w:p>
        </w:tc>
        <w:tc>
          <w:tcPr>
            <w:tcW w:w="2211" w:type="dxa"/>
          </w:tcPr>
          <w:p w14:paraId="47D1F40A" w14:textId="77777777" w:rsidR="003B4FB9" w:rsidRPr="004F5F63" w:rsidRDefault="003B4FB9" w:rsidP="00FE4273">
            <w:pPr>
              <w:pStyle w:val="BodyText"/>
              <w:cnfStyle w:val="000000010000" w:firstRow="0" w:lastRow="0" w:firstColumn="0" w:lastColumn="0" w:oddVBand="0" w:evenVBand="0" w:oddHBand="0" w:evenHBand="1" w:firstRowFirstColumn="0" w:firstRowLastColumn="0" w:lastRowFirstColumn="0" w:lastRowLastColumn="0"/>
              <w:rPr>
                <w:sz w:val="18"/>
              </w:rPr>
            </w:pPr>
            <w:r w:rsidRPr="004F5F63">
              <w:rPr>
                <w:sz w:val="18"/>
              </w:rPr>
              <w:t>Moscow</w:t>
            </w:r>
          </w:p>
        </w:tc>
        <w:tc>
          <w:tcPr>
            <w:tcW w:w="4032" w:type="dxa"/>
          </w:tcPr>
          <w:p w14:paraId="5C8BFB4C" w14:textId="77777777" w:rsidR="003B4FB9" w:rsidRPr="004F5F63" w:rsidRDefault="003B4FB9" w:rsidP="00FE4273">
            <w:pPr>
              <w:pStyle w:val="BodyText"/>
              <w:cnfStyle w:val="000000010000" w:firstRow="0" w:lastRow="0" w:firstColumn="0" w:lastColumn="0" w:oddVBand="0" w:evenVBand="0" w:oddHBand="0" w:evenHBand="1" w:firstRowFirstColumn="0" w:firstRowLastColumn="0" w:lastRowFirstColumn="0" w:lastRowLastColumn="0"/>
              <w:rPr>
                <w:sz w:val="18"/>
              </w:rPr>
            </w:pPr>
            <w:r w:rsidRPr="004F5F63">
              <w:rPr>
                <w:sz w:val="18"/>
              </w:rPr>
              <w:t>Worldwide, RU is preferred</w:t>
            </w:r>
          </w:p>
        </w:tc>
      </w:tr>
      <w:tr w:rsidR="003B4FB9" w:rsidRPr="004F5F63" w14:paraId="287AB1F4" w14:textId="77777777" w:rsidTr="00FE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62DE70C" w14:textId="77777777" w:rsidR="003B4FB9" w:rsidRPr="004F5F63" w:rsidRDefault="003B4FB9" w:rsidP="00FE4273">
            <w:pPr>
              <w:pStyle w:val="BodyText"/>
              <w:rPr>
                <w:sz w:val="18"/>
              </w:rPr>
            </w:pPr>
            <w:r w:rsidRPr="004F5F63">
              <w:rPr>
                <w:sz w:val="18"/>
              </w:rPr>
              <w:t>vpnpct.epam.com</w:t>
            </w:r>
          </w:p>
        </w:tc>
        <w:tc>
          <w:tcPr>
            <w:tcW w:w="2211" w:type="dxa"/>
          </w:tcPr>
          <w:p w14:paraId="3A05A116" w14:textId="77777777" w:rsidR="003B4FB9" w:rsidRPr="004F5F63" w:rsidRDefault="003B4FB9" w:rsidP="00FE4273">
            <w:pPr>
              <w:pStyle w:val="BodyText"/>
              <w:cnfStyle w:val="000000100000" w:firstRow="0" w:lastRow="0" w:firstColumn="0" w:lastColumn="0" w:oddVBand="0" w:evenVBand="0" w:oddHBand="1" w:evenHBand="0" w:firstRowFirstColumn="0" w:firstRowLastColumn="0" w:lastRowFirstColumn="0" w:lastRowLastColumn="0"/>
              <w:rPr>
                <w:sz w:val="18"/>
              </w:rPr>
            </w:pPr>
            <w:r w:rsidRPr="004F5F63">
              <w:rPr>
                <w:sz w:val="18"/>
              </w:rPr>
              <w:t>US</w:t>
            </w:r>
          </w:p>
        </w:tc>
        <w:tc>
          <w:tcPr>
            <w:tcW w:w="4032" w:type="dxa"/>
          </w:tcPr>
          <w:p w14:paraId="05019340" w14:textId="77777777" w:rsidR="003B4FB9" w:rsidRPr="004F5F63" w:rsidRDefault="003B4FB9" w:rsidP="00FE4273">
            <w:pPr>
              <w:pStyle w:val="BodyText"/>
              <w:cnfStyle w:val="000000100000" w:firstRow="0" w:lastRow="0" w:firstColumn="0" w:lastColumn="0" w:oddVBand="0" w:evenVBand="0" w:oddHBand="1" w:evenHBand="0" w:firstRowFirstColumn="0" w:firstRowLastColumn="0" w:lastRowFirstColumn="0" w:lastRowLastColumn="0"/>
              <w:rPr>
                <w:sz w:val="18"/>
              </w:rPr>
            </w:pPr>
            <w:r w:rsidRPr="004F5F63">
              <w:rPr>
                <w:sz w:val="18"/>
              </w:rPr>
              <w:t>Worldwide, US is preferred</w:t>
            </w:r>
          </w:p>
        </w:tc>
      </w:tr>
      <w:tr w:rsidR="003B4FB9" w:rsidRPr="004F5F63" w14:paraId="2223C3A9" w14:textId="77777777" w:rsidTr="00FE42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6099DDC" w14:textId="77777777" w:rsidR="003B4FB9" w:rsidRPr="004F5F63" w:rsidRDefault="003B4FB9" w:rsidP="00FE4273">
            <w:pPr>
              <w:pStyle w:val="BodyText"/>
              <w:rPr>
                <w:sz w:val="18"/>
              </w:rPr>
            </w:pPr>
            <w:r w:rsidRPr="004F5F63">
              <w:rPr>
                <w:sz w:val="18"/>
              </w:rPr>
              <w:t>vpnkar.epam.com</w:t>
            </w:r>
          </w:p>
        </w:tc>
        <w:tc>
          <w:tcPr>
            <w:tcW w:w="2211" w:type="dxa"/>
          </w:tcPr>
          <w:p w14:paraId="39F9A796" w14:textId="77777777" w:rsidR="003B4FB9" w:rsidRPr="004F5F63" w:rsidRDefault="003B4FB9" w:rsidP="00FE4273">
            <w:pPr>
              <w:pStyle w:val="BodyText"/>
              <w:cnfStyle w:val="000000010000" w:firstRow="0" w:lastRow="0" w:firstColumn="0" w:lastColumn="0" w:oddVBand="0" w:evenVBand="0" w:oddHBand="0" w:evenHBand="1" w:firstRowFirstColumn="0" w:firstRowLastColumn="0" w:lastRowFirstColumn="0" w:lastRowLastColumn="0"/>
              <w:rPr>
                <w:sz w:val="18"/>
              </w:rPr>
            </w:pPr>
            <w:r w:rsidRPr="004F5F63">
              <w:rPr>
                <w:sz w:val="18"/>
              </w:rPr>
              <w:t>Karaganda</w:t>
            </w:r>
          </w:p>
        </w:tc>
        <w:tc>
          <w:tcPr>
            <w:tcW w:w="4032" w:type="dxa"/>
          </w:tcPr>
          <w:p w14:paraId="399EF4D8" w14:textId="77777777" w:rsidR="003B4FB9" w:rsidRPr="004F5F63" w:rsidRDefault="003B4FB9" w:rsidP="00FE4273">
            <w:pPr>
              <w:pStyle w:val="BodyText"/>
              <w:cnfStyle w:val="000000010000" w:firstRow="0" w:lastRow="0" w:firstColumn="0" w:lastColumn="0" w:oddVBand="0" w:evenVBand="0" w:oddHBand="0" w:evenHBand="1" w:firstRowFirstColumn="0" w:firstRowLastColumn="0" w:lastRowFirstColumn="0" w:lastRowLastColumn="0"/>
              <w:rPr>
                <w:sz w:val="18"/>
              </w:rPr>
            </w:pPr>
            <w:r w:rsidRPr="004F5F63">
              <w:rPr>
                <w:sz w:val="18"/>
              </w:rPr>
              <w:t>Worldwide, KZ is preferred</w:t>
            </w:r>
          </w:p>
        </w:tc>
      </w:tr>
    </w:tbl>
    <w:p w14:paraId="5115DEEB" w14:textId="77777777" w:rsidR="003B4FB9" w:rsidRDefault="003B4FB9" w:rsidP="00B449B7">
      <w:pPr>
        <w:pStyle w:val="AppendixLevel2"/>
      </w:pPr>
      <w:bookmarkStart w:id="463" w:name="_Appendix_2._TSG"/>
      <w:bookmarkStart w:id="464" w:name="_Toc306620795"/>
      <w:bookmarkStart w:id="465" w:name="_Toc362281745"/>
      <w:bookmarkStart w:id="466" w:name="_Toc444777081"/>
      <w:bookmarkStart w:id="467" w:name="wp1046155"/>
      <w:bookmarkStart w:id="468" w:name="AppendixA2"/>
      <w:bookmarkStart w:id="469" w:name="_Toc509414186"/>
      <w:bookmarkEnd w:id="463"/>
      <w:r>
        <w:t>TSG Gates</w:t>
      </w:r>
      <w:bookmarkEnd w:id="464"/>
      <w:bookmarkEnd w:id="465"/>
      <w:bookmarkEnd w:id="466"/>
      <w:bookmarkEnd w:id="467"/>
      <w:bookmarkEnd w:id="468"/>
      <w:bookmarkEnd w:id="469"/>
    </w:p>
    <w:tbl>
      <w:tblPr>
        <w:tblW w:w="9346" w:type="dxa"/>
        <w:tblCellMar>
          <w:left w:w="0" w:type="dxa"/>
          <w:right w:w="0" w:type="dxa"/>
        </w:tblCellMar>
        <w:tblLook w:val="04A0" w:firstRow="1" w:lastRow="0" w:firstColumn="1" w:lastColumn="0" w:noHBand="0" w:noVBand="1"/>
      </w:tblPr>
      <w:tblGrid>
        <w:gridCol w:w="3138"/>
        <w:gridCol w:w="2175"/>
        <w:gridCol w:w="4033"/>
      </w:tblGrid>
      <w:tr w:rsidR="004F5F63" w:rsidRPr="004F5F63" w14:paraId="4BE19012" w14:textId="77777777" w:rsidTr="00383942">
        <w:tc>
          <w:tcPr>
            <w:tcW w:w="3138" w:type="dxa"/>
            <w:tcBorders>
              <w:top w:val="single" w:sz="8" w:space="0" w:color="767171"/>
              <w:left w:val="single" w:sz="8" w:space="0" w:color="767171"/>
              <w:bottom w:val="single" w:sz="8" w:space="0" w:color="767171"/>
              <w:right w:val="single" w:sz="8" w:space="0" w:color="767171"/>
            </w:tcBorders>
            <w:shd w:val="clear" w:color="auto" w:fill="D0CECE"/>
            <w:tcMar>
              <w:top w:w="0" w:type="dxa"/>
              <w:left w:w="108" w:type="dxa"/>
              <w:bottom w:w="0" w:type="dxa"/>
              <w:right w:w="108" w:type="dxa"/>
            </w:tcMar>
            <w:vAlign w:val="center"/>
            <w:hideMark/>
          </w:tcPr>
          <w:p w14:paraId="4D72E4A7" w14:textId="77777777" w:rsidR="004F5F63" w:rsidRPr="004F5F63" w:rsidRDefault="004F5F63">
            <w:pPr>
              <w:pStyle w:val="BodyText"/>
              <w:jc w:val="center"/>
              <w:rPr>
                <w:b/>
                <w:bCs/>
                <w:sz w:val="18"/>
                <w:szCs w:val="18"/>
              </w:rPr>
            </w:pPr>
            <w:r w:rsidRPr="004F5F63">
              <w:rPr>
                <w:b/>
                <w:bCs/>
                <w:sz w:val="18"/>
                <w:szCs w:val="18"/>
              </w:rPr>
              <w:t>TSG Server name</w:t>
            </w:r>
          </w:p>
        </w:tc>
        <w:tc>
          <w:tcPr>
            <w:tcW w:w="2175" w:type="dxa"/>
            <w:tcBorders>
              <w:top w:val="single" w:sz="8" w:space="0" w:color="767171"/>
              <w:left w:val="nil"/>
              <w:bottom w:val="single" w:sz="8" w:space="0" w:color="767171"/>
              <w:right w:val="single" w:sz="8" w:space="0" w:color="767171"/>
            </w:tcBorders>
            <w:shd w:val="clear" w:color="auto" w:fill="D0CECE"/>
            <w:tcMar>
              <w:top w:w="0" w:type="dxa"/>
              <w:left w:w="108" w:type="dxa"/>
              <w:bottom w:w="0" w:type="dxa"/>
              <w:right w:w="108" w:type="dxa"/>
            </w:tcMar>
            <w:vAlign w:val="center"/>
            <w:hideMark/>
          </w:tcPr>
          <w:p w14:paraId="4BBAB51B" w14:textId="77777777" w:rsidR="004F5F63" w:rsidRPr="004F5F63" w:rsidRDefault="004F5F63">
            <w:pPr>
              <w:pStyle w:val="BodyText"/>
              <w:jc w:val="center"/>
              <w:rPr>
                <w:b/>
                <w:bCs/>
                <w:sz w:val="18"/>
                <w:szCs w:val="18"/>
              </w:rPr>
            </w:pPr>
            <w:r w:rsidRPr="004F5F63">
              <w:rPr>
                <w:b/>
                <w:bCs/>
                <w:sz w:val="18"/>
                <w:szCs w:val="18"/>
              </w:rPr>
              <w:t>TSG Server Location</w:t>
            </w:r>
          </w:p>
        </w:tc>
        <w:tc>
          <w:tcPr>
            <w:tcW w:w="4033" w:type="dxa"/>
            <w:tcBorders>
              <w:top w:val="single" w:sz="8" w:space="0" w:color="767171"/>
              <w:left w:val="nil"/>
              <w:bottom w:val="single" w:sz="8" w:space="0" w:color="767171"/>
              <w:right w:val="single" w:sz="8" w:space="0" w:color="767171"/>
            </w:tcBorders>
            <w:shd w:val="clear" w:color="auto" w:fill="D0CECE"/>
            <w:tcMar>
              <w:top w:w="0" w:type="dxa"/>
              <w:left w:w="108" w:type="dxa"/>
              <w:bottom w:w="0" w:type="dxa"/>
              <w:right w:w="108" w:type="dxa"/>
            </w:tcMar>
            <w:vAlign w:val="center"/>
            <w:hideMark/>
          </w:tcPr>
          <w:p w14:paraId="54C2AFDD" w14:textId="77777777" w:rsidR="004F5F63" w:rsidRPr="004F5F63" w:rsidRDefault="004F5F63">
            <w:pPr>
              <w:pStyle w:val="BodyText"/>
              <w:jc w:val="center"/>
              <w:rPr>
                <w:b/>
                <w:bCs/>
                <w:sz w:val="18"/>
                <w:szCs w:val="18"/>
              </w:rPr>
            </w:pPr>
            <w:r w:rsidRPr="004F5F63">
              <w:rPr>
                <w:b/>
                <w:bCs/>
                <w:sz w:val="18"/>
                <w:szCs w:val="18"/>
              </w:rPr>
              <w:t>Can be used as PRIMARY in Country</w:t>
            </w:r>
          </w:p>
        </w:tc>
      </w:tr>
      <w:tr w:rsidR="004F5F63" w:rsidRPr="004F5F63" w14:paraId="7BE84A2C" w14:textId="77777777" w:rsidTr="00383942">
        <w:tc>
          <w:tcPr>
            <w:tcW w:w="3138" w:type="dxa"/>
            <w:tcBorders>
              <w:top w:val="nil"/>
              <w:left w:val="single" w:sz="8" w:space="0" w:color="767171"/>
              <w:bottom w:val="single" w:sz="8" w:space="0" w:color="767171"/>
              <w:right w:val="single" w:sz="8" w:space="0" w:color="767171"/>
            </w:tcBorders>
            <w:shd w:val="clear" w:color="auto" w:fill="FFFFFF"/>
            <w:tcMar>
              <w:top w:w="0" w:type="dxa"/>
              <w:left w:w="108" w:type="dxa"/>
              <w:bottom w:w="0" w:type="dxa"/>
              <w:right w:w="108" w:type="dxa"/>
            </w:tcMar>
            <w:vAlign w:val="center"/>
            <w:hideMark/>
          </w:tcPr>
          <w:p w14:paraId="2760D3C3" w14:textId="77777777" w:rsidR="004F5F63" w:rsidRPr="004F5F63" w:rsidRDefault="004F5F63">
            <w:pPr>
              <w:pStyle w:val="BodyText"/>
              <w:rPr>
                <w:sz w:val="18"/>
                <w:szCs w:val="18"/>
              </w:rPr>
            </w:pPr>
            <w:r w:rsidRPr="004F5F63">
              <w:rPr>
                <w:sz w:val="18"/>
                <w:szCs w:val="18"/>
              </w:rPr>
              <w:t>TSGMSQ.epam.com</w:t>
            </w:r>
          </w:p>
        </w:tc>
        <w:tc>
          <w:tcPr>
            <w:tcW w:w="2175" w:type="dxa"/>
            <w:tcBorders>
              <w:top w:val="nil"/>
              <w:left w:val="nil"/>
              <w:bottom w:val="single" w:sz="8" w:space="0" w:color="767171"/>
              <w:right w:val="single" w:sz="8" w:space="0" w:color="767171"/>
            </w:tcBorders>
            <w:shd w:val="clear" w:color="auto" w:fill="FFFFFF"/>
            <w:tcMar>
              <w:top w:w="0" w:type="dxa"/>
              <w:left w:w="108" w:type="dxa"/>
              <w:bottom w:w="0" w:type="dxa"/>
              <w:right w:w="108" w:type="dxa"/>
            </w:tcMar>
            <w:vAlign w:val="center"/>
            <w:hideMark/>
          </w:tcPr>
          <w:p w14:paraId="48A8B5C8" w14:textId="77777777" w:rsidR="004F5F63" w:rsidRPr="004F5F63" w:rsidRDefault="004F5F63">
            <w:pPr>
              <w:pStyle w:val="BodyText"/>
              <w:rPr>
                <w:sz w:val="18"/>
                <w:szCs w:val="18"/>
              </w:rPr>
            </w:pPr>
            <w:r w:rsidRPr="004F5F63">
              <w:rPr>
                <w:sz w:val="18"/>
                <w:szCs w:val="18"/>
              </w:rPr>
              <w:t>Belarus</w:t>
            </w:r>
          </w:p>
        </w:tc>
        <w:tc>
          <w:tcPr>
            <w:tcW w:w="4033" w:type="dxa"/>
            <w:tcBorders>
              <w:top w:val="nil"/>
              <w:left w:val="nil"/>
              <w:bottom w:val="single" w:sz="8" w:space="0" w:color="767171"/>
              <w:right w:val="single" w:sz="8" w:space="0" w:color="767171"/>
            </w:tcBorders>
            <w:shd w:val="clear" w:color="auto" w:fill="FFFFFF"/>
            <w:tcMar>
              <w:top w:w="0" w:type="dxa"/>
              <w:left w:w="108" w:type="dxa"/>
              <w:bottom w:w="0" w:type="dxa"/>
              <w:right w:w="108" w:type="dxa"/>
            </w:tcMar>
            <w:vAlign w:val="center"/>
            <w:hideMark/>
          </w:tcPr>
          <w:p w14:paraId="0B52A09C" w14:textId="77777777" w:rsidR="004F5F63" w:rsidRPr="004F5F63" w:rsidRDefault="004F5F63">
            <w:pPr>
              <w:pStyle w:val="BodyText"/>
              <w:rPr>
                <w:sz w:val="18"/>
                <w:szCs w:val="18"/>
              </w:rPr>
            </w:pPr>
            <w:r w:rsidRPr="004F5F63">
              <w:rPr>
                <w:sz w:val="18"/>
                <w:szCs w:val="18"/>
              </w:rPr>
              <w:t>Belarus</w:t>
            </w:r>
          </w:p>
        </w:tc>
      </w:tr>
      <w:tr w:rsidR="004F5F63" w:rsidRPr="004F5F63" w14:paraId="7A598234" w14:textId="77777777" w:rsidTr="00383942">
        <w:tc>
          <w:tcPr>
            <w:tcW w:w="3138" w:type="dxa"/>
            <w:tcBorders>
              <w:top w:val="nil"/>
              <w:left w:val="single" w:sz="8" w:space="0" w:color="767171"/>
              <w:bottom w:val="single" w:sz="8" w:space="0" w:color="767171"/>
              <w:right w:val="single" w:sz="8" w:space="0" w:color="767171"/>
            </w:tcBorders>
            <w:tcMar>
              <w:top w:w="0" w:type="dxa"/>
              <w:left w:w="108" w:type="dxa"/>
              <w:bottom w:w="0" w:type="dxa"/>
              <w:right w:w="108" w:type="dxa"/>
            </w:tcMar>
            <w:vAlign w:val="center"/>
            <w:hideMark/>
          </w:tcPr>
          <w:p w14:paraId="19728175" w14:textId="77777777" w:rsidR="004F5F63" w:rsidRPr="004F5F63" w:rsidRDefault="004F5F63">
            <w:pPr>
              <w:pStyle w:val="BodyText"/>
              <w:rPr>
                <w:sz w:val="18"/>
                <w:szCs w:val="18"/>
              </w:rPr>
            </w:pPr>
            <w:r w:rsidRPr="004F5F63">
              <w:rPr>
                <w:sz w:val="18"/>
                <w:szCs w:val="18"/>
              </w:rPr>
              <w:t>TSGUA.epam.com</w:t>
            </w:r>
          </w:p>
        </w:tc>
        <w:tc>
          <w:tcPr>
            <w:tcW w:w="2175" w:type="dxa"/>
            <w:tcBorders>
              <w:top w:val="nil"/>
              <w:left w:val="nil"/>
              <w:bottom w:val="single" w:sz="8" w:space="0" w:color="767171"/>
              <w:right w:val="single" w:sz="8" w:space="0" w:color="767171"/>
            </w:tcBorders>
            <w:tcMar>
              <w:top w:w="0" w:type="dxa"/>
              <w:left w:w="108" w:type="dxa"/>
              <w:bottom w:w="0" w:type="dxa"/>
              <w:right w:w="108" w:type="dxa"/>
            </w:tcMar>
            <w:vAlign w:val="center"/>
            <w:hideMark/>
          </w:tcPr>
          <w:p w14:paraId="58DD2890" w14:textId="77777777" w:rsidR="004F5F63" w:rsidRPr="004F5F63" w:rsidRDefault="004F5F63">
            <w:pPr>
              <w:pStyle w:val="BodyText"/>
              <w:rPr>
                <w:sz w:val="18"/>
                <w:szCs w:val="18"/>
              </w:rPr>
            </w:pPr>
            <w:r w:rsidRPr="004F5F63">
              <w:rPr>
                <w:sz w:val="18"/>
                <w:szCs w:val="18"/>
              </w:rPr>
              <w:t>Ukraine</w:t>
            </w:r>
          </w:p>
        </w:tc>
        <w:tc>
          <w:tcPr>
            <w:tcW w:w="4033" w:type="dxa"/>
            <w:tcBorders>
              <w:top w:val="nil"/>
              <w:left w:val="nil"/>
              <w:bottom w:val="single" w:sz="8" w:space="0" w:color="767171"/>
              <w:right w:val="single" w:sz="8" w:space="0" w:color="767171"/>
            </w:tcBorders>
            <w:tcMar>
              <w:top w:w="0" w:type="dxa"/>
              <w:left w:w="108" w:type="dxa"/>
              <w:bottom w:w="0" w:type="dxa"/>
              <w:right w:w="108" w:type="dxa"/>
            </w:tcMar>
            <w:vAlign w:val="center"/>
            <w:hideMark/>
          </w:tcPr>
          <w:p w14:paraId="376A0BF5" w14:textId="77777777" w:rsidR="004F5F63" w:rsidRPr="004F5F63" w:rsidRDefault="004F5F63">
            <w:pPr>
              <w:pStyle w:val="BodyText"/>
              <w:rPr>
                <w:sz w:val="18"/>
                <w:szCs w:val="18"/>
              </w:rPr>
            </w:pPr>
            <w:r w:rsidRPr="004F5F63">
              <w:rPr>
                <w:sz w:val="18"/>
                <w:szCs w:val="18"/>
              </w:rPr>
              <w:t>Ukraine</w:t>
            </w:r>
          </w:p>
        </w:tc>
      </w:tr>
      <w:tr w:rsidR="004F5F63" w:rsidRPr="004F5F63" w14:paraId="7CF988E2" w14:textId="77777777" w:rsidTr="00383942">
        <w:tc>
          <w:tcPr>
            <w:tcW w:w="3138" w:type="dxa"/>
            <w:tcBorders>
              <w:top w:val="nil"/>
              <w:left w:val="single" w:sz="8" w:space="0" w:color="767171"/>
              <w:bottom w:val="single" w:sz="8" w:space="0" w:color="767171"/>
              <w:right w:val="single" w:sz="8" w:space="0" w:color="767171"/>
            </w:tcBorders>
            <w:shd w:val="clear" w:color="auto" w:fill="FFFFFF"/>
            <w:tcMar>
              <w:top w:w="0" w:type="dxa"/>
              <w:left w:w="108" w:type="dxa"/>
              <w:bottom w:w="0" w:type="dxa"/>
              <w:right w:w="108" w:type="dxa"/>
            </w:tcMar>
            <w:vAlign w:val="center"/>
            <w:hideMark/>
          </w:tcPr>
          <w:p w14:paraId="56E4FAAD" w14:textId="77777777" w:rsidR="004F5F63" w:rsidRPr="004F5F63" w:rsidRDefault="004F5F63">
            <w:pPr>
              <w:pStyle w:val="BodyText"/>
              <w:rPr>
                <w:sz w:val="18"/>
                <w:szCs w:val="18"/>
              </w:rPr>
            </w:pPr>
            <w:r w:rsidRPr="004F5F63">
              <w:rPr>
                <w:sz w:val="18"/>
                <w:szCs w:val="18"/>
              </w:rPr>
              <w:t>TSGEU.epam.com</w:t>
            </w:r>
          </w:p>
        </w:tc>
        <w:tc>
          <w:tcPr>
            <w:tcW w:w="2175" w:type="dxa"/>
            <w:tcBorders>
              <w:top w:val="nil"/>
              <w:left w:val="nil"/>
              <w:bottom w:val="single" w:sz="8" w:space="0" w:color="767171"/>
              <w:right w:val="single" w:sz="8" w:space="0" w:color="767171"/>
            </w:tcBorders>
            <w:shd w:val="clear" w:color="auto" w:fill="FFFFFF"/>
            <w:tcMar>
              <w:top w:w="0" w:type="dxa"/>
              <w:left w:w="108" w:type="dxa"/>
              <w:bottom w:w="0" w:type="dxa"/>
              <w:right w:w="108" w:type="dxa"/>
            </w:tcMar>
            <w:vAlign w:val="center"/>
            <w:hideMark/>
          </w:tcPr>
          <w:p w14:paraId="2971AD5E" w14:textId="77777777" w:rsidR="004F5F63" w:rsidRPr="004F5F63" w:rsidRDefault="004F5F63">
            <w:pPr>
              <w:pStyle w:val="BodyText"/>
              <w:rPr>
                <w:sz w:val="18"/>
                <w:szCs w:val="18"/>
              </w:rPr>
            </w:pPr>
            <w:r w:rsidRPr="004F5F63">
              <w:rPr>
                <w:sz w:val="18"/>
                <w:szCs w:val="18"/>
              </w:rPr>
              <w:t>Europe</w:t>
            </w:r>
          </w:p>
        </w:tc>
        <w:tc>
          <w:tcPr>
            <w:tcW w:w="4033" w:type="dxa"/>
            <w:tcBorders>
              <w:top w:val="nil"/>
              <w:left w:val="nil"/>
              <w:bottom w:val="single" w:sz="8" w:space="0" w:color="767171"/>
              <w:right w:val="single" w:sz="8" w:space="0" w:color="767171"/>
            </w:tcBorders>
            <w:shd w:val="clear" w:color="auto" w:fill="FFFFFF"/>
            <w:tcMar>
              <w:top w:w="0" w:type="dxa"/>
              <w:left w:w="108" w:type="dxa"/>
              <w:bottom w:w="0" w:type="dxa"/>
              <w:right w:w="108" w:type="dxa"/>
            </w:tcMar>
            <w:vAlign w:val="center"/>
            <w:hideMark/>
          </w:tcPr>
          <w:p w14:paraId="0914C5EB" w14:textId="77777777" w:rsidR="004F5F63" w:rsidRPr="004F5F63" w:rsidRDefault="004F5F63">
            <w:pPr>
              <w:pStyle w:val="BodyText"/>
              <w:rPr>
                <w:sz w:val="18"/>
                <w:szCs w:val="18"/>
              </w:rPr>
            </w:pPr>
            <w:r w:rsidRPr="004F5F63">
              <w:rPr>
                <w:sz w:val="18"/>
                <w:szCs w:val="18"/>
              </w:rPr>
              <w:t>Europe, other countries not listed</w:t>
            </w:r>
          </w:p>
        </w:tc>
      </w:tr>
      <w:tr w:rsidR="004F5F63" w:rsidRPr="004F5F63" w14:paraId="49C91C10" w14:textId="77777777" w:rsidTr="00383942">
        <w:tc>
          <w:tcPr>
            <w:tcW w:w="3138" w:type="dxa"/>
            <w:tcBorders>
              <w:top w:val="nil"/>
              <w:left w:val="single" w:sz="8" w:space="0" w:color="767171"/>
              <w:bottom w:val="single" w:sz="8" w:space="0" w:color="767171"/>
              <w:right w:val="single" w:sz="8" w:space="0" w:color="767171"/>
            </w:tcBorders>
            <w:tcMar>
              <w:top w:w="0" w:type="dxa"/>
              <w:left w:w="108" w:type="dxa"/>
              <w:bottom w:w="0" w:type="dxa"/>
              <w:right w:w="108" w:type="dxa"/>
            </w:tcMar>
            <w:vAlign w:val="center"/>
            <w:hideMark/>
          </w:tcPr>
          <w:p w14:paraId="0C052F01" w14:textId="77777777" w:rsidR="004F5F63" w:rsidRPr="004F5F63" w:rsidRDefault="004F5F63">
            <w:pPr>
              <w:pStyle w:val="BodyText"/>
              <w:rPr>
                <w:sz w:val="18"/>
                <w:szCs w:val="18"/>
              </w:rPr>
            </w:pPr>
            <w:r w:rsidRPr="004F5F63">
              <w:rPr>
                <w:sz w:val="18"/>
                <w:szCs w:val="18"/>
              </w:rPr>
              <w:t>TSGRU.epam.com</w:t>
            </w:r>
          </w:p>
        </w:tc>
        <w:tc>
          <w:tcPr>
            <w:tcW w:w="2175" w:type="dxa"/>
            <w:tcBorders>
              <w:top w:val="nil"/>
              <w:left w:val="nil"/>
              <w:bottom w:val="single" w:sz="8" w:space="0" w:color="767171"/>
              <w:right w:val="single" w:sz="8" w:space="0" w:color="767171"/>
            </w:tcBorders>
            <w:tcMar>
              <w:top w:w="0" w:type="dxa"/>
              <w:left w:w="108" w:type="dxa"/>
              <w:bottom w:w="0" w:type="dxa"/>
              <w:right w:w="108" w:type="dxa"/>
            </w:tcMar>
            <w:vAlign w:val="center"/>
            <w:hideMark/>
          </w:tcPr>
          <w:p w14:paraId="3DE8F83B" w14:textId="77777777" w:rsidR="004F5F63" w:rsidRPr="004F5F63" w:rsidRDefault="004F5F63">
            <w:pPr>
              <w:pStyle w:val="BodyText"/>
              <w:rPr>
                <w:sz w:val="18"/>
                <w:szCs w:val="18"/>
              </w:rPr>
            </w:pPr>
            <w:r w:rsidRPr="004F5F63">
              <w:rPr>
                <w:sz w:val="18"/>
                <w:szCs w:val="18"/>
              </w:rPr>
              <w:t>Russia</w:t>
            </w:r>
          </w:p>
        </w:tc>
        <w:tc>
          <w:tcPr>
            <w:tcW w:w="4033" w:type="dxa"/>
            <w:tcBorders>
              <w:top w:val="nil"/>
              <w:left w:val="nil"/>
              <w:bottom w:val="single" w:sz="8" w:space="0" w:color="767171"/>
              <w:right w:val="single" w:sz="8" w:space="0" w:color="767171"/>
            </w:tcBorders>
            <w:tcMar>
              <w:top w:w="0" w:type="dxa"/>
              <w:left w:w="108" w:type="dxa"/>
              <w:bottom w:w="0" w:type="dxa"/>
              <w:right w:w="108" w:type="dxa"/>
            </w:tcMar>
            <w:vAlign w:val="center"/>
            <w:hideMark/>
          </w:tcPr>
          <w:p w14:paraId="2D87B21F" w14:textId="77777777" w:rsidR="004F5F63" w:rsidRPr="004F5F63" w:rsidRDefault="004F5F63">
            <w:pPr>
              <w:pStyle w:val="BodyText"/>
              <w:rPr>
                <w:sz w:val="18"/>
                <w:szCs w:val="18"/>
              </w:rPr>
            </w:pPr>
            <w:r w:rsidRPr="004F5F63">
              <w:rPr>
                <w:sz w:val="18"/>
                <w:szCs w:val="18"/>
              </w:rPr>
              <w:t>Russia, Kazakhstan</w:t>
            </w:r>
          </w:p>
        </w:tc>
      </w:tr>
      <w:tr w:rsidR="004F5F63" w:rsidRPr="004F5F63" w14:paraId="6C05F0B8" w14:textId="77777777" w:rsidTr="00383942">
        <w:tc>
          <w:tcPr>
            <w:tcW w:w="3138" w:type="dxa"/>
            <w:tcBorders>
              <w:top w:val="nil"/>
              <w:left w:val="single" w:sz="8" w:space="0" w:color="767171"/>
              <w:bottom w:val="single" w:sz="8" w:space="0" w:color="767171"/>
              <w:right w:val="single" w:sz="8" w:space="0" w:color="767171"/>
            </w:tcBorders>
            <w:shd w:val="clear" w:color="auto" w:fill="FFFFFF"/>
            <w:tcMar>
              <w:top w:w="0" w:type="dxa"/>
              <w:left w:w="108" w:type="dxa"/>
              <w:bottom w:w="0" w:type="dxa"/>
              <w:right w:w="108" w:type="dxa"/>
            </w:tcMar>
            <w:vAlign w:val="center"/>
            <w:hideMark/>
          </w:tcPr>
          <w:p w14:paraId="4346729F" w14:textId="77777777" w:rsidR="004F5F63" w:rsidRPr="004F5F63" w:rsidRDefault="004F5F63">
            <w:pPr>
              <w:pStyle w:val="BodyText"/>
              <w:rPr>
                <w:sz w:val="18"/>
                <w:szCs w:val="18"/>
              </w:rPr>
            </w:pPr>
            <w:r w:rsidRPr="004F5F63">
              <w:rPr>
                <w:sz w:val="18"/>
                <w:szCs w:val="18"/>
              </w:rPr>
              <w:t>TSGUS.epam.com</w:t>
            </w:r>
          </w:p>
        </w:tc>
        <w:tc>
          <w:tcPr>
            <w:tcW w:w="2175" w:type="dxa"/>
            <w:tcBorders>
              <w:top w:val="nil"/>
              <w:left w:val="nil"/>
              <w:bottom w:val="single" w:sz="8" w:space="0" w:color="767171"/>
              <w:right w:val="single" w:sz="8" w:space="0" w:color="767171"/>
            </w:tcBorders>
            <w:shd w:val="clear" w:color="auto" w:fill="FFFFFF"/>
            <w:tcMar>
              <w:top w:w="0" w:type="dxa"/>
              <w:left w:w="108" w:type="dxa"/>
              <w:bottom w:w="0" w:type="dxa"/>
              <w:right w:w="108" w:type="dxa"/>
            </w:tcMar>
            <w:vAlign w:val="center"/>
            <w:hideMark/>
          </w:tcPr>
          <w:p w14:paraId="00A80B51" w14:textId="77777777" w:rsidR="004F5F63" w:rsidRPr="004F5F63" w:rsidRDefault="004F5F63">
            <w:pPr>
              <w:pStyle w:val="BodyText"/>
              <w:rPr>
                <w:sz w:val="18"/>
                <w:szCs w:val="18"/>
              </w:rPr>
            </w:pPr>
            <w:r w:rsidRPr="004F5F63">
              <w:rPr>
                <w:sz w:val="18"/>
                <w:szCs w:val="18"/>
              </w:rPr>
              <w:t>US</w:t>
            </w:r>
          </w:p>
        </w:tc>
        <w:tc>
          <w:tcPr>
            <w:tcW w:w="4033" w:type="dxa"/>
            <w:tcBorders>
              <w:top w:val="nil"/>
              <w:left w:val="nil"/>
              <w:bottom w:val="single" w:sz="8" w:space="0" w:color="767171"/>
              <w:right w:val="single" w:sz="8" w:space="0" w:color="767171"/>
            </w:tcBorders>
            <w:shd w:val="clear" w:color="auto" w:fill="FFFFFF"/>
            <w:tcMar>
              <w:top w:w="0" w:type="dxa"/>
              <w:left w:w="108" w:type="dxa"/>
              <w:bottom w:w="0" w:type="dxa"/>
              <w:right w:w="108" w:type="dxa"/>
            </w:tcMar>
            <w:vAlign w:val="center"/>
            <w:hideMark/>
          </w:tcPr>
          <w:p w14:paraId="49C6D5D4" w14:textId="77777777" w:rsidR="004F5F63" w:rsidRPr="004F5F63" w:rsidRDefault="004F5F63">
            <w:pPr>
              <w:pStyle w:val="BodyText"/>
              <w:rPr>
                <w:sz w:val="18"/>
                <w:szCs w:val="18"/>
              </w:rPr>
            </w:pPr>
            <w:r w:rsidRPr="004F5F63">
              <w:rPr>
                <w:sz w:val="18"/>
                <w:szCs w:val="18"/>
              </w:rPr>
              <w:t>US, Canada, Mexico</w:t>
            </w:r>
          </w:p>
        </w:tc>
      </w:tr>
      <w:tr w:rsidR="004F5F63" w:rsidRPr="004F5F63" w14:paraId="5803B5DE" w14:textId="77777777" w:rsidTr="00383942">
        <w:tc>
          <w:tcPr>
            <w:tcW w:w="3138" w:type="dxa"/>
            <w:tcBorders>
              <w:top w:val="nil"/>
              <w:left w:val="single" w:sz="8" w:space="0" w:color="767171"/>
              <w:bottom w:val="single" w:sz="8" w:space="0" w:color="auto"/>
              <w:right w:val="single" w:sz="8" w:space="0" w:color="767171"/>
            </w:tcBorders>
            <w:tcMar>
              <w:top w:w="0" w:type="dxa"/>
              <w:left w:w="108" w:type="dxa"/>
              <w:bottom w:w="0" w:type="dxa"/>
              <w:right w:w="108" w:type="dxa"/>
            </w:tcMar>
            <w:vAlign w:val="center"/>
            <w:hideMark/>
          </w:tcPr>
          <w:p w14:paraId="3AF0ABD2" w14:textId="77777777" w:rsidR="004F5F63" w:rsidRPr="004F5F63" w:rsidRDefault="004F5F63">
            <w:pPr>
              <w:pStyle w:val="BodyText"/>
              <w:rPr>
                <w:sz w:val="18"/>
                <w:szCs w:val="18"/>
              </w:rPr>
            </w:pPr>
            <w:r w:rsidRPr="004F5F63">
              <w:rPr>
                <w:sz w:val="18"/>
                <w:szCs w:val="18"/>
              </w:rPr>
              <w:t>TSGIN.epam.com</w:t>
            </w:r>
          </w:p>
        </w:tc>
        <w:tc>
          <w:tcPr>
            <w:tcW w:w="2175" w:type="dxa"/>
            <w:tcBorders>
              <w:top w:val="nil"/>
              <w:left w:val="nil"/>
              <w:bottom w:val="single" w:sz="8" w:space="0" w:color="auto"/>
              <w:right w:val="single" w:sz="8" w:space="0" w:color="767171"/>
            </w:tcBorders>
            <w:tcMar>
              <w:top w:w="0" w:type="dxa"/>
              <w:left w:w="108" w:type="dxa"/>
              <w:bottom w:w="0" w:type="dxa"/>
              <w:right w:w="108" w:type="dxa"/>
            </w:tcMar>
            <w:vAlign w:val="center"/>
            <w:hideMark/>
          </w:tcPr>
          <w:p w14:paraId="3DFC5D33" w14:textId="77777777" w:rsidR="004F5F63" w:rsidRPr="004F5F63" w:rsidRDefault="004F5F63">
            <w:pPr>
              <w:pStyle w:val="BodyText"/>
              <w:rPr>
                <w:sz w:val="18"/>
                <w:szCs w:val="18"/>
              </w:rPr>
            </w:pPr>
            <w:r w:rsidRPr="004F5F63">
              <w:rPr>
                <w:rFonts w:cs="Arial"/>
                <w:sz w:val="18"/>
                <w:szCs w:val="18"/>
              </w:rPr>
              <w:t>India</w:t>
            </w:r>
          </w:p>
        </w:tc>
        <w:tc>
          <w:tcPr>
            <w:tcW w:w="4033" w:type="dxa"/>
            <w:tcBorders>
              <w:top w:val="nil"/>
              <w:left w:val="nil"/>
              <w:bottom w:val="single" w:sz="8" w:space="0" w:color="auto"/>
              <w:right w:val="single" w:sz="8" w:space="0" w:color="767171"/>
            </w:tcBorders>
            <w:tcMar>
              <w:top w:w="0" w:type="dxa"/>
              <w:left w:w="108" w:type="dxa"/>
              <w:bottom w:w="0" w:type="dxa"/>
              <w:right w:w="108" w:type="dxa"/>
            </w:tcMar>
            <w:vAlign w:val="center"/>
            <w:hideMark/>
          </w:tcPr>
          <w:p w14:paraId="15903310" w14:textId="77777777" w:rsidR="004F5F63" w:rsidRPr="004F5F63" w:rsidRDefault="004F5F63">
            <w:pPr>
              <w:pStyle w:val="BodyText"/>
              <w:rPr>
                <w:sz w:val="18"/>
                <w:szCs w:val="18"/>
              </w:rPr>
            </w:pPr>
            <w:r w:rsidRPr="004F5F63">
              <w:rPr>
                <w:sz w:val="18"/>
                <w:szCs w:val="18"/>
              </w:rPr>
              <w:t>China, India</w:t>
            </w:r>
          </w:p>
        </w:tc>
      </w:tr>
      <w:tr w:rsidR="004F5F63" w:rsidRPr="004F5F63" w14:paraId="3671297D" w14:textId="77777777" w:rsidTr="00383942">
        <w:tc>
          <w:tcPr>
            <w:tcW w:w="9346" w:type="dxa"/>
            <w:gridSpan w:val="3"/>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2164E350" w14:textId="1626EBBE" w:rsidR="004F5F63" w:rsidRPr="004F5F63" w:rsidRDefault="004F5F63">
            <w:pPr>
              <w:pStyle w:val="BodyText"/>
              <w:jc w:val="center"/>
              <w:rPr>
                <w:b/>
                <w:bCs/>
                <w:sz w:val="18"/>
                <w:szCs w:val="18"/>
              </w:rPr>
            </w:pPr>
            <w:r w:rsidRPr="004F5F63">
              <w:rPr>
                <w:b/>
                <w:bCs/>
                <w:sz w:val="18"/>
                <w:szCs w:val="18"/>
              </w:rPr>
              <w:t>In case of troubles you can use any gateway with some degradation in performance</w:t>
            </w:r>
          </w:p>
        </w:tc>
      </w:tr>
    </w:tbl>
    <w:p w14:paraId="57C08681" w14:textId="77777777" w:rsidR="003B4FB9" w:rsidRDefault="003B4FB9" w:rsidP="003B4FB9">
      <w:pPr>
        <w:pStyle w:val="BodyText"/>
      </w:pPr>
    </w:p>
    <w:p w14:paraId="382B79B4" w14:textId="77777777" w:rsidR="00FB104B" w:rsidRDefault="00FB104B" w:rsidP="00281DD1">
      <w:pPr>
        <w:pStyle w:val="AppendixLevel1"/>
      </w:pPr>
      <w:bookmarkStart w:id="470" w:name="_Toc509414187"/>
      <w:r>
        <w:lastRenderedPageBreak/>
        <w:t>KEYS</w:t>
      </w:r>
      <w:bookmarkEnd w:id="470"/>
    </w:p>
    <w:p w14:paraId="1DEAF844" w14:textId="77777777" w:rsidR="00A34F6E" w:rsidRPr="00A34F6E" w:rsidRDefault="00A34F6E" w:rsidP="00A34F6E">
      <w:pPr>
        <w:pStyle w:val="ListParagraph"/>
        <w:keepNext/>
        <w:numPr>
          <w:ilvl w:val="0"/>
          <w:numId w:val="173"/>
        </w:numPr>
        <w:spacing w:before="240" w:beforeAutospacing="0" w:after="120" w:afterAutospacing="0"/>
        <w:rPr>
          <w:rFonts w:ascii="Arial Black" w:eastAsiaTheme="minorEastAsia" w:hAnsi="Arial Black" w:cstheme="minorBidi"/>
          <w:bCs/>
          <w:caps/>
          <w:vanish/>
          <w:color w:val="1A9CB0"/>
          <w:szCs w:val="22"/>
        </w:rPr>
      </w:pPr>
      <w:bookmarkStart w:id="471" w:name="_Toc448227910"/>
    </w:p>
    <w:p w14:paraId="576C7B66" w14:textId="77777777" w:rsidR="00A34F6E" w:rsidRPr="00A34F6E" w:rsidRDefault="00A34F6E" w:rsidP="00A34F6E">
      <w:pPr>
        <w:pStyle w:val="ListParagraph"/>
        <w:keepNext/>
        <w:numPr>
          <w:ilvl w:val="0"/>
          <w:numId w:val="173"/>
        </w:numPr>
        <w:spacing w:before="240" w:beforeAutospacing="0" w:after="120" w:afterAutospacing="0"/>
        <w:rPr>
          <w:rFonts w:ascii="Arial Black" w:eastAsiaTheme="minorEastAsia" w:hAnsi="Arial Black" w:cstheme="minorBidi"/>
          <w:bCs/>
          <w:caps/>
          <w:vanish/>
          <w:color w:val="1A9CB0"/>
          <w:szCs w:val="22"/>
        </w:rPr>
      </w:pPr>
    </w:p>
    <w:p w14:paraId="486DF3FB" w14:textId="5A430039" w:rsidR="00FB104B" w:rsidRPr="00B449B7" w:rsidRDefault="00FB104B" w:rsidP="009B2C2C">
      <w:pPr>
        <w:pStyle w:val="AppendixLevel2"/>
        <w:numPr>
          <w:ilvl w:val="1"/>
          <w:numId w:val="173"/>
        </w:numPr>
        <w:ind w:left="360"/>
      </w:pPr>
      <w:bookmarkStart w:id="472" w:name="_Toc509414188"/>
      <w:r w:rsidRPr="00B449B7">
        <w:t xml:space="preserve">L2TP VPN </w:t>
      </w:r>
      <w:bookmarkEnd w:id="471"/>
      <w:r w:rsidRPr="00B449B7">
        <w:t>Shared Secret</w:t>
      </w:r>
      <w:bookmarkEnd w:id="472"/>
    </w:p>
    <w:tbl>
      <w:tblPr>
        <w:tblStyle w:val="EPAM"/>
        <w:tblW w:w="0" w:type="auto"/>
        <w:tblLook w:val="04A0" w:firstRow="1" w:lastRow="0" w:firstColumn="1" w:lastColumn="0" w:noHBand="0" w:noVBand="1"/>
      </w:tblPr>
      <w:tblGrid>
        <w:gridCol w:w="3104"/>
        <w:gridCol w:w="2211"/>
      </w:tblGrid>
      <w:tr w:rsidR="00FB104B" w:rsidRPr="004F5F63" w14:paraId="1F9A3465" w14:textId="77777777" w:rsidTr="00FB104B">
        <w:trPr>
          <w:cnfStyle w:val="100000000000" w:firstRow="1" w:lastRow="0" w:firstColumn="0" w:lastColumn="0" w:oddVBand="0" w:evenVBand="0" w:oddHBand="0" w:evenHBand="0" w:firstRowFirstColumn="0" w:firstRowLastColumn="0" w:lastRowFirstColumn="0" w:lastRowLastColumn="0"/>
        </w:trPr>
        <w:tc>
          <w:tcPr>
            <w:tcW w:w="3104" w:type="dxa"/>
            <w:hideMark/>
          </w:tcPr>
          <w:p w14:paraId="53B347BC" w14:textId="77777777" w:rsidR="00FB104B" w:rsidRPr="004F5F63" w:rsidRDefault="00FB104B">
            <w:pPr>
              <w:pStyle w:val="BodyText"/>
              <w:rPr>
                <w:sz w:val="18"/>
              </w:rPr>
            </w:pPr>
            <w:r w:rsidRPr="004F5F63">
              <w:rPr>
                <w:sz w:val="18"/>
              </w:rPr>
              <w:t>VPN Server Address</w:t>
            </w:r>
          </w:p>
        </w:tc>
        <w:tc>
          <w:tcPr>
            <w:tcW w:w="2211" w:type="dxa"/>
            <w:hideMark/>
          </w:tcPr>
          <w:p w14:paraId="1FD3E8E4" w14:textId="77777777" w:rsidR="00FB104B" w:rsidRPr="004F5F63" w:rsidRDefault="00FB104B">
            <w:pPr>
              <w:pStyle w:val="BodyText"/>
              <w:rPr>
                <w:sz w:val="18"/>
              </w:rPr>
            </w:pPr>
            <w:r w:rsidRPr="004F5F63">
              <w:rPr>
                <w:sz w:val="18"/>
              </w:rPr>
              <w:t>Shared Secret</w:t>
            </w:r>
          </w:p>
        </w:tc>
      </w:tr>
      <w:tr w:rsidR="00FB104B" w:rsidRPr="004F5F63" w14:paraId="0871D153" w14:textId="77777777" w:rsidTr="00FB104B">
        <w:tc>
          <w:tcPr>
            <w:tcW w:w="3104" w:type="dxa"/>
            <w:tcBorders>
              <w:top w:val="single" w:sz="4" w:space="0" w:color="999999"/>
              <w:left w:val="single" w:sz="4" w:space="0" w:color="999999"/>
              <w:bottom w:val="single" w:sz="4" w:space="0" w:color="999999"/>
              <w:right w:val="single" w:sz="4" w:space="0" w:color="999999"/>
            </w:tcBorders>
            <w:hideMark/>
          </w:tcPr>
          <w:p w14:paraId="79D8B7B1" w14:textId="77777777" w:rsidR="00FB104B" w:rsidRPr="004F5F63" w:rsidRDefault="00FB104B">
            <w:pPr>
              <w:pStyle w:val="BodyText"/>
              <w:rPr>
                <w:sz w:val="18"/>
              </w:rPr>
            </w:pPr>
            <w:r w:rsidRPr="004F5F63">
              <w:rPr>
                <w:sz w:val="18"/>
              </w:rPr>
              <w:t>vpnbud.epam.com</w:t>
            </w:r>
          </w:p>
        </w:tc>
        <w:tc>
          <w:tcPr>
            <w:tcW w:w="2211" w:type="dxa"/>
            <w:tcBorders>
              <w:top w:val="single" w:sz="4" w:space="0" w:color="999999"/>
              <w:left w:val="single" w:sz="4" w:space="0" w:color="999999"/>
              <w:bottom w:val="single" w:sz="4" w:space="0" w:color="999999"/>
              <w:right w:val="single" w:sz="4" w:space="0" w:color="999999"/>
            </w:tcBorders>
            <w:hideMark/>
          </w:tcPr>
          <w:p w14:paraId="0A0BF990" w14:textId="77777777" w:rsidR="00FB104B" w:rsidRPr="004F5F63" w:rsidRDefault="00FB104B">
            <w:pPr>
              <w:pStyle w:val="BodyText"/>
              <w:rPr>
                <w:sz w:val="18"/>
              </w:rPr>
            </w:pPr>
            <w:proofErr w:type="gramStart"/>
            <w:r w:rsidRPr="004F5F63">
              <w:rPr>
                <w:sz w:val="18"/>
              </w:rPr>
              <w:t>VPNbud.EPAm.Com</w:t>
            </w:r>
            <w:proofErr w:type="gramEnd"/>
            <w:r w:rsidRPr="004F5F63">
              <w:rPr>
                <w:sz w:val="18"/>
              </w:rPr>
              <w:t xml:space="preserve"> </w:t>
            </w:r>
          </w:p>
        </w:tc>
      </w:tr>
      <w:tr w:rsidR="00FB104B" w:rsidRPr="004F5F63" w14:paraId="760F931A" w14:textId="77777777" w:rsidTr="00FB104B">
        <w:tc>
          <w:tcPr>
            <w:tcW w:w="3104" w:type="dxa"/>
            <w:tcBorders>
              <w:top w:val="single" w:sz="4" w:space="0" w:color="999999"/>
              <w:left w:val="single" w:sz="4" w:space="0" w:color="999999"/>
              <w:bottom w:val="single" w:sz="4" w:space="0" w:color="999999"/>
              <w:right w:val="single" w:sz="4" w:space="0" w:color="999999"/>
            </w:tcBorders>
            <w:hideMark/>
          </w:tcPr>
          <w:p w14:paraId="1177FF9F" w14:textId="77777777" w:rsidR="00FB104B" w:rsidRPr="004F5F63" w:rsidRDefault="00FB104B">
            <w:pPr>
              <w:pStyle w:val="BodyText"/>
              <w:rPr>
                <w:sz w:val="18"/>
              </w:rPr>
            </w:pPr>
            <w:r w:rsidRPr="004F5F63">
              <w:rPr>
                <w:sz w:val="18"/>
              </w:rPr>
              <w:t>vpniev.epam.com</w:t>
            </w:r>
          </w:p>
        </w:tc>
        <w:tc>
          <w:tcPr>
            <w:tcW w:w="2211" w:type="dxa"/>
            <w:tcBorders>
              <w:top w:val="single" w:sz="4" w:space="0" w:color="999999"/>
              <w:left w:val="single" w:sz="4" w:space="0" w:color="999999"/>
              <w:bottom w:val="single" w:sz="4" w:space="0" w:color="999999"/>
              <w:right w:val="single" w:sz="4" w:space="0" w:color="999999"/>
            </w:tcBorders>
            <w:hideMark/>
          </w:tcPr>
          <w:p w14:paraId="43963F84" w14:textId="77777777" w:rsidR="00FB104B" w:rsidRPr="004F5F63" w:rsidRDefault="00FB104B">
            <w:pPr>
              <w:pStyle w:val="BodyText"/>
              <w:rPr>
                <w:sz w:val="18"/>
              </w:rPr>
            </w:pPr>
            <w:proofErr w:type="gramStart"/>
            <w:r w:rsidRPr="004F5F63">
              <w:rPr>
                <w:sz w:val="18"/>
              </w:rPr>
              <w:t>VPNiev.EPAm.Com</w:t>
            </w:r>
            <w:proofErr w:type="gramEnd"/>
            <w:r w:rsidRPr="004F5F63">
              <w:rPr>
                <w:sz w:val="18"/>
              </w:rPr>
              <w:t xml:space="preserve"> </w:t>
            </w:r>
          </w:p>
        </w:tc>
      </w:tr>
      <w:tr w:rsidR="00FB104B" w:rsidRPr="004F5F63" w14:paraId="317D222A" w14:textId="77777777" w:rsidTr="00FB104B">
        <w:tc>
          <w:tcPr>
            <w:tcW w:w="3104" w:type="dxa"/>
            <w:tcBorders>
              <w:top w:val="single" w:sz="4" w:space="0" w:color="999999"/>
              <w:left w:val="single" w:sz="4" w:space="0" w:color="999999"/>
              <w:bottom w:val="single" w:sz="4" w:space="0" w:color="999999"/>
              <w:right w:val="single" w:sz="4" w:space="0" w:color="999999"/>
            </w:tcBorders>
            <w:hideMark/>
          </w:tcPr>
          <w:p w14:paraId="4E8B38B7" w14:textId="77777777" w:rsidR="00FB104B" w:rsidRPr="004F5F63" w:rsidRDefault="00FB104B">
            <w:pPr>
              <w:pStyle w:val="BodyText"/>
              <w:rPr>
                <w:sz w:val="18"/>
              </w:rPr>
            </w:pPr>
            <w:r w:rsidRPr="004F5F63">
              <w:rPr>
                <w:sz w:val="18"/>
              </w:rPr>
              <w:t>vpnmsq.epam.com</w:t>
            </w:r>
          </w:p>
        </w:tc>
        <w:tc>
          <w:tcPr>
            <w:tcW w:w="2211" w:type="dxa"/>
            <w:tcBorders>
              <w:top w:val="single" w:sz="4" w:space="0" w:color="999999"/>
              <w:left w:val="single" w:sz="4" w:space="0" w:color="999999"/>
              <w:bottom w:val="single" w:sz="4" w:space="0" w:color="999999"/>
              <w:right w:val="single" w:sz="4" w:space="0" w:color="999999"/>
            </w:tcBorders>
            <w:hideMark/>
          </w:tcPr>
          <w:p w14:paraId="4E0BB074" w14:textId="77777777" w:rsidR="00FB104B" w:rsidRPr="004F5F63" w:rsidRDefault="00FB104B">
            <w:pPr>
              <w:pStyle w:val="BodyText"/>
              <w:rPr>
                <w:sz w:val="18"/>
              </w:rPr>
            </w:pPr>
            <w:proofErr w:type="gramStart"/>
            <w:r w:rsidRPr="004F5F63">
              <w:rPr>
                <w:sz w:val="18"/>
              </w:rPr>
              <w:t>VPNmsq.EPAm.Com</w:t>
            </w:r>
            <w:proofErr w:type="gramEnd"/>
          </w:p>
        </w:tc>
      </w:tr>
      <w:tr w:rsidR="00FB104B" w:rsidRPr="004F5F63" w14:paraId="6BCF24F0" w14:textId="77777777" w:rsidTr="00FB104B">
        <w:tc>
          <w:tcPr>
            <w:tcW w:w="3104" w:type="dxa"/>
            <w:tcBorders>
              <w:top w:val="single" w:sz="4" w:space="0" w:color="999999"/>
              <w:left w:val="single" w:sz="4" w:space="0" w:color="999999"/>
              <w:bottom w:val="single" w:sz="4" w:space="0" w:color="999999"/>
              <w:right w:val="single" w:sz="4" w:space="0" w:color="999999"/>
            </w:tcBorders>
            <w:hideMark/>
          </w:tcPr>
          <w:p w14:paraId="28947ECD" w14:textId="77777777" w:rsidR="00FB104B" w:rsidRPr="004F5F63" w:rsidRDefault="00FB104B">
            <w:pPr>
              <w:pStyle w:val="BodyText"/>
              <w:rPr>
                <w:sz w:val="18"/>
              </w:rPr>
            </w:pPr>
            <w:r w:rsidRPr="004F5F63">
              <w:rPr>
                <w:sz w:val="18"/>
              </w:rPr>
              <w:t>vpnmsk.epam.com</w:t>
            </w:r>
          </w:p>
        </w:tc>
        <w:tc>
          <w:tcPr>
            <w:tcW w:w="2211" w:type="dxa"/>
            <w:tcBorders>
              <w:top w:val="single" w:sz="4" w:space="0" w:color="999999"/>
              <w:left w:val="single" w:sz="4" w:space="0" w:color="999999"/>
              <w:bottom w:val="single" w:sz="4" w:space="0" w:color="999999"/>
              <w:right w:val="single" w:sz="4" w:space="0" w:color="999999"/>
            </w:tcBorders>
            <w:hideMark/>
          </w:tcPr>
          <w:p w14:paraId="63D13445" w14:textId="77777777" w:rsidR="00FB104B" w:rsidRPr="004F5F63" w:rsidRDefault="00FB104B">
            <w:pPr>
              <w:pStyle w:val="BodyText"/>
              <w:rPr>
                <w:sz w:val="18"/>
              </w:rPr>
            </w:pPr>
            <w:proofErr w:type="gramStart"/>
            <w:r w:rsidRPr="004F5F63">
              <w:rPr>
                <w:sz w:val="18"/>
              </w:rPr>
              <w:t>VPNmsk.EPAm.Com</w:t>
            </w:r>
            <w:proofErr w:type="gramEnd"/>
            <w:r w:rsidRPr="004F5F63">
              <w:rPr>
                <w:sz w:val="18"/>
              </w:rPr>
              <w:t xml:space="preserve"> </w:t>
            </w:r>
          </w:p>
        </w:tc>
      </w:tr>
      <w:tr w:rsidR="00FB104B" w:rsidRPr="004F5F63" w14:paraId="1690EF87" w14:textId="77777777" w:rsidTr="00FB104B">
        <w:tc>
          <w:tcPr>
            <w:tcW w:w="3104" w:type="dxa"/>
            <w:tcBorders>
              <w:top w:val="single" w:sz="4" w:space="0" w:color="999999"/>
              <w:left w:val="single" w:sz="4" w:space="0" w:color="999999"/>
              <w:bottom w:val="single" w:sz="4" w:space="0" w:color="999999"/>
              <w:right w:val="single" w:sz="4" w:space="0" w:color="999999"/>
            </w:tcBorders>
            <w:hideMark/>
          </w:tcPr>
          <w:p w14:paraId="04C8FE48" w14:textId="77777777" w:rsidR="00FB104B" w:rsidRPr="004F5F63" w:rsidRDefault="00FB104B">
            <w:pPr>
              <w:pStyle w:val="BodyText"/>
              <w:rPr>
                <w:sz w:val="18"/>
              </w:rPr>
            </w:pPr>
            <w:r w:rsidRPr="004F5F63">
              <w:rPr>
                <w:sz w:val="18"/>
              </w:rPr>
              <w:t>vpnpct.epam.com</w:t>
            </w:r>
          </w:p>
        </w:tc>
        <w:tc>
          <w:tcPr>
            <w:tcW w:w="2211" w:type="dxa"/>
            <w:tcBorders>
              <w:top w:val="single" w:sz="4" w:space="0" w:color="999999"/>
              <w:left w:val="single" w:sz="4" w:space="0" w:color="999999"/>
              <w:bottom w:val="single" w:sz="4" w:space="0" w:color="999999"/>
              <w:right w:val="single" w:sz="4" w:space="0" w:color="999999"/>
            </w:tcBorders>
            <w:hideMark/>
          </w:tcPr>
          <w:p w14:paraId="2DCFC3A2" w14:textId="77777777" w:rsidR="00FB104B" w:rsidRPr="004F5F63" w:rsidRDefault="00FB104B">
            <w:pPr>
              <w:pStyle w:val="BodyText"/>
              <w:rPr>
                <w:sz w:val="18"/>
              </w:rPr>
            </w:pPr>
            <w:proofErr w:type="gramStart"/>
            <w:r w:rsidRPr="004F5F63">
              <w:rPr>
                <w:sz w:val="18"/>
              </w:rPr>
              <w:t>VPNpct.EPAm.Com</w:t>
            </w:r>
            <w:proofErr w:type="gramEnd"/>
            <w:r w:rsidRPr="004F5F63">
              <w:rPr>
                <w:sz w:val="18"/>
              </w:rPr>
              <w:t xml:space="preserve"> </w:t>
            </w:r>
          </w:p>
        </w:tc>
      </w:tr>
      <w:tr w:rsidR="00FB104B" w:rsidRPr="004F5F63" w14:paraId="13E933F5" w14:textId="77777777" w:rsidTr="00FB104B">
        <w:tc>
          <w:tcPr>
            <w:tcW w:w="3104" w:type="dxa"/>
            <w:tcBorders>
              <w:top w:val="single" w:sz="4" w:space="0" w:color="999999"/>
              <w:left w:val="single" w:sz="4" w:space="0" w:color="999999"/>
              <w:bottom w:val="single" w:sz="4" w:space="0" w:color="999999"/>
              <w:right w:val="single" w:sz="4" w:space="0" w:color="999999"/>
            </w:tcBorders>
            <w:hideMark/>
          </w:tcPr>
          <w:p w14:paraId="5141C112" w14:textId="77777777" w:rsidR="00FB104B" w:rsidRPr="004F5F63" w:rsidRDefault="00FB104B">
            <w:pPr>
              <w:pStyle w:val="BodyText"/>
              <w:rPr>
                <w:sz w:val="18"/>
              </w:rPr>
            </w:pPr>
            <w:r w:rsidRPr="004F5F63">
              <w:rPr>
                <w:sz w:val="18"/>
              </w:rPr>
              <w:t>vpnkar.epam.com</w:t>
            </w:r>
          </w:p>
        </w:tc>
        <w:tc>
          <w:tcPr>
            <w:tcW w:w="2211" w:type="dxa"/>
            <w:tcBorders>
              <w:top w:val="single" w:sz="4" w:space="0" w:color="999999"/>
              <w:left w:val="single" w:sz="4" w:space="0" w:color="999999"/>
              <w:bottom w:val="single" w:sz="4" w:space="0" w:color="999999"/>
              <w:right w:val="single" w:sz="4" w:space="0" w:color="999999"/>
            </w:tcBorders>
            <w:hideMark/>
          </w:tcPr>
          <w:p w14:paraId="62989DC3" w14:textId="77777777" w:rsidR="00FB104B" w:rsidRPr="004F5F63" w:rsidRDefault="00FB104B">
            <w:pPr>
              <w:pStyle w:val="BodyText"/>
              <w:rPr>
                <w:sz w:val="18"/>
              </w:rPr>
            </w:pPr>
            <w:proofErr w:type="gramStart"/>
            <w:r w:rsidRPr="004F5F63">
              <w:rPr>
                <w:sz w:val="18"/>
              </w:rPr>
              <w:t>VPNkar.EPAm.Com</w:t>
            </w:r>
            <w:proofErr w:type="gramEnd"/>
          </w:p>
        </w:tc>
      </w:tr>
    </w:tbl>
    <w:p w14:paraId="1C16B66D" w14:textId="77777777" w:rsidR="003B4FB9" w:rsidRDefault="003B4FB9" w:rsidP="003B4FB9">
      <w:pPr>
        <w:pStyle w:val="BodyText"/>
      </w:pPr>
    </w:p>
    <w:p w14:paraId="42479A18" w14:textId="77777777" w:rsidR="003B4FB9" w:rsidRPr="005B60C1" w:rsidRDefault="003B4FB9" w:rsidP="003B4FB9">
      <w:pPr>
        <w:pStyle w:val="BodyText"/>
      </w:pPr>
    </w:p>
    <w:p w14:paraId="4FEF61B6" w14:textId="77777777" w:rsidR="003B4FB9" w:rsidRPr="0042056B" w:rsidRDefault="003B4FB9" w:rsidP="003B4FB9">
      <w:pPr>
        <w:pStyle w:val="BodyText"/>
      </w:pPr>
    </w:p>
    <w:p w14:paraId="2D845889" w14:textId="77777777" w:rsidR="003B4FB9" w:rsidRDefault="003B4FB9" w:rsidP="003B4FB9">
      <w:pPr>
        <w:widowControl/>
        <w:spacing w:line="240" w:lineRule="auto"/>
        <w:rPr>
          <w:rFonts w:ascii="Trebuchet MS" w:hAnsi="Trebuchet MS"/>
          <w:color w:val="464547"/>
        </w:rPr>
      </w:pPr>
      <w:r>
        <w:br w:type="page"/>
      </w:r>
    </w:p>
    <w:tbl>
      <w:tblPr>
        <w:tblStyle w:val="TableEPAM"/>
        <w:tblW w:w="4887" w:type="pct"/>
        <w:tblInd w:w="108" w:type="dxa"/>
        <w:tblLook w:val="04A0" w:firstRow="1" w:lastRow="0" w:firstColumn="1" w:lastColumn="0" w:noHBand="0" w:noVBand="1"/>
      </w:tblPr>
      <w:tblGrid>
        <w:gridCol w:w="632"/>
        <w:gridCol w:w="2514"/>
        <w:gridCol w:w="1842"/>
        <w:gridCol w:w="1277"/>
        <w:gridCol w:w="1559"/>
        <w:gridCol w:w="1312"/>
      </w:tblGrid>
      <w:tr w:rsidR="003B4FB9" w:rsidRPr="00DA6CF4" w14:paraId="04F302B1" w14:textId="77777777" w:rsidTr="004F2B6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6"/>
          </w:tcPr>
          <w:p w14:paraId="49455C4E" w14:textId="77777777" w:rsidR="003B4FB9" w:rsidRPr="00E55D3B" w:rsidRDefault="003B4FB9" w:rsidP="00FE4273">
            <w:pPr>
              <w:rPr>
                <w:rFonts w:ascii="Trebuchet MS" w:hAnsi="Trebuchet MS"/>
                <w:sz w:val="18"/>
                <w:szCs w:val="18"/>
              </w:rPr>
            </w:pPr>
            <w:r w:rsidRPr="00E55D3B">
              <w:rPr>
                <w:rFonts w:ascii="Trebuchet MS" w:hAnsi="Trebuchet MS"/>
                <w:sz w:val="18"/>
                <w:szCs w:val="18"/>
              </w:rPr>
              <w:lastRenderedPageBreak/>
              <w:t>REVISION HISTORY</w:t>
            </w:r>
          </w:p>
        </w:tc>
      </w:tr>
      <w:tr w:rsidR="003B4FB9" w:rsidRPr="00DA6CF4" w14:paraId="1B7BFC70" w14:textId="77777777" w:rsidTr="004F2B6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6" w:type="pct"/>
            <w:vMerge w:val="restart"/>
          </w:tcPr>
          <w:p w14:paraId="79BAF86B"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Ver.</w:t>
            </w:r>
          </w:p>
        </w:tc>
        <w:tc>
          <w:tcPr>
            <w:tcW w:w="1376" w:type="pct"/>
            <w:vMerge w:val="restart"/>
          </w:tcPr>
          <w:p w14:paraId="14D922F3" w14:textId="77777777" w:rsidR="003B4FB9" w:rsidRPr="00E55D3B" w:rsidRDefault="003B4FB9" w:rsidP="00FE4273">
            <w:pPr>
              <w:cnfStyle w:val="100000000000" w:firstRow="1" w:lastRow="0" w:firstColumn="0" w:lastColumn="0" w:oddVBand="0" w:evenVBand="0" w:oddHBand="0"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Description of Change</w:t>
            </w:r>
          </w:p>
        </w:tc>
        <w:tc>
          <w:tcPr>
            <w:tcW w:w="1008" w:type="pct"/>
            <w:vMerge w:val="restart"/>
          </w:tcPr>
          <w:p w14:paraId="691E8457" w14:textId="77777777" w:rsidR="003B4FB9" w:rsidRPr="00E55D3B" w:rsidRDefault="003B4FB9" w:rsidP="00FE4273">
            <w:pPr>
              <w:cnfStyle w:val="100000000000" w:firstRow="1" w:lastRow="0" w:firstColumn="0" w:lastColumn="0" w:oddVBand="0" w:evenVBand="0" w:oddHBand="0"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Author</w:t>
            </w:r>
          </w:p>
        </w:tc>
        <w:tc>
          <w:tcPr>
            <w:tcW w:w="699" w:type="pct"/>
            <w:vMerge w:val="restart"/>
          </w:tcPr>
          <w:p w14:paraId="52C7E30F" w14:textId="77777777" w:rsidR="003B4FB9" w:rsidRPr="00E55D3B" w:rsidRDefault="003B4FB9" w:rsidP="00FE4273">
            <w:pPr>
              <w:cnfStyle w:val="100000000000" w:firstRow="1" w:lastRow="0" w:firstColumn="0" w:lastColumn="0" w:oddVBand="0" w:evenVBand="0" w:oddHBand="0"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Date</w:t>
            </w:r>
          </w:p>
        </w:tc>
        <w:tc>
          <w:tcPr>
            <w:tcW w:w="1571" w:type="pct"/>
            <w:gridSpan w:val="2"/>
          </w:tcPr>
          <w:p w14:paraId="595E8E0A" w14:textId="77777777" w:rsidR="003B4FB9" w:rsidRPr="00E55D3B" w:rsidRDefault="003B4FB9" w:rsidP="00FE4273">
            <w:pPr>
              <w:cnfStyle w:val="100000000000" w:firstRow="1" w:lastRow="0" w:firstColumn="0" w:lastColumn="0" w:oddVBand="0" w:evenVBand="0" w:oddHBand="0"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Approved</w:t>
            </w:r>
          </w:p>
        </w:tc>
      </w:tr>
      <w:tr w:rsidR="003B4FB9" w:rsidRPr="00DA6CF4" w14:paraId="2FF04DBB" w14:textId="77777777" w:rsidTr="004F2B6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6" w:type="pct"/>
            <w:vMerge/>
          </w:tcPr>
          <w:p w14:paraId="7E901041" w14:textId="77777777" w:rsidR="003B4FB9" w:rsidRPr="00E55D3B" w:rsidRDefault="003B4FB9" w:rsidP="00FE4273">
            <w:pPr>
              <w:rPr>
                <w:rFonts w:ascii="Trebuchet MS" w:hAnsi="Trebuchet MS"/>
                <w:sz w:val="18"/>
                <w:szCs w:val="18"/>
              </w:rPr>
            </w:pPr>
          </w:p>
        </w:tc>
        <w:tc>
          <w:tcPr>
            <w:tcW w:w="1376" w:type="pct"/>
            <w:vMerge/>
          </w:tcPr>
          <w:p w14:paraId="77CC76F6" w14:textId="77777777" w:rsidR="003B4FB9" w:rsidRPr="00E55D3B" w:rsidRDefault="003B4FB9" w:rsidP="00FE4273">
            <w:pPr>
              <w:cnfStyle w:val="100000000000" w:firstRow="1" w:lastRow="0" w:firstColumn="0" w:lastColumn="0" w:oddVBand="0" w:evenVBand="0" w:oddHBand="0" w:evenHBand="0" w:firstRowFirstColumn="0" w:firstRowLastColumn="0" w:lastRowFirstColumn="0" w:lastRowLastColumn="0"/>
              <w:rPr>
                <w:rFonts w:ascii="Trebuchet MS" w:hAnsi="Trebuchet MS"/>
                <w:sz w:val="18"/>
                <w:szCs w:val="18"/>
              </w:rPr>
            </w:pPr>
          </w:p>
        </w:tc>
        <w:tc>
          <w:tcPr>
            <w:tcW w:w="1008" w:type="pct"/>
            <w:vMerge/>
          </w:tcPr>
          <w:p w14:paraId="79FCA430" w14:textId="77777777" w:rsidR="003B4FB9" w:rsidRPr="00E55D3B" w:rsidRDefault="003B4FB9" w:rsidP="00FE4273">
            <w:pPr>
              <w:cnfStyle w:val="100000000000" w:firstRow="1" w:lastRow="0" w:firstColumn="0" w:lastColumn="0" w:oddVBand="0" w:evenVBand="0" w:oddHBand="0" w:evenHBand="0" w:firstRowFirstColumn="0" w:firstRowLastColumn="0" w:lastRowFirstColumn="0" w:lastRowLastColumn="0"/>
              <w:rPr>
                <w:rFonts w:ascii="Trebuchet MS" w:hAnsi="Trebuchet MS"/>
                <w:sz w:val="18"/>
                <w:szCs w:val="18"/>
              </w:rPr>
            </w:pPr>
          </w:p>
        </w:tc>
        <w:tc>
          <w:tcPr>
            <w:tcW w:w="699" w:type="pct"/>
            <w:vMerge/>
          </w:tcPr>
          <w:p w14:paraId="6C33CA22" w14:textId="77777777" w:rsidR="003B4FB9" w:rsidRPr="00E55D3B" w:rsidRDefault="003B4FB9" w:rsidP="00FE4273">
            <w:pPr>
              <w:cnfStyle w:val="100000000000" w:firstRow="1" w:lastRow="0" w:firstColumn="0" w:lastColumn="0" w:oddVBand="0" w:evenVBand="0" w:oddHBand="0" w:evenHBand="0" w:firstRowFirstColumn="0" w:firstRowLastColumn="0" w:lastRowFirstColumn="0" w:lastRowLastColumn="0"/>
              <w:rPr>
                <w:rFonts w:ascii="Trebuchet MS" w:hAnsi="Trebuchet MS"/>
                <w:sz w:val="18"/>
                <w:szCs w:val="18"/>
              </w:rPr>
            </w:pPr>
          </w:p>
        </w:tc>
        <w:tc>
          <w:tcPr>
            <w:tcW w:w="853" w:type="pct"/>
          </w:tcPr>
          <w:p w14:paraId="19DE6E91" w14:textId="77777777" w:rsidR="003B4FB9" w:rsidRPr="00E55D3B" w:rsidRDefault="003B4FB9" w:rsidP="00FE4273">
            <w:pPr>
              <w:cnfStyle w:val="100000000000" w:firstRow="1" w:lastRow="0" w:firstColumn="0" w:lastColumn="0" w:oddVBand="0" w:evenVBand="0" w:oddHBand="0"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Name</w:t>
            </w:r>
          </w:p>
        </w:tc>
        <w:tc>
          <w:tcPr>
            <w:tcW w:w="718" w:type="pct"/>
          </w:tcPr>
          <w:p w14:paraId="05448007" w14:textId="77777777" w:rsidR="003B4FB9" w:rsidRPr="00E55D3B" w:rsidRDefault="003B4FB9" w:rsidP="00FE4273">
            <w:pPr>
              <w:cnfStyle w:val="100000000000" w:firstRow="1" w:lastRow="0" w:firstColumn="0" w:lastColumn="0" w:oddVBand="0" w:evenVBand="0" w:oddHBand="0"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Effective Date</w:t>
            </w:r>
          </w:p>
        </w:tc>
      </w:tr>
      <w:tr w:rsidR="003B4FB9" w:rsidRPr="00DA6CF4" w14:paraId="641B95BE"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30E2D9D3"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0.1</w:t>
            </w:r>
          </w:p>
        </w:tc>
        <w:tc>
          <w:tcPr>
            <w:tcW w:w="1376" w:type="pct"/>
            <w:vAlign w:val="top"/>
          </w:tcPr>
          <w:p w14:paraId="09CB33CB"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Transferred into the new template</w:t>
            </w:r>
          </w:p>
        </w:tc>
        <w:tc>
          <w:tcPr>
            <w:tcW w:w="1008" w:type="pct"/>
            <w:vAlign w:val="top"/>
          </w:tcPr>
          <w:p w14:paraId="538EB8CE"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Zoya </w:t>
            </w:r>
            <w:proofErr w:type="spellStart"/>
            <w:r w:rsidRPr="00E55D3B">
              <w:rPr>
                <w:rFonts w:ascii="Trebuchet MS" w:hAnsi="Trebuchet MS"/>
                <w:sz w:val="18"/>
                <w:szCs w:val="18"/>
              </w:rPr>
              <w:t>Bialiankina</w:t>
            </w:r>
            <w:proofErr w:type="spellEnd"/>
          </w:p>
        </w:tc>
        <w:tc>
          <w:tcPr>
            <w:tcW w:w="699" w:type="pct"/>
            <w:vAlign w:val="top"/>
          </w:tcPr>
          <w:p w14:paraId="25548A4F"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31-Oct-2005</w:t>
            </w:r>
          </w:p>
        </w:tc>
        <w:tc>
          <w:tcPr>
            <w:tcW w:w="853" w:type="pct"/>
            <w:vAlign w:val="top"/>
          </w:tcPr>
          <w:p w14:paraId="374AB983"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vAlign w:val="top"/>
          </w:tcPr>
          <w:p w14:paraId="48BBB500"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DA6CF4" w14:paraId="7F524B45"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114C8493"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0.2</w:t>
            </w:r>
          </w:p>
        </w:tc>
        <w:tc>
          <w:tcPr>
            <w:tcW w:w="1376" w:type="pct"/>
            <w:vAlign w:val="top"/>
          </w:tcPr>
          <w:p w14:paraId="3F86BA1E"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Reviewed and updated</w:t>
            </w:r>
          </w:p>
        </w:tc>
        <w:tc>
          <w:tcPr>
            <w:tcW w:w="1008" w:type="pct"/>
            <w:vAlign w:val="top"/>
          </w:tcPr>
          <w:p w14:paraId="2E9EEC03"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Vasili </w:t>
            </w:r>
            <w:proofErr w:type="spellStart"/>
            <w:r w:rsidRPr="00E55D3B">
              <w:rPr>
                <w:rFonts w:ascii="Trebuchet MS" w:hAnsi="Trebuchet MS"/>
                <w:sz w:val="18"/>
                <w:szCs w:val="18"/>
              </w:rPr>
              <w:t>Hronski</w:t>
            </w:r>
            <w:proofErr w:type="spellEnd"/>
          </w:p>
        </w:tc>
        <w:tc>
          <w:tcPr>
            <w:tcW w:w="699" w:type="pct"/>
            <w:vAlign w:val="top"/>
          </w:tcPr>
          <w:p w14:paraId="21D10423"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14-Nov-2005</w:t>
            </w:r>
          </w:p>
        </w:tc>
        <w:tc>
          <w:tcPr>
            <w:tcW w:w="853" w:type="pct"/>
            <w:vAlign w:val="top"/>
          </w:tcPr>
          <w:p w14:paraId="6A986C68"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vAlign w:val="top"/>
          </w:tcPr>
          <w:p w14:paraId="7483CCBC"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DA6CF4" w14:paraId="11B9E10C"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131E8364"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0.3</w:t>
            </w:r>
          </w:p>
        </w:tc>
        <w:tc>
          <w:tcPr>
            <w:tcW w:w="1376" w:type="pct"/>
            <w:vAlign w:val="top"/>
          </w:tcPr>
          <w:p w14:paraId="14A34768"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Reviewed</w:t>
            </w:r>
          </w:p>
        </w:tc>
        <w:tc>
          <w:tcPr>
            <w:tcW w:w="1008" w:type="pct"/>
            <w:vAlign w:val="top"/>
          </w:tcPr>
          <w:p w14:paraId="56F71D79"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Tamas Kohegyi</w:t>
            </w:r>
          </w:p>
        </w:tc>
        <w:tc>
          <w:tcPr>
            <w:tcW w:w="699" w:type="pct"/>
            <w:vAlign w:val="top"/>
          </w:tcPr>
          <w:p w14:paraId="613289BD"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27-Jan-2006</w:t>
            </w:r>
          </w:p>
        </w:tc>
        <w:tc>
          <w:tcPr>
            <w:tcW w:w="853" w:type="pct"/>
            <w:vAlign w:val="top"/>
          </w:tcPr>
          <w:p w14:paraId="6ADB0F3E"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vAlign w:val="top"/>
          </w:tcPr>
          <w:p w14:paraId="70E4B9D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DA6CF4" w14:paraId="3CEAC5FE"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22FB338C"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0.4</w:t>
            </w:r>
          </w:p>
        </w:tc>
        <w:tc>
          <w:tcPr>
            <w:tcW w:w="1376" w:type="pct"/>
            <w:vAlign w:val="top"/>
          </w:tcPr>
          <w:p w14:paraId="19F53F74"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Reviewed, updated with Valery </w:t>
            </w:r>
            <w:proofErr w:type="spellStart"/>
            <w:r w:rsidRPr="00E55D3B">
              <w:rPr>
                <w:rFonts w:ascii="Trebuchet MS" w:hAnsi="Trebuchet MS"/>
                <w:sz w:val="18"/>
                <w:szCs w:val="18"/>
              </w:rPr>
              <w:t>Maliutsin’s</w:t>
            </w:r>
            <w:proofErr w:type="spellEnd"/>
            <w:r w:rsidRPr="00E55D3B">
              <w:rPr>
                <w:rFonts w:ascii="Trebuchet MS" w:hAnsi="Trebuchet MS"/>
                <w:sz w:val="18"/>
                <w:szCs w:val="18"/>
              </w:rPr>
              <w:t xml:space="preserve"> correction.</w:t>
            </w:r>
          </w:p>
        </w:tc>
        <w:tc>
          <w:tcPr>
            <w:tcW w:w="1008" w:type="pct"/>
            <w:vAlign w:val="top"/>
          </w:tcPr>
          <w:p w14:paraId="70900474"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Tamas Kohegyi</w:t>
            </w:r>
          </w:p>
        </w:tc>
        <w:tc>
          <w:tcPr>
            <w:tcW w:w="699" w:type="pct"/>
            <w:vAlign w:val="top"/>
          </w:tcPr>
          <w:p w14:paraId="6007C2A3"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10-Apr-2006</w:t>
            </w:r>
          </w:p>
        </w:tc>
        <w:tc>
          <w:tcPr>
            <w:tcW w:w="853" w:type="pct"/>
            <w:vAlign w:val="top"/>
          </w:tcPr>
          <w:p w14:paraId="24C2C1A8"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vAlign w:val="top"/>
          </w:tcPr>
          <w:p w14:paraId="5E8C06B9"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DA6CF4" w14:paraId="0515B636"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15BA7280"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1.0</w:t>
            </w:r>
          </w:p>
        </w:tc>
        <w:tc>
          <w:tcPr>
            <w:tcW w:w="1376" w:type="pct"/>
            <w:vAlign w:val="top"/>
          </w:tcPr>
          <w:p w14:paraId="2CC7481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Updated and Reviewed</w:t>
            </w:r>
          </w:p>
        </w:tc>
        <w:tc>
          <w:tcPr>
            <w:tcW w:w="1008" w:type="pct"/>
            <w:vAlign w:val="top"/>
          </w:tcPr>
          <w:p w14:paraId="74250E37"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Balazs Fejes1</w:t>
            </w:r>
          </w:p>
        </w:tc>
        <w:tc>
          <w:tcPr>
            <w:tcW w:w="699" w:type="pct"/>
            <w:vAlign w:val="top"/>
          </w:tcPr>
          <w:p w14:paraId="4C9F43D9"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10-Apr-2006</w:t>
            </w:r>
          </w:p>
        </w:tc>
        <w:tc>
          <w:tcPr>
            <w:tcW w:w="853" w:type="pct"/>
            <w:vAlign w:val="top"/>
          </w:tcPr>
          <w:p w14:paraId="14FABD0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Balazs Fejes1</w:t>
            </w:r>
          </w:p>
        </w:tc>
        <w:tc>
          <w:tcPr>
            <w:tcW w:w="718" w:type="pct"/>
            <w:vAlign w:val="top"/>
          </w:tcPr>
          <w:p w14:paraId="72320C7B"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10-Apr-2006</w:t>
            </w:r>
          </w:p>
        </w:tc>
      </w:tr>
      <w:tr w:rsidR="003B4FB9" w:rsidRPr="00DA6CF4" w14:paraId="59071046"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2CFBDBE8"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w:t>
            </w:r>
          </w:p>
        </w:tc>
        <w:tc>
          <w:tcPr>
            <w:tcW w:w="1376" w:type="pct"/>
            <w:vAlign w:val="top"/>
          </w:tcPr>
          <w:p w14:paraId="55302627"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VPN setting for Kyiv and St. Petersburg offices were added</w:t>
            </w:r>
          </w:p>
        </w:tc>
        <w:tc>
          <w:tcPr>
            <w:tcW w:w="1008" w:type="pct"/>
            <w:vAlign w:val="top"/>
          </w:tcPr>
          <w:p w14:paraId="33347BF6"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Zoya </w:t>
            </w:r>
            <w:proofErr w:type="spellStart"/>
            <w:r w:rsidRPr="00E55D3B">
              <w:rPr>
                <w:rFonts w:ascii="Trebuchet MS" w:hAnsi="Trebuchet MS"/>
                <w:sz w:val="18"/>
                <w:szCs w:val="18"/>
              </w:rPr>
              <w:t>Bialiankina</w:t>
            </w:r>
            <w:proofErr w:type="spellEnd"/>
          </w:p>
        </w:tc>
        <w:tc>
          <w:tcPr>
            <w:tcW w:w="699" w:type="pct"/>
            <w:vAlign w:val="top"/>
          </w:tcPr>
          <w:p w14:paraId="7F846561"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17-Jul-2006</w:t>
            </w:r>
          </w:p>
        </w:tc>
        <w:tc>
          <w:tcPr>
            <w:tcW w:w="853" w:type="pct"/>
            <w:vAlign w:val="top"/>
          </w:tcPr>
          <w:p w14:paraId="1532325A"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Tamas Kohegyi</w:t>
            </w:r>
          </w:p>
        </w:tc>
        <w:tc>
          <w:tcPr>
            <w:tcW w:w="718" w:type="pct"/>
            <w:vAlign w:val="top"/>
          </w:tcPr>
          <w:p w14:paraId="41C260C4"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26-Jul-2006</w:t>
            </w:r>
          </w:p>
        </w:tc>
      </w:tr>
      <w:tr w:rsidR="003B4FB9" w:rsidRPr="00DA6CF4" w14:paraId="55E1E882"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7F083BCC"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1.2</w:t>
            </w:r>
          </w:p>
        </w:tc>
        <w:tc>
          <w:tcPr>
            <w:tcW w:w="1376" w:type="pct"/>
            <w:vAlign w:val="top"/>
          </w:tcPr>
          <w:p w14:paraId="79EAF04D"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Updated Minsk office technical info</w:t>
            </w:r>
          </w:p>
        </w:tc>
        <w:tc>
          <w:tcPr>
            <w:tcW w:w="1008" w:type="pct"/>
            <w:vAlign w:val="top"/>
          </w:tcPr>
          <w:p w14:paraId="4511A917"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Siarhei Maltsau</w:t>
            </w:r>
          </w:p>
        </w:tc>
        <w:tc>
          <w:tcPr>
            <w:tcW w:w="699" w:type="pct"/>
            <w:vAlign w:val="top"/>
          </w:tcPr>
          <w:p w14:paraId="5190BF9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26-Mar-2007</w:t>
            </w:r>
          </w:p>
        </w:tc>
        <w:tc>
          <w:tcPr>
            <w:tcW w:w="853" w:type="pct"/>
            <w:vAlign w:val="top"/>
          </w:tcPr>
          <w:p w14:paraId="39128402"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vAlign w:val="top"/>
          </w:tcPr>
          <w:p w14:paraId="165F022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3534EA" w14:paraId="03612F87"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56A19D5D"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1.3</w:t>
            </w:r>
          </w:p>
        </w:tc>
        <w:tc>
          <w:tcPr>
            <w:tcW w:w="1376" w:type="pct"/>
            <w:vAlign w:val="top"/>
          </w:tcPr>
          <w:p w14:paraId="111EE655"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St. Petersburg VPN is removed.</w:t>
            </w:r>
          </w:p>
        </w:tc>
        <w:tc>
          <w:tcPr>
            <w:tcW w:w="1008" w:type="pct"/>
            <w:vAlign w:val="top"/>
          </w:tcPr>
          <w:p w14:paraId="697713C8"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Tamas Kohegyi</w:t>
            </w:r>
          </w:p>
        </w:tc>
        <w:tc>
          <w:tcPr>
            <w:tcW w:w="699" w:type="pct"/>
            <w:vAlign w:val="top"/>
          </w:tcPr>
          <w:p w14:paraId="183ED5BF"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10-Apr-2007</w:t>
            </w:r>
          </w:p>
        </w:tc>
        <w:tc>
          <w:tcPr>
            <w:tcW w:w="853" w:type="pct"/>
            <w:vAlign w:val="top"/>
          </w:tcPr>
          <w:p w14:paraId="3D9ABE0E"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vAlign w:val="top"/>
          </w:tcPr>
          <w:p w14:paraId="7479E55E"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3534EA" w14:paraId="7A8BC065"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42690291"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1.4</w:t>
            </w:r>
          </w:p>
        </w:tc>
        <w:tc>
          <w:tcPr>
            <w:tcW w:w="1376" w:type="pct"/>
            <w:vAlign w:val="top"/>
          </w:tcPr>
          <w:p w14:paraId="51945B2D"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Reviewed</w:t>
            </w:r>
          </w:p>
        </w:tc>
        <w:tc>
          <w:tcPr>
            <w:tcW w:w="1008" w:type="pct"/>
            <w:vAlign w:val="top"/>
          </w:tcPr>
          <w:p w14:paraId="437AB9C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Siarhei Maltsau</w:t>
            </w:r>
          </w:p>
        </w:tc>
        <w:tc>
          <w:tcPr>
            <w:tcW w:w="699" w:type="pct"/>
            <w:vAlign w:val="top"/>
          </w:tcPr>
          <w:p w14:paraId="56358E09"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28-Sep-2007</w:t>
            </w:r>
          </w:p>
        </w:tc>
        <w:tc>
          <w:tcPr>
            <w:tcW w:w="853" w:type="pct"/>
            <w:vAlign w:val="top"/>
          </w:tcPr>
          <w:p w14:paraId="5F96D672"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vAlign w:val="top"/>
          </w:tcPr>
          <w:p w14:paraId="38ADB1D3"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3534EA" w14:paraId="16FBD9DD"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5E60CD3D"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1.5</w:t>
            </w:r>
          </w:p>
        </w:tc>
        <w:tc>
          <w:tcPr>
            <w:tcW w:w="1376" w:type="pct"/>
            <w:vAlign w:val="top"/>
          </w:tcPr>
          <w:p w14:paraId="42AE8263"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Editorial review</w:t>
            </w:r>
          </w:p>
        </w:tc>
        <w:tc>
          <w:tcPr>
            <w:tcW w:w="1008" w:type="pct"/>
            <w:vAlign w:val="top"/>
          </w:tcPr>
          <w:p w14:paraId="3BCCF904"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Richard </w:t>
            </w:r>
            <w:proofErr w:type="spellStart"/>
            <w:r w:rsidRPr="00E55D3B">
              <w:rPr>
                <w:rFonts w:ascii="Trebuchet MS" w:hAnsi="Trebuchet MS"/>
                <w:sz w:val="18"/>
                <w:szCs w:val="18"/>
              </w:rPr>
              <w:t>Bötös</w:t>
            </w:r>
            <w:proofErr w:type="spellEnd"/>
          </w:p>
        </w:tc>
        <w:tc>
          <w:tcPr>
            <w:tcW w:w="699" w:type="pct"/>
            <w:vAlign w:val="top"/>
          </w:tcPr>
          <w:p w14:paraId="4179DB41"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23-Nov-2007</w:t>
            </w:r>
          </w:p>
        </w:tc>
        <w:tc>
          <w:tcPr>
            <w:tcW w:w="853" w:type="pct"/>
            <w:vAlign w:val="top"/>
          </w:tcPr>
          <w:p w14:paraId="7ADD2D6B"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Balazs Fejes1</w:t>
            </w:r>
          </w:p>
        </w:tc>
        <w:tc>
          <w:tcPr>
            <w:tcW w:w="718" w:type="pct"/>
            <w:vAlign w:val="top"/>
          </w:tcPr>
          <w:p w14:paraId="122455CA"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13-Dec-2007</w:t>
            </w:r>
          </w:p>
        </w:tc>
      </w:tr>
      <w:tr w:rsidR="003B4FB9" w:rsidRPr="003534EA" w14:paraId="4A7AD44D"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56E19E98"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1.6</w:t>
            </w:r>
          </w:p>
        </w:tc>
        <w:tc>
          <w:tcPr>
            <w:tcW w:w="1376" w:type="pct"/>
            <w:vAlign w:val="top"/>
          </w:tcPr>
          <w:p w14:paraId="288E069C"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SSL Network extender updates</w:t>
            </w:r>
          </w:p>
        </w:tc>
        <w:tc>
          <w:tcPr>
            <w:tcW w:w="1008" w:type="pct"/>
            <w:vAlign w:val="top"/>
          </w:tcPr>
          <w:p w14:paraId="6BA05CE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Vasili </w:t>
            </w:r>
            <w:proofErr w:type="spellStart"/>
            <w:r w:rsidRPr="00E55D3B">
              <w:rPr>
                <w:rFonts w:ascii="Trebuchet MS" w:hAnsi="Trebuchet MS"/>
                <w:sz w:val="18"/>
                <w:szCs w:val="18"/>
              </w:rPr>
              <w:t>Hronski</w:t>
            </w:r>
            <w:proofErr w:type="spellEnd"/>
          </w:p>
          <w:p w14:paraId="0218AF50"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Valery Maliutsin</w:t>
            </w:r>
          </w:p>
        </w:tc>
        <w:tc>
          <w:tcPr>
            <w:tcW w:w="699" w:type="pct"/>
            <w:vAlign w:val="top"/>
          </w:tcPr>
          <w:p w14:paraId="080A35C1"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24-Sep-2008</w:t>
            </w:r>
          </w:p>
        </w:tc>
        <w:tc>
          <w:tcPr>
            <w:tcW w:w="853" w:type="pct"/>
            <w:vAlign w:val="top"/>
          </w:tcPr>
          <w:p w14:paraId="0ABCEE9B"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vAlign w:val="top"/>
          </w:tcPr>
          <w:p w14:paraId="0D1A7157"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3534EA" w14:paraId="6FBF7535"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652F5BA9"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1.7</w:t>
            </w:r>
          </w:p>
        </w:tc>
        <w:tc>
          <w:tcPr>
            <w:tcW w:w="1376" w:type="pct"/>
            <w:vAlign w:val="top"/>
          </w:tcPr>
          <w:p w14:paraId="64DC612C"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Editorial review of changes.</w:t>
            </w:r>
          </w:p>
        </w:tc>
        <w:tc>
          <w:tcPr>
            <w:tcW w:w="1008" w:type="pct"/>
            <w:vAlign w:val="top"/>
          </w:tcPr>
          <w:p w14:paraId="7588BBB5"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Richard </w:t>
            </w:r>
            <w:proofErr w:type="spellStart"/>
            <w:r w:rsidRPr="00E55D3B">
              <w:rPr>
                <w:rFonts w:ascii="Trebuchet MS" w:hAnsi="Trebuchet MS"/>
                <w:sz w:val="18"/>
                <w:szCs w:val="18"/>
              </w:rPr>
              <w:t>Bötös</w:t>
            </w:r>
            <w:proofErr w:type="spellEnd"/>
          </w:p>
        </w:tc>
        <w:tc>
          <w:tcPr>
            <w:tcW w:w="699" w:type="pct"/>
            <w:vAlign w:val="top"/>
          </w:tcPr>
          <w:p w14:paraId="19961015"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30-Sep-2008</w:t>
            </w:r>
          </w:p>
        </w:tc>
        <w:tc>
          <w:tcPr>
            <w:tcW w:w="853" w:type="pct"/>
            <w:vAlign w:val="top"/>
          </w:tcPr>
          <w:p w14:paraId="2CF3BCE3"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Balazs Fejes1</w:t>
            </w:r>
          </w:p>
        </w:tc>
        <w:tc>
          <w:tcPr>
            <w:tcW w:w="718" w:type="pct"/>
            <w:vAlign w:val="top"/>
          </w:tcPr>
          <w:p w14:paraId="1DA22057"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28-Nov-2008</w:t>
            </w:r>
          </w:p>
        </w:tc>
      </w:tr>
      <w:tr w:rsidR="003B4FB9" w:rsidRPr="003534EA" w14:paraId="4555C045"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1F0056A9"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1.8</w:t>
            </w:r>
          </w:p>
        </w:tc>
        <w:tc>
          <w:tcPr>
            <w:tcW w:w="1376" w:type="pct"/>
            <w:vAlign w:val="top"/>
          </w:tcPr>
          <w:p w14:paraId="6B095427"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Added SSTP Connection from Customer Network</w:t>
            </w:r>
          </w:p>
        </w:tc>
        <w:tc>
          <w:tcPr>
            <w:tcW w:w="1008" w:type="pct"/>
            <w:vAlign w:val="top"/>
          </w:tcPr>
          <w:p w14:paraId="5FEE564D"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Siarhei Maltsau,</w:t>
            </w:r>
          </w:p>
          <w:p w14:paraId="5571A4CF"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Tamas Kohegyi</w:t>
            </w:r>
          </w:p>
        </w:tc>
        <w:tc>
          <w:tcPr>
            <w:tcW w:w="699" w:type="pct"/>
            <w:vAlign w:val="top"/>
          </w:tcPr>
          <w:p w14:paraId="03CC7511"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07-Sep-2009</w:t>
            </w:r>
          </w:p>
        </w:tc>
        <w:tc>
          <w:tcPr>
            <w:tcW w:w="853" w:type="pct"/>
            <w:vAlign w:val="top"/>
          </w:tcPr>
          <w:p w14:paraId="55B3B4D0"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vAlign w:val="top"/>
          </w:tcPr>
          <w:p w14:paraId="6A2C6CC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3534EA" w14:paraId="130B5B1B"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05BDF6D4"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1.9</w:t>
            </w:r>
          </w:p>
        </w:tc>
        <w:tc>
          <w:tcPr>
            <w:tcW w:w="1376" w:type="pct"/>
            <w:vAlign w:val="top"/>
          </w:tcPr>
          <w:p w14:paraId="63B2DBBC"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Editorial review of changes</w:t>
            </w:r>
          </w:p>
        </w:tc>
        <w:tc>
          <w:tcPr>
            <w:tcW w:w="1008" w:type="pct"/>
            <w:vAlign w:val="top"/>
          </w:tcPr>
          <w:p w14:paraId="5FA4A864"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Mihaly </w:t>
            </w:r>
            <w:proofErr w:type="spellStart"/>
            <w:r w:rsidRPr="00E55D3B">
              <w:rPr>
                <w:rFonts w:ascii="Trebuchet MS" w:hAnsi="Trebuchet MS"/>
                <w:sz w:val="18"/>
                <w:szCs w:val="18"/>
              </w:rPr>
              <w:t>Beviz</w:t>
            </w:r>
            <w:proofErr w:type="spellEnd"/>
          </w:p>
        </w:tc>
        <w:tc>
          <w:tcPr>
            <w:tcW w:w="699" w:type="pct"/>
            <w:vAlign w:val="top"/>
          </w:tcPr>
          <w:p w14:paraId="4ADCF026"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10-Sep-2009</w:t>
            </w:r>
          </w:p>
        </w:tc>
        <w:tc>
          <w:tcPr>
            <w:tcW w:w="853" w:type="pct"/>
            <w:vAlign w:val="top"/>
          </w:tcPr>
          <w:p w14:paraId="18F5CA42"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Balazs Fejes1</w:t>
            </w:r>
          </w:p>
        </w:tc>
        <w:tc>
          <w:tcPr>
            <w:tcW w:w="718" w:type="pct"/>
            <w:vAlign w:val="top"/>
          </w:tcPr>
          <w:p w14:paraId="285D0165"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29-Oct-2009</w:t>
            </w:r>
          </w:p>
        </w:tc>
      </w:tr>
      <w:tr w:rsidR="003B4FB9" w:rsidRPr="003534EA" w14:paraId="01E6169B"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35B2E55D"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1.10</w:t>
            </w:r>
          </w:p>
        </w:tc>
        <w:tc>
          <w:tcPr>
            <w:tcW w:w="1376" w:type="pct"/>
            <w:vAlign w:val="top"/>
          </w:tcPr>
          <w:p w14:paraId="2B15F05C"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Guest connection has been added</w:t>
            </w:r>
          </w:p>
          <w:p w14:paraId="03B2CF8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 Dial-in has been removed</w:t>
            </w:r>
          </w:p>
        </w:tc>
        <w:tc>
          <w:tcPr>
            <w:tcW w:w="1008" w:type="pct"/>
            <w:vAlign w:val="top"/>
          </w:tcPr>
          <w:p w14:paraId="7DCFC979"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Valery Maliutsin</w:t>
            </w:r>
          </w:p>
        </w:tc>
        <w:tc>
          <w:tcPr>
            <w:tcW w:w="699" w:type="pct"/>
            <w:vAlign w:val="top"/>
          </w:tcPr>
          <w:p w14:paraId="277134F3"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22-Sep-2010</w:t>
            </w:r>
          </w:p>
        </w:tc>
        <w:tc>
          <w:tcPr>
            <w:tcW w:w="853" w:type="pct"/>
            <w:vAlign w:val="top"/>
          </w:tcPr>
          <w:p w14:paraId="3D0909D9"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vAlign w:val="top"/>
          </w:tcPr>
          <w:p w14:paraId="1ECB8CD2"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3534EA" w14:paraId="4536518A"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72FDE244"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1.11</w:t>
            </w:r>
          </w:p>
        </w:tc>
        <w:tc>
          <w:tcPr>
            <w:tcW w:w="1376" w:type="pct"/>
            <w:vAlign w:val="top"/>
          </w:tcPr>
          <w:p w14:paraId="10DE401F"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QA review is performed</w:t>
            </w:r>
          </w:p>
        </w:tc>
        <w:tc>
          <w:tcPr>
            <w:tcW w:w="1008" w:type="pct"/>
            <w:vAlign w:val="top"/>
          </w:tcPr>
          <w:p w14:paraId="394EA194"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Andrei Zemliakou</w:t>
            </w:r>
          </w:p>
        </w:tc>
        <w:tc>
          <w:tcPr>
            <w:tcW w:w="699" w:type="pct"/>
            <w:vAlign w:val="top"/>
          </w:tcPr>
          <w:p w14:paraId="18998D13"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5-Nov-2010</w:t>
            </w:r>
          </w:p>
        </w:tc>
        <w:tc>
          <w:tcPr>
            <w:tcW w:w="853" w:type="pct"/>
            <w:vAlign w:val="top"/>
          </w:tcPr>
          <w:p w14:paraId="55C5D15E"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Balazs Fejes1</w:t>
            </w:r>
          </w:p>
        </w:tc>
        <w:tc>
          <w:tcPr>
            <w:tcW w:w="718" w:type="pct"/>
            <w:vAlign w:val="top"/>
          </w:tcPr>
          <w:p w14:paraId="20FDD738"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5-Dec-2010</w:t>
            </w:r>
          </w:p>
        </w:tc>
      </w:tr>
      <w:tr w:rsidR="003B4FB9" w:rsidRPr="003534EA" w14:paraId="032C249C"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4FE2FEF0"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1.12</w:t>
            </w:r>
          </w:p>
        </w:tc>
        <w:tc>
          <w:tcPr>
            <w:tcW w:w="1376" w:type="pct"/>
            <w:vAlign w:val="top"/>
          </w:tcPr>
          <w:p w14:paraId="525B14EE"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Updated Karaganda and Kyiv offices technical info, TSG access details</w:t>
            </w:r>
          </w:p>
        </w:tc>
        <w:tc>
          <w:tcPr>
            <w:tcW w:w="1008" w:type="pct"/>
            <w:vAlign w:val="top"/>
          </w:tcPr>
          <w:p w14:paraId="0B3EBCD7"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Siarhei Maltsau</w:t>
            </w:r>
          </w:p>
        </w:tc>
        <w:tc>
          <w:tcPr>
            <w:tcW w:w="699" w:type="pct"/>
            <w:vAlign w:val="top"/>
          </w:tcPr>
          <w:p w14:paraId="00DF376F"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06-Jul-2011, </w:t>
            </w:r>
            <w:r w:rsidRPr="00E55D3B">
              <w:rPr>
                <w:rFonts w:ascii="Trebuchet MS" w:hAnsi="Trebuchet MS"/>
                <w:sz w:val="18"/>
                <w:szCs w:val="18"/>
              </w:rPr>
              <w:br/>
              <w:t>17-Oct-2011</w:t>
            </w:r>
          </w:p>
        </w:tc>
        <w:tc>
          <w:tcPr>
            <w:tcW w:w="853" w:type="pct"/>
            <w:vAlign w:val="top"/>
          </w:tcPr>
          <w:p w14:paraId="0E5E6110"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vAlign w:val="top"/>
          </w:tcPr>
          <w:p w14:paraId="55BE5E1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3534EA" w14:paraId="1011A809"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4F852FB7"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1.13</w:t>
            </w:r>
          </w:p>
        </w:tc>
        <w:tc>
          <w:tcPr>
            <w:tcW w:w="1376" w:type="pct"/>
            <w:vAlign w:val="top"/>
          </w:tcPr>
          <w:p w14:paraId="43845E6B"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Added setting up VPN under Windows 7 and MAC OS instructions. Updated Wi-Fi Access instructions.</w:t>
            </w:r>
          </w:p>
        </w:tc>
        <w:tc>
          <w:tcPr>
            <w:tcW w:w="1008" w:type="pct"/>
            <w:vAlign w:val="top"/>
          </w:tcPr>
          <w:p w14:paraId="4826FEAB"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Vasili Gronski</w:t>
            </w:r>
          </w:p>
          <w:p w14:paraId="1B04D11F"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Sviatlana </w:t>
            </w:r>
            <w:proofErr w:type="spellStart"/>
            <w:r w:rsidRPr="00E55D3B">
              <w:rPr>
                <w:rFonts w:ascii="Trebuchet MS" w:hAnsi="Trebuchet MS"/>
                <w:sz w:val="18"/>
                <w:szCs w:val="18"/>
              </w:rPr>
              <w:t>Salauyova</w:t>
            </w:r>
            <w:proofErr w:type="spellEnd"/>
          </w:p>
        </w:tc>
        <w:tc>
          <w:tcPr>
            <w:tcW w:w="699" w:type="pct"/>
            <w:vAlign w:val="top"/>
          </w:tcPr>
          <w:p w14:paraId="22D7546D"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23-Nov-2011</w:t>
            </w:r>
          </w:p>
        </w:tc>
        <w:tc>
          <w:tcPr>
            <w:tcW w:w="853" w:type="pct"/>
            <w:vAlign w:val="top"/>
          </w:tcPr>
          <w:p w14:paraId="39CE9BFC"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vAlign w:val="top"/>
          </w:tcPr>
          <w:p w14:paraId="4642E9D7"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3534EA" w14:paraId="04A97190"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10682D53"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1.14</w:t>
            </w:r>
          </w:p>
        </w:tc>
        <w:tc>
          <w:tcPr>
            <w:tcW w:w="1376" w:type="pct"/>
            <w:vAlign w:val="top"/>
          </w:tcPr>
          <w:p w14:paraId="079F8AA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QA review</w:t>
            </w:r>
          </w:p>
        </w:tc>
        <w:tc>
          <w:tcPr>
            <w:tcW w:w="1008" w:type="pct"/>
            <w:vAlign w:val="top"/>
          </w:tcPr>
          <w:p w14:paraId="0E9685FB"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Zemliakou</w:t>
            </w:r>
          </w:p>
        </w:tc>
        <w:tc>
          <w:tcPr>
            <w:tcW w:w="699" w:type="pct"/>
            <w:vAlign w:val="top"/>
          </w:tcPr>
          <w:p w14:paraId="3F9E9DD7"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24-Nov-2011</w:t>
            </w:r>
          </w:p>
        </w:tc>
        <w:tc>
          <w:tcPr>
            <w:tcW w:w="853" w:type="pct"/>
            <w:vAlign w:val="top"/>
          </w:tcPr>
          <w:p w14:paraId="431A08AA"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Kureichyk</w:t>
            </w:r>
          </w:p>
        </w:tc>
        <w:tc>
          <w:tcPr>
            <w:tcW w:w="718" w:type="pct"/>
            <w:vAlign w:val="top"/>
          </w:tcPr>
          <w:p w14:paraId="58CB272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19-Dec-2011</w:t>
            </w:r>
          </w:p>
        </w:tc>
      </w:tr>
      <w:tr w:rsidR="003B4FB9" w:rsidRPr="003534EA" w14:paraId="0AE80015"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737660D9"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1.15</w:t>
            </w:r>
          </w:p>
        </w:tc>
        <w:tc>
          <w:tcPr>
            <w:tcW w:w="1376" w:type="pct"/>
            <w:vAlign w:val="top"/>
          </w:tcPr>
          <w:p w14:paraId="1F6E663C"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URL for certificates was updated</w:t>
            </w:r>
          </w:p>
        </w:tc>
        <w:tc>
          <w:tcPr>
            <w:tcW w:w="1008" w:type="pct"/>
            <w:vAlign w:val="top"/>
          </w:tcPr>
          <w:p w14:paraId="6954D9F2"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Siarhei Maltsau</w:t>
            </w:r>
          </w:p>
        </w:tc>
        <w:tc>
          <w:tcPr>
            <w:tcW w:w="699" w:type="pct"/>
            <w:vAlign w:val="top"/>
          </w:tcPr>
          <w:p w14:paraId="773A040F"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04-Jul-2012</w:t>
            </w:r>
          </w:p>
        </w:tc>
        <w:tc>
          <w:tcPr>
            <w:tcW w:w="853" w:type="pct"/>
            <w:vAlign w:val="top"/>
          </w:tcPr>
          <w:p w14:paraId="07BAA9EA"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vAlign w:val="top"/>
          </w:tcPr>
          <w:p w14:paraId="1F15303B"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3534EA" w14:paraId="593E2764"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0157E566"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1.16</w:t>
            </w:r>
          </w:p>
        </w:tc>
        <w:tc>
          <w:tcPr>
            <w:tcW w:w="1376" w:type="pct"/>
            <w:vAlign w:val="top"/>
          </w:tcPr>
          <w:p w14:paraId="24081D46"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QA review</w:t>
            </w:r>
          </w:p>
        </w:tc>
        <w:tc>
          <w:tcPr>
            <w:tcW w:w="1008" w:type="pct"/>
            <w:vAlign w:val="top"/>
          </w:tcPr>
          <w:p w14:paraId="6657C82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Zemliakou</w:t>
            </w:r>
          </w:p>
        </w:tc>
        <w:tc>
          <w:tcPr>
            <w:tcW w:w="699" w:type="pct"/>
            <w:vAlign w:val="top"/>
          </w:tcPr>
          <w:p w14:paraId="50A5FDE2"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05-Jul-2012</w:t>
            </w:r>
          </w:p>
        </w:tc>
        <w:tc>
          <w:tcPr>
            <w:tcW w:w="853" w:type="pct"/>
            <w:vAlign w:val="top"/>
          </w:tcPr>
          <w:p w14:paraId="0B099F5F"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Kureichyk</w:t>
            </w:r>
          </w:p>
        </w:tc>
        <w:tc>
          <w:tcPr>
            <w:tcW w:w="718" w:type="pct"/>
            <w:vAlign w:val="top"/>
          </w:tcPr>
          <w:p w14:paraId="0B33B1F1"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05-Jul-2012</w:t>
            </w:r>
          </w:p>
        </w:tc>
      </w:tr>
      <w:tr w:rsidR="003B4FB9" w:rsidRPr="003534EA" w14:paraId="20743C5F"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407A140D"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1.17</w:t>
            </w:r>
          </w:p>
        </w:tc>
        <w:tc>
          <w:tcPr>
            <w:tcW w:w="1376" w:type="pct"/>
            <w:vAlign w:val="top"/>
          </w:tcPr>
          <w:p w14:paraId="265FFFB4"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Added setting up VPN under </w:t>
            </w:r>
            <w:r w:rsidRPr="00E55D3B">
              <w:rPr>
                <w:rFonts w:ascii="Trebuchet MS" w:hAnsi="Trebuchet MS"/>
                <w:sz w:val="18"/>
                <w:szCs w:val="18"/>
              </w:rPr>
              <w:lastRenderedPageBreak/>
              <w:t>Ubuntu 12.04</w:t>
            </w:r>
          </w:p>
        </w:tc>
        <w:tc>
          <w:tcPr>
            <w:tcW w:w="1008" w:type="pct"/>
          </w:tcPr>
          <w:p w14:paraId="4BE17315"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lastRenderedPageBreak/>
              <w:t xml:space="preserve">Maksim </w:t>
            </w:r>
            <w:proofErr w:type="spellStart"/>
            <w:r w:rsidRPr="00E55D3B">
              <w:rPr>
                <w:rFonts w:ascii="Trebuchet MS" w:hAnsi="Trebuchet MS"/>
                <w:sz w:val="18"/>
                <w:szCs w:val="18"/>
              </w:rPr>
              <w:t>Liauchuk</w:t>
            </w:r>
            <w:proofErr w:type="spellEnd"/>
            <w:r w:rsidRPr="00E55D3B">
              <w:rPr>
                <w:rFonts w:ascii="Trebuchet MS" w:hAnsi="Trebuchet MS"/>
                <w:sz w:val="18"/>
                <w:szCs w:val="18"/>
              </w:rPr>
              <w:br/>
            </w:r>
            <w:r w:rsidRPr="00E55D3B">
              <w:rPr>
                <w:rFonts w:ascii="Trebuchet MS" w:hAnsi="Trebuchet MS"/>
                <w:sz w:val="18"/>
                <w:szCs w:val="18"/>
              </w:rPr>
              <w:lastRenderedPageBreak/>
              <w:t>Aliaksandr Arlou1</w:t>
            </w:r>
          </w:p>
        </w:tc>
        <w:tc>
          <w:tcPr>
            <w:tcW w:w="699" w:type="pct"/>
          </w:tcPr>
          <w:p w14:paraId="2308CC8A"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lastRenderedPageBreak/>
              <w:t>09-Jul-2012</w:t>
            </w:r>
          </w:p>
        </w:tc>
        <w:tc>
          <w:tcPr>
            <w:tcW w:w="853" w:type="pct"/>
          </w:tcPr>
          <w:p w14:paraId="239B90CB"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220E7A3D"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3534EA" w14:paraId="161FC38E"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263CC38F"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1.18</w:t>
            </w:r>
          </w:p>
        </w:tc>
        <w:tc>
          <w:tcPr>
            <w:tcW w:w="1376" w:type="pct"/>
            <w:vAlign w:val="top"/>
          </w:tcPr>
          <w:p w14:paraId="0426FD86"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QA review</w:t>
            </w:r>
          </w:p>
        </w:tc>
        <w:tc>
          <w:tcPr>
            <w:tcW w:w="1008" w:type="pct"/>
          </w:tcPr>
          <w:p w14:paraId="66D8B679"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Yury Rybkin</w:t>
            </w:r>
          </w:p>
        </w:tc>
        <w:tc>
          <w:tcPr>
            <w:tcW w:w="699" w:type="pct"/>
          </w:tcPr>
          <w:p w14:paraId="22DD3406"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10-Jul-2012</w:t>
            </w:r>
          </w:p>
        </w:tc>
        <w:tc>
          <w:tcPr>
            <w:tcW w:w="853" w:type="pct"/>
          </w:tcPr>
          <w:p w14:paraId="1B218B8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Kureichyk</w:t>
            </w:r>
          </w:p>
        </w:tc>
        <w:tc>
          <w:tcPr>
            <w:tcW w:w="718" w:type="pct"/>
          </w:tcPr>
          <w:p w14:paraId="70F22FC6"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31-Jul-2012</w:t>
            </w:r>
          </w:p>
        </w:tc>
      </w:tr>
      <w:tr w:rsidR="003B4FB9" w:rsidRPr="003534EA" w14:paraId="65A6B88A"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5B9DE58B"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1.19</w:t>
            </w:r>
          </w:p>
        </w:tc>
        <w:tc>
          <w:tcPr>
            <w:tcW w:w="1376" w:type="pct"/>
            <w:vAlign w:val="top"/>
          </w:tcPr>
          <w:p w14:paraId="537BDFDC"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p. “5. Connecting to EPAM Network via SSL Network Extender” was removed; Wi-Fi instruction was updated – p. 5. Wi-Fi Access</w:t>
            </w:r>
          </w:p>
        </w:tc>
        <w:tc>
          <w:tcPr>
            <w:tcW w:w="1008" w:type="pct"/>
          </w:tcPr>
          <w:p w14:paraId="5247D702"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Vasili Gronski</w:t>
            </w:r>
          </w:p>
          <w:p w14:paraId="29104AA2"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Olga </w:t>
            </w:r>
            <w:proofErr w:type="spellStart"/>
            <w:r w:rsidRPr="00E55D3B">
              <w:rPr>
                <w:rFonts w:ascii="Trebuchet MS" w:hAnsi="Trebuchet MS"/>
                <w:sz w:val="18"/>
                <w:szCs w:val="18"/>
              </w:rPr>
              <w:t>Sidorova</w:t>
            </w:r>
            <w:proofErr w:type="spellEnd"/>
          </w:p>
        </w:tc>
        <w:tc>
          <w:tcPr>
            <w:tcW w:w="699" w:type="pct"/>
          </w:tcPr>
          <w:p w14:paraId="710BF9B2"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31-Jul-2012</w:t>
            </w:r>
          </w:p>
        </w:tc>
        <w:tc>
          <w:tcPr>
            <w:tcW w:w="853" w:type="pct"/>
          </w:tcPr>
          <w:p w14:paraId="7377217D"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3C4CB41E"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3534EA" w14:paraId="5CF3E7F5"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48027793"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1.20</w:t>
            </w:r>
          </w:p>
        </w:tc>
        <w:tc>
          <w:tcPr>
            <w:tcW w:w="1376" w:type="pct"/>
            <w:vAlign w:val="top"/>
          </w:tcPr>
          <w:p w14:paraId="21B21C6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QA review</w:t>
            </w:r>
          </w:p>
        </w:tc>
        <w:tc>
          <w:tcPr>
            <w:tcW w:w="1008" w:type="pct"/>
          </w:tcPr>
          <w:p w14:paraId="48F807F0"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Yury Rybkin</w:t>
            </w:r>
          </w:p>
        </w:tc>
        <w:tc>
          <w:tcPr>
            <w:tcW w:w="699" w:type="pct"/>
          </w:tcPr>
          <w:p w14:paraId="6E55535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06-Aug-2012</w:t>
            </w:r>
          </w:p>
        </w:tc>
        <w:tc>
          <w:tcPr>
            <w:tcW w:w="853" w:type="pct"/>
          </w:tcPr>
          <w:p w14:paraId="5A6AD937"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501BFE3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3534EA" w14:paraId="132DD93F"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14167E65"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 xml:space="preserve">1.21 </w:t>
            </w:r>
          </w:p>
        </w:tc>
        <w:tc>
          <w:tcPr>
            <w:tcW w:w="1376" w:type="pct"/>
            <w:vAlign w:val="top"/>
          </w:tcPr>
          <w:p w14:paraId="3DFB9ABE"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Editorial review</w:t>
            </w:r>
          </w:p>
        </w:tc>
        <w:tc>
          <w:tcPr>
            <w:tcW w:w="1008" w:type="pct"/>
          </w:tcPr>
          <w:p w14:paraId="786C51BF"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Hanna Khaletskaya</w:t>
            </w:r>
          </w:p>
        </w:tc>
        <w:tc>
          <w:tcPr>
            <w:tcW w:w="699" w:type="pct"/>
          </w:tcPr>
          <w:p w14:paraId="6E890DB6"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08-Aug-2012</w:t>
            </w:r>
          </w:p>
        </w:tc>
        <w:tc>
          <w:tcPr>
            <w:tcW w:w="853" w:type="pct"/>
          </w:tcPr>
          <w:p w14:paraId="1ADFECBD"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1B89DE9C"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3534EA" w14:paraId="3D185365"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60F3FFCE"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1.22</w:t>
            </w:r>
          </w:p>
        </w:tc>
        <w:tc>
          <w:tcPr>
            <w:tcW w:w="1376" w:type="pct"/>
            <w:vAlign w:val="top"/>
          </w:tcPr>
          <w:p w14:paraId="0BA96B57"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Ready for approval</w:t>
            </w:r>
          </w:p>
        </w:tc>
        <w:tc>
          <w:tcPr>
            <w:tcW w:w="1008" w:type="pct"/>
          </w:tcPr>
          <w:p w14:paraId="7D87927D"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Zemliakou</w:t>
            </w:r>
          </w:p>
        </w:tc>
        <w:tc>
          <w:tcPr>
            <w:tcW w:w="699" w:type="pct"/>
          </w:tcPr>
          <w:p w14:paraId="550BB3DA"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09-Aug-2012</w:t>
            </w:r>
          </w:p>
        </w:tc>
        <w:tc>
          <w:tcPr>
            <w:tcW w:w="853" w:type="pct"/>
          </w:tcPr>
          <w:p w14:paraId="3CFFA882"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Kureichyk</w:t>
            </w:r>
          </w:p>
        </w:tc>
        <w:tc>
          <w:tcPr>
            <w:tcW w:w="718" w:type="pct"/>
          </w:tcPr>
          <w:p w14:paraId="36F055CC"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09-Aug-2012</w:t>
            </w:r>
          </w:p>
        </w:tc>
      </w:tr>
      <w:tr w:rsidR="003B4FB9" w:rsidRPr="003534EA" w14:paraId="6D509C05"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69440CD3"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1.23</w:t>
            </w:r>
          </w:p>
        </w:tc>
        <w:tc>
          <w:tcPr>
            <w:tcW w:w="1376" w:type="pct"/>
            <w:vAlign w:val="top"/>
          </w:tcPr>
          <w:p w14:paraId="72ACF143"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VPN for Windows 8 added</w:t>
            </w:r>
          </w:p>
        </w:tc>
        <w:tc>
          <w:tcPr>
            <w:tcW w:w="1008" w:type="pct"/>
          </w:tcPr>
          <w:p w14:paraId="6FB085C8"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Siarhei Maltsau</w:t>
            </w:r>
          </w:p>
        </w:tc>
        <w:tc>
          <w:tcPr>
            <w:tcW w:w="699" w:type="pct"/>
          </w:tcPr>
          <w:p w14:paraId="62093FF7"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18-Nov-2012</w:t>
            </w:r>
          </w:p>
        </w:tc>
        <w:tc>
          <w:tcPr>
            <w:tcW w:w="853" w:type="pct"/>
          </w:tcPr>
          <w:p w14:paraId="17E7DFBE"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357F3CEA"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3534EA" w14:paraId="6F9051CF"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487E62CD"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1.24</w:t>
            </w:r>
          </w:p>
        </w:tc>
        <w:tc>
          <w:tcPr>
            <w:tcW w:w="1376" w:type="pct"/>
            <w:vAlign w:val="top"/>
          </w:tcPr>
          <w:p w14:paraId="33A13D6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QA review</w:t>
            </w:r>
          </w:p>
        </w:tc>
        <w:tc>
          <w:tcPr>
            <w:tcW w:w="1008" w:type="pct"/>
          </w:tcPr>
          <w:p w14:paraId="4BBD2D3F"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Sviatlana Pushkina</w:t>
            </w:r>
          </w:p>
        </w:tc>
        <w:tc>
          <w:tcPr>
            <w:tcW w:w="699" w:type="pct"/>
          </w:tcPr>
          <w:p w14:paraId="337DB6C2"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20-Nov-2012</w:t>
            </w:r>
          </w:p>
        </w:tc>
        <w:tc>
          <w:tcPr>
            <w:tcW w:w="853" w:type="pct"/>
          </w:tcPr>
          <w:p w14:paraId="78D9076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Kureichyk</w:t>
            </w:r>
          </w:p>
        </w:tc>
        <w:tc>
          <w:tcPr>
            <w:tcW w:w="718" w:type="pct"/>
          </w:tcPr>
          <w:p w14:paraId="38FD7C2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27-Nov-2012</w:t>
            </w:r>
          </w:p>
        </w:tc>
      </w:tr>
      <w:tr w:rsidR="003B4FB9" w:rsidRPr="003534EA" w14:paraId="2AD3826C"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0E9F5F26"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1.3</w:t>
            </w:r>
          </w:p>
        </w:tc>
        <w:tc>
          <w:tcPr>
            <w:tcW w:w="1376" w:type="pct"/>
            <w:vAlign w:val="top"/>
          </w:tcPr>
          <w:p w14:paraId="1311EC7B"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Wi-Fi instruction was updated – p. 5. Wi-Fi Access. P. 3.2.</w:t>
            </w:r>
            <w:proofErr w:type="gramStart"/>
            <w:r w:rsidRPr="00E55D3B">
              <w:rPr>
                <w:rFonts w:ascii="Trebuchet MS" w:hAnsi="Trebuchet MS"/>
                <w:sz w:val="18"/>
                <w:szCs w:val="18"/>
              </w:rPr>
              <w:t>2.screenshot</w:t>
            </w:r>
            <w:proofErr w:type="gramEnd"/>
            <w:r w:rsidRPr="00E55D3B">
              <w:rPr>
                <w:rFonts w:ascii="Trebuchet MS" w:hAnsi="Trebuchet MS"/>
                <w:sz w:val="18"/>
                <w:szCs w:val="18"/>
              </w:rPr>
              <w:t xml:space="preserve"> updated</w:t>
            </w:r>
          </w:p>
        </w:tc>
        <w:tc>
          <w:tcPr>
            <w:tcW w:w="1008" w:type="pct"/>
          </w:tcPr>
          <w:p w14:paraId="31A9DC96"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Vasili Gronski</w:t>
            </w:r>
          </w:p>
        </w:tc>
        <w:tc>
          <w:tcPr>
            <w:tcW w:w="699" w:type="pct"/>
          </w:tcPr>
          <w:p w14:paraId="5C803F48"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31-January-2013</w:t>
            </w:r>
          </w:p>
        </w:tc>
        <w:tc>
          <w:tcPr>
            <w:tcW w:w="853" w:type="pct"/>
          </w:tcPr>
          <w:p w14:paraId="3F08905D"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Andrei Kureichyk </w:t>
            </w:r>
          </w:p>
        </w:tc>
        <w:tc>
          <w:tcPr>
            <w:tcW w:w="718" w:type="pct"/>
          </w:tcPr>
          <w:p w14:paraId="46970625"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18-Feb-2013</w:t>
            </w:r>
          </w:p>
        </w:tc>
      </w:tr>
      <w:tr w:rsidR="003B4FB9" w:rsidRPr="003534EA" w14:paraId="5AF77E9D"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0F3F3FEE"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1.3.1</w:t>
            </w:r>
          </w:p>
        </w:tc>
        <w:tc>
          <w:tcPr>
            <w:tcW w:w="1376" w:type="pct"/>
            <w:vAlign w:val="top"/>
          </w:tcPr>
          <w:p w14:paraId="08844702"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p. 5, 2. Rules of Use was updated; p. 5, 3.1. Processing the Request for Access was updated</w:t>
            </w:r>
          </w:p>
        </w:tc>
        <w:tc>
          <w:tcPr>
            <w:tcW w:w="1008" w:type="pct"/>
          </w:tcPr>
          <w:p w14:paraId="55A4DE62"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Liudmila Dzikevich</w:t>
            </w:r>
          </w:p>
        </w:tc>
        <w:tc>
          <w:tcPr>
            <w:tcW w:w="699" w:type="pct"/>
          </w:tcPr>
          <w:p w14:paraId="30F43A7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17-April-2013</w:t>
            </w:r>
          </w:p>
        </w:tc>
        <w:tc>
          <w:tcPr>
            <w:tcW w:w="853" w:type="pct"/>
          </w:tcPr>
          <w:p w14:paraId="247360B7"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Kureichyk</w:t>
            </w:r>
          </w:p>
        </w:tc>
        <w:tc>
          <w:tcPr>
            <w:tcW w:w="718" w:type="pct"/>
          </w:tcPr>
          <w:p w14:paraId="7952078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15-May-2013</w:t>
            </w:r>
          </w:p>
        </w:tc>
      </w:tr>
      <w:tr w:rsidR="003B4FB9" w:rsidRPr="003534EA" w14:paraId="297BDF65"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63C12C44"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1.3.2</w:t>
            </w:r>
          </w:p>
        </w:tc>
        <w:tc>
          <w:tcPr>
            <w:tcW w:w="1376" w:type="pct"/>
            <w:vAlign w:val="top"/>
          </w:tcPr>
          <w:p w14:paraId="04CC27BD"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p. 5 Wi-Fi Access was updated</w:t>
            </w:r>
          </w:p>
        </w:tc>
        <w:tc>
          <w:tcPr>
            <w:tcW w:w="1008" w:type="pct"/>
          </w:tcPr>
          <w:p w14:paraId="271D3AE1"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Alexey </w:t>
            </w:r>
            <w:proofErr w:type="spellStart"/>
            <w:r w:rsidRPr="00E55D3B">
              <w:rPr>
                <w:rFonts w:ascii="Trebuchet MS" w:hAnsi="Trebuchet MS"/>
                <w:sz w:val="18"/>
                <w:szCs w:val="18"/>
              </w:rPr>
              <w:t>Frolov</w:t>
            </w:r>
            <w:proofErr w:type="spellEnd"/>
          </w:p>
        </w:tc>
        <w:tc>
          <w:tcPr>
            <w:tcW w:w="699" w:type="pct"/>
          </w:tcPr>
          <w:p w14:paraId="27688C93"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22-July-2013</w:t>
            </w:r>
          </w:p>
        </w:tc>
        <w:tc>
          <w:tcPr>
            <w:tcW w:w="853" w:type="pct"/>
          </w:tcPr>
          <w:p w14:paraId="70E5BE23"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38BC43A5"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3534EA" w14:paraId="593F7B80"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1035DFFD"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1.3.3</w:t>
            </w:r>
          </w:p>
        </w:tc>
        <w:tc>
          <w:tcPr>
            <w:tcW w:w="1376" w:type="pct"/>
            <w:vAlign w:val="top"/>
          </w:tcPr>
          <w:p w14:paraId="7DDEAC85"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QA review</w:t>
            </w:r>
          </w:p>
        </w:tc>
        <w:tc>
          <w:tcPr>
            <w:tcW w:w="1008" w:type="pct"/>
          </w:tcPr>
          <w:p w14:paraId="628D72AF"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Hanna Khaletskaya </w:t>
            </w:r>
          </w:p>
        </w:tc>
        <w:tc>
          <w:tcPr>
            <w:tcW w:w="699" w:type="pct"/>
          </w:tcPr>
          <w:p w14:paraId="677593E4"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22-July-2013</w:t>
            </w:r>
          </w:p>
        </w:tc>
        <w:tc>
          <w:tcPr>
            <w:tcW w:w="853" w:type="pct"/>
          </w:tcPr>
          <w:p w14:paraId="24B77662"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2D455E4D"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B4FB9" w:rsidRPr="003534EA" w14:paraId="0F89A62D"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7371BAEF"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1.3.4</w:t>
            </w:r>
          </w:p>
        </w:tc>
        <w:tc>
          <w:tcPr>
            <w:tcW w:w="1376" w:type="pct"/>
            <w:vAlign w:val="top"/>
          </w:tcPr>
          <w:p w14:paraId="6D1D5011"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p.3.1 Processing the Request for Access</w:t>
            </w:r>
          </w:p>
        </w:tc>
        <w:tc>
          <w:tcPr>
            <w:tcW w:w="1008" w:type="pct"/>
          </w:tcPr>
          <w:p w14:paraId="18959616"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Olga </w:t>
            </w:r>
            <w:proofErr w:type="spellStart"/>
            <w:r w:rsidRPr="00E55D3B">
              <w:rPr>
                <w:rFonts w:ascii="Trebuchet MS" w:hAnsi="Trebuchet MS"/>
                <w:sz w:val="18"/>
                <w:szCs w:val="18"/>
              </w:rPr>
              <w:t>Kauta</w:t>
            </w:r>
            <w:proofErr w:type="spellEnd"/>
          </w:p>
        </w:tc>
        <w:tc>
          <w:tcPr>
            <w:tcW w:w="699" w:type="pct"/>
          </w:tcPr>
          <w:p w14:paraId="3DAB91D9"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19-June-2014</w:t>
            </w:r>
          </w:p>
        </w:tc>
        <w:tc>
          <w:tcPr>
            <w:tcW w:w="853" w:type="pct"/>
          </w:tcPr>
          <w:p w14:paraId="7A071316"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7C742A59"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3534EA" w14:paraId="2751F802"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2EB8B9FB"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1.3.5</w:t>
            </w:r>
          </w:p>
        </w:tc>
        <w:tc>
          <w:tcPr>
            <w:tcW w:w="1376" w:type="pct"/>
            <w:vAlign w:val="top"/>
          </w:tcPr>
          <w:p w14:paraId="7FC39D68"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QA Review</w:t>
            </w:r>
          </w:p>
        </w:tc>
        <w:tc>
          <w:tcPr>
            <w:tcW w:w="1008" w:type="pct"/>
          </w:tcPr>
          <w:p w14:paraId="0E7AAD13"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Anastasia Yatchenko</w:t>
            </w:r>
          </w:p>
        </w:tc>
        <w:tc>
          <w:tcPr>
            <w:tcW w:w="699" w:type="pct"/>
          </w:tcPr>
          <w:p w14:paraId="134E62FC"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19-June-2014</w:t>
            </w:r>
          </w:p>
        </w:tc>
        <w:tc>
          <w:tcPr>
            <w:tcW w:w="853" w:type="pct"/>
          </w:tcPr>
          <w:p w14:paraId="4138100C"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Andrei Zemliakou</w:t>
            </w:r>
          </w:p>
        </w:tc>
        <w:tc>
          <w:tcPr>
            <w:tcW w:w="718" w:type="pct"/>
          </w:tcPr>
          <w:p w14:paraId="1ECC8689"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02-Dec-2015</w:t>
            </w:r>
          </w:p>
        </w:tc>
      </w:tr>
      <w:tr w:rsidR="003B4FB9" w:rsidRPr="00DA6CF4" w14:paraId="5435B24C"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vAlign w:val="top"/>
          </w:tcPr>
          <w:p w14:paraId="0EA42E16"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1.3.6</w:t>
            </w:r>
          </w:p>
        </w:tc>
        <w:tc>
          <w:tcPr>
            <w:tcW w:w="1376" w:type="pct"/>
            <w:vAlign w:val="top"/>
          </w:tcPr>
          <w:p w14:paraId="4B88AECD"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p. 3.3.3 Setting your VPN under Windows 10 was added</w:t>
            </w:r>
          </w:p>
        </w:tc>
        <w:tc>
          <w:tcPr>
            <w:tcW w:w="1008" w:type="pct"/>
          </w:tcPr>
          <w:p w14:paraId="55A6B9C6"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Ekaterina </w:t>
            </w:r>
            <w:proofErr w:type="spellStart"/>
            <w:r w:rsidRPr="00E55D3B">
              <w:rPr>
                <w:rFonts w:ascii="Trebuchet MS" w:hAnsi="Trebuchet MS"/>
                <w:sz w:val="18"/>
                <w:szCs w:val="18"/>
              </w:rPr>
              <w:t>Polezhaeva</w:t>
            </w:r>
            <w:proofErr w:type="spellEnd"/>
          </w:p>
        </w:tc>
        <w:tc>
          <w:tcPr>
            <w:tcW w:w="699" w:type="pct"/>
          </w:tcPr>
          <w:p w14:paraId="7831CFD2"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03-Mar-2016</w:t>
            </w:r>
          </w:p>
        </w:tc>
        <w:tc>
          <w:tcPr>
            <w:tcW w:w="853" w:type="pct"/>
          </w:tcPr>
          <w:p w14:paraId="29FEA4E6"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Mikhail Kazouski</w:t>
            </w:r>
          </w:p>
        </w:tc>
        <w:tc>
          <w:tcPr>
            <w:tcW w:w="718" w:type="pct"/>
          </w:tcPr>
          <w:p w14:paraId="2908DDE7"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09-Mar-2016</w:t>
            </w:r>
          </w:p>
        </w:tc>
      </w:tr>
      <w:tr w:rsidR="003B4FB9" w:rsidRPr="00DA6CF4" w14:paraId="11905118"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2B05DD1C"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1.4</w:t>
            </w:r>
          </w:p>
        </w:tc>
        <w:tc>
          <w:tcPr>
            <w:tcW w:w="1376" w:type="pct"/>
          </w:tcPr>
          <w:p w14:paraId="1B004A4C"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Updated with new EPAM template, QA review</w:t>
            </w:r>
          </w:p>
        </w:tc>
        <w:tc>
          <w:tcPr>
            <w:tcW w:w="1008" w:type="pct"/>
          </w:tcPr>
          <w:p w14:paraId="752F1841"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Oleksandr Dmytriyev</w:t>
            </w:r>
          </w:p>
        </w:tc>
        <w:tc>
          <w:tcPr>
            <w:tcW w:w="699" w:type="pct"/>
          </w:tcPr>
          <w:p w14:paraId="2AC25CDE"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10-Mar-2016</w:t>
            </w:r>
          </w:p>
        </w:tc>
        <w:tc>
          <w:tcPr>
            <w:tcW w:w="853" w:type="pct"/>
          </w:tcPr>
          <w:p w14:paraId="7D716FCF"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Mikhail Kazouski</w:t>
            </w:r>
          </w:p>
        </w:tc>
        <w:tc>
          <w:tcPr>
            <w:tcW w:w="718" w:type="pct"/>
          </w:tcPr>
          <w:p w14:paraId="03DB5D20"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10-Mar-2016</w:t>
            </w:r>
          </w:p>
        </w:tc>
      </w:tr>
      <w:tr w:rsidR="003B4FB9" w:rsidRPr="00DA6CF4" w14:paraId="3206D26C"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6883CF99"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 xml:space="preserve">1.5 </w:t>
            </w:r>
          </w:p>
        </w:tc>
        <w:tc>
          <w:tcPr>
            <w:tcW w:w="1376" w:type="pct"/>
          </w:tcPr>
          <w:p w14:paraId="23BFFE2B"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p. 3.3.3 Setting up your VPN under Windows 8.1;</w:t>
            </w:r>
          </w:p>
          <w:p w14:paraId="1FC69635" w14:textId="0C5E2258"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p. 3.3.7 Se</w:t>
            </w:r>
            <w:r w:rsidR="00E55D3B">
              <w:rPr>
                <w:rFonts w:ascii="Trebuchet MS" w:hAnsi="Trebuchet MS"/>
                <w:sz w:val="18"/>
                <w:szCs w:val="18"/>
              </w:rPr>
              <w:t>tting up your VPN under Android</w:t>
            </w:r>
          </w:p>
        </w:tc>
        <w:tc>
          <w:tcPr>
            <w:tcW w:w="1008" w:type="pct"/>
          </w:tcPr>
          <w:p w14:paraId="207D29DA"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Ekaterina </w:t>
            </w:r>
            <w:proofErr w:type="spellStart"/>
            <w:r w:rsidRPr="00E55D3B">
              <w:rPr>
                <w:rFonts w:ascii="Trebuchet MS" w:hAnsi="Trebuchet MS"/>
                <w:sz w:val="18"/>
                <w:szCs w:val="18"/>
              </w:rPr>
              <w:t>Polezhaeva</w:t>
            </w:r>
            <w:proofErr w:type="spellEnd"/>
          </w:p>
        </w:tc>
        <w:tc>
          <w:tcPr>
            <w:tcW w:w="699" w:type="pct"/>
          </w:tcPr>
          <w:p w14:paraId="7CBB4551"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21-Apr-2016</w:t>
            </w:r>
          </w:p>
        </w:tc>
        <w:tc>
          <w:tcPr>
            <w:tcW w:w="853" w:type="pct"/>
          </w:tcPr>
          <w:p w14:paraId="375F2C50"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5933C484" w14:textId="77777777" w:rsidR="003B4FB9" w:rsidRPr="00E55D3B" w:rsidRDefault="003B4FB9"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B4FB9" w:rsidRPr="00DA6CF4" w14:paraId="4737F685"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4AC3443D" w14:textId="77777777" w:rsidR="003B4FB9" w:rsidRPr="00E55D3B" w:rsidRDefault="003B4FB9" w:rsidP="00FE4273">
            <w:pPr>
              <w:rPr>
                <w:rFonts w:ascii="Trebuchet MS" w:hAnsi="Trebuchet MS"/>
                <w:sz w:val="18"/>
                <w:szCs w:val="18"/>
              </w:rPr>
            </w:pPr>
            <w:r w:rsidRPr="00E55D3B">
              <w:rPr>
                <w:rFonts w:ascii="Trebuchet MS" w:hAnsi="Trebuchet MS"/>
                <w:sz w:val="18"/>
                <w:szCs w:val="18"/>
              </w:rPr>
              <w:t>1.6</w:t>
            </w:r>
          </w:p>
        </w:tc>
        <w:tc>
          <w:tcPr>
            <w:tcW w:w="1376" w:type="pct"/>
          </w:tcPr>
          <w:p w14:paraId="401DAB2E"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QA Review</w:t>
            </w:r>
          </w:p>
        </w:tc>
        <w:tc>
          <w:tcPr>
            <w:tcW w:w="1008" w:type="pct"/>
          </w:tcPr>
          <w:p w14:paraId="4D3CE771"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Viktoryia Hilevich</w:t>
            </w:r>
          </w:p>
        </w:tc>
        <w:tc>
          <w:tcPr>
            <w:tcW w:w="699" w:type="pct"/>
          </w:tcPr>
          <w:p w14:paraId="3487AAD3"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55D3B">
              <w:rPr>
                <w:rFonts w:ascii="Trebuchet MS" w:hAnsi="Trebuchet MS"/>
                <w:sz w:val="18"/>
                <w:szCs w:val="18"/>
              </w:rPr>
              <w:t>26-Apr-2016</w:t>
            </w:r>
          </w:p>
        </w:tc>
        <w:tc>
          <w:tcPr>
            <w:tcW w:w="853" w:type="pct"/>
          </w:tcPr>
          <w:p w14:paraId="53B13326"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5004121E" w14:textId="77777777" w:rsidR="003B4FB9" w:rsidRPr="00E55D3B" w:rsidRDefault="003B4FB9"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AF40AC" w:rsidRPr="00DA6CF4" w14:paraId="3CAD61D4"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38D5F85B" w14:textId="3E92BE1B" w:rsidR="00AF40AC" w:rsidRPr="00E55D3B" w:rsidRDefault="00AF40AC" w:rsidP="00FE4273">
            <w:pPr>
              <w:rPr>
                <w:rFonts w:ascii="Trebuchet MS" w:hAnsi="Trebuchet MS"/>
                <w:sz w:val="18"/>
                <w:szCs w:val="18"/>
              </w:rPr>
            </w:pPr>
            <w:r w:rsidRPr="00E55D3B">
              <w:rPr>
                <w:rFonts w:ascii="Trebuchet MS" w:hAnsi="Trebuchet MS"/>
                <w:sz w:val="18"/>
                <w:szCs w:val="18"/>
              </w:rPr>
              <w:t>1.7</w:t>
            </w:r>
          </w:p>
        </w:tc>
        <w:tc>
          <w:tcPr>
            <w:tcW w:w="1376" w:type="pct"/>
          </w:tcPr>
          <w:p w14:paraId="03A58624" w14:textId="19AEE929" w:rsidR="00AF40AC" w:rsidRPr="00E55D3B" w:rsidRDefault="006C05F4">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Added the steps of checking “Allow other people to use this connection” option for Windows 7, 8 and 10</w:t>
            </w:r>
          </w:p>
        </w:tc>
        <w:tc>
          <w:tcPr>
            <w:tcW w:w="1008" w:type="pct"/>
          </w:tcPr>
          <w:p w14:paraId="0017C6B5" w14:textId="725AFA92" w:rsidR="00AF40AC" w:rsidRPr="00E55D3B" w:rsidRDefault="00AF40AC"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 xml:space="preserve">Olga </w:t>
            </w:r>
            <w:proofErr w:type="spellStart"/>
            <w:r w:rsidRPr="00E55D3B">
              <w:rPr>
                <w:rFonts w:ascii="Trebuchet MS" w:hAnsi="Trebuchet MS"/>
                <w:sz w:val="18"/>
                <w:szCs w:val="18"/>
              </w:rPr>
              <w:t>Martyshuk</w:t>
            </w:r>
            <w:proofErr w:type="spellEnd"/>
          </w:p>
        </w:tc>
        <w:tc>
          <w:tcPr>
            <w:tcW w:w="699" w:type="pct"/>
          </w:tcPr>
          <w:p w14:paraId="2B2EC700" w14:textId="2899F0AA" w:rsidR="00AF40AC" w:rsidRPr="00E55D3B" w:rsidRDefault="00AF40AC"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E55D3B">
              <w:rPr>
                <w:rFonts w:ascii="Trebuchet MS" w:hAnsi="Trebuchet MS"/>
                <w:sz w:val="18"/>
                <w:szCs w:val="18"/>
              </w:rPr>
              <w:t>30-May-2016</w:t>
            </w:r>
          </w:p>
        </w:tc>
        <w:tc>
          <w:tcPr>
            <w:tcW w:w="853" w:type="pct"/>
          </w:tcPr>
          <w:p w14:paraId="3C951C26" w14:textId="77777777" w:rsidR="00AF40AC" w:rsidRPr="00E55D3B" w:rsidRDefault="00AF40AC"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3F65BA6B" w14:textId="77777777" w:rsidR="00AF40AC" w:rsidRPr="00E55D3B" w:rsidRDefault="00AF40AC"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154E1D" w:rsidRPr="00DA6CF4" w14:paraId="6607E88C"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3E2B2DDB" w14:textId="16A05A54" w:rsidR="00154E1D" w:rsidRPr="00E55D3B" w:rsidRDefault="00154E1D" w:rsidP="00FE4273">
            <w:pPr>
              <w:rPr>
                <w:rFonts w:ascii="Trebuchet MS" w:hAnsi="Trebuchet MS"/>
                <w:sz w:val="18"/>
                <w:szCs w:val="18"/>
              </w:rPr>
            </w:pPr>
            <w:r>
              <w:rPr>
                <w:rFonts w:ascii="Trebuchet MS" w:hAnsi="Trebuchet MS"/>
                <w:sz w:val="18"/>
                <w:szCs w:val="18"/>
              </w:rPr>
              <w:lastRenderedPageBreak/>
              <w:t>1.8</w:t>
            </w:r>
          </w:p>
        </w:tc>
        <w:tc>
          <w:tcPr>
            <w:tcW w:w="1376" w:type="pct"/>
          </w:tcPr>
          <w:p w14:paraId="198AED53" w14:textId="105547D3" w:rsidR="00154E1D" w:rsidRPr="00E55D3B" w:rsidRDefault="00154E1D">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QA Review</w:t>
            </w:r>
          </w:p>
        </w:tc>
        <w:tc>
          <w:tcPr>
            <w:tcW w:w="1008" w:type="pct"/>
          </w:tcPr>
          <w:p w14:paraId="01BF3690" w14:textId="2843F2CE" w:rsidR="00154E1D" w:rsidRPr="00E55D3B" w:rsidRDefault="00154E1D"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Viktoryia Hilevich</w:t>
            </w:r>
          </w:p>
        </w:tc>
        <w:tc>
          <w:tcPr>
            <w:tcW w:w="699" w:type="pct"/>
          </w:tcPr>
          <w:p w14:paraId="1F9CE8A3" w14:textId="31790389" w:rsidR="00154E1D" w:rsidRPr="00E55D3B" w:rsidRDefault="00154E1D"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13-Jun-2016</w:t>
            </w:r>
          </w:p>
        </w:tc>
        <w:tc>
          <w:tcPr>
            <w:tcW w:w="853" w:type="pct"/>
          </w:tcPr>
          <w:p w14:paraId="61958324" w14:textId="77777777" w:rsidR="00154E1D" w:rsidRPr="00E55D3B" w:rsidRDefault="00154E1D"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3FD4E953" w14:textId="77777777" w:rsidR="00154E1D" w:rsidRPr="00E55D3B" w:rsidRDefault="00154E1D"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EA2454" w:rsidRPr="00DA6CF4" w14:paraId="1867F5E4"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613087F7" w14:textId="6ECF0A77" w:rsidR="00EA2454" w:rsidRDefault="00EA2454" w:rsidP="00FE4273">
            <w:pPr>
              <w:rPr>
                <w:rFonts w:ascii="Trebuchet MS" w:hAnsi="Trebuchet MS"/>
                <w:sz w:val="18"/>
                <w:szCs w:val="18"/>
              </w:rPr>
            </w:pPr>
            <w:r>
              <w:rPr>
                <w:rFonts w:ascii="Trebuchet MS" w:hAnsi="Trebuchet MS"/>
                <w:sz w:val="18"/>
                <w:szCs w:val="18"/>
              </w:rPr>
              <w:t>1.9</w:t>
            </w:r>
          </w:p>
        </w:tc>
        <w:tc>
          <w:tcPr>
            <w:tcW w:w="1376" w:type="pct"/>
          </w:tcPr>
          <w:p w14:paraId="1DDCF59C" w14:textId="2F020AAB" w:rsidR="00EA2454" w:rsidRDefault="00EA2454">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p.3.3.6 Setting up your VPN under Mac OS X 10.12 (Sierra) added</w:t>
            </w:r>
          </w:p>
        </w:tc>
        <w:tc>
          <w:tcPr>
            <w:tcW w:w="1008" w:type="pct"/>
          </w:tcPr>
          <w:p w14:paraId="40C72435" w14:textId="6F40CE6F" w:rsidR="00EA2454" w:rsidRDefault="00EA2454"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Iuliia Myznikova</w:t>
            </w:r>
          </w:p>
        </w:tc>
        <w:tc>
          <w:tcPr>
            <w:tcW w:w="699" w:type="pct"/>
          </w:tcPr>
          <w:p w14:paraId="32C4EA7C" w14:textId="349542BB" w:rsidR="00EA2454" w:rsidRDefault="00EA2454"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20-Sep-2016</w:t>
            </w:r>
          </w:p>
        </w:tc>
        <w:tc>
          <w:tcPr>
            <w:tcW w:w="853" w:type="pct"/>
          </w:tcPr>
          <w:p w14:paraId="476459BC" w14:textId="77777777" w:rsidR="00EA2454" w:rsidRPr="00E55D3B" w:rsidRDefault="00EA2454"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6FD34E19" w14:textId="77777777" w:rsidR="00EA2454" w:rsidRPr="00E55D3B" w:rsidRDefault="00EA2454" w:rsidP="00FE4273">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EA2454" w:rsidRPr="00DA6CF4" w14:paraId="05F2E5E0"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11008DA6" w14:textId="5A49A9B1" w:rsidR="00EA2454" w:rsidRDefault="00EA2454" w:rsidP="00FE4273">
            <w:pPr>
              <w:rPr>
                <w:rFonts w:ascii="Trebuchet MS" w:hAnsi="Trebuchet MS"/>
                <w:sz w:val="18"/>
                <w:szCs w:val="18"/>
              </w:rPr>
            </w:pPr>
            <w:r>
              <w:rPr>
                <w:rFonts w:ascii="Trebuchet MS" w:hAnsi="Trebuchet MS"/>
                <w:sz w:val="18"/>
                <w:szCs w:val="18"/>
              </w:rPr>
              <w:t>2.0</w:t>
            </w:r>
          </w:p>
        </w:tc>
        <w:tc>
          <w:tcPr>
            <w:tcW w:w="1376" w:type="pct"/>
          </w:tcPr>
          <w:p w14:paraId="5D46DE16" w14:textId="461E856C" w:rsidR="00EA2454" w:rsidRDefault="00EA2454">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p. 3.3.7 Setting up your VPN under iOS 10 added</w:t>
            </w:r>
          </w:p>
        </w:tc>
        <w:tc>
          <w:tcPr>
            <w:tcW w:w="1008" w:type="pct"/>
          </w:tcPr>
          <w:p w14:paraId="02C2E875" w14:textId="25107B67" w:rsidR="00EA2454" w:rsidRDefault="00EA2454"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Iuliia Myznikova</w:t>
            </w:r>
          </w:p>
        </w:tc>
        <w:tc>
          <w:tcPr>
            <w:tcW w:w="699" w:type="pct"/>
          </w:tcPr>
          <w:p w14:paraId="0A5C8AA7" w14:textId="586C8107" w:rsidR="00EA2454" w:rsidRDefault="00EA2454"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20-Sep-2016</w:t>
            </w:r>
          </w:p>
        </w:tc>
        <w:tc>
          <w:tcPr>
            <w:tcW w:w="853" w:type="pct"/>
          </w:tcPr>
          <w:p w14:paraId="1B3FDA5A" w14:textId="77777777" w:rsidR="00EA2454" w:rsidRPr="00E55D3B" w:rsidRDefault="00EA2454"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7BA86335" w14:textId="77777777" w:rsidR="00EA2454" w:rsidRPr="00E55D3B" w:rsidRDefault="00EA2454" w:rsidP="00FE4273">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A87878" w:rsidRPr="00DA6CF4" w14:paraId="3D41EA32"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6567AA78" w14:textId="72623051" w:rsidR="00A87878" w:rsidRDefault="00A87878" w:rsidP="00A87878">
            <w:pPr>
              <w:rPr>
                <w:rFonts w:ascii="Trebuchet MS" w:hAnsi="Trebuchet MS"/>
                <w:sz w:val="18"/>
                <w:szCs w:val="18"/>
              </w:rPr>
            </w:pPr>
            <w:r>
              <w:rPr>
                <w:rFonts w:ascii="Trebuchet MS" w:hAnsi="Trebuchet MS"/>
                <w:sz w:val="18"/>
                <w:szCs w:val="18"/>
              </w:rPr>
              <w:t>2.1</w:t>
            </w:r>
          </w:p>
        </w:tc>
        <w:tc>
          <w:tcPr>
            <w:tcW w:w="1376" w:type="pct"/>
          </w:tcPr>
          <w:p w14:paraId="5503A2AC" w14:textId="0D364D2E" w:rsidR="00A87878" w:rsidRDefault="00A87878"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QA Review</w:t>
            </w:r>
          </w:p>
        </w:tc>
        <w:tc>
          <w:tcPr>
            <w:tcW w:w="1008" w:type="pct"/>
          </w:tcPr>
          <w:p w14:paraId="07847B9A" w14:textId="773BA09E" w:rsidR="00A87878" w:rsidRDefault="00A87878"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Viktoryia Hilevich</w:t>
            </w:r>
          </w:p>
        </w:tc>
        <w:tc>
          <w:tcPr>
            <w:tcW w:w="699" w:type="pct"/>
          </w:tcPr>
          <w:p w14:paraId="008671A1" w14:textId="45455976" w:rsidR="00A87878" w:rsidRDefault="00A87878"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23-Sep-2016</w:t>
            </w:r>
          </w:p>
        </w:tc>
        <w:tc>
          <w:tcPr>
            <w:tcW w:w="853" w:type="pct"/>
          </w:tcPr>
          <w:p w14:paraId="40C1E72F" w14:textId="5B513418" w:rsidR="00A87878" w:rsidRPr="00E55D3B" w:rsidRDefault="00BC39D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BC39DB">
              <w:rPr>
                <w:rFonts w:ascii="Trebuchet MS" w:hAnsi="Trebuchet MS"/>
                <w:sz w:val="18"/>
                <w:szCs w:val="18"/>
              </w:rPr>
              <w:t>Mikhail Kazouski</w:t>
            </w:r>
          </w:p>
        </w:tc>
        <w:tc>
          <w:tcPr>
            <w:tcW w:w="718" w:type="pct"/>
          </w:tcPr>
          <w:p w14:paraId="69CECAAB" w14:textId="2A278FD1" w:rsidR="00A87878" w:rsidRPr="00E55D3B" w:rsidRDefault="00BC39D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23-Sep-2016</w:t>
            </w:r>
          </w:p>
        </w:tc>
      </w:tr>
      <w:tr w:rsidR="00FB104B" w:rsidRPr="00DA6CF4" w14:paraId="75C3FFC4"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3482B143" w14:textId="254C9F9D" w:rsidR="00FB104B" w:rsidRDefault="00FB104B" w:rsidP="00A87878">
            <w:pPr>
              <w:rPr>
                <w:rFonts w:ascii="Trebuchet MS" w:hAnsi="Trebuchet MS"/>
                <w:sz w:val="18"/>
                <w:szCs w:val="18"/>
              </w:rPr>
            </w:pPr>
            <w:r>
              <w:rPr>
                <w:rFonts w:ascii="Trebuchet MS" w:hAnsi="Trebuchet MS"/>
                <w:sz w:val="18"/>
                <w:szCs w:val="18"/>
              </w:rPr>
              <w:t>2.2</w:t>
            </w:r>
          </w:p>
        </w:tc>
        <w:tc>
          <w:tcPr>
            <w:tcW w:w="1376" w:type="pct"/>
          </w:tcPr>
          <w:p w14:paraId="14D71502" w14:textId="5797B48F" w:rsidR="00FB104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p. 3.3.6 Setting up your VPN (l2TP) under Mac OS X 10.12 (Sierra) was updated</w:t>
            </w:r>
          </w:p>
        </w:tc>
        <w:tc>
          <w:tcPr>
            <w:tcW w:w="1008" w:type="pct"/>
          </w:tcPr>
          <w:p w14:paraId="1A4DB403" w14:textId="20DBF3DA" w:rsidR="00FB104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Iuliia Myznikova</w:t>
            </w:r>
          </w:p>
        </w:tc>
        <w:tc>
          <w:tcPr>
            <w:tcW w:w="699" w:type="pct"/>
          </w:tcPr>
          <w:p w14:paraId="31FF991A" w14:textId="562CCF34" w:rsidR="00FB104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17-Oct-2016</w:t>
            </w:r>
          </w:p>
        </w:tc>
        <w:tc>
          <w:tcPr>
            <w:tcW w:w="853" w:type="pct"/>
          </w:tcPr>
          <w:p w14:paraId="35A15542" w14:textId="77777777" w:rsidR="00FB104B" w:rsidRPr="00BC39D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0950A484" w14:textId="77777777" w:rsidR="00FB104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FB104B" w:rsidRPr="00DA6CF4" w14:paraId="402F54CA"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64B58226" w14:textId="56193D6A" w:rsidR="00FB104B" w:rsidRDefault="00FB104B" w:rsidP="00A87878">
            <w:pPr>
              <w:rPr>
                <w:rFonts w:ascii="Trebuchet MS" w:hAnsi="Trebuchet MS"/>
                <w:sz w:val="18"/>
                <w:szCs w:val="18"/>
              </w:rPr>
            </w:pPr>
            <w:r>
              <w:rPr>
                <w:rFonts w:ascii="Trebuchet MS" w:hAnsi="Trebuchet MS"/>
                <w:sz w:val="18"/>
                <w:szCs w:val="18"/>
              </w:rPr>
              <w:t>2.3</w:t>
            </w:r>
          </w:p>
        </w:tc>
        <w:tc>
          <w:tcPr>
            <w:tcW w:w="1376" w:type="pct"/>
          </w:tcPr>
          <w:p w14:paraId="224EC652" w14:textId="43633958" w:rsidR="00FB104B" w:rsidRDefault="00FB104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Appendix B. Keys was added</w:t>
            </w:r>
          </w:p>
        </w:tc>
        <w:tc>
          <w:tcPr>
            <w:tcW w:w="1008" w:type="pct"/>
          </w:tcPr>
          <w:p w14:paraId="431AFB73" w14:textId="00498A4C" w:rsidR="00FB104B" w:rsidRDefault="00FB104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Iuliia Myznikova</w:t>
            </w:r>
          </w:p>
        </w:tc>
        <w:tc>
          <w:tcPr>
            <w:tcW w:w="699" w:type="pct"/>
          </w:tcPr>
          <w:p w14:paraId="7D2D4570" w14:textId="56460BEA" w:rsidR="00FB104B" w:rsidRDefault="00FB104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17-Oct-2016</w:t>
            </w:r>
          </w:p>
        </w:tc>
        <w:tc>
          <w:tcPr>
            <w:tcW w:w="853" w:type="pct"/>
          </w:tcPr>
          <w:p w14:paraId="4CCDD1A6" w14:textId="77777777" w:rsidR="00FB104B" w:rsidRPr="00BC39DB" w:rsidRDefault="00FB104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0EF09FCE" w14:textId="77777777" w:rsidR="00FB104B" w:rsidRDefault="00FB104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FB104B" w:rsidRPr="00DA6CF4" w14:paraId="5888ADBD"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5752D6FD" w14:textId="46FEB127" w:rsidR="00FB104B" w:rsidRDefault="00FB104B" w:rsidP="00A87878">
            <w:pPr>
              <w:rPr>
                <w:rFonts w:ascii="Trebuchet MS" w:hAnsi="Trebuchet MS"/>
                <w:sz w:val="18"/>
                <w:szCs w:val="18"/>
              </w:rPr>
            </w:pPr>
            <w:r>
              <w:rPr>
                <w:rFonts w:ascii="Trebuchet MS" w:hAnsi="Trebuchet MS"/>
                <w:sz w:val="18"/>
                <w:szCs w:val="18"/>
              </w:rPr>
              <w:t>2.4</w:t>
            </w:r>
          </w:p>
        </w:tc>
        <w:tc>
          <w:tcPr>
            <w:tcW w:w="1376" w:type="pct"/>
          </w:tcPr>
          <w:p w14:paraId="200E875F" w14:textId="25193230" w:rsidR="00FB104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Numeration corrected</w:t>
            </w:r>
          </w:p>
        </w:tc>
        <w:tc>
          <w:tcPr>
            <w:tcW w:w="1008" w:type="pct"/>
          </w:tcPr>
          <w:p w14:paraId="686C0AB8" w14:textId="65D7CCC1" w:rsidR="00FB104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Iuliia Myznikova</w:t>
            </w:r>
          </w:p>
        </w:tc>
        <w:tc>
          <w:tcPr>
            <w:tcW w:w="699" w:type="pct"/>
          </w:tcPr>
          <w:p w14:paraId="13E4326D" w14:textId="7601E95E" w:rsidR="00FB104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17-Oct-2016</w:t>
            </w:r>
          </w:p>
        </w:tc>
        <w:tc>
          <w:tcPr>
            <w:tcW w:w="853" w:type="pct"/>
          </w:tcPr>
          <w:p w14:paraId="346F438F" w14:textId="77777777" w:rsidR="00FB104B" w:rsidRPr="00BC39D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2B7F9520" w14:textId="77777777" w:rsidR="00FB104B" w:rsidRDefault="00FB104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0D1867" w:rsidRPr="00DA6CF4" w14:paraId="39338147"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29D785BE" w14:textId="00BB69AB" w:rsidR="000D1867" w:rsidRDefault="000D1867" w:rsidP="00A87878">
            <w:pPr>
              <w:rPr>
                <w:rFonts w:ascii="Trebuchet MS" w:hAnsi="Trebuchet MS"/>
                <w:sz w:val="18"/>
                <w:szCs w:val="18"/>
              </w:rPr>
            </w:pPr>
            <w:r>
              <w:rPr>
                <w:rFonts w:ascii="Trebuchet MS" w:hAnsi="Trebuchet MS"/>
                <w:sz w:val="18"/>
                <w:szCs w:val="18"/>
              </w:rPr>
              <w:t>2.5</w:t>
            </w:r>
          </w:p>
        </w:tc>
        <w:tc>
          <w:tcPr>
            <w:tcW w:w="1376" w:type="pct"/>
          </w:tcPr>
          <w:p w14:paraId="4C32867D" w14:textId="30D1753A" w:rsidR="000D1867" w:rsidRDefault="000D1867"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QA Review</w:t>
            </w:r>
          </w:p>
        </w:tc>
        <w:tc>
          <w:tcPr>
            <w:tcW w:w="1008" w:type="pct"/>
          </w:tcPr>
          <w:p w14:paraId="495E59A7" w14:textId="6E8AFD12" w:rsidR="000D1867" w:rsidRDefault="000D1867"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Roman Komlyk</w:t>
            </w:r>
          </w:p>
        </w:tc>
        <w:tc>
          <w:tcPr>
            <w:tcW w:w="699" w:type="pct"/>
          </w:tcPr>
          <w:p w14:paraId="43A23941" w14:textId="651BA06C" w:rsidR="000D1867" w:rsidRDefault="000D1867"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18-Oct-2016</w:t>
            </w:r>
          </w:p>
        </w:tc>
        <w:tc>
          <w:tcPr>
            <w:tcW w:w="853" w:type="pct"/>
          </w:tcPr>
          <w:p w14:paraId="417B476F" w14:textId="1B716DB3" w:rsidR="000D1867" w:rsidRPr="00BC39DB" w:rsidRDefault="00B449B7"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BC39DB">
              <w:rPr>
                <w:rFonts w:ascii="Trebuchet MS" w:hAnsi="Trebuchet MS"/>
                <w:sz w:val="18"/>
                <w:szCs w:val="18"/>
              </w:rPr>
              <w:t>Mikhail Kazouski</w:t>
            </w:r>
          </w:p>
        </w:tc>
        <w:tc>
          <w:tcPr>
            <w:tcW w:w="718" w:type="pct"/>
          </w:tcPr>
          <w:p w14:paraId="3170387A" w14:textId="4222701F" w:rsidR="000D1867" w:rsidRDefault="00B449B7"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19-Oct-2016</w:t>
            </w:r>
          </w:p>
        </w:tc>
      </w:tr>
      <w:tr w:rsidR="00EF3329" w:rsidRPr="00DA6CF4" w14:paraId="50FC9895"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69E1C0D4" w14:textId="5F48D2AC" w:rsidR="00EF3329" w:rsidRDefault="00EF3329" w:rsidP="00A87878">
            <w:pPr>
              <w:rPr>
                <w:rFonts w:ascii="Trebuchet MS" w:hAnsi="Trebuchet MS"/>
                <w:sz w:val="18"/>
                <w:szCs w:val="18"/>
              </w:rPr>
            </w:pPr>
            <w:r>
              <w:rPr>
                <w:rFonts w:ascii="Trebuchet MS" w:hAnsi="Trebuchet MS"/>
                <w:sz w:val="18"/>
                <w:szCs w:val="18"/>
              </w:rPr>
              <w:t>2.6</w:t>
            </w:r>
          </w:p>
        </w:tc>
        <w:tc>
          <w:tcPr>
            <w:tcW w:w="1376" w:type="pct"/>
          </w:tcPr>
          <w:p w14:paraId="14AF7FD3" w14:textId="7CD74164" w:rsidR="00EF3329" w:rsidRDefault="00EF3329"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Appendix A.2 updated</w:t>
            </w:r>
          </w:p>
        </w:tc>
        <w:tc>
          <w:tcPr>
            <w:tcW w:w="1008" w:type="pct"/>
          </w:tcPr>
          <w:p w14:paraId="2BC79054" w14:textId="0AC66763" w:rsidR="00EF3329" w:rsidRDefault="00EF3329"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EF3329">
              <w:rPr>
                <w:rFonts w:ascii="Trebuchet MS" w:hAnsi="Trebuchet MS"/>
                <w:sz w:val="18"/>
                <w:szCs w:val="18"/>
              </w:rPr>
              <w:t xml:space="preserve">Uladzimir </w:t>
            </w:r>
            <w:proofErr w:type="spellStart"/>
            <w:r w:rsidRPr="00EF3329">
              <w:rPr>
                <w:rFonts w:ascii="Trebuchet MS" w:hAnsi="Trebuchet MS"/>
                <w:sz w:val="18"/>
                <w:szCs w:val="18"/>
              </w:rPr>
              <w:t>Fiasenka</w:t>
            </w:r>
            <w:proofErr w:type="spellEnd"/>
          </w:p>
        </w:tc>
        <w:tc>
          <w:tcPr>
            <w:tcW w:w="699" w:type="pct"/>
          </w:tcPr>
          <w:p w14:paraId="21F8B5B8" w14:textId="56FB871F" w:rsidR="00EF3329" w:rsidRDefault="00EF3329"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21-Jun-2017</w:t>
            </w:r>
          </w:p>
        </w:tc>
        <w:tc>
          <w:tcPr>
            <w:tcW w:w="853" w:type="pct"/>
          </w:tcPr>
          <w:p w14:paraId="5D600718" w14:textId="77777777" w:rsidR="00EF3329" w:rsidRPr="00BC39DB" w:rsidRDefault="00EF3329"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47FD06D9" w14:textId="77777777" w:rsidR="00EF3329" w:rsidRDefault="00EF3329"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EF3329" w:rsidRPr="00DA6CF4" w14:paraId="580311F3"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06239B4B" w14:textId="2FF3AF23" w:rsidR="00EF3329" w:rsidRDefault="00EF3329" w:rsidP="00A87878">
            <w:pPr>
              <w:rPr>
                <w:rFonts w:ascii="Trebuchet MS" w:hAnsi="Trebuchet MS"/>
                <w:sz w:val="18"/>
                <w:szCs w:val="18"/>
              </w:rPr>
            </w:pPr>
            <w:r>
              <w:rPr>
                <w:rFonts w:ascii="Trebuchet MS" w:hAnsi="Trebuchet MS"/>
                <w:sz w:val="18"/>
                <w:szCs w:val="18"/>
              </w:rPr>
              <w:t>2.7</w:t>
            </w:r>
          </w:p>
        </w:tc>
        <w:tc>
          <w:tcPr>
            <w:tcW w:w="1376" w:type="pct"/>
          </w:tcPr>
          <w:p w14:paraId="1F094665" w14:textId="27D8EEB6" w:rsidR="00EF3329" w:rsidRDefault="00EF3329"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QA Review</w:t>
            </w:r>
          </w:p>
        </w:tc>
        <w:tc>
          <w:tcPr>
            <w:tcW w:w="1008" w:type="pct"/>
          </w:tcPr>
          <w:p w14:paraId="41DE425E" w14:textId="1B73D7F9" w:rsidR="00EF3329" w:rsidRDefault="00EF3329"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Viktoryia Hilevich</w:t>
            </w:r>
          </w:p>
        </w:tc>
        <w:tc>
          <w:tcPr>
            <w:tcW w:w="699" w:type="pct"/>
          </w:tcPr>
          <w:p w14:paraId="06A4FA67" w14:textId="75C39698" w:rsidR="00EF3329" w:rsidRDefault="00EF3329"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22-Jun-2017</w:t>
            </w:r>
          </w:p>
        </w:tc>
        <w:tc>
          <w:tcPr>
            <w:tcW w:w="853" w:type="pct"/>
          </w:tcPr>
          <w:p w14:paraId="0226E444" w14:textId="1EE6033A" w:rsidR="00EF3329" w:rsidRPr="00BC39DB" w:rsidRDefault="000344C1"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0344C1">
              <w:rPr>
                <w:rFonts w:ascii="Trebuchet MS" w:hAnsi="Trebuchet MS"/>
                <w:sz w:val="18"/>
                <w:szCs w:val="18"/>
              </w:rPr>
              <w:t>Ivan Tabaravets</w:t>
            </w:r>
          </w:p>
        </w:tc>
        <w:tc>
          <w:tcPr>
            <w:tcW w:w="718" w:type="pct"/>
          </w:tcPr>
          <w:p w14:paraId="290FA393" w14:textId="01EBC2F4" w:rsidR="00EF3329" w:rsidRDefault="000344C1"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05-Jul-2017</w:t>
            </w:r>
          </w:p>
        </w:tc>
      </w:tr>
      <w:tr w:rsidR="00FF1132" w:rsidRPr="00DA6CF4" w14:paraId="2C7FE559"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7CA00194" w14:textId="6B1A8BDF" w:rsidR="00FF1132" w:rsidRDefault="00FF1132" w:rsidP="00A87878">
            <w:pPr>
              <w:rPr>
                <w:rFonts w:ascii="Trebuchet MS" w:hAnsi="Trebuchet MS"/>
                <w:sz w:val="18"/>
                <w:szCs w:val="18"/>
              </w:rPr>
            </w:pPr>
            <w:r>
              <w:rPr>
                <w:rFonts w:ascii="Trebuchet MS" w:hAnsi="Trebuchet MS"/>
                <w:sz w:val="18"/>
                <w:szCs w:val="18"/>
              </w:rPr>
              <w:t>2.8</w:t>
            </w:r>
          </w:p>
        </w:tc>
        <w:tc>
          <w:tcPr>
            <w:tcW w:w="1376" w:type="pct"/>
          </w:tcPr>
          <w:p w14:paraId="21698D11" w14:textId="1E1F2CC7" w:rsidR="00FF1132" w:rsidRDefault="00FF1132"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Updated</w:t>
            </w:r>
          </w:p>
        </w:tc>
        <w:tc>
          <w:tcPr>
            <w:tcW w:w="1008" w:type="pct"/>
          </w:tcPr>
          <w:p w14:paraId="69559A38" w14:textId="71E8DFB7" w:rsidR="00FF1132" w:rsidRDefault="00FF1132"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FF1132">
              <w:rPr>
                <w:rFonts w:ascii="Trebuchet MS" w:hAnsi="Trebuchet MS"/>
                <w:sz w:val="18"/>
                <w:szCs w:val="18"/>
              </w:rPr>
              <w:t>Katsiaryna Zas</w:t>
            </w:r>
          </w:p>
        </w:tc>
        <w:tc>
          <w:tcPr>
            <w:tcW w:w="699" w:type="pct"/>
          </w:tcPr>
          <w:p w14:paraId="140A3668" w14:textId="62EE62C2" w:rsidR="00FF1132" w:rsidRDefault="0056045B"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18</w:t>
            </w:r>
            <w:r w:rsidR="00FF1132">
              <w:rPr>
                <w:rFonts w:ascii="Trebuchet MS" w:hAnsi="Trebuchet MS"/>
                <w:sz w:val="18"/>
                <w:szCs w:val="18"/>
              </w:rPr>
              <w:t>-Dec-2017</w:t>
            </w:r>
          </w:p>
        </w:tc>
        <w:tc>
          <w:tcPr>
            <w:tcW w:w="853" w:type="pct"/>
          </w:tcPr>
          <w:p w14:paraId="66D5E203" w14:textId="77777777" w:rsidR="00FF1132" w:rsidRPr="000344C1" w:rsidRDefault="00FF1132"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364C69B4" w14:textId="77777777" w:rsidR="00FF1132" w:rsidRDefault="00FF1132" w:rsidP="00A8787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FF1132" w:rsidRPr="00DA6CF4" w14:paraId="0A2B4DEB"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78E810B1" w14:textId="210834B9" w:rsidR="00FF1132" w:rsidRDefault="0056045B" w:rsidP="00A87878">
            <w:pPr>
              <w:rPr>
                <w:rFonts w:ascii="Trebuchet MS" w:hAnsi="Trebuchet MS"/>
                <w:sz w:val="18"/>
                <w:szCs w:val="18"/>
              </w:rPr>
            </w:pPr>
            <w:r>
              <w:rPr>
                <w:rFonts w:ascii="Trebuchet MS" w:hAnsi="Trebuchet MS"/>
                <w:sz w:val="18"/>
                <w:szCs w:val="18"/>
              </w:rPr>
              <w:t>2.9</w:t>
            </w:r>
          </w:p>
        </w:tc>
        <w:tc>
          <w:tcPr>
            <w:tcW w:w="1376" w:type="pct"/>
          </w:tcPr>
          <w:p w14:paraId="79D55646" w14:textId="4AC4B7E7" w:rsidR="00FF1132" w:rsidRDefault="0056045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Confirmed</w:t>
            </w:r>
          </w:p>
        </w:tc>
        <w:tc>
          <w:tcPr>
            <w:tcW w:w="1008" w:type="pct"/>
          </w:tcPr>
          <w:p w14:paraId="085BC4ED" w14:textId="612AC2CE" w:rsidR="00FF1132" w:rsidRDefault="0056045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56045B">
              <w:rPr>
                <w:rFonts w:ascii="Trebuchet MS" w:hAnsi="Trebuchet MS"/>
                <w:sz w:val="18"/>
                <w:szCs w:val="18"/>
              </w:rPr>
              <w:t>Valery Maliutsin</w:t>
            </w:r>
          </w:p>
        </w:tc>
        <w:tc>
          <w:tcPr>
            <w:tcW w:w="699" w:type="pct"/>
          </w:tcPr>
          <w:p w14:paraId="439E7790" w14:textId="6394169B" w:rsidR="00FF1132" w:rsidRDefault="0056045B"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18-Dec-2017</w:t>
            </w:r>
          </w:p>
        </w:tc>
        <w:tc>
          <w:tcPr>
            <w:tcW w:w="853" w:type="pct"/>
          </w:tcPr>
          <w:p w14:paraId="315DA362" w14:textId="77777777" w:rsidR="00FF1132" w:rsidRPr="000344C1" w:rsidRDefault="00FF1132"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7051B8CC" w14:textId="77777777" w:rsidR="00FF1132" w:rsidRDefault="00FF1132" w:rsidP="00A87878">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FF5119" w:rsidRPr="00DA6CF4" w14:paraId="1A746382"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4CE5AB3E" w14:textId="39A1D099" w:rsidR="00FF5119" w:rsidRDefault="00FF5119" w:rsidP="00FF5119">
            <w:pPr>
              <w:rPr>
                <w:rFonts w:ascii="Trebuchet MS" w:hAnsi="Trebuchet MS"/>
                <w:sz w:val="18"/>
                <w:szCs w:val="18"/>
              </w:rPr>
            </w:pPr>
            <w:r>
              <w:rPr>
                <w:rFonts w:ascii="Trebuchet MS" w:hAnsi="Trebuchet MS"/>
                <w:sz w:val="18"/>
                <w:szCs w:val="18"/>
              </w:rPr>
              <w:t>2.10</w:t>
            </w:r>
          </w:p>
        </w:tc>
        <w:tc>
          <w:tcPr>
            <w:tcW w:w="1376" w:type="pct"/>
          </w:tcPr>
          <w:p w14:paraId="21E74F0E" w14:textId="44BAB178" w:rsidR="00FF5119" w:rsidRDefault="00FF5119"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 xml:space="preserve">Updated types of Wi-Fi accounts mentioned within p. 5.1.1 </w:t>
            </w:r>
          </w:p>
        </w:tc>
        <w:tc>
          <w:tcPr>
            <w:tcW w:w="1008" w:type="pct"/>
          </w:tcPr>
          <w:p w14:paraId="41D08448" w14:textId="2080EFC5" w:rsidR="00FF5119" w:rsidRDefault="00FF5119"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FF1132">
              <w:rPr>
                <w:rFonts w:ascii="Trebuchet MS" w:hAnsi="Trebuchet MS"/>
                <w:sz w:val="18"/>
                <w:szCs w:val="18"/>
              </w:rPr>
              <w:t>Katsiaryna Zas</w:t>
            </w:r>
          </w:p>
        </w:tc>
        <w:tc>
          <w:tcPr>
            <w:tcW w:w="699" w:type="pct"/>
          </w:tcPr>
          <w:p w14:paraId="776FA0D5" w14:textId="60AFF934" w:rsidR="00FF5119" w:rsidRDefault="00FF5119"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26-Dec-2017</w:t>
            </w:r>
          </w:p>
        </w:tc>
        <w:tc>
          <w:tcPr>
            <w:tcW w:w="853" w:type="pct"/>
          </w:tcPr>
          <w:p w14:paraId="107A140D" w14:textId="77777777" w:rsidR="00FF5119" w:rsidRPr="000344C1" w:rsidRDefault="00FF5119"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365FF630" w14:textId="77777777" w:rsidR="00FF5119" w:rsidRDefault="00FF5119"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FF5119" w14:paraId="05B8558E"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5B460F67" w14:textId="391A8449" w:rsidR="00FF5119" w:rsidRDefault="00FF5119" w:rsidP="00FF5119">
            <w:pPr>
              <w:rPr>
                <w:rFonts w:ascii="Trebuchet MS" w:hAnsi="Trebuchet MS"/>
                <w:sz w:val="18"/>
                <w:szCs w:val="18"/>
              </w:rPr>
            </w:pPr>
            <w:r>
              <w:rPr>
                <w:rFonts w:ascii="Trebuchet MS" w:hAnsi="Trebuchet MS"/>
                <w:sz w:val="18"/>
                <w:szCs w:val="18"/>
              </w:rPr>
              <w:t>2.11</w:t>
            </w:r>
          </w:p>
        </w:tc>
        <w:tc>
          <w:tcPr>
            <w:tcW w:w="1376" w:type="pct"/>
          </w:tcPr>
          <w:p w14:paraId="29C9CBEB" w14:textId="694715FF" w:rsidR="00FF5119" w:rsidRDefault="00FF5119"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QA Review</w:t>
            </w:r>
          </w:p>
        </w:tc>
        <w:tc>
          <w:tcPr>
            <w:tcW w:w="1008" w:type="pct"/>
          </w:tcPr>
          <w:p w14:paraId="3DA0C69F" w14:textId="056163CE" w:rsidR="00FF5119" w:rsidRPr="00FF1132" w:rsidRDefault="00FF5119"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Viktoryia Hilevich</w:t>
            </w:r>
          </w:p>
        </w:tc>
        <w:tc>
          <w:tcPr>
            <w:tcW w:w="699" w:type="pct"/>
          </w:tcPr>
          <w:p w14:paraId="5BF089D7" w14:textId="057B123A" w:rsidR="00FF5119" w:rsidRDefault="00FF5119"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26-Dec-2017</w:t>
            </w:r>
          </w:p>
        </w:tc>
        <w:tc>
          <w:tcPr>
            <w:tcW w:w="853" w:type="pct"/>
          </w:tcPr>
          <w:p w14:paraId="35E4F345" w14:textId="7549B013" w:rsidR="00FF5119" w:rsidRPr="000344C1" w:rsidRDefault="00FB0D6F"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0344C1">
              <w:rPr>
                <w:rFonts w:ascii="Trebuchet MS" w:hAnsi="Trebuchet MS"/>
                <w:sz w:val="18"/>
                <w:szCs w:val="18"/>
              </w:rPr>
              <w:t>Ivan Tabaravets</w:t>
            </w:r>
          </w:p>
        </w:tc>
        <w:tc>
          <w:tcPr>
            <w:tcW w:w="718" w:type="pct"/>
          </w:tcPr>
          <w:p w14:paraId="2B5562B4" w14:textId="6D3CF427" w:rsidR="00FF5119" w:rsidRDefault="00FB0D6F"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26-Dec-2017</w:t>
            </w:r>
          </w:p>
        </w:tc>
      </w:tr>
      <w:tr w:rsidR="00F24C48" w14:paraId="5ADD7EC6"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4B8E337A" w14:textId="2864D192" w:rsidR="00F24C48" w:rsidRDefault="008D4D4B" w:rsidP="00FF5119">
            <w:pPr>
              <w:rPr>
                <w:rFonts w:ascii="Trebuchet MS" w:hAnsi="Trebuchet MS"/>
                <w:sz w:val="18"/>
                <w:szCs w:val="18"/>
              </w:rPr>
            </w:pPr>
            <w:r>
              <w:rPr>
                <w:rFonts w:ascii="Trebuchet MS" w:hAnsi="Trebuchet MS"/>
                <w:sz w:val="18"/>
                <w:szCs w:val="18"/>
              </w:rPr>
              <w:t>3</w:t>
            </w:r>
            <w:r w:rsidR="00F24C48">
              <w:rPr>
                <w:rFonts w:ascii="Trebuchet MS" w:hAnsi="Trebuchet MS"/>
                <w:sz w:val="18"/>
                <w:szCs w:val="18"/>
              </w:rPr>
              <w:t>.</w:t>
            </w:r>
            <w:r>
              <w:rPr>
                <w:rFonts w:ascii="Trebuchet MS" w:hAnsi="Trebuchet MS"/>
                <w:sz w:val="18"/>
                <w:szCs w:val="18"/>
              </w:rPr>
              <w:t>0</w:t>
            </w:r>
          </w:p>
        </w:tc>
        <w:tc>
          <w:tcPr>
            <w:tcW w:w="1376" w:type="pct"/>
          </w:tcPr>
          <w:p w14:paraId="2959A8CA" w14:textId="7DA27FC8" w:rsidR="00F24C48" w:rsidRDefault="00F24C48"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Technical change (p.5.1.1)</w:t>
            </w:r>
          </w:p>
        </w:tc>
        <w:tc>
          <w:tcPr>
            <w:tcW w:w="1008" w:type="pct"/>
          </w:tcPr>
          <w:p w14:paraId="6FAD07AD" w14:textId="67328668" w:rsidR="00F24C48" w:rsidRDefault="00F24C48"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Viktoryia Hilevich</w:t>
            </w:r>
          </w:p>
        </w:tc>
        <w:tc>
          <w:tcPr>
            <w:tcW w:w="699" w:type="pct"/>
          </w:tcPr>
          <w:p w14:paraId="5C0C5DD3" w14:textId="625989CC" w:rsidR="00F24C48" w:rsidRDefault="00F24C48"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10-Jan-2018</w:t>
            </w:r>
          </w:p>
        </w:tc>
        <w:tc>
          <w:tcPr>
            <w:tcW w:w="853" w:type="pct"/>
          </w:tcPr>
          <w:p w14:paraId="617849BB" w14:textId="0AA9C663" w:rsidR="00F24C48" w:rsidRPr="000344C1" w:rsidRDefault="00787252"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Andrei Zemliakou</w:t>
            </w:r>
          </w:p>
        </w:tc>
        <w:tc>
          <w:tcPr>
            <w:tcW w:w="718" w:type="pct"/>
          </w:tcPr>
          <w:p w14:paraId="5EB18238" w14:textId="72812683" w:rsidR="00F24C48" w:rsidRDefault="00787252"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10-Jan-2018</w:t>
            </w:r>
          </w:p>
        </w:tc>
      </w:tr>
      <w:tr w:rsidR="00334EE5" w14:paraId="35282B39"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2F26FA62" w14:textId="13DF33E5" w:rsidR="00334EE5" w:rsidRDefault="00334EE5" w:rsidP="00FF5119">
            <w:pPr>
              <w:rPr>
                <w:rFonts w:ascii="Trebuchet MS" w:hAnsi="Trebuchet MS"/>
                <w:sz w:val="18"/>
                <w:szCs w:val="18"/>
              </w:rPr>
            </w:pPr>
            <w:r>
              <w:rPr>
                <w:rFonts w:ascii="Trebuchet MS" w:hAnsi="Trebuchet MS"/>
                <w:sz w:val="18"/>
                <w:szCs w:val="18"/>
              </w:rPr>
              <w:t>3.1</w:t>
            </w:r>
          </w:p>
        </w:tc>
        <w:tc>
          <w:tcPr>
            <w:tcW w:w="1376" w:type="pct"/>
          </w:tcPr>
          <w:p w14:paraId="05603AED" w14:textId="3A24747A" w:rsidR="00334EE5" w:rsidRDefault="00334EE5"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Updated</w:t>
            </w:r>
          </w:p>
        </w:tc>
        <w:tc>
          <w:tcPr>
            <w:tcW w:w="1008" w:type="pct"/>
          </w:tcPr>
          <w:p w14:paraId="57C147D9" w14:textId="1087E742" w:rsidR="00334EE5" w:rsidRDefault="00334EE5"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334EE5">
              <w:rPr>
                <w:rFonts w:ascii="Trebuchet MS" w:hAnsi="Trebuchet MS"/>
                <w:sz w:val="18"/>
                <w:szCs w:val="18"/>
              </w:rPr>
              <w:t xml:space="preserve">Alexey </w:t>
            </w:r>
            <w:proofErr w:type="spellStart"/>
            <w:r w:rsidRPr="00334EE5">
              <w:rPr>
                <w:rFonts w:ascii="Trebuchet MS" w:hAnsi="Trebuchet MS"/>
                <w:sz w:val="18"/>
                <w:szCs w:val="18"/>
              </w:rPr>
              <w:t>Frolov</w:t>
            </w:r>
            <w:proofErr w:type="spellEnd"/>
          </w:p>
        </w:tc>
        <w:tc>
          <w:tcPr>
            <w:tcW w:w="699" w:type="pct"/>
          </w:tcPr>
          <w:p w14:paraId="2CEE410D" w14:textId="2ADE9F3F" w:rsidR="00334EE5" w:rsidRDefault="00334EE5"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26-Feb-2018</w:t>
            </w:r>
          </w:p>
        </w:tc>
        <w:tc>
          <w:tcPr>
            <w:tcW w:w="853" w:type="pct"/>
          </w:tcPr>
          <w:p w14:paraId="4B4254CE" w14:textId="77777777" w:rsidR="00334EE5" w:rsidRDefault="00334EE5"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4ABC4ECF" w14:textId="77777777" w:rsidR="00334EE5" w:rsidRDefault="00334EE5"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334EE5" w14:paraId="480CACA6"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440D443E" w14:textId="636A333E" w:rsidR="00334EE5" w:rsidRDefault="00334EE5" w:rsidP="00FF5119">
            <w:pPr>
              <w:rPr>
                <w:rFonts w:ascii="Trebuchet MS" w:hAnsi="Trebuchet MS"/>
                <w:sz w:val="18"/>
                <w:szCs w:val="18"/>
              </w:rPr>
            </w:pPr>
            <w:r>
              <w:rPr>
                <w:rFonts w:ascii="Trebuchet MS" w:hAnsi="Trebuchet MS"/>
                <w:sz w:val="18"/>
                <w:szCs w:val="18"/>
              </w:rPr>
              <w:t>3.2</w:t>
            </w:r>
          </w:p>
        </w:tc>
        <w:tc>
          <w:tcPr>
            <w:tcW w:w="1376" w:type="pct"/>
          </w:tcPr>
          <w:p w14:paraId="4BFFC7CE" w14:textId="51058885" w:rsidR="00334EE5" w:rsidRDefault="00334EE5"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Reviewed</w:t>
            </w:r>
          </w:p>
        </w:tc>
        <w:tc>
          <w:tcPr>
            <w:tcW w:w="1008" w:type="pct"/>
          </w:tcPr>
          <w:p w14:paraId="2EA0F60A" w14:textId="12C5723B" w:rsidR="00334EE5" w:rsidRDefault="00334EE5"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334EE5">
              <w:rPr>
                <w:rFonts w:ascii="Trebuchet MS" w:hAnsi="Trebuchet MS"/>
                <w:sz w:val="18"/>
                <w:szCs w:val="18"/>
              </w:rPr>
              <w:t>Sergey Golobokov</w:t>
            </w:r>
          </w:p>
        </w:tc>
        <w:tc>
          <w:tcPr>
            <w:tcW w:w="699" w:type="pct"/>
          </w:tcPr>
          <w:p w14:paraId="700BAD0E" w14:textId="4E74A4E0" w:rsidR="00334EE5" w:rsidRDefault="00334EE5"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26-Feb-2018</w:t>
            </w:r>
          </w:p>
        </w:tc>
        <w:tc>
          <w:tcPr>
            <w:tcW w:w="853" w:type="pct"/>
          </w:tcPr>
          <w:p w14:paraId="0AFAE09C" w14:textId="77777777" w:rsidR="00334EE5" w:rsidRDefault="00334EE5"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55877126" w14:textId="77777777" w:rsidR="00334EE5" w:rsidRDefault="00334EE5" w:rsidP="00FF511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334EE5" w14:paraId="79B15963"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6EEA6319" w14:textId="66FAE63A" w:rsidR="00334EE5" w:rsidRDefault="00DB7A1B" w:rsidP="00FF5119">
            <w:pPr>
              <w:rPr>
                <w:rFonts w:ascii="Trebuchet MS" w:hAnsi="Trebuchet MS"/>
                <w:sz w:val="18"/>
                <w:szCs w:val="18"/>
              </w:rPr>
            </w:pPr>
            <w:r>
              <w:rPr>
                <w:rFonts w:ascii="Trebuchet MS" w:hAnsi="Trebuchet MS"/>
                <w:sz w:val="18"/>
                <w:szCs w:val="18"/>
              </w:rPr>
              <w:t>4</w:t>
            </w:r>
            <w:r w:rsidR="00334EE5">
              <w:rPr>
                <w:rFonts w:ascii="Trebuchet MS" w:hAnsi="Trebuchet MS"/>
                <w:sz w:val="18"/>
                <w:szCs w:val="18"/>
              </w:rPr>
              <w:t>.</w:t>
            </w:r>
            <w:r>
              <w:rPr>
                <w:rFonts w:ascii="Trebuchet MS" w:hAnsi="Trebuchet MS"/>
                <w:sz w:val="18"/>
                <w:szCs w:val="18"/>
              </w:rPr>
              <w:t>0</w:t>
            </w:r>
          </w:p>
        </w:tc>
        <w:tc>
          <w:tcPr>
            <w:tcW w:w="1376" w:type="pct"/>
          </w:tcPr>
          <w:p w14:paraId="30E89D1C" w14:textId="38FC1F0F" w:rsidR="00334EE5" w:rsidRDefault="00334EE5"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QA Review</w:t>
            </w:r>
          </w:p>
        </w:tc>
        <w:tc>
          <w:tcPr>
            <w:tcW w:w="1008" w:type="pct"/>
          </w:tcPr>
          <w:p w14:paraId="66E00BB8" w14:textId="750791C3" w:rsidR="00334EE5" w:rsidRDefault="00334EE5"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Viktoryia Hilevich</w:t>
            </w:r>
          </w:p>
        </w:tc>
        <w:tc>
          <w:tcPr>
            <w:tcW w:w="699" w:type="pct"/>
          </w:tcPr>
          <w:p w14:paraId="3C2E75CC" w14:textId="3C3505C3" w:rsidR="00334EE5" w:rsidRDefault="00334EE5"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26-Feb-2018</w:t>
            </w:r>
          </w:p>
        </w:tc>
        <w:tc>
          <w:tcPr>
            <w:tcW w:w="853" w:type="pct"/>
          </w:tcPr>
          <w:p w14:paraId="5D69F8C9" w14:textId="63D72C83" w:rsidR="00334EE5" w:rsidRDefault="00DB7A1B"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0344C1">
              <w:rPr>
                <w:rFonts w:ascii="Trebuchet MS" w:hAnsi="Trebuchet MS"/>
                <w:sz w:val="18"/>
                <w:szCs w:val="18"/>
              </w:rPr>
              <w:t>Ivan Tabaravets</w:t>
            </w:r>
          </w:p>
        </w:tc>
        <w:tc>
          <w:tcPr>
            <w:tcW w:w="718" w:type="pct"/>
          </w:tcPr>
          <w:p w14:paraId="457A2384" w14:textId="0F6DFCB6" w:rsidR="00334EE5" w:rsidRDefault="00DB7A1B" w:rsidP="00FF5119">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26-Feb-2018</w:t>
            </w:r>
          </w:p>
        </w:tc>
      </w:tr>
      <w:tr w:rsidR="004F2B68" w14:paraId="63E6F74C"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475BCC74" w14:textId="0EC72761" w:rsidR="004F2B68" w:rsidRDefault="004F2B68" w:rsidP="007B0498">
            <w:pPr>
              <w:rPr>
                <w:rFonts w:ascii="Trebuchet MS" w:hAnsi="Trebuchet MS"/>
                <w:sz w:val="18"/>
                <w:szCs w:val="18"/>
              </w:rPr>
            </w:pPr>
            <w:r>
              <w:rPr>
                <w:rFonts w:ascii="Trebuchet MS" w:hAnsi="Trebuchet MS"/>
                <w:sz w:val="18"/>
                <w:szCs w:val="18"/>
              </w:rPr>
              <w:t>4.1</w:t>
            </w:r>
          </w:p>
        </w:tc>
        <w:tc>
          <w:tcPr>
            <w:tcW w:w="1376" w:type="pct"/>
          </w:tcPr>
          <w:p w14:paraId="27BF63F8" w14:textId="3C314C8D" w:rsidR="004F2B68" w:rsidRDefault="004F2B68" w:rsidP="007B049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Updated p. 5.1.1: described rules of guest wi-fi creation</w:t>
            </w:r>
          </w:p>
        </w:tc>
        <w:tc>
          <w:tcPr>
            <w:tcW w:w="1008" w:type="pct"/>
          </w:tcPr>
          <w:p w14:paraId="746AF529" w14:textId="039B75C4" w:rsidR="004F2B68" w:rsidRDefault="004F2B68" w:rsidP="007B049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Katsiaryna Zas</w:t>
            </w:r>
          </w:p>
        </w:tc>
        <w:tc>
          <w:tcPr>
            <w:tcW w:w="699" w:type="pct"/>
          </w:tcPr>
          <w:p w14:paraId="464C1E74" w14:textId="1E5C7A67" w:rsidR="004F2B68" w:rsidRDefault="004F2B68" w:rsidP="007B049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20-Mar-2018</w:t>
            </w:r>
          </w:p>
        </w:tc>
        <w:tc>
          <w:tcPr>
            <w:tcW w:w="853" w:type="pct"/>
          </w:tcPr>
          <w:p w14:paraId="71392C04" w14:textId="4D35B001" w:rsidR="004F2B68" w:rsidRDefault="004F2B68" w:rsidP="007B049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c>
          <w:tcPr>
            <w:tcW w:w="718" w:type="pct"/>
          </w:tcPr>
          <w:p w14:paraId="395A9A87" w14:textId="5DF34C69" w:rsidR="004F2B68" w:rsidRDefault="004F2B68" w:rsidP="004F2B68">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p>
        </w:tc>
      </w:tr>
      <w:tr w:rsidR="004474B2" w14:paraId="473A184A" w14:textId="77777777" w:rsidTr="004F2B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3879D07A" w14:textId="342605E4" w:rsidR="004474B2" w:rsidRDefault="004474B2" w:rsidP="004474B2">
            <w:pPr>
              <w:rPr>
                <w:rFonts w:ascii="Trebuchet MS" w:hAnsi="Trebuchet MS"/>
                <w:sz w:val="18"/>
                <w:szCs w:val="18"/>
              </w:rPr>
            </w:pPr>
            <w:r>
              <w:rPr>
                <w:rFonts w:ascii="Trebuchet MS" w:hAnsi="Trebuchet MS"/>
                <w:sz w:val="18"/>
                <w:szCs w:val="18"/>
              </w:rPr>
              <w:t>4.2</w:t>
            </w:r>
          </w:p>
        </w:tc>
        <w:tc>
          <w:tcPr>
            <w:tcW w:w="1376" w:type="pct"/>
          </w:tcPr>
          <w:p w14:paraId="343FB2C3" w14:textId="1391C17C" w:rsidR="004474B2" w:rsidRDefault="004474B2" w:rsidP="004474B2">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Confirmed by owner</w:t>
            </w:r>
          </w:p>
        </w:tc>
        <w:tc>
          <w:tcPr>
            <w:tcW w:w="1008" w:type="pct"/>
          </w:tcPr>
          <w:p w14:paraId="0AB99F89" w14:textId="0A445BA0" w:rsidR="004474B2" w:rsidRDefault="004474B2" w:rsidP="004474B2">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sidRPr="0056045B">
              <w:rPr>
                <w:rFonts w:ascii="Trebuchet MS" w:hAnsi="Trebuchet MS"/>
                <w:sz w:val="18"/>
                <w:szCs w:val="18"/>
              </w:rPr>
              <w:t>Valery Maliutsin</w:t>
            </w:r>
          </w:p>
        </w:tc>
        <w:tc>
          <w:tcPr>
            <w:tcW w:w="699" w:type="pct"/>
          </w:tcPr>
          <w:p w14:paraId="0E2A0332" w14:textId="35F7C2BE" w:rsidR="004474B2" w:rsidRDefault="004474B2" w:rsidP="004474B2">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r>
              <w:rPr>
                <w:rFonts w:ascii="Trebuchet MS" w:hAnsi="Trebuchet MS"/>
                <w:sz w:val="18"/>
                <w:szCs w:val="18"/>
              </w:rPr>
              <w:t>20-Mar-2018</w:t>
            </w:r>
          </w:p>
        </w:tc>
        <w:tc>
          <w:tcPr>
            <w:tcW w:w="853" w:type="pct"/>
          </w:tcPr>
          <w:p w14:paraId="7CC94005" w14:textId="77777777" w:rsidR="004474B2" w:rsidRDefault="004474B2" w:rsidP="004474B2">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c>
          <w:tcPr>
            <w:tcW w:w="718" w:type="pct"/>
          </w:tcPr>
          <w:p w14:paraId="4FA9FC1F" w14:textId="6F2D33B8" w:rsidR="004474B2" w:rsidRDefault="004474B2" w:rsidP="004474B2">
            <w:pPr>
              <w:cnfStyle w:val="000000010000" w:firstRow="0" w:lastRow="0" w:firstColumn="0" w:lastColumn="0" w:oddVBand="0" w:evenVBand="0" w:oddHBand="0" w:evenHBand="1" w:firstRowFirstColumn="0" w:firstRowLastColumn="0" w:lastRowFirstColumn="0" w:lastRowLastColumn="0"/>
              <w:rPr>
                <w:rFonts w:ascii="Trebuchet MS" w:hAnsi="Trebuchet MS"/>
                <w:sz w:val="18"/>
                <w:szCs w:val="18"/>
              </w:rPr>
            </w:pPr>
          </w:p>
        </w:tc>
      </w:tr>
      <w:tr w:rsidR="004474B2" w14:paraId="6FA284ED" w14:textId="77777777" w:rsidTr="004F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pct"/>
          </w:tcPr>
          <w:p w14:paraId="18C17B6E" w14:textId="305221B0" w:rsidR="004474B2" w:rsidRDefault="004474B2" w:rsidP="004474B2">
            <w:pPr>
              <w:rPr>
                <w:rFonts w:ascii="Trebuchet MS" w:hAnsi="Trebuchet MS"/>
                <w:sz w:val="18"/>
                <w:szCs w:val="18"/>
              </w:rPr>
            </w:pPr>
            <w:r>
              <w:rPr>
                <w:rFonts w:ascii="Trebuchet MS" w:hAnsi="Trebuchet MS"/>
                <w:sz w:val="18"/>
                <w:szCs w:val="18"/>
              </w:rPr>
              <w:t>4.3</w:t>
            </w:r>
          </w:p>
        </w:tc>
        <w:tc>
          <w:tcPr>
            <w:tcW w:w="1376" w:type="pct"/>
          </w:tcPr>
          <w:p w14:paraId="51A8F178" w14:textId="24E87B84" w:rsidR="004474B2" w:rsidRDefault="004474B2" w:rsidP="004474B2">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QA Review</w:t>
            </w:r>
          </w:p>
        </w:tc>
        <w:tc>
          <w:tcPr>
            <w:tcW w:w="1008" w:type="pct"/>
          </w:tcPr>
          <w:p w14:paraId="59445F82" w14:textId="05D73479" w:rsidR="004474B2" w:rsidRPr="0056045B" w:rsidRDefault="004474B2" w:rsidP="004474B2">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Viktoryia Hilevich</w:t>
            </w:r>
          </w:p>
        </w:tc>
        <w:tc>
          <w:tcPr>
            <w:tcW w:w="699" w:type="pct"/>
          </w:tcPr>
          <w:p w14:paraId="2F10F30B" w14:textId="53E2A748" w:rsidR="004474B2" w:rsidRDefault="004474B2" w:rsidP="004474B2">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21-Mar-2018</w:t>
            </w:r>
          </w:p>
        </w:tc>
        <w:tc>
          <w:tcPr>
            <w:tcW w:w="853" w:type="pct"/>
          </w:tcPr>
          <w:p w14:paraId="3848A74B" w14:textId="29C36B2B" w:rsidR="004474B2" w:rsidRDefault="00DB6B13" w:rsidP="004474B2">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sidRPr="000344C1">
              <w:rPr>
                <w:rFonts w:ascii="Trebuchet MS" w:hAnsi="Trebuchet MS"/>
                <w:sz w:val="18"/>
                <w:szCs w:val="18"/>
              </w:rPr>
              <w:t>Ivan Tabaravets</w:t>
            </w:r>
          </w:p>
        </w:tc>
        <w:tc>
          <w:tcPr>
            <w:tcW w:w="718" w:type="pct"/>
          </w:tcPr>
          <w:p w14:paraId="5646A7DC" w14:textId="50BB1C47" w:rsidR="004474B2" w:rsidRDefault="00DB6B13" w:rsidP="004474B2">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8"/>
              </w:rPr>
            </w:pPr>
            <w:r>
              <w:rPr>
                <w:rFonts w:ascii="Trebuchet MS" w:hAnsi="Trebuchet MS"/>
                <w:sz w:val="18"/>
                <w:szCs w:val="18"/>
              </w:rPr>
              <w:t>21-Mar-2018</w:t>
            </w:r>
          </w:p>
        </w:tc>
      </w:tr>
    </w:tbl>
    <w:p w14:paraId="48F91C31" w14:textId="77777777" w:rsidR="003B4FB9" w:rsidRPr="00E22282" w:rsidRDefault="003B4FB9" w:rsidP="003B4FB9">
      <w:pPr>
        <w:pStyle w:val="BodyText"/>
      </w:pPr>
    </w:p>
    <w:p w14:paraId="17BB4F68" w14:textId="77777777" w:rsidR="00FE4273" w:rsidRDefault="00FE4273"/>
    <w:sectPr w:rsidR="00FE4273" w:rsidSect="00FE4273">
      <w:headerReference w:type="default" r:id="rId129"/>
      <w:footerReference w:type="default" r:id="rId130"/>
      <w:footerReference w:type="first" r:id="rId131"/>
      <w:pgSz w:w="11909" w:h="16834" w:code="9"/>
      <w:pgMar w:top="1134" w:right="851" w:bottom="1134" w:left="1134" w:header="720" w:footer="720" w:gutter="567"/>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716DD" w14:textId="77777777" w:rsidR="00D75CDF" w:rsidRDefault="00D75CDF">
      <w:pPr>
        <w:spacing w:line="240" w:lineRule="auto"/>
      </w:pPr>
      <w:r>
        <w:separator/>
      </w:r>
    </w:p>
  </w:endnote>
  <w:endnote w:type="continuationSeparator" w:id="0">
    <w:p w14:paraId="0D6D882D" w14:textId="77777777" w:rsidR="00D75CDF" w:rsidRDefault="00D75CDF">
      <w:pPr>
        <w:spacing w:line="240" w:lineRule="auto"/>
      </w:pPr>
      <w:r>
        <w:continuationSeparator/>
      </w:r>
    </w:p>
  </w:endnote>
  <w:endnote w:type="continuationNotice" w:id="1">
    <w:p w14:paraId="35EE53DE" w14:textId="77777777" w:rsidR="00D75CDF" w:rsidRDefault="00D75C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5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48653" w14:textId="73770B52" w:rsidR="00D75CDF" w:rsidRPr="00851FAD" w:rsidRDefault="00D75CDF" w:rsidP="00FE4273">
    <w:pPr>
      <w:framePr w:wrap="around" w:vAnchor="page" w:hAnchor="page" w:x="10910" w:y="15764"/>
      <w:widowControl/>
      <w:tabs>
        <w:tab w:val="center" w:pos="4320"/>
        <w:tab w:val="right" w:pos="8640"/>
      </w:tabs>
      <w:spacing w:line="240" w:lineRule="auto"/>
      <w:rPr>
        <w:rStyle w:val="PageNumber"/>
        <w:rFonts w:eastAsia="MS Gothic"/>
        <w:sz w:val="18"/>
        <w:szCs w:val="18"/>
      </w:rPr>
    </w:pPr>
    <w:r w:rsidRPr="00851FAD">
      <w:rPr>
        <w:rStyle w:val="PageNumber"/>
        <w:rFonts w:eastAsia="MS Gothic"/>
        <w:sz w:val="18"/>
        <w:szCs w:val="18"/>
      </w:rPr>
      <w:fldChar w:fldCharType="begin"/>
    </w:r>
    <w:r w:rsidRPr="00851FAD">
      <w:rPr>
        <w:rStyle w:val="PageNumber"/>
        <w:rFonts w:eastAsia="MS Gothic"/>
        <w:sz w:val="18"/>
        <w:szCs w:val="18"/>
      </w:rPr>
      <w:instrText xml:space="preserve">PAGE  </w:instrText>
    </w:r>
    <w:r w:rsidRPr="00851FAD">
      <w:rPr>
        <w:rStyle w:val="PageNumber"/>
        <w:rFonts w:eastAsia="MS Gothic"/>
        <w:sz w:val="18"/>
        <w:szCs w:val="18"/>
      </w:rPr>
      <w:fldChar w:fldCharType="separate"/>
    </w:r>
    <w:r w:rsidR="00DB6B13">
      <w:rPr>
        <w:rStyle w:val="PageNumber"/>
        <w:rFonts w:eastAsia="MS Gothic"/>
        <w:noProof/>
        <w:sz w:val="18"/>
        <w:szCs w:val="18"/>
      </w:rPr>
      <w:t>3</w:t>
    </w:r>
    <w:r w:rsidRPr="00851FAD">
      <w:rPr>
        <w:rStyle w:val="PageNumber"/>
        <w:rFonts w:eastAsia="MS Gothic"/>
        <w:sz w:val="18"/>
        <w:szCs w:val="18"/>
      </w:rPr>
      <w:fldChar w:fldCharType="end"/>
    </w:r>
  </w:p>
  <w:tbl>
    <w:tblPr>
      <w:tblpPr w:leftFromText="181" w:rightFromText="181" w:vertAnchor="text" w:horzAnchor="margin" w:tblpX="109" w:tblpY="1"/>
      <w:tblOverlap w:val="never"/>
      <w:tblW w:w="0" w:type="auto"/>
      <w:tblLook w:val="04A0" w:firstRow="1" w:lastRow="0" w:firstColumn="1" w:lastColumn="0" w:noHBand="0" w:noVBand="1"/>
    </w:tblPr>
    <w:tblGrid>
      <w:gridCol w:w="8472"/>
    </w:tblGrid>
    <w:tr w:rsidR="00D75CDF" w14:paraId="704BE672" w14:textId="77777777" w:rsidTr="00FE4273">
      <w:tc>
        <w:tcPr>
          <w:tcW w:w="8472" w:type="dxa"/>
        </w:tcPr>
        <w:p w14:paraId="1CB1E932" w14:textId="39A3D016" w:rsidR="00D75CDF" w:rsidRDefault="00FB7B8A" w:rsidP="00FE4273">
          <w:pPr>
            <w:pStyle w:val="Footer"/>
          </w:pPr>
          <w:r>
            <w:fldChar w:fldCharType="begin"/>
          </w:r>
          <w:r>
            <w:instrText xml:space="preserve"> DOCPROPERTY  Classification  \* MERGEFORMAT </w:instrText>
          </w:r>
          <w:r>
            <w:fldChar w:fldCharType="separate"/>
          </w:r>
          <w:r w:rsidR="00D75CDF">
            <w:t>CONFIDENTIAL</w:t>
          </w:r>
          <w:r>
            <w:fldChar w:fldCharType="end"/>
          </w:r>
          <w:r w:rsidR="00D75CDF">
            <w:t xml:space="preserve"> | Effective Date: </w:t>
          </w:r>
          <w:r>
            <w:fldChar w:fldCharType="begin"/>
          </w:r>
          <w:r>
            <w:instrText xml:space="preserve"> DOCPROPERTY  "Approval Date"  \* MERGEFORMAT </w:instrText>
          </w:r>
          <w:r>
            <w:fldChar w:fldCharType="separate"/>
          </w:r>
          <w:r w:rsidR="00DB6B13">
            <w:t>21-Mar-2018</w:t>
          </w:r>
          <w:r>
            <w:fldChar w:fldCharType="end"/>
          </w:r>
          <w:r w:rsidR="00D75CDF">
            <w:tab/>
          </w:r>
        </w:p>
      </w:tc>
    </w:tr>
  </w:tbl>
  <w:p w14:paraId="2AD4A7F7" w14:textId="77777777" w:rsidR="00D75CDF" w:rsidRPr="00205D53" w:rsidRDefault="00D75CDF" w:rsidP="00FE4273">
    <w:pPr>
      <w:pStyle w:val="Footer"/>
    </w:pPr>
    <w:r w:rsidRPr="00205D53">
      <w:rPr>
        <w:noProof/>
      </w:rPr>
      <mc:AlternateContent>
        <mc:Choice Requires="wps">
          <w:drawing>
            <wp:anchor distT="0" distB="0" distL="114300" distR="114300" simplePos="0" relativeHeight="251658240" behindDoc="0" locked="0" layoutInCell="1" allowOverlap="1" wp14:anchorId="423A1273" wp14:editId="48E2B01A">
              <wp:simplePos x="0" y="0"/>
              <wp:positionH relativeFrom="column">
                <wp:posOffset>-15504</wp:posOffset>
              </wp:positionH>
              <wp:positionV relativeFrom="paragraph">
                <wp:posOffset>-8890</wp:posOffset>
              </wp:positionV>
              <wp:extent cx="594360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5943600"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ED427D" id="Straight Connector 2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7pt" to="466.8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" strokecolor="#464547" strokeweight="2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563"/>
      <w:gridCol w:w="7794"/>
    </w:tblGrid>
    <w:tr w:rsidR="00D75CDF" w14:paraId="3C3F904C" w14:textId="77777777" w:rsidTr="00FE4273">
      <w:tc>
        <w:tcPr>
          <w:tcW w:w="835" w:type="pct"/>
          <w:vAlign w:val="center"/>
          <w:hideMark/>
        </w:tcPr>
        <w:p w14:paraId="186D8776" w14:textId="77777777" w:rsidR="00D75CDF" w:rsidRDefault="00D75CDF" w:rsidP="00FE4273">
          <w:pPr>
            <w:pStyle w:val="Footer"/>
            <w:rPr>
              <w:b/>
            </w:rPr>
          </w:pPr>
          <w:r>
            <w:rPr>
              <w:b/>
            </w:rPr>
            <w:t>Legal Notice:</w:t>
          </w:r>
        </w:p>
      </w:tc>
      <w:tc>
        <w:tcPr>
          <w:tcW w:w="4165" w:type="pct"/>
          <w:vAlign w:val="center"/>
          <w:hideMark/>
        </w:tcPr>
        <w:p w14:paraId="3CF27356" w14:textId="77777777" w:rsidR="00D75CDF" w:rsidRDefault="00D75CDF" w:rsidP="00FE4273">
          <w:pPr>
            <w:pStyle w:val="Footer"/>
          </w:pPr>
          <w:r>
            <w:t>This document contains privileged and/or confidential information and may not be disclosed, distributed or reproduced without the prior written permission of EPAM®.</w:t>
          </w:r>
        </w:p>
      </w:tc>
    </w:tr>
    <w:tr w:rsidR="00D75CDF" w14:paraId="33B72E8B" w14:textId="77777777" w:rsidTr="00FE4273">
      <w:tc>
        <w:tcPr>
          <w:tcW w:w="5000" w:type="pct"/>
          <w:gridSpan w:val="2"/>
          <w:hideMark/>
        </w:tcPr>
        <w:p w14:paraId="6D8F7638" w14:textId="5C72C17B" w:rsidR="00D75CDF" w:rsidRDefault="00FB7B8A" w:rsidP="00FE4273">
          <w:pPr>
            <w:pStyle w:val="Footer"/>
          </w:pPr>
          <w:r>
            <w:fldChar w:fldCharType="begin"/>
          </w:r>
          <w:r>
            <w:instrText xml:space="preserve"> DOCPROPERTY  Classification  \* MERGEFORMAT </w:instrText>
          </w:r>
          <w:r>
            <w:fldChar w:fldCharType="separate"/>
          </w:r>
          <w:r w:rsidR="00D75CDF">
            <w:t>CONFIDENTIAL</w:t>
          </w:r>
          <w:r>
            <w:fldChar w:fldCharType="end"/>
          </w:r>
          <w:r w:rsidR="00D75CDF">
            <w:t xml:space="preserve"> | Effective Date: </w:t>
          </w:r>
          <w:r>
            <w:fldChar w:fldCharType="begin"/>
          </w:r>
          <w:r>
            <w:instrText xml:space="preserve"> DOCPROPERTY  "Approval Date"  \* MERGEFORMAT </w:instrText>
          </w:r>
          <w:r>
            <w:fldChar w:fldCharType="separate"/>
          </w:r>
          <w:r w:rsidR="00DB6B13">
            <w:t>21-Mar-2018</w:t>
          </w:r>
          <w:r>
            <w:fldChar w:fldCharType="end"/>
          </w:r>
        </w:p>
      </w:tc>
    </w:tr>
  </w:tbl>
  <w:p w14:paraId="15814910" w14:textId="77777777" w:rsidR="00D75CDF" w:rsidRDefault="00D75CDF" w:rsidP="00FE4273">
    <w:pPr>
      <w:pStyle w:val="Footer"/>
      <w:ind w:left="0" w:right="1"/>
    </w:pPr>
    <w:r>
      <w:rPr>
        <w:noProof/>
      </w:rPr>
      <mc:AlternateContent>
        <mc:Choice Requires="wps">
          <w:drawing>
            <wp:anchor distT="0" distB="0" distL="114300" distR="114300" simplePos="0" relativeHeight="251658241" behindDoc="0" locked="0" layoutInCell="1" allowOverlap="1" wp14:anchorId="3B8AA59F" wp14:editId="510085E0">
              <wp:simplePos x="0" y="0"/>
              <wp:positionH relativeFrom="column">
                <wp:posOffset>2515</wp:posOffset>
              </wp:positionH>
              <wp:positionV relativeFrom="paragraph">
                <wp:posOffset>-344678</wp:posOffset>
              </wp:positionV>
              <wp:extent cx="5914491" cy="0"/>
              <wp:effectExtent l="0" t="0" r="29210" b="19050"/>
              <wp:wrapNone/>
              <wp:docPr id="49" name="Straight Connector 49"/>
              <wp:cNvGraphicFramePr/>
              <a:graphic xmlns:a="http://schemas.openxmlformats.org/drawingml/2006/main">
                <a:graphicData uri="http://schemas.microsoft.com/office/word/2010/wordprocessingShape">
                  <wps:wsp>
                    <wps:cNvCnPr/>
                    <wps:spPr>
                      <a:xfrm>
                        <a:off x="0" y="0"/>
                        <a:ext cx="5914491"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E0639B7" id="Straight Connector 49"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7.15pt" to="465.9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" strokecolor="#464547"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1FDB8" w14:textId="77777777" w:rsidR="00D75CDF" w:rsidRDefault="00D75CDF">
      <w:pPr>
        <w:spacing w:line="240" w:lineRule="auto"/>
      </w:pPr>
      <w:r>
        <w:separator/>
      </w:r>
    </w:p>
  </w:footnote>
  <w:footnote w:type="continuationSeparator" w:id="0">
    <w:p w14:paraId="63D7DF00" w14:textId="77777777" w:rsidR="00D75CDF" w:rsidRDefault="00D75CDF">
      <w:pPr>
        <w:spacing w:line="240" w:lineRule="auto"/>
      </w:pPr>
      <w:r>
        <w:continuationSeparator/>
      </w:r>
    </w:p>
  </w:footnote>
  <w:footnote w:type="continuationNotice" w:id="1">
    <w:p w14:paraId="7FE66AF8" w14:textId="77777777" w:rsidR="00D75CDF" w:rsidRDefault="00D75CD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8000"/>
      <w:gridCol w:w="1357"/>
    </w:tblGrid>
    <w:tr w:rsidR="00D75CDF" w14:paraId="7E00DD09" w14:textId="77777777" w:rsidTr="00FE4273">
      <w:tc>
        <w:tcPr>
          <w:tcW w:w="4275" w:type="pct"/>
          <w:vAlign w:val="center"/>
          <w:hideMark/>
        </w:tcPr>
        <w:p w14:paraId="09E34949" w14:textId="77777777" w:rsidR="00D75CDF" w:rsidRDefault="00FB7B8A" w:rsidP="00FE4273">
          <w:pPr>
            <w:pStyle w:val="Header"/>
            <w:tabs>
              <w:tab w:val="clear" w:pos="0"/>
            </w:tabs>
            <w:ind w:left="-108"/>
          </w:pPr>
          <w:r>
            <w:fldChar w:fldCharType="begin"/>
          </w:r>
          <w:r>
            <w:instrText xml:space="preserve"> DOCPROPERTY  Title  \* MERGEFORMAT </w:instrText>
          </w:r>
          <w:r>
            <w:fldChar w:fldCharType="separate"/>
          </w:r>
          <w:r w:rsidR="00D75CDF">
            <w:t>Remote and Guest Access to Corporate Network Resources</w:t>
          </w:r>
          <w:r>
            <w:fldChar w:fldCharType="end"/>
          </w:r>
          <w:r w:rsidR="00D75CDF">
            <w:rPr>
              <w:color w:val="999999"/>
            </w:rPr>
            <w:tab/>
          </w:r>
        </w:p>
      </w:tc>
      <w:tc>
        <w:tcPr>
          <w:tcW w:w="725" w:type="pct"/>
          <w:vAlign w:val="center"/>
        </w:tcPr>
        <w:p w14:paraId="6F7F3428" w14:textId="77777777" w:rsidR="00D75CDF" w:rsidRDefault="00D75CDF" w:rsidP="00FE4273">
          <w:pPr>
            <w:pStyle w:val="Header"/>
          </w:pPr>
        </w:p>
      </w:tc>
    </w:tr>
    <w:tr w:rsidR="00D75CDF" w14:paraId="21EA03A1" w14:textId="77777777" w:rsidTr="00FE4273">
      <w:trPr>
        <w:trHeight w:val="340"/>
      </w:trPr>
      <w:tc>
        <w:tcPr>
          <w:tcW w:w="4275" w:type="pct"/>
          <w:vAlign w:val="center"/>
          <w:hideMark/>
        </w:tcPr>
        <w:p w14:paraId="022CA1E0" w14:textId="77777777" w:rsidR="00D75CDF" w:rsidRDefault="00D75CDF" w:rsidP="00FE4273">
          <w:pPr>
            <w:pStyle w:val="Header"/>
            <w:tabs>
              <w:tab w:val="clear" w:pos="0"/>
            </w:tabs>
            <w:ind w:left="-108"/>
          </w:pPr>
          <w:r>
            <w:t xml:space="preserve">PID: </w:t>
          </w:r>
          <w:r w:rsidR="00FB7B8A">
            <w:fldChar w:fldCharType="begin"/>
          </w:r>
          <w:r w:rsidR="00FB7B8A">
            <w:instrText xml:space="preserve"> DOCPROPERTY  PID  \* MERGEFORMAT </w:instrText>
          </w:r>
          <w:r w:rsidR="00FB7B8A">
            <w:fldChar w:fldCharType="separate"/>
          </w:r>
          <w:r>
            <w:t>EPM-SPI</w:t>
          </w:r>
          <w:r w:rsidR="00FB7B8A">
            <w:fldChar w:fldCharType="end"/>
          </w:r>
        </w:p>
      </w:tc>
      <w:tc>
        <w:tcPr>
          <w:tcW w:w="725" w:type="pct"/>
          <w:vAlign w:val="center"/>
          <w:hideMark/>
        </w:tcPr>
        <w:p w14:paraId="054ACEBE" w14:textId="77777777" w:rsidR="00D75CDF" w:rsidRDefault="00D75CDF" w:rsidP="00FE4273">
          <w:pPr>
            <w:pStyle w:val="Header"/>
            <w:jc w:val="right"/>
          </w:pPr>
          <w:r>
            <w:rPr>
              <w:noProof/>
            </w:rPr>
            <w:drawing>
              <wp:inline distT="0" distB="0" distL="0" distR="0" wp14:anchorId="62775779" wp14:editId="17639899">
                <wp:extent cx="461010" cy="158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1010" cy="158750"/>
                        </a:xfrm>
                        <a:prstGeom prst="rect">
                          <a:avLst/>
                        </a:prstGeom>
                        <a:noFill/>
                        <a:ln>
                          <a:noFill/>
                        </a:ln>
                      </pic:spPr>
                    </pic:pic>
                  </a:graphicData>
                </a:graphic>
              </wp:inline>
            </w:drawing>
          </w:r>
        </w:p>
      </w:tc>
    </w:tr>
  </w:tbl>
  <w:p w14:paraId="2999EF3A" w14:textId="77777777" w:rsidR="00D75CDF" w:rsidRPr="001C2C49" w:rsidRDefault="00D75CDF">
    <w:pPr>
      <w:pStyle w:val="Header"/>
      <w:rPr>
        <w:sz w:val="16"/>
        <w:szCs w:val="16"/>
      </w:rPr>
    </w:pPr>
    <w:r>
      <w:rPr>
        <w:noProof/>
      </w:rPr>
      <mc:AlternateContent>
        <mc:Choice Requires="wps">
          <w:drawing>
            <wp:anchor distT="0" distB="0" distL="114300" distR="114300" simplePos="0" relativeHeight="251658242" behindDoc="0" locked="0" layoutInCell="1" allowOverlap="1" wp14:anchorId="62E1DEAD" wp14:editId="0E287C6D">
              <wp:simplePos x="0" y="0"/>
              <wp:positionH relativeFrom="column">
                <wp:posOffset>5411</wp:posOffset>
              </wp:positionH>
              <wp:positionV relativeFrom="paragraph">
                <wp:posOffset>13335</wp:posOffset>
              </wp:positionV>
              <wp:extent cx="5952617" cy="0"/>
              <wp:effectExtent l="0" t="0" r="29210" b="19050"/>
              <wp:wrapNone/>
              <wp:docPr id="50" name="Straight Connector 50"/>
              <wp:cNvGraphicFramePr/>
              <a:graphic xmlns:a="http://schemas.openxmlformats.org/drawingml/2006/main">
                <a:graphicData uri="http://schemas.microsoft.com/office/word/2010/wordprocessingShape">
                  <wps:wsp>
                    <wps:cNvCnPr/>
                    <wps:spPr>
                      <a:xfrm>
                        <a:off x="0" y="0"/>
                        <a:ext cx="5952617"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0E4AE38" id="Straight Connector 50"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5pt,1.05pt" to="469.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" strokecolor="#393737 [814]" strokeweight="2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3988BE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F86668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7C6AE5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3AA06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02AC1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0F439F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D3E1346"/>
    <w:lvl w:ilvl="0">
      <w:start w:val="1"/>
      <w:numFmt w:val="bullet"/>
      <w:lvlText w:val="—"/>
      <w:lvlJc w:val="left"/>
      <w:pPr>
        <w:ind w:left="717" w:hanging="360"/>
      </w:pPr>
      <w:rPr>
        <w:rFonts w:ascii="Trebuchet MS" w:hAnsi="Trebuchet MS" w:hint="default"/>
      </w:rPr>
    </w:lvl>
  </w:abstractNum>
  <w:abstractNum w:abstractNumId="7" w15:restartNumberingAfterBreak="0">
    <w:nsid w:val="FFFFFF88"/>
    <w:multiLevelType w:val="singleLevel"/>
    <w:tmpl w:val="D0F0FD4C"/>
    <w:lvl w:ilvl="0">
      <w:start w:val="1"/>
      <w:numFmt w:val="decimal"/>
      <w:lvlText w:val="%1."/>
      <w:lvlJc w:val="left"/>
      <w:pPr>
        <w:tabs>
          <w:tab w:val="num" w:pos="360"/>
        </w:tabs>
        <w:ind w:left="360" w:hanging="360"/>
      </w:pPr>
    </w:lvl>
  </w:abstractNum>
  <w:abstractNum w:abstractNumId="8" w15:restartNumberingAfterBreak="0">
    <w:nsid w:val="FFFFFFFB"/>
    <w:multiLevelType w:val="multilevel"/>
    <w:tmpl w:val="85522F88"/>
    <w:lvl w:ilvl="0">
      <w:start w:val="1"/>
      <w:numFmt w:val="decimal"/>
      <w:lvlText w:val="%1."/>
      <w:legacy w:legacy="1" w:legacySpace="120" w:legacyIndent="720"/>
      <w:lvlJc w:val="left"/>
      <w:pPr>
        <w:ind w:left="720" w:hanging="720"/>
      </w:pPr>
    </w:lvl>
    <w:lvl w:ilvl="1">
      <w:start w:val="1"/>
      <w:numFmt w:val="decimal"/>
      <w:lvlText w:val="%1.%2."/>
      <w:legacy w:legacy="1" w:legacySpace="120" w:legacyIndent="720"/>
      <w:lvlJc w:val="left"/>
      <w:pPr>
        <w:ind w:left="1440" w:hanging="720"/>
      </w:pPr>
    </w:lvl>
    <w:lvl w:ilvl="2">
      <w:start w:val="1"/>
      <w:numFmt w:val="decimal"/>
      <w:lvlText w:val="%1.%2.%3."/>
      <w:legacy w:legacy="1" w:legacySpace="120" w:legacyIndent="720"/>
      <w:lvlJc w:val="left"/>
      <w:pPr>
        <w:ind w:left="2160" w:hanging="720"/>
      </w:pPr>
    </w:lvl>
    <w:lvl w:ilvl="3">
      <w:start w:val="1"/>
      <w:numFmt w:val="decimal"/>
      <w:lvlText w:val="%1.%2.%3.%4."/>
      <w:legacy w:legacy="1" w:legacySpace="120" w:legacyIndent="720"/>
      <w:lvlJc w:val="left"/>
      <w:pPr>
        <w:ind w:left="315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egacy w:legacy="1" w:legacySpace="120" w:legacyIndent="720"/>
      <w:lvlJc w:val="left"/>
      <w:pPr>
        <w:ind w:left="4176" w:hanging="720"/>
      </w:pPr>
    </w:lvl>
    <w:lvl w:ilvl="5">
      <w:start w:val="1"/>
      <w:numFmt w:val="decimal"/>
      <w:lvlText w:val="%1.%2.%3.%4.%5.%6."/>
      <w:legacy w:legacy="1" w:legacySpace="120" w:legacyIndent="720"/>
      <w:lvlJc w:val="left"/>
      <w:pPr>
        <w:ind w:left="4320" w:hanging="720"/>
      </w:pPr>
    </w:lvl>
    <w:lvl w:ilvl="6">
      <w:start w:val="1"/>
      <w:numFmt w:val="decimal"/>
      <w:lvlText w:val="%1.%2.%3.%4.%5.%6.%7."/>
      <w:legacy w:legacy="1" w:legacySpace="120" w:legacyIndent="720"/>
      <w:lvlJc w:val="left"/>
      <w:pPr>
        <w:ind w:left="5040" w:hanging="720"/>
      </w:pPr>
    </w:lvl>
    <w:lvl w:ilvl="7">
      <w:start w:val="1"/>
      <w:numFmt w:val="decimal"/>
      <w:lvlText w:val="%1.%2.%3.%4.%5.%6.%7.%8."/>
      <w:legacy w:legacy="1" w:legacySpace="120" w:legacyIndent="720"/>
      <w:lvlJc w:val="left"/>
      <w:pPr>
        <w:ind w:left="5760" w:hanging="720"/>
      </w:pPr>
    </w:lvl>
    <w:lvl w:ilvl="8">
      <w:start w:val="1"/>
      <w:numFmt w:val="decimal"/>
      <w:lvlText w:val="%1.%2.%3.%4.%5.%6.%7.%8.%9."/>
      <w:legacy w:legacy="1" w:legacySpace="120" w:legacyIndent="720"/>
      <w:lvlJc w:val="left"/>
      <w:pPr>
        <w:ind w:left="6480" w:hanging="72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15:restartNumberingAfterBreak="0">
    <w:nsid w:val="0149775F"/>
    <w:multiLevelType w:val="multilevel"/>
    <w:tmpl w:val="036EEE4C"/>
    <w:lvl w:ilvl="0">
      <w:start w:val="1"/>
      <w:numFmt w:val="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023F6289"/>
    <w:multiLevelType w:val="multilevel"/>
    <w:tmpl w:val="1EE46EF8"/>
    <w:lvl w:ilvl="0">
      <w:start w:val="1"/>
      <w:numFmt w:val="upperLetter"/>
      <w:lvlText w:val="Appendix %1."/>
      <w:lvlJc w:val="left"/>
      <w:pPr>
        <w:ind w:left="720" w:hanging="360"/>
      </w:pPr>
      <w:rPr>
        <w:rFonts w:hint="default"/>
      </w:rPr>
    </w:lvl>
    <w:lvl w:ilvl="1">
      <w:start w:val="1"/>
      <w:numFmt w:val="decimal"/>
      <w:lvlText w:val="Appendix %1.%2."/>
      <w:lvlJc w:val="left"/>
      <w:pPr>
        <w:ind w:left="1440" w:hanging="360"/>
      </w:pPr>
      <w:rPr>
        <w:rFonts w:ascii="Arial Black" w:hAnsi="Arial Black" w:hint="default"/>
        <w:b w:val="0"/>
        <w:bCs w:val="0"/>
        <w:i w:val="0"/>
        <w:iCs w:val="0"/>
        <w:caps/>
        <w:smallCaps w:val="0"/>
        <w:strike w:val="0"/>
        <w:dstrike w:val="0"/>
        <w:noProof w:val="0"/>
        <w:vanish w:val="0"/>
        <w:color w:val="1A9CB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5B40BED"/>
    <w:multiLevelType w:val="hybridMultilevel"/>
    <w:tmpl w:val="11FC6C76"/>
    <w:lvl w:ilvl="0" w:tplc="C822684C">
      <w:start w:val="1"/>
      <w:numFmt w:val="decimal"/>
      <w:lvlText w:val="1.%1"/>
      <w:lvlJc w:val="left"/>
      <w:pPr>
        <w:ind w:left="720" w:hanging="360"/>
      </w:pPr>
      <w:rPr>
        <w:rFonts w:ascii="Arial Black" w:hAnsi="Arial Black" w:hint="default"/>
        <w:b w:val="0"/>
        <w:i w:val="0"/>
        <w:caps/>
        <w:color w:val="1A9CB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71589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7C07AC1"/>
    <w:multiLevelType w:val="multilevel"/>
    <w:tmpl w:val="BF4682A8"/>
    <w:numStyleLink w:val="Headings"/>
  </w:abstractNum>
  <w:abstractNum w:abstractNumId="14" w15:restartNumberingAfterBreak="0">
    <w:nsid w:val="0872411E"/>
    <w:multiLevelType w:val="multilevel"/>
    <w:tmpl w:val="A08A5B0E"/>
    <w:styleLink w:val="TableNumberList"/>
    <w:lvl w:ilvl="0">
      <w:start w:val="1"/>
      <w:numFmt w:val="decimal"/>
      <w:pStyle w:val="TableNumberedList"/>
      <w:lvlText w:val="%1."/>
      <w:lvlJc w:val="left"/>
      <w:pPr>
        <w:ind w:left="284" w:hanging="284"/>
      </w:pPr>
      <w:rPr>
        <w:rFonts w:ascii="Trebuchet MS" w:hAnsi="Trebuchet MS" w:hint="default"/>
        <w:b w:val="0"/>
        <w:i w:val="0"/>
        <w:color w:val="1A9CB0"/>
        <w:sz w:val="18"/>
      </w:rPr>
    </w:lvl>
    <w:lvl w:ilvl="1">
      <w:start w:val="1"/>
      <w:numFmt w:val="lowerLetter"/>
      <w:lvlText w:val="%2."/>
      <w:lvlJc w:val="left"/>
      <w:pPr>
        <w:ind w:left="567" w:hanging="283"/>
      </w:pPr>
      <w:rPr>
        <w:rFonts w:ascii="Trebuchet MS" w:hAnsi="Trebuchet MS" w:hint="default"/>
        <w:b w:val="0"/>
        <w:i w:val="0"/>
        <w:color w:val="464547"/>
        <w:sz w:val="18"/>
      </w:rPr>
    </w:lvl>
    <w:lvl w:ilvl="2">
      <w:start w:val="1"/>
      <w:numFmt w:val="lowerRoman"/>
      <w:lvlText w:val="%3."/>
      <w:lvlJc w:val="left"/>
      <w:pPr>
        <w:ind w:left="851" w:hanging="284"/>
      </w:pPr>
      <w:rPr>
        <w:rFonts w:ascii="Trebuchet MS" w:hAnsi="Trebuchet MS" w:hint="default"/>
        <w:b w:val="0"/>
        <w:i w:val="0"/>
        <w:color w:val="464547"/>
        <w:sz w:val="18"/>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A1736F9"/>
    <w:multiLevelType w:val="multilevel"/>
    <w:tmpl w:val="7DE08904"/>
    <w:lvl w:ilvl="0">
      <w:start w:val="1"/>
      <w:numFmt w:val="decimal"/>
      <w:lvlText w:val="%1."/>
      <w:lvlJc w:val="left"/>
      <w:pPr>
        <w:ind w:left="284" w:hanging="284"/>
      </w:pPr>
      <w:rPr>
        <w:rFonts w:hint="default"/>
        <w:color w:val="1A9CB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A2324C5"/>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7" w15:restartNumberingAfterBreak="0">
    <w:nsid w:val="0A9D4CAE"/>
    <w:multiLevelType w:val="multilevel"/>
    <w:tmpl w:val="A5D6B4FA"/>
    <w:styleLink w:val="Multylevelbulletlist"/>
    <w:lvl w:ilvl="0">
      <w:start w:val="1"/>
      <w:numFmt w:val="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0F672F5"/>
    <w:multiLevelType w:val="multilevel"/>
    <w:tmpl w:val="C3900278"/>
    <w:lvl w:ilvl="0">
      <w:start w:val="1"/>
      <w:numFmt w:val="decimal"/>
      <w:lvlText w:val="%1"/>
      <w:lvlJc w:val="left"/>
      <w:pPr>
        <w:ind w:left="360" w:hanging="360"/>
      </w:pPr>
      <w:rPr>
        <w:rFonts w:ascii="Trebuchet MS" w:hAnsi="Trebuchet MS" w:hint="default"/>
        <w:b/>
        <w:bCs w:val="0"/>
        <w:i w:val="0"/>
        <w:iCs w:val="0"/>
        <w:caps w:val="0"/>
        <w:smallCaps w:val="0"/>
        <w:strike w:val="0"/>
        <w:dstrike w:val="0"/>
        <w:noProof w:val="0"/>
        <w:vanish w:val="0"/>
        <w:color w:val="00B0F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ascii="Trebuchet MS" w:hAnsi="Trebuchet MS" w:hint="default"/>
        <w:color w:val="464547"/>
        <w:sz w:val="20"/>
      </w:rPr>
    </w:lvl>
    <w:lvl w:ilvl="2">
      <w:start w:val="1"/>
      <w:numFmt w:val="lowerRoman"/>
      <w:lvlText w:val="%3"/>
      <w:lvlJc w:val="left"/>
      <w:pPr>
        <w:ind w:left="1080" w:hanging="360"/>
      </w:pPr>
      <w:rPr>
        <w:rFonts w:ascii="Trebuchet MS" w:hAnsi="Trebuchet MS" w:hint="default"/>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color w:val="1A9CB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2237413"/>
    <w:multiLevelType w:val="multilevel"/>
    <w:tmpl w:val="C3900278"/>
    <w:lvl w:ilvl="0">
      <w:start w:val="1"/>
      <w:numFmt w:val="decimal"/>
      <w:lvlText w:val="%1"/>
      <w:lvlJc w:val="left"/>
      <w:pPr>
        <w:ind w:left="360" w:hanging="360"/>
      </w:pPr>
      <w:rPr>
        <w:rFonts w:ascii="Trebuchet MS" w:hAnsi="Trebuchet MS" w:hint="default"/>
        <w:b/>
        <w:bCs w:val="0"/>
        <w:i w:val="0"/>
        <w:iCs w:val="0"/>
        <w:caps w:val="0"/>
        <w:smallCaps w:val="0"/>
        <w:strike w:val="0"/>
        <w:dstrike w:val="0"/>
        <w:noProof w:val="0"/>
        <w:vanish w:val="0"/>
        <w:color w:val="00B0F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ascii="Trebuchet MS" w:hAnsi="Trebuchet MS" w:hint="default"/>
        <w:color w:val="464547"/>
        <w:sz w:val="20"/>
      </w:rPr>
    </w:lvl>
    <w:lvl w:ilvl="2">
      <w:start w:val="1"/>
      <w:numFmt w:val="lowerRoman"/>
      <w:lvlText w:val="%3"/>
      <w:lvlJc w:val="left"/>
      <w:pPr>
        <w:ind w:left="1080" w:hanging="360"/>
      </w:pPr>
      <w:rPr>
        <w:rFonts w:ascii="Trebuchet MS" w:hAnsi="Trebuchet MS" w:hint="default"/>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color w:val="1A9CB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2B44983"/>
    <w:multiLevelType w:val="multilevel"/>
    <w:tmpl w:val="1436B0F0"/>
    <w:styleLink w:val="NumberList"/>
    <w:lvl w:ilvl="0">
      <w:start w:val="1"/>
      <w:numFmt w:val="decimal"/>
      <w:pStyle w:val="ListNumber"/>
      <w:lvlText w:val="%1."/>
      <w:lvlJc w:val="left"/>
      <w:pPr>
        <w:ind w:left="360" w:hanging="360"/>
      </w:pPr>
      <w:rPr>
        <w:rFonts w:ascii="Trebuchet MS" w:hAnsi="Trebuchet MS" w:hint="default"/>
        <w:b w:val="0"/>
        <w:i w:val="0"/>
        <w:color w:val="1A9CB0"/>
        <w:sz w:val="20"/>
      </w:rPr>
    </w:lvl>
    <w:lvl w:ilvl="1">
      <w:start w:val="1"/>
      <w:numFmt w:val="lowerLetter"/>
      <w:lvlText w:val="%2."/>
      <w:lvlJc w:val="left"/>
      <w:pPr>
        <w:ind w:left="720" w:hanging="360"/>
      </w:pPr>
      <w:rPr>
        <w:rFonts w:ascii="Trebuchet MS" w:hAnsi="Trebuchet MS" w:hint="default"/>
        <w:b w:val="0"/>
        <w:i w:val="0"/>
        <w:color w:val="464547"/>
        <w:sz w:val="20"/>
      </w:rPr>
    </w:lvl>
    <w:lvl w:ilvl="2">
      <w:start w:val="1"/>
      <w:numFmt w:val="lowerRoman"/>
      <w:lvlText w:val="%3."/>
      <w:lvlJc w:val="left"/>
      <w:pPr>
        <w:ind w:left="1080" w:hanging="360"/>
      </w:pPr>
      <w:rPr>
        <w:rFonts w:ascii="Trebuchet MS" w:hAnsi="Trebuchet MS" w:hint="default"/>
        <w:b w:val="0"/>
        <w:i w:val="0"/>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1338104A"/>
    <w:multiLevelType w:val="multilevel"/>
    <w:tmpl w:val="40B4BF24"/>
    <w:lvl w:ilvl="0">
      <w:start w:val="1"/>
      <w:numFmt w:val="bullet"/>
      <w:lvlText w:val=""/>
      <w:lvlJc w:val="left"/>
      <w:pPr>
        <w:ind w:left="720" w:hanging="360"/>
      </w:pPr>
      <w:rPr>
        <w:rFonts w:ascii="Symbol" w:hAnsi="Symbol" w:hint="default"/>
        <w:color w:val="ED7D31" w:themeColor="accent2"/>
      </w:rPr>
    </w:lvl>
    <w:lvl w:ilvl="1">
      <w:start w:val="1"/>
      <w:numFmt w:val="bullet"/>
      <w:lvlText w:val=""/>
      <w:lvlJc w:val="left"/>
      <w:pPr>
        <w:ind w:left="1440" w:hanging="360"/>
      </w:pPr>
      <w:rPr>
        <w:rFonts w:ascii="Symbol" w:hAnsi="Symbol" w:hint="default"/>
        <w:color w:val="000000" w:themeColor="text1"/>
      </w:rPr>
    </w:lvl>
    <w:lvl w:ilvl="2">
      <w:start w:val="1"/>
      <w:numFmt w:val="bullet"/>
      <w:lvlText w:val=""/>
      <w:lvlJc w:val="left"/>
      <w:pPr>
        <w:ind w:left="2160" w:hanging="360"/>
      </w:pPr>
      <w:rPr>
        <w:rFonts w:ascii="Symbol" w:hAnsi="Symbol" w:hint="default"/>
        <w:color w:val="000000" w:themeColor="text1"/>
      </w:rPr>
    </w:lvl>
    <w:lvl w:ilvl="3">
      <w:start w:val="1"/>
      <w:numFmt w:val="bullet"/>
      <w:lvlText w:val=""/>
      <w:lvlJc w:val="left"/>
      <w:pPr>
        <w:ind w:left="2880" w:hanging="360"/>
      </w:pPr>
      <w:rPr>
        <w:rFonts w:ascii="Symbol" w:hAnsi="Symbol" w:hint="default"/>
        <w:color w:val="000000" w:themeColor="text1"/>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5743936"/>
    <w:multiLevelType w:val="multilevel"/>
    <w:tmpl w:val="59BAAE9C"/>
    <w:styleLink w:val="TableBulletList"/>
    <w:lvl w:ilvl="0">
      <w:start w:val="1"/>
      <w:numFmt w:val="bullet"/>
      <w:pStyle w:val="TableBulletList0"/>
      <w:lvlText w:val=""/>
      <w:lvlJc w:val="left"/>
      <w:pPr>
        <w:ind w:left="284" w:hanging="284"/>
      </w:pPr>
      <w:rPr>
        <w:rFonts w:ascii="Symbol" w:hAnsi="Symbol" w:hint="default"/>
        <w:color w:val="1A9CB0"/>
      </w:rPr>
    </w:lvl>
    <w:lvl w:ilvl="1">
      <w:start w:val="1"/>
      <w:numFmt w:val="bullet"/>
      <w:lvlText w:val=""/>
      <w:lvlJc w:val="left"/>
      <w:pPr>
        <w:ind w:left="567" w:hanging="283"/>
      </w:pPr>
      <w:rPr>
        <w:rFonts w:ascii="Symbol" w:hAnsi="Symbol" w:hint="default"/>
        <w:color w:val="464547"/>
      </w:rPr>
    </w:lvl>
    <w:lvl w:ilvl="2">
      <w:start w:val="1"/>
      <w:numFmt w:val="bullet"/>
      <w:lvlText w:val=""/>
      <w:lvlJc w:val="left"/>
      <w:pPr>
        <w:ind w:left="851" w:hanging="284"/>
      </w:pPr>
      <w:rPr>
        <w:rFonts w:ascii="Symbol" w:hAnsi="Symbol" w:hint="default"/>
        <w:color w:val="464547"/>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8552E54"/>
    <w:multiLevelType w:val="multilevel"/>
    <w:tmpl w:val="A5D6B4FA"/>
    <w:lvl w:ilvl="0">
      <w:start w:val="1"/>
      <w:numFmt w:val="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195D43B9"/>
    <w:multiLevelType w:val="multilevel"/>
    <w:tmpl w:val="BF4682A8"/>
    <w:styleLink w:val="Headings"/>
    <w:lvl w:ilvl="0">
      <w:start w:val="1"/>
      <w:numFmt w:val="decimal"/>
      <w:pStyle w:val="Heading1"/>
      <w:lvlText w:val="%1"/>
      <w:lvlJc w:val="left"/>
      <w:pPr>
        <w:ind w:left="720" w:hanging="720"/>
      </w:pPr>
      <w:rPr>
        <w:rFonts w:ascii="Arial Black" w:hAnsi="Arial Black" w:hint="default"/>
        <w:b w:val="0"/>
        <w:i w:val="0"/>
        <w:color w:val="464547"/>
        <w:sz w:val="28"/>
      </w:rPr>
    </w:lvl>
    <w:lvl w:ilvl="1">
      <w:start w:val="1"/>
      <w:numFmt w:val="decimal"/>
      <w:pStyle w:val="Heading2"/>
      <w:lvlText w:val="%1.%2"/>
      <w:lvlJc w:val="left"/>
      <w:pPr>
        <w:ind w:left="720" w:hanging="720"/>
      </w:pPr>
      <w:rPr>
        <w:rFonts w:ascii="Arial Black" w:hAnsi="Arial Black" w:hint="default"/>
        <w:b w:val="0"/>
        <w:i w:val="0"/>
        <w:caps/>
        <w:color w:val="1A9CB0"/>
        <w:sz w:val="24"/>
      </w:rPr>
    </w:lvl>
    <w:lvl w:ilvl="2">
      <w:start w:val="1"/>
      <w:numFmt w:val="decimal"/>
      <w:pStyle w:val="Heading3"/>
      <w:lvlText w:val="%1.%2.%3"/>
      <w:lvlJc w:val="left"/>
      <w:pPr>
        <w:ind w:left="720" w:hanging="720"/>
      </w:pPr>
      <w:rPr>
        <w:rFonts w:ascii="Arial Black" w:hAnsi="Arial Black" w:hint="default"/>
        <w:b w:val="0"/>
        <w:i w:val="0"/>
        <w:color w:val="1A9CB0"/>
        <w:sz w:val="24"/>
      </w:rPr>
    </w:lvl>
    <w:lvl w:ilvl="3">
      <w:start w:val="1"/>
      <w:numFmt w:val="decimal"/>
      <w:pStyle w:val="Heading4"/>
      <w:lvlText w:val="%1.%2.%3.%4"/>
      <w:lvlJc w:val="left"/>
      <w:pPr>
        <w:ind w:left="1077" w:hanging="1077"/>
      </w:pPr>
      <w:rPr>
        <w:rFonts w:ascii="Arial Black" w:hAnsi="Arial Black" w:hint="default"/>
        <w:b w:val="0"/>
        <w:i w:val="0"/>
        <w:color w:val="1A9CB0"/>
        <w:sz w:val="22"/>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1C94234C"/>
    <w:multiLevelType w:val="multilevel"/>
    <w:tmpl w:val="1436B0F0"/>
    <w:numStyleLink w:val="NumberList"/>
  </w:abstractNum>
  <w:abstractNum w:abstractNumId="26" w15:restartNumberingAfterBreak="0">
    <w:nsid w:val="26BA5C2E"/>
    <w:multiLevelType w:val="multilevel"/>
    <w:tmpl w:val="C3900278"/>
    <w:lvl w:ilvl="0">
      <w:start w:val="1"/>
      <w:numFmt w:val="decimal"/>
      <w:lvlText w:val="%1"/>
      <w:lvlJc w:val="left"/>
      <w:pPr>
        <w:ind w:left="360" w:hanging="360"/>
      </w:pPr>
      <w:rPr>
        <w:rFonts w:ascii="Trebuchet MS" w:hAnsi="Trebuchet MS" w:hint="default"/>
        <w:b/>
        <w:bCs w:val="0"/>
        <w:i w:val="0"/>
        <w:iCs w:val="0"/>
        <w:caps w:val="0"/>
        <w:smallCaps w:val="0"/>
        <w:strike w:val="0"/>
        <w:dstrike w:val="0"/>
        <w:noProof w:val="0"/>
        <w:vanish w:val="0"/>
        <w:color w:val="00B0F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ascii="Trebuchet MS" w:hAnsi="Trebuchet MS" w:hint="default"/>
        <w:color w:val="464547"/>
        <w:sz w:val="20"/>
      </w:rPr>
    </w:lvl>
    <w:lvl w:ilvl="2">
      <w:start w:val="1"/>
      <w:numFmt w:val="lowerRoman"/>
      <w:lvlText w:val="%3"/>
      <w:lvlJc w:val="left"/>
      <w:pPr>
        <w:ind w:left="1080" w:hanging="360"/>
      </w:pPr>
      <w:rPr>
        <w:rFonts w:ascii="Trebuchet MS" w:hAnsi="Trebuchet MS" w:hint="default"/>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color w:val="1A9CB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A2E57F7"/>
    <w:multiLevelType w:val="hybridMultilevel"/>
    <w:tmpl w:val="F4701844"/>
    <w:lvl w:ilvl="0" w:tplc="97A6269A">
      <w:start w:val="1"/>
      <w:numFmt w:val="decimal"/>
      <w:lvlText w:val="Appendix A.1.%1."/>
      <w:lvlJc w:val="left"/>
      <w:pPr>
        <w:ind w:left="720" w:hanging="360"/>
      </w:pPr>
      <w:rPr>
        <w:rFonts w:ascii="Arial Black" w:hAnsi="Arial Black" w:hint="default"/>
        <w:b w:val="0"/>
        <w:i w:val="0"/>
        <w:color w:val="1A9CB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F87963"/>
    <w:multiLevelType w:val="multilevel"/>
    <w:tmpl w:val="C98472B6"/>
    <w:lvl w:ilvl="0">
      <w:start w:val="1"/>
      <w:numFmt w:val="decimal"/>
      <w:lvlText w:val="%1"/>
      <w:lvlJc w:val="left"/>
      <w:pPr>
        <w:ind w:left="360" w:hanging="360"/>
      </w:pPr>
      <w:rPr>
        <w:rFonts w:ascii="Trebuchet MS" w:hAnsi="Trebuchet MS" w:hint="default"/>
        <w:b/>
        <w:bCs w:val="0"/>
        <w:i w:val="0"/>
        <w:iCs w:val="0"/>
        <w:caps w:val="0"/>
        <w:smallCaps w:val="0"/>
        <w:strike w:val="0"/>
        <w:dstrike w:val="0"/>
        <w:noProof w:val="0"/>
        <w:vanish w:val="0"/>
        <w:color w:val="00B0F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ascii="Trebuchet MS" w:hAnsi="Trebuchet MS" w:hint="default"/>
        <w:color w:val="464547"/>
        <w:sz w:val="20"/>
      </w:rPr>
    </w:lvl>
    <w:lvl w:ilvl="2">
      <w:start w:val="1"/>
      <w:numFmt w:val="lowerRoman"/>
      <w:lvlText w:val="%3"/>
      <w:lvlJc w:val="left"/>
      <w:pPr>
        <w:ind w:left="1080" w:hanging="360"/>
      </w:pPr>
      <w:rPr>
        <w:rFonts w:ascii="Trebuchet MS" w:hAnsi="Trebuchet MS" w:hint="default"/>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color w:val="1A9CB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2E3432A8"/>
    <w:multiLevelType w:val="hybridMultilevel"/>
    <w:tmpl w:val="7A7EBB7C"/>
    <w:lvl w:ilvl="0" w:tplc="475AB5F6">
      <w:start w:val="1"/>
      <w:numFmt w:val="decimal"/>
      <w:lvlText w:val="%1."/>
      <w:lvlJc w:val="left"/>
      <w:pPr>
        <w:ind w:left="720" w:hanging="360"/>
      </w:pPr>
      <w:rPr>
        <w:rFonts w:ascii="Trebuchet MS" w:hAnsi="Trebuchet MS" w:hint="default"/>
        <w:b w:val="0"/>
        <w:i w:val="0"/>
        <w:color w:val="1A9CB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374AD1"/>
    <w:multiLevelType w:val="hybridMultilevel"/>
    <w:tmpl w:val="8D2AEA7C"/>
    <w:lvl w:ilvl="0" w:tplc="4306D12A">
      <w:start w:val="1"/>
      <w:numFmt w:val="bullet"/>
      <w:lvlText w:val=""/>
      <w:lvlJc w:val="left"/>
      <w:pPr>
        <w:ind w:left="1778" w:hanging="360"/>
      </w:pPr>
      <w:rPr>
        <w:rFonts w:ascii="Symbol" w:hAnsi="Symbol" w:hint="default"/>
        <w:color w:val="3B3838" w:themeColor="background2" w:themeShade="4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BB26C5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32" w15:restartNumberingAfterBreak="0">
    <w:nsid w:val="3C5A0EF0"/>
    <w:multiLevelType w:val="hybridMultilevel"/>
    <w:tmpl w:val="3C502EE8"/>
    <w:lvl w:ilvl="0" w:tplc="FBE414CA">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422C5283"/>
    <w:multiLevelType w:val="multilevel"/>
    <w:tmpl w:val="1436B0F0"/>
    <w:numStyleLink w:val="NumberList"/>
  </w:abstractNum>
  <w:abstractNum w:abstractNumId="34" w15:restartNumberingAfterBreak="0">
    <w:nsid w:val="455D428E"/>
    <w:multiLevelType w:val="hybridMultilevel"/>
    <w:tmpl w:val="F2D8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C848D4"/>
    <w:multiLevelType w:val="multilevel"/>
    <w:tmpl w:val="BF4682A8"/>
    <w:numStyleLink w:val="Headings"/>
  </w:abstractNum>
  <w:abstractNum w:abstractNumId="36" w15:restartNumberingAfterBreak="0">
    <w:nsid w:val="460B6416"/>
    <w:multiLevelType w:val="multilevel"/>
    <w:tmpl w:val="D3AACCCE"/>
    <w:lvl w:ilvl="0">
      <w:start w:val="1"/>
      <w:numFmt w:val="decimal"/>
      <w:lvlText w:val="%1"/>
      <w:lvlJc w:val="left"/>
      <w:pPr>
        <w:ind w:left="360" w:hanging="360"/>
      </w:pPr>
      <w:rPr>
        <w:rFonts w:ascii="Trebuchet MS" w:hAnsi="Trebuchet MS" w:hint="default"/>
        <w:b/>
        <w:bCs w:val="0"/>
        <w:i w:val="0"/>
        <w:iCs w:val="0"/>
        <w:caps w:val="0"/>
        <w:smallCaps w:val="0"/>
        <w:strike w:val="0"/>
        <w:dstrike w:val="0"/>
        <w:noProof w:val="0"/>
        <w:vanish w:val="0"/>
        <w:color w:val="00B0F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ascii="Trebuchet MS" w:hAnsi="Trebuchet MS" w:hint="default"/>
        <w:color w:val="464547"/>
        <w:sz w:val="20"/>
      </w:rPr>
    </w:lvl>
    <w:lvl w:ilvl="2">
      <w:start w:val="1"/>
      <w:numFmt w:val="lowerRoman"/>
      <w:lvlText w:val="%3"/>
      <w:lvlJc w:val="left"/>
      <w:pPr>
        <w:ind w:left="1080" w:hanging="360"/>
      </w:pPr>
      <w:rPr>
        <w:rFonts w:ascii="Trebuchet MS" w:hAnsi="Trebuchet MS" w:hint="default"/>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color w:val="1A9CB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475F453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47780A60"/>
    <w:multiLevelType w:val="multilevel"/>
    <w:tmpl w:val="7AE08AC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0"/>
      </w:pPr>
      <w:rPr>
        <w:rFonts w:hint="default"/>
      </w:rPr>
    </w:lvl>
    <w:lvl w:ilvl="3">
      <w:start w:val="1"/>
      <w:numFmt w:val="decimal"/>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477B78BF"/>
    <w:multiLevelType w:val="multilevel"/>
    <w:tmpl w:val="40B4BF24"/>
    <w:styleLink w:val="EPAMBullets"/>
    <w:lvl w:ilvl="0">
      <w:start w:val="1"/>
      <w:numFmt w:val="bullet"/>
      <w:lvlText w:val=""/>
      <w:lvlJc w:val="left"/>
      <w:pPr>
        <w:ind w:left="720" w:hanging="360"/>
      </w:pPr>
      <w:rPr>
        <w:rFonts w:ascii="Symbol" w:hAnsi="Symbol" w:hint="default"/>
        <w:color w:val="ED7D31" w:themeColor="accent2"/>
      </w:rPr>
    </w:lvl>
    <w:lvl w:ilvl="1">
      <w:start w:val="1"/>
      <w:numFmt w:val="bullet"/>
      <w:lvlText w:val=""/>
      <w:lvlJc w:val="left"/>
      <w:pPr>
        <w:ind w:left="1440" w:hanging="360"/>
      </w:pPr>
      <w:rPr>
        <w:rFonts w:ascii="Symbol" w:hAnsi="Symbol" w:hint="default"/>
        <w:color w:val="000000" w:themeColor="text1"/>
      </w:rPr>
    </w:lvl>
    <w:lvl w:ilvl="2">
      <w:start w:val="1"/>
      <w:numFmt w:val="bullet"/>
      <w:lvlText w:val=""/>
      <w:lvlJc w:val="left"/>
      <w:pPr>
        <w:ind w:left="2160" w:hanging="360"/>
      </w:pPr>
      <w:rPr>
        <w:rFonts w:ascii="Symbol" w:hAnsi="Symbol" w:hint="default"/>
        <w:color w:val="000000" w:themeColor="text1"/>
      </w:rPr>
    </w:lvl>
    <w:lvl w:ilvl="3">
      <w:start w:val="1"/>
      <w:numFmt w:val="bullet"/>
      <w:lvlText w:val=""/>
      <w:lvlJc w:val="left"/>
      <w:pPr>
        <w:ind w:left="2880" w:hanging="360"/>
      </w:pPr>
      <w:rPr>
        <w:rFonts w:ascii="Symbol" w:hAnsi="Symbol" w:hint="default"/>
        <w:color w:val="000000" w:themeColor="text1"/>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486A47FD"/>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1" w15:restartNumberingAfterBreak="0">
    <w:nsid w:val="4C2021BC"/>
    <w:multiLevelType w:val="multilevel"/>
    <w:tmpl w:val="B226F248"/>
    <w:lvl w:ilvl="0">
      <w:start w:val="1"/>
      <w:numFmt w:val="decimal"/>
      <w:lvlText w:val="%1"/>
      <w:lvlJc w:val="left"/>
      <w:pPr>
        <w:ind w:left="360" w:hanging="360"/>
      </w:pPr>
      <w:rPr>
        <w:rFonts w:ascii="Trebuchet MS" w:hAnsi="Trebuchet MS" w:hint="default"/>
        <w:b w:val="0"/>
        <w:bCs w:val="0"/>
        <w:i w:val="0"/>
        <w:iCs w:val="0"/>
        <w:caps w:val="0"/>
        <w:smallCaps w:val="0"/>
        <w:strike w:val="0"/>
        <w:dstrike w:val="0"/>
        <w:noProof w:val="0"/>
        <w:vanish w:val="0"/>
        <w:color w:val="00B0F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ascii="Trebuchet MS" w:hAnsi="Trebuchet MS" w:hint="default"/>
        <w:color w:val="464547"/>
        <w:sz w:val="20"/>
      </w:rPr>
    </w:lvl>
    <w:lvl w:ilvl="2">
      <w:start w:val="1"/>
      <w:numFmt w:val="bullet"/>
      <w:lvlText w:val=""/>
      <w:lvlJc w:val="left"/>
      <w:pPr>
        <w:ind w:left="1080" w:hanging="360"/>
      </w:pPr>
      <w:rPr>
        <w:rFonts w:ascii="Symbol" w:hAnsi="Symbol" w:hint="default"/>
        <w:color w:val="1A9CB0"/>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color w:val="1A9CB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4E88094B"/>
    <w:multiLevelType w:val="multilevel"/>
    <w:tmpl w:val="517ECD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4F930BA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4" w15:restartNumberingAfterBreak="0">
    <w:nsid w:val="50157466"/>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5" w15:restartNumberingAfterBreak="0">
    <w:nsid w:val="528D332F"/>
    <w:multiLevelType w:val="multilevel"/>
    <w:tmpl w:val="A808DF08"/>
    <w:styleLink w:val="Appendixes"/>
    <w:lvl w:ilvl="0">
      <w:start w:val="1"/>
      <w:numFmt w:val="upperLetter"/>
      <w:pStyle w:val="AppendixLevel1"/>
      <w:lvlText w:val="Appendix %1."/>
      <w:lvlJc w:val="left"/>
      <w:pPr>
        <w:ind w:left="2268" w:hanging="2268"/>
      </w:pPr>
      <w:rPr>
        <w:rFonts w:ascii="Arial Black" w:hAnsi="Arial Black" w:hint="default"/>
        <w:b w:val="0"/>
        <w:i w:val="0"/>
        <w:caps/>
        <w:color w:val="464547"/>
        <w:sz w:val="28"/>
      </w:rPr>
    </w:lvl>
    <w:lvl w:ilvl="1">
      <w:start w:val="1"/>
      <w:numFmt w:val="decimal"/>
      <w:pStyle w:val="AppendixLevel2"/>
      <w:lvlText w:val="Appendix %1.%2."/>
      <w:lvlJc w:val="left"/>
      <w:pPr>
        <w:ind w:left="2268" w:hanging="2268"/>
      </w:pPr>
      <w:rPr>
        <w:rFonts w:ascii="Arial Black" w:hAnsi="Arial Black" w:hint="default"/>
        <w:b w:val="0"/>
        <w:i w:val="0"/>
        <w:caps/>
        <w:color w:val="1A9CB0"/>
        <w:sz w:val="24"/>
      </w:rPr>
    </w:lvl>
    <w:lvl w:ilvl="2">
      <w:start w:val="1"/>
      <w:numFmt w:val="decimal"/>
      <w:pStyle w:val="AppendixLevel3"/>
      <w:lvlText w:val="Appendix %1.%2.%3."/>
      <w:lvlJc w:val="left"/>
      <w:pPr>
        <w:ind w:left="2268" w:hanging="2268"/>
      </w:pPr>
      <w:rPr>
        <w:rFonts w:ascii="Arial Black" w:hAnsi="Arial Black" w:hint="default"/>
        <w:b w:val="0"/>
        <w:i w:val="0"/>
        <w:color w:val="1A9CB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5521095E"/>
    <w:multiLevelType w:val="hybridMultilevel"/>
    <w:tmpl w:val="18968770"/>
    <w:lvl w:ilvl="0" w:tplc="C2F81FD8">
      <w:start w:val="1"/>
      <w:numFmt w:val="bullet"/>
      <w:lvlText w:val=""/>
      <w:lvlJc w:val="left"/>
      <w:pPr>
        <w:ind w:left="720" w:hanging="360"/>
      </w:pPr>
      <w:rPr>
        <w:rFonts w:ascii="Symbol" w:hAnsi="Symbol" w:hint="default"/>
        <w:color w:val="1A9CB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D6009E"/>
    <w:multiLevelType w:val="multilevel"/>
    <w:tmpl w:val="C98472B6"/>
    <w:lvl w:ilvl="0">
      <w:start w:val="1"/>
      <w:numFmt w:val="decimal"/>
      <w:lvlText w:val="%1"/>
      <w:lvlJc w:val="left"/>
      <w:pPr>
        <w:ind w:left="360" w:hanging="360"/>
      </w:pPr>
      <w:rPr>
        <w:rFonts w:ascii="Trebuchet MS" w:hAnsi="Trebuchet MS" w:hint="default"/>
        <w:b/>
        <w:bCs w:val="0"/>
        <w:i w:val="0"/>
        <w:iCs w:val="0"/>
        <w:caps w:val="0"/>
        <w:smallCaps w:val="0"/>
        <w:strike w:val="0"/>
        <w:dstrike w:val="0"/>
        <w:noProof w:val="0"/>
        <w:vanish w:val="0"/>
        <w:color w:val="00B0F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ascii="Trebuchet MS" w:hAnsi="Trebuchet MS" w:hint="default"/>
        <w:color w:val="464547"/>
        <w:sz w:val="20"/>
      </w:rPr>
    </w:lvl>
    <w:lvl w:ilvl="2">
      <w:start w:val="1"/>
      <w:numFmt w:val="lowerRoman"/>
      <w:lvlText w:val="%3"/>
      <w:lvlJc w:val="left"/>
      <w:pPr>
        <w:ind w:left="1080" w:hanging="360"/>
      </w:pPr>
      <w:rPr>
        <w:rFonts w:ascii="Trebuchet MS" w:hAnsi="Trebuchet MS" w:hint="default"/>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color w:val="1A9CB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7DD6F34"/>
    <w:multiLevelType w:val="multilevel"/>
    <w:tmpl w:val="1436B0F0"/>
    <w:numStyleLink w:val="NumberList"/>
  </w:abstractNum>
  <w:abstractNum w:abstractNumId="49" w15:restartNumberingAfterBreak="0">
    <w:nsid w:val="58155A8A"/>
    <w:multiLevelType w:val="multilevel"/>
    <w:tmpl w:val="EE7A7A12"/>
    <w:styleLink w:val="BulletList"/>
    <w:lvl w:ilvl="0">
      <w:start w:val="1"/>
      <w:numFmt w:val="bullet"/>
      <w:pStyle w:val="ListBullet"/>
      <w:lvlText w:val=""/>
      <w:lvlJc w:val="left"/>
      <w:pPr>
        <w:ind w:left="720" w:hanging="363"/>
      </w:pPr>
      <w:rPr>
        <w:rFonts w:ascii="Symbol" w:hAnsi="Symbol" w:hint="default"/>
        <w:color w:val="1A9CB0"/>
      </w:rPr>
    </w:lvl>
    <w:lvl w:ilvl="1">
      <w:start w:val="1"/>
      <w:numFmt w:val="bullet"/>
      <w:pStyle w:val="ListBullet2"/>
      <w:lvlText w:val=""/>
      <w:lvlJc w:val="left"/>
      <w:pPr>
        <w:ind w:left="1077" w:hanging="357"/>
      </w:pPr>
      <w:rPr>
        <w:rFonts w:ascii="Symbol" w:hAnsi="Symbol" w:hint="default"/>
        <w:color w:val="464547"/>
      </w:rPr>
    </w:lvl>
    <w:lvl w:ilvl="2">
      <w:start w:val="1"/>
      <w:numFmt w:val="bullet"/>
      <w:pStyle w:val="ListBullet3"/>
      <w:lvlText w:val=""/>
      <w:lvlJc w:val="left"/>
      <w:pPr>
        <w:ind w:left="1435" w:hanging="358"/>
      </w:pPr>
      <w:rPr>
        <w:rFonts w:ascii="Symbol" w:hAnsi="Symbol" w:hint="default"/>
        <w:color w:val="464547"/>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0" w15:restartNumberingAfterBreak="0">
    <w:nsid w:val="5E855A40"/>
    <w:multiLevelType w:val="multilevel"/>
    <w:tmpl w:val="70B44814"/>
    <w:lvl w:ilvl="0">
      <w:start w:val="1"/>
      <w:numFmt w:val="upperLetter"/>
      <w:lvlText w:val="Appendix %1."/>
      <w:lvlJc w:val="left"/>
      <w:pPr>
        <w:ind w:left="360" w:hanging="360"/>
      </w:pPr>
      <w:rPr>
        <w:rFonts w:ascii="Arial Black" w:hAnsi="Arial Black" w:hint="default"/>
        <w:b w:val="0"/>
        <w:i w:val="0"/>
        <w:caps/>
        <w:color w:val="464547"/>
        <w:sz w:val="28"/>
      </w:rPr>
    </w:lvl>
    <w:lvl w:ilvl="1">
      <w:start w:val="1"/>
      <w:numFmt w:val="decimal"/>
      <w:lvlText w:val="Appendix %1.%2."/>
      <w:lvlJc w:val="left"/>
      <w:pPr>
        <w:ind w:left="1440" w:hanging="1440"/>
      </w:pPr>
      <w:rPr>
        <w:rFonts w:ascii="Arial Black" w:hAnsi="Arial Black" w:hint="default"/>
        <w:b w:val="0"/>
        <w:i w:val="0"/>
        <w:caps/>
        <w:color w:val="1A9CB0"/>
        <w:sz w:val="24"/>
      </w:rPr>
    </w:lvl>
    <w:lvl w:ilvl="2">
      <w:start w:val="1"/>
      <w:numFmt w:val="decimal"/>
      <w:lvlText w:val="Appendix %1.%2.%3."/>
      <w:lvlJc w:val="left"/>
      <w:pPr>
        <w:ind w:left="2160" w:hanging="21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60A444EE"/>
    <w:multiLevelType w:val="multilevel"/>
    <w:tmpl w:val="2CBEBDC0"/>
    <w:lvl w:ilvl="0">
      <w:start w:val="1"/>
      <w:numFmt w:val="none"/>
      <w:pStyle w:val="WarningStyle"/>
      <w:suff w:val="space"/>
      <w:lvlText w:val="Warning!"/>
      <w:lvlJc w:val="left"/>
      <w:pPr>
        <w:ind w:left="360" w:hanging="20"/>
      </w:pPr>
      <w:rPr>
        <w:rFonts w:ascii="Trebuchet MS" w:hAnsi="Trebuchet MS" w:hint="default"/>
        <w:b/>
        <w:i w:val="0"/>
        <w:color w:val="464547"/>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60AD1914"/>
    <w:multiLevelType w:val="multilevel"/>
    <w:tmpl w:val="1436B0F0"/>
    <w:numStyleLink w:val="NumberList"/>
  </w:abstractNum>
  <w:abstractNum w:abstractNumId="53" w15:restartNumberingAfterBreak="0">
    <w:nsid w:val="688179F1"/>
    <w:multiLevelType w:val="multilevel"/>
    <w:tmpl w:val="C3900278"/>
    <w:lvl w:ilvl="0">
      <w:start w:val="1"/>
      <w:numFmt w:val="decimal"/>
      <w:lvlText w:val="%1"/>
      <w:lvlJc w:val="left"/>
      <w:pPr>
        <w:ind w:left="360" w:hanging="360"/>
      </w:pPr>
      <w:rPr>
        <w:rFonts w:ascii="Trebuchet MS" w:hAnsi="Trebuchet MS" w:hint="default"/>
        <w:b/>
        <w:bCs w:val="0"/>
        <w:i w:val="0"/>
        <w:iCs w:val="0"/>
        <w:caps w:val="0"/>
        <w:smallCaps w:val="0"/>
        <w:strike w:val="0"/>
        <w:dstrike w:val="0"/>
        <w:noProof w:val="0"/>
        <w:vanish w:val="0"/>
        <w:color w:val="00B0F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ascii="Trebuchet MS" w:hAnsi="Trebuchet MS" w:hint="default"/>
        <w:color w:val="464547"/>
        <w:sz w:val="20"/>
      </w:rPr>
    </w:lvl>
    <w:lvl w:ilvl="2">
      <w:start w:val="1"/>
      <w:numFmt w:val="lowerRoman"/>
      <w:lvlText w:val="%3"/>
      <w:lvlJc w:val="left"/>
      <w:pPr>
        <w:ind w:left="1080" w:hanging="360"/>
      </w:pPr>
      <w:rPr>
        <w:rFonts w:ascii="Trebuchet MS" w:hAnsi="Trebuchet MS" w:hint="default"/>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color w:val="1A9CB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6902390D"/>
    <w:multiLevelType w:val="hybridMultilevel"/>
    <w:tmpl w:val="8DD4A108"/>
    <w:lvl w:ilvl="0" w:tplc="4D16BFCE">
      <w:start w:val="1"/>
      <w:numFmt w:val="decimal"/>
      <w:lvlText w:val="1.1.1.%1"/>
      <w:lvlJc w:val="left"/>
      <w:pPr>
        <w:ind w:left="360" w:hanging="360"/>
      </w:pPr>
      <w:rPr>
        <w:rFonts w:ascii="Arial Black" w:hAnsi="Arial Black" w:hint="default"/>
        <w:b w:val="0"/>
        <w:i w:val="0"/>
        <w:caps/>
        <w:color w:val="1A9CB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542DE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6" w15:restartNumberingAfterBreak="0">
    <w:nsid w:val="6D913265"/>
    <w:multiLevelType w:val="hybridMultilevel"/>
    <w:tmpl w:val="143E15DA"/>
    <w:lvl w:ilvl="0" w:tplc="D08E958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B2106C"/>
    <w:multiLevelType w:val="hybridMultilevel"/>
    <w:tmpl w:val="33026470"/>
    <w:lvl w:ilvl="0" w:tplc="8618B596">
      <w:start w:val="1"/>
      <w:numFmt w:val="bullet"/>
      <w:lvlText w:val=""/>
      <w:lvlJc w:val="left"/>
      <w:pPr>
        <w:tabs>
          <w:tab w:val="num" w:pos="2138"/>
        </w:tabs>
        <w:ind w:left="2138" w:hanging="360"/>
      </w:pPr>
      <w:rPr>
        <w:rFonts w:ascii="Symbol" w:hAnsi="Symbol" w:hint="default"/>
      </w:rPr>
    </w:lvl>
    <w:lvl w:ilvl="1" w:tplc="04090003" w:tentative="1">
      <w:start w:val="1"/>
      <w:numFmt w:val="bullet"/>
      <w:lvlText w:val="o"/>
      <w:lvlJc w:val="left"/>
      <w:pPr>
        <w:tabs>
          <w:tab w:val="num" w:pos="2858"/>
        </w:tabs>
        <w:ind w:left="2858" w:hanging="360"/>
      </w:pPr>
      <w:rPr>
        <w:rFonts w:ascii="Courier New" w:hAnsi="Courier New" w:cs="Courier New" w:hint="default"/>
      </w:rPr>
    </w:lvl>
    <w:lvl w:ilvl="2" w:tplc="04090005" w:tentative="1">
      <w:start w:val="1"/>
      <w:numFmt w:val="bullet"/>
      <w:lvlText w:val=""/>
      <w:lvlJc w:val="left"/>
      <w:pPr>
        <w:tabs>
          <w:tab w:val="num" w:pos="3578"/>
        </w:tabs>
        <w:ind w:left="3578" w:hanging="360"/>
      </w:pPr>
      <w:rPr>
        <w:rFonts w:ascii="Wingdings" w:hAnsi="Wingdings" w:hint="default"/>
      </w:rPr>
    </w:lvl>
    <w:lvl w:ilvl="3" w:tplc="04090001" w:tentative="1">
      <w:start w:val="1"/>
      <w:numFmt w:val="bullet"/>
      <w:lvlText w:val=""/>
      <w:lvlJc w:val="left"/>
      <w:pPr>
        <w:tabs>
          <w:tab w:val="num" w:pos="4298"/>
        </w:tabs>
        <w:ind w:left="4298" w:hanging="360"/>
      </w:pPr>
      <w:rPr>
        <w:rFonts w:ascii="Symbol" w:hAnsi="Symbol" w:hint="default"/>
      </w:rPr>
    </w:lvl>
    <w:lvl w:ilvl="4" w:tplc="04090003" w:tentative="1">
      <w:start w:val="1"/>
      <w:numFmt w:val="bullet"/>
      <w:lvlText w:val="o"/>
      <w:lvlJc w:val="left"/>
      <w:pPr>
        <w:tabs>
          <w:tab w:val="num" w:pos="5018"/>
        </w:tabs>
        <w:ind w:left="5018" w:hanging="360"/>
      </w:pPr>
      <w:rPr>
        <w:rFonts w:ascii="Courier New" w:hAnsi="Courier New" w:cs="Courier New" w:hint="default"/>
      </w:rPr>
    </w:lvl>
    <w:lvl w:ilvl="5" w:tplc="04090005" w:tentative="1">
      <w:start w:val="1"/>
      <w:numFmt w:val="bullet"/>
      <w:lvlText w:val=""/>
      <w:lvlJc w:val="left"/>
      <w:pPr>
        <w:tabs>
          <w:tab w:val="num" w:pos="5738"/>
        </w:tabs>
        <w:ind w:left="5738" w:hanging="360"/>
      </w:pPr>
      <w:rPr>
        <w:rFonts w:ascii="Wingdings" w:hAnsi="Wingdings" w:hint="default"/>
      </w:rPr>
    </w:lvl>
    <w:lvl w:ilvl="6" w:tplc="04090001" w:tentative="1">
      <w:start w:val="1"/>
      <w:numFmt w:val="bullet"/>
      <w:lvlText w:val=""/>
      <w:lvlJc w:val="left"/>
      <w:pPr>
        <w:tabs>
          <w:tab w:val="num" w:pos="6458"/>
        </w:tabs>
        <w:ind w:left="6458" w:hanging="360"/>
      </w:pPr>
      <w:rPr>
        <w:rFonts w:ascii="Symbol" w:hAnsi="Symbol" w:hint="default"/>
      </w:rPr>
    </w:lvl>
    <w:lvl w:ilvl="7" w:tplc="04090003" w:tentative="1">
      <w:start w:val="1"/>
      <w:numFmt w:val="bullet"/>
      <w:lvlText w:val="o"/>
      <w:lvlJc w:val="left"/>
      <w:pPr>
        <w:tabs>
          <w:tab w:val="num" w:pos="7178"/>
        </w:tabs>
        <w:ind w:left="7178" w:hanging="360"/>
      </w:pPr>
      <w:rPr>
        <w:rFonts w:ascii="Courier New" w:hAnsi="Courier New" w:cs="Courier New" w:hint="default"/>
      </w:rPr>
    </w:lvl>
    <w:lvl w:ilvl="8" w:tplc="04090005" w:tentative="1">
      <w:start w:val="1"/>
      <w:numFmt w:val="bullet"/>
      <w:lvlText w:val=""/>
      <w:lvlJc w:val="left"/>
      <w:pPr>
        <w:tabs>
          <w:tab w:val="num" w:pos="7898"/>
        </w:tabs>
        <w:ind w:left="7898" w:hanging="360"/>
      </w:pPr>
      <w:rPr>
        <w:rFonts w:ascii="Wingdings" w:hAnsi="Wingdings" w:hint="default"/>
      </w:rPr>
    </w:lvl>
  </w:abstractNum>
  <w:abstractNum w:abstractNumId="58" w15:restartNumberingAfterBreak="0">
    <w:nsid w:val="71AE7441"/>
    <w:multiLevelType w:val="multilevel"/>
    <w:tmpl w:val="6D8E6CA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9" w15:restartNumberingAfterBreak="0">
    <w:nsid w:val="7475068D"/>
    <w:multiLevelType w:val="hybridMultilevel"/>
    <w:tmpl w:val="1B6432C2"/>
    <w:lvl w:ilvl="0" w:tplc="7FAEAD40">
      <w:start w:val="1"/>
      <w:numFmt w:val="bullet"/>
      <w:lvlText w:val=""/>
      <w:lvlJc w:val="left"/>
      <w:pPr>
        <w:ind w:left="720" w:hanging="360"/>
      </w:pPr>
      <w:rPr>
        <w:rFonts w:ascii="Symbol" w:hAnsi="Symbol" w:hint="default"/>
        <w:color w:val="1A9CB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C02912"/>
    <w:multiLevelType w:val="multilevel"/>
    <w:tmpl w:val="A808DF08"/>
    <w:numStyleLink w:val="Appendixes"/>
  </w:abstractNum>
  <w:abstractNum w:abstractNumId="61" w15:restartNumberingAfterBreak="0">
    <w:nsid w:val="753A7FB2"/>
    <w:multiLevelType w:val="multilevel"/>
    <w:tmpl w:val="A808DF08"/>
    <w:numStyleLink w:val="Appendixes"/>
  </w:abstractNum>
  <w:abstractNum w:abstractNumId="62" w15:restartNumberingAfterBreak="0">
    <w:nsid w:val="791F5BC3"/>
    <w:multiLevelType w:val="multilevel"/>
    <w:tmpl w:val="A5D6B4FA"/>
    <w:lvl w:ilvl="0">
      <w:start w:val="1"/>
      <w:numFmt w:val="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63" w15:restartNumberingAfterBreak="0">
    <w:nsid w:val="7B071754"/>
    <w:multiLevelType w:val="multilevel"/>
    <w:tmpl w:val="A808DF08"/>
    <w:numStyleLink w:val="Appendixes"/>
  </w:abstractNum>
  <w:abstractNum w:abstractNumId="64" w15:restartNumberingAfterBreak="0">
    <w:nsid w:val="7BA96291"/>
    <w:multiLevelType w:val="hybridMultilevel"/>
    <w:tmpl w:val="5E5C8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F61ED9"/>
    <w:multiLevelType w:val="multilevel"/>
    <w:tmpl w:val="6CDEE088"/>
    <w:lvl w:ilvl="0">
      <w:numFmt w:val="none"/>
      <w:pStyle w:val="NoteStyle"/>
      <w:suff w:val="space"/>
      <w:lvlText w:val="Note:"/>
      <w:lvlJc w:val="left"/>
      <w:pPr>
        <w:ind w:left="964" w:hanging="624"/>
      </w:pPr>
      <w:rPr>
        <w:rFonts w:hint="default"/>
        <w:b/>
        <w:bCs w:val="0"/>
        <w:i w:val="0"/>
        <w:iCs w:val="0"/>
        <w:caps w:val="0"/>
        <w:smallCaps w:val="0"/>
        <w:strike w:val="0"/>
        <w:dstrike w:val="0"/>
        <w:noProof w:val="0"/>
        <w:vanish w:val="0"/>
        <w:color w:val="464547"/>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056" w:hanging="360"/>
      </w:pPr>
      <w:rPr>
        <w:rFonts w:hint="default"/>
      </w:rPr>
    </w:lvl>
    <w:lvl w:ilvl="2">
      <w:start w:val="1"/>
      <w:numFmt w:val="lowerRoman"/>
      <w:lvlText w:val="%3)"/>
      <w:lvlJc w:val="left"/>
      <w:pPr>
        <w:ind w:left="1416" w:hanging="360"/>
      </w:pPr>
      <w:rPr>
        <w:rFonts w:hint="default"/>
      </w:rPr>
    </w:lvl>
    <w:lvl w:ilvl="3">
      <w:start w:val="1"/>
      <w:numFmt w:val="decimal"/>
      <w:lvlText w:val="(%4)"/>
      <w:lvlJc w:val="left"/>
      <w:pPr>
        <w:ind w:left="1776" w:hanging="360"/>
      </w:pPr>
      <w:rPr>
        <w:rFonts w:hint="default"/>
      </w:rPr>
    </w:lvl>
    <w:lvl w:ilvl="4">
      <w:start w:val="1"/>
      <w:numFmt w:val="lowerLetter"/>
      <w:lvlText w:val="(%5)"/>
      <w:lvlJc w:val="left"/>
      <w:pPr>
        <w:ind w:left="2136" w:hanging="360"/>
      </w:pPr>
      <w:rPr>
        <w:rFonts w:hint="default"/>
      </w:rPr>
    </w:lvl>
    <w:lvl w:ilvl="5">
      <w:start w:val="1"/>
      <w:numFmt w:val="lowerRoman"/>
      <w:lvlText w:val="(%6)"/>
      <w:lvlJc w:val="left"/>
      <w:pPr>
        <w:ind w:left="2496" w:hanging="360"/>
      </w:pPr>
      <w:rPr>
        <w:rFonts w:hint="default"/>
      </w:rPr>
    </w:lvl>
    <w:lvl w:ilvl="6">
      <w:start w:val="1"/>
      <w:numFmt w:val="decimal"/>
      <w:lvlText w:val="%7."/>
      <w:lvlJc w:val="left"/>
      <w:pPr>
        <w:ind w:left="2856" w:hanging="360"/>
      </w:pPr>
      <w:rPr>
        <w:rFonts w:hint="default"/>
      </w:rPr>
    </w:lvl>
    <w:lvl w:ilvl="7">
      <w:start w:val="1"/>
      <w:numFmt w:val="lowerLetter"/>
      <w:lvlText w:val="%8."/>
      <w:lvlJc w:val="left"/>
      <w:pPr>
        <w:ind w:left="3216" w:hanging="360"/>
      </w:pPr>
      <w:rPr>
        <w:rFonts w:hint="default"/>
      </w:rPr>
    </w:lvl>
    <w:lvl w:ilvl="8">
      <w:start w:val="1"/>
      <w:numFmt w:val="lowerRoman"/>
      <w:lvlText w:val="%9."/>
      <w:lvlJc w:val="left"/>
      <w:pPr>
        <w:ind w:left="3576" w:hanging="360"/>
      </w:pPr>
      <w:rPr>
        <w:rFonts w:hint="default"/>
      </w:rPr>
    </w:lvl>
  </w:abstractNum>
  <w:num w:numId="1">
    <w:abstractNumId w:val="6"/>
  </w:num>
  <w:num w:numId="2">
    <w:abstractNumId w:val="30"/>
  </w:num>
  <w:num w:numId="3">
    <w:abstractNumId w:val="31"/>
  </w:num>
  <w:num w:numId="4">
    <w:abstractNumId w:val="55"/>
  </w:num>
  <w:num w:numId="5">
    <w:abstractNumId w:val="17"/>
  </w:num>
  <w:num w:numId="6">
    <w:abstractNumId w:val="9"/>
  </w:num>
  <w:num w:numId="7">
    <w:abstractNumId w:val="58"/>
  </w:num>
  <w:num w:numId="8">
    <w:abstractNumId w:val="39"/>
  </w:num>
  <w:num w:numId="9">
    <w:abstractNumId w:val="65"/>
  </w:num>
  <w:num w:numId="10">
    <w:abstractNumId w:val="46"/>
  </w:num>
  <w:num w:numId="11">
    <w:abstractNumId w:val="15"/>
  </w:num>
  <w:num w:numId="12">
    <w:abstractNumId w:val="51"/>
  </w:num>
  <w:num w:numId="13">
    <w:abstractNumId w:val="44"/>
  </w:num>
  <w:num w:numId="14">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num>
  <w:num w:numId="31">
    <w:abstractNumId w:val="53"/>
  </w:num>
  <w:num w:numId="32">
    <w:abstractNumId w:val="28"/>
  </w:num>
  <w:num w:numId="33">
    <w:abstractNumId w:val="26"/>
  </w:num>
  <w:num w:numId="34">
    <w:abstractNumId w:val="36"/>
  </w:num>
  <w:num w:numId="35">
    <w:abstractNumId w:val="60"/>
  </w:num>
  <w:num w:numId="36">
    <w:abstractNumId w:val="63"/>
  </w:num>
  <w:num w:numId="37">
    <w:abstractNumId w:val="18"/>
  </w:num>
  <w:num w:numId="38">
    <w:abstractNumId w:val="33"/>
  </w:num>
  <w:num w:numId="39">
    <w:abstractNumId w:val="41"/>
  </w:num>
  <w:num w:numId="40">
    <w:abstractNumId w:val="47"/>
  </w:num>
  <w:num w:numId="41">
    <w:abstractNumId w:val="40"/>
  </w:num>
  <w:num w:numId="42">
    <w:abstractNumId w:val="8"/>
  </w:num>
  <w:num w:numId="43">
    <w:abstractNumId w:val="32"/>
  </w:num>
  <w:num w:numId="44">
    <w:abstractNumId w:val="57"/>
  </w:num>
  <w:num w:numId="45">
    <w:abstractNumId w:val="4"/>
  </w:num>
  <w:num w:numId="46">
    <w:abstractNumId w:val="7"/>
  </w:num>
  <w:num w:numId="47">
    <w:abstractNumId w:val="3"/>
  </w:num>
  <w:num w:numId="48">
    <w:abstractNumId w:val="2"/>
  </w:num>
  <w:num w:numId="49">
    <w:abstractNumId w:val="1"/>
  </w:num>
  <w:num w:numId="50">
    <w:abstractNumId w:val="0"/>
  </w:num>
  <w:num w:numId="51">
    <w:abstractNumId w:val="16"/>
  </w:num>
  <w:num w:numId="52">
    <w:abstractNumId w:val="43"/>
  </w:num>
  <w:num w:numId="53">
    <w:abstractNumId w:val="62"/>
  </w:num>
  <w:num w:numId="54">
    <w:abstractNumId w:val="29"/>
  </w:num>
  <w:num w:numId="55">
    <w:abstractNumId w:val="59"/>
  </w:num>
  <w:num w:numId="56">
    <w:abstractNumId w:val="11"/>
  </w:num>
  <w:num w:numId="57">
    <w:abstractNumId w:val="54"/>
  </w:num>
  <w:num w:numId="58">
    <w:abstractNumId w:val="50"/>
  </w:num>
  <w:num w:numId="59">
    <w:abstractNumId w:val="10"/>
  </w:num>
  <w:num w:numId="60">
    <w:abstractNumId w:val="21"/>
  </w:num>
  <w:num w:numId="61">
    <w:abstractNumId w:val="37"/>
  </w:num>
  <w:num w:numId="62">
    <w:abstractNumId w:val="12"/>
  </w:num>
  <w:num w:numId="63">
    <w:abstractNumId w:val="5"/>
  </w:num>
  <w:num w:numId="64">
    <w:abstractNumId w:val="64"/>
  </w:num>
  <w:num w:numId="65">
    <w:abstractNumId w:val="38"/>
  </w:num>
  <w:num w:numId="6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7"/>
  </w:num>
  <w:num w:numId="68">
    <w:abstractNumId w:val="20"/>
  </w:num>
  <w:num w:numId="6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8"/>
  </w:num>
  <w:num w:numId="71">
    <w:abstractNumId w:val="24"/>
  </w:num>
  <w:num w:numId="72">
    <w:abstractNumId w:val="23"/>
  </w:num>
  <w:num w:numId="73">
    <w:abstractNumId w:val="49"/>
  </w:num>
  <w:num w:numId="74">
    <w:abstractNumId w:val="45"/>
    <w:lvlOverride w:ilvl="1">
      <w:lvl w:ilvl="1">
        <w:start w:val="1"/>
        <w:numFmt w:val="decimal"/>
        <w:pStyle w:val="AppendixLevel2"/>
        <w:lvlText w:val="Appendix %1.%2."/>
        <w:lvlJc w:val="left"/>
        <w:pPr>
          <w:ind w:left="2268" w:hanging="2268"/>
        </w:pPr>
        <w:rPr>
          <w:rFonts w:cs="Times New Roman"/>
          <w:b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75">
    <w:abstractNumId w:val="14"/>
  </w:num>
  <w:num w:numId="76">
    <w:abstractNumId w:val="22"/>
  </w:num>
  <w:num w:numId="7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2"/>
  </w:num>
  <w:num w:numId="95">
    <w:abstractNumId w:val="29"/>
    <w:lvlOverride w:ilvl="0">
      <w:startOverride w:val="1"/>
    </w:lvlOverride>
  </w:num>
  <w:num w:numId="9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29"/>
    <w:lvlOverride w:ilvl="0">
      <w:startOverride w:val="2"/>
    </w:lvlOverride>
  </w:num>
  <w:num w:numId="99">
    <w:abstractNumId w:val="29"/>
  </w:num>
  <w:num w:numId="100">
    <w:abstractNumId w:val="29"/>
    <w:lvlOverride w:ilvl="0">
      <w:startOverride w:val="4"/>
    </w:lvlOverride>
  </w:num>
  <w:num w:numId="101">
    <w:abstractNumId w:val="29"/>
  </w:num>
  <w:num w:numId="102">
    <w:abstractNumId w:val="29"/>
  </w:num>
  <w:num w:numId="103">
    <w:abstractNumId w:val="29"/>
  </w:num>
  <w:num w:numId="104">
    <w:abstractNumId w:val="29"/>
  </w:num>
  <w:num w:numId="105">
    <w:abstractNumId w:val="29"/>
  </w:num>
  <w:num w:numId="106">
    <w:abstractNumId w:val="29"/>
  </w:num>
  <w:num w:numId="107">
    <w:abstractNumId w:val="29"/>
  </w:num>
  <w:num w:numId="108">
    <w:abstractNumId w:val="29"/>
  </w:num>
  <w:num w:numId="109">
    <w:abstractNumId w:val="29"/>
  </w:num>
  <w:num w:numId="110">
    <w:abstractNumId w:val="29"/>
  </w:num>
  <w:num w:numId="111">
    <w:abstractNumId w:val="29"/>
  </w:num>
  <w:num w:numId="112">
    <w:abstractNumId w:val="29"/>
  </w:num>
  <w:num w:numId="113">
    <w:abstractNumId w:val="29"/>
  </w:num>
  <w:num w:numId="114">
    <w:abstractNumId w:val="29"/>
  </w:num>
  <w:num w:numId="115">
    <w:abstractNumId w:val="29"/>
  </w:num>
  <w:num w:numId="116">
    <w:abstractNumId w:val="6"/>
  </w:num>
  <w:num w:numId="117">
    <w:abstractNumId w:val="29"/>
    <w:lvlOverride w:ilvl="0">
      <w:startOverride w:val="1"/>
    </w:lvlOverride>
  </w:num>
  <w:num w:numId="118">
    <w:abstractNumId w:val="5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9"/>
    <w:lvlOverride w:ilvl="0">
      <w:startOverride w:val="2"/>
    </w:lvlOverride>
  </w:num>
  <w:num w:numId="121">
    <w:abstractNumId w:val="29"/>
    <w:lvlOverride w:ilvl="0">
      <w:startOverride w:val="2"/>
    </w:lvlOverride>
  </w:num>
  <w:num w:numId="122">
    <w:abstractNumId w:val="29"/>
    <w:lvlOverride w:ilvl="0">
      <w:startOverride w:val="2"/>
    </w:lvlOverride>
  </w:num>
  <w:num w:numId="123">
    <w:abstractNumId w:val="29"/>
    <w:lvlOverride w:ilvl="0">
      <w:startOverride w:val="2"/>
    </w:lvlOverride>
  </w:num>
  <w:num w:numId="124">
    <w:abstractNumId w:val="29"/>
  </w:num>
  <w:num w:numId="125">
    <w:abstractNumId w:val="29"/>
  </w:num>
  <w:num w:numId="126">
    <w:abstractNumId w:val="29"/>
  </w:num>
  <w:num w:numId="127">
    <w:abstractNumId w:val="29"/>
  </w:num>
  <w:num w:numId="128">
    <w:abstractNumId w:val="29"/>
  </w:num>
  <w:num w:numId="129">
    <w:abstractNumId w:val="29"/>
  </w:num>
  <w:num w:numId="130">
    <w:abstractNumId w:val="29"/>
  </w:num>
  <w:num w:numId="131">
    <w:abstractNumId w:val="29"/>
  </w:num>
  <w:num w:numId="132">
    <w:abstractNumId w:val="29"/>
  </w:num>
  <w:num w:numId="133">
    <w:abstractNumId w:val="29"/>
  </w:num>
  <w:num w:numId="134">
    <w:abstractNumId w:val="29"/>
  </w:num>
  <w:num w:numId="135">
    <w:abstractNumId w:val="29"/>
  </w:num>
  <w:num w:numId="136">
    <w:abstractNumId w:val="29"/>
  </w:num>
  <w:num w:numId="137">
    <w:abstractNumId w:val="29"/>
  </w:num>
  <w:num w:numId="138">
    <w:abstractNumId w:val="29"/>
  </w:num>
  <w:num w:numId="139">
    <w:abstractNumId w:val="48"/>
  </w:num>
  <w:num w:numId="140">
    <w:abstractNumId w:val="48"/>
  </w:num>
  <w:num w:numId="141">
    <w:abstractNumId w:val="48"/>
  </w:num>
  <w:num w:numId="142">
    <w:abstractNumId w:val="48"/>
  </w:num>
  <w:num w:numId="143">
    <w:abstractNumId w:val="48"/>
  </w:num>
  <w:num w:numId="144">
    <w:abstractNumId w:val="25"/>
  </w:num>
  <w:num w:numId="145">
    <w:abstractNumId w:val="25"/>
  </w:num>
  <w:num w:numId="146">
    <w:abstractNumId w:val="25"/>
  </w:num>
  <w:num w:numId="147">
    <w:abstractNumId w:val="52"/>
  </w:num>
  <w:num w:numId="14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52"/>
  </w:num>
  <w:num w:numId="150">
    <w:abstractNumId w:val="52"/>
  </w:num>
  <w:num w:numId="151">
    <w:abstractNumId w:val="52"/>
  </w:num>
  <w:num w:numId="152">
    <w:abstractNumId w:val="52"/>
  </w:num>
  <w:num w:numId="153">
    <w:abstractNumId w:val="52"/>
  </w:num>
  <w:num w:numId="154">
    <w:abstractNumId w:val="52"/>
  </w:num>
  <w:num w:numId="155">
    <w:abstractNumId w:val="52"/>
  </w:num>
  <w:num w:numId="156">
    <w:abstractNumId w:val="52"/>
  </w:num>
  <w:num w:numId="157">
    <w:abstractNumId w:val="52"/>
  </w:num>
  <w:num w:numId="158">
    <w:abstractNumId w:val="52"/>
  </w:num>
  <w:num w:numId="159">
    <w:abstractNumId w:val="52"/>
  </w:num>
  <w:num w:numId="160">
    <w:abstractNumId w:val="52"/>
  </w:num>
  <w:num w:numId="161">
    <w:abstractNumId w:val="52"/>
  </w:num>
  <w:num w:numId="162">
    <w:abstractNumId w:val="52"/>
  </w:num>
  <w:num w:numId="163">
    <w:abstractNumId w:val="52"/>
  </w:num>
  <w:num w:numId="164">
    <w:abstractNumId w:val="52"/>
  </w:num>
  <w:num w:numId="165">
    <w:abstractNumId w:val="52"/>
  </w:num>
  <w:num w:numId="166">
    <w:abstractNumId w:val="52"/>
  </w:num>
  <w:num w:numId="167">
    <w:abstractNumId w:val="52"/>
  </w:num>
  <w:num w:numId="168">
    <w:abstractNumId w:val="45"/>
  </w:num>
  <w:num w:numId="169">
    <w:abstractNumId w:val="45"/>
  </w:num>
  <w:num w:numId="170">
    <w:abstractNumId w:val="61"/>
  </w:num>
  <w:num w:numId="171">
    <w:abstractNumId w:val="61"/>
  </w:num>
  <w:num w:numId="1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0"/>
  </w:num>
  <w:num w:numId="174">
    <w:abstractNumId w:val="35"/>
  </w:num>
  <w:num w:numId="175">
    <w:abstractNumId w:val="13"/>
  </w:num>
  <w:num w:numId="176">
    <w:abstractNumId w:val="34"/>
  </w:num>
  <w:num w:numId="177">
    <w:abstractNumId w:val="56"/>
  </w:num>
  <w:num w:numId="178">
    <w:abstractNumId w:val="48"/>
  </w:num>
  <w:num w:numId="1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48"/>
  </w:num>
  <w:num w:numId="181">
    <w:abstractNumId w:val="48"/>
  </w:num>
  <w:num w:numId="182">
    <w:abstractNumId w:val="48"/>
  </w:num>
  <w:num w:numId="183">
    <w:abstractNumId w:val="48"/>
  </w:num>
  <w:num w:numId="184">
    <w:abstractNumId w:val="48"/>
  </w:num>
  <w:num w:numId="185">
    <w:abstractNumId w:val="65"/>
  </w:num>
  <w:num w:numId="186">
    <w:abstractNumId w:val="65"/>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attachedTemplate r:id="rId1"/>
  <w:linkStyle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1D3A"/>
    <w:rsid w:val="00007F51"/>
    <w:rsid w:val="000344C1"/>
    <w:rsid w:val="00054765"/>
    <w:rsid w:val="000D1867"/>
    <w:rsid w:val="001408C6"/>
    <w:rsid w:val="00152437"/>
    <w:rsid w:val="00154E1D"/>
    <w:rsid w:val="001A64DF"/>
    <w:rsid w:val="001B6C3D"/>
    <w:rsid w:val="002166AE"/>
    <w:rsid w:val="00227C59"/>
    <w:rsid w:val="0023316D"/>
    <w:rsid w:val="002523B1"/>
    <w:rsid w:val="002635A0"/>
    <w:rsid w:val="0026409E"/>
    <w:rsid w:val="00281DD1"/>
    <w:rsid w:val="002A186A"/>
    <w:rsid w:val="002E51DE"/>
    <w:rsid w:val="003157D8"/>
    <w:rsid w:val="00334EE5"/>
    <w:rsid w:val="003406C6"/>
    <w:rsid w:val="0034267A"/>
    <w:rsid w:val="00362479"/>
    <w:rsid w:val="00383942"/>
    <w:rsid w:val="003B4FB9"/>
    <w:rsid w:val="00401340"/>
    <w:rsid w:val="0040729D"/>
    <w:rsid w:val="00422D16"/>
    <w:rsid w:val="00433B5F"/>
    <w:rsid w:val="004474B2"/>
    <w:rsid w:val="0048165E"/>
    <w:rsid w:val="0048354E"/>
    <w:rsid w:val="004F2B68"/>
    <w:rsid w:val="004F5F63"/>
    <w:rsid w:val="0050063B"/>
    <w:rsid w:val="0050188B"/>
    <w:rsid w:val="005040F0"/>
    <w:rsid w:val="00514D7F"/>
    <w:rsid w:val="00516ED5"/>
    <w:rsid w:val="005349F1"/>
    <w:rsid w:val="0056045B"/>
    <w:rsid w:val="0064681B"/>
    <w:rsid w:val="006C05F4"/>
    <w:rsid w:val="006C28DD"/>
    <w:rsid w:val="007243EB"/>
    <w:rsid w:val="007524FD"/>
    <w:rsid w:val="00771087"/>
    <w:rsid w:val="00786336"/>
    <w:rsid w:val="00787252"/>
    <w:rsid w:val="0079166B"/>
    <w:rsid w:val="007B2791"/>
    <w:rsid w:val="007D5A24"/>
    <w:rsid w:val="007E67D3"/>
    <w:rsid w:val="00837F79"/>
    <w:rsid w:val="00853F77"/>
    <w:rsid w:val="008B2681"/>
    <w:rsid w:val="008D4D4B"/>
    <w:rsid w:val="008F36D1"/>
    <w:rsid w:val="00912A0E"/>
    <w:rsid w:val="0093001D"/>
    <w:rsid w:val="009B29AD"/>
    <w:rsid w:val="009B2C2C"/>
    <w:rsid w:val="009F1926"/>
    <w:rsid w:val="00A324A6"/>
    <w:rsid w:val="00A34F6E"/>
    <w:rsid w:val="00A70D3C"/>
    <w:rsid w:val="00A75690"/>
    <w:rsid w:val="00A854E5"/>
    <w:rsid w:val="00A87878"/>
    <w:rsid w:val="00AC53A6"/>
    <w:rsid w:val="00AC5E0C"/>
    <w:rsid w:val="00AF40AC"/>
    <w:rsid w:val="00B449B7"/>
    <w:rsid w:val="00B55BA1"/>
    <w:rsid w:val="00B82DEE"/>
    <w:rsid w:val="00BC39DB"/>
    <w:rsid w:val="00BD5318"/>
    <w:rsid w:val="00BE5946"/>
    <w:rsid w:val="00C04769"/>
    <w:rsid w:val="00C36096"/>
    <w:rsid w:val="00C64DDD"/>
    <w:rsid w:val="00C81210"/>
    <w:rsid w:val="00D02780"/>
    <w:rsid w:val="00D63CE0"/>
    <w:rsid w:val="00D65795"/>
    <w:rsid w:val="00D659F8"/>
    <w:rsid w:val="00D75CDF"/>
    <w:rsid w:val="00D77D9B"/>
    <w:rsid w:val="00D94292"/>
    <w:rsid w:val="00DB6B13"/>
    <w:rsid w:val="00DB7A1B"/>
    <w:rsid w:val="00DD2946"/>
    <w:rsid w:val="00DD2EE5"/>
    <w:rsid w:val="00DF2854"/>
    <w:rsid w:val="00E2251B"/>
    <w:rsid w:val="00E55D3B"/>
    <w:rsid w:val="00E56F33"/>
    <w:rsid w:val="00E658A1"/>
    <w:rsid w:val="00EA2454"/>
    <w:rsid w:val="00EF209D"/>
    <w:rsid w:val="00EF3329"/>
    <w:rsid w:val="00F24C48"/>
    <w:rsid w:val="00F34DD9"/>
    <w:rsid w:val="00F65ECC"/>
    <w:rsid w:val="00F675DD"/>
    <w:rsid w:val="00F679CF"/>
    <w:rsid w:val="00FB0D6F"/>
    <w:rsid w:val="00FB104B"/>
    <w:rsid w:val="00FE036A"/>
    <w:rsid w:val="00FE1D3A"/>
    <w:rsid w:val="00FE4273"/>
    <w:rsid w:val="00FF1132"/>
    <w:rsid w:val="00FF5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69020A9"/>
  <w15:chartTrackingRefBased/>
  <w15:docId w15:val="{CD82E8C7-E4D9-435C-A48A-8BE52E77D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5">
    <w:lsdException w:name="Normal" w:uiPriority="3"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3"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iPriority="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iPriority="99"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iPriority="99" w:unhideWhenUsed="1"/>
    <w:lsdException w:name="Body Text First Indent 2" w:semiHidden="1" w:uiPriority="99"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3"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iPriority="2" w:unhideWhenUsed="1"/>
    <w:lsdException w:name="HTML Preformatted" w:semiHidden="1" w:uiPriority="2" w:unhideWhenUsed="1"/>
    <w:lsdException w:name="HTML Sample" w:semiHidden="1" w:uiPriority="99" w:unhideWhenUsed="1"/>
    <w:lsdException w:name="HTML Typewriter" w:semiHidden="1" w:uiPriority="2" w:unhideWhenUsed="1"/>
    <w:lsdException w:name="HTML Variable" w:semiHidden="1" w:unhideWhenUsed="1"/>
    <w:lsdException w:name="Normal Table" w:uiPriority="99"/>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uiPriority="99"/>
    <w:lsdException w:name="Table Web 1" w:semiHidden="1" w:uiPriority="99" w:unhideWhenUsed="1"/>
    <w:lsdException w:name="Table Web 2" w:semiHidden="1" w:uiPriority="99" w:unhideWhenUsed="1"/>
    <w:lsdException w:name="Table Web 3" w:uiPriority="99"/>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3"/>
    <w:unhideWhenUsed/>
    <w:rsid w:val="00DB6B13"/>
    <w:pPr>
      <w:widowControl w:val="0"/>
      <w:spacing w:after="0" w:line="240" w:lineRule="atLeast"/>
    </w:pPr>
    <w:rPr>
      <w:rFonts w:ascii="Times New Roman" w:eastAsia="Times New Roman" w:hAnsi="Times New Roman" w:cs="Times New Roman"/>
      <w:sz w:val="20"/>
      <w:szCs w:val="20"/>
    </w:rPr>
  </w:style>
  <w:style w:type="paragraph" w:styleId="Heading1">
    <w:name w:val="heading 1"/>
    <w:next w:val="BodyText"/>
    <w:link w:val="Heading1Char"/>
    <w:qFormat/>
    <w:rsid w:val="00DB6B13"/>
    <w:pPr>
      <w:keepNext/>
      <w:numPr>
        <w:numId w:val="175"/>
      </w:numPr>
      <w:spacing w:before="240" w:after="120" w:line="240" w:lineRule="auto"/>
      <w:outlineLvl w:val="0"/>
    </w:pPr>
    <w:rPr>
      <w:rFonts w:ascii="Arial Black" w:eastAsia="Times New Roman" w:hAnsi="Arial Black" w:cs="Times New Roman"/>
      <w:caps/>
      <w:color w:val="464547"/>
      <w:sz w:val="28"/>
      <w:szCs w:val="20"/>
    </w:rPr>
  </w:style>
  <w:style w:type="paragraph" w:styleId="Heading2">
    <w:name w:val="heading 2"/>
    <w:next w:val="BodyText"/>
    <w:link w:val="Heading2Char"/>
    <w:qFormat/>
    <w:rsid w:val="00DB6B13"/>
    <w:pPr>
      <w:keepNext/>
      <w:numPr>
        <w:ilvl w:val="1"/>
        <w:numId w:val="175"/>
      </w:numPr>
      <w:spacing w:before="200" w:line="240" w:lineRule="auto"/>
      <w:outlineLvl w:val="1"/>
    </w:pPr>
    <w:rPr>
      <w:rFonts w:ascii="Arial Black" w:eastAsia="Times New Roman" w:hAnsi="Arial Black" w:cs="Times New Roman"/>
      <w:caps/>
      <w:color w:val="1A9CB0"/>
      <w:sz w:val="24"/>
      <w:szCs w:val="20"/>
    </w:rPr>
  </w:style>
  <w:style w:type="paragraph" w:styleId="Heading3">
    <w:name w:val="heading 3"/>
    <w:next w:val="BodyText"/>
    <w:link w:val="Heading3Char"/>
    <w:qFormat/>
    <w:rsid w:val="00DB6B13"/>
    <w:pPr>
      <w:keepNext/>
      <w:numPr>
        <w:ilvl w:val="2"/>
        <w:numId w:val="175"/>
      </w:numPr>
      <w:spacing w:before="200" w:line="240" w:lineRule="auto"/>
      <w:outlineLvl w:val="2"/>
    </w:pPr>
    <w:rPr>
      <w:rFonts w:ascii="Arial Black" w:eastAsia="Times New Roman" w:hAnsi="Arial Black" w:cs="Times New Roman"/>
      <w:b/>
      <w:color w:val="1A9CB0"/>
      <w:sz w:val="24"/>
      <w:szCs w:val="20"/>
    </w:rPr>
  </w:style>
  <w:style w:type="paragraph" w:styleId="Heading4">
    <w:name w:val="heading 4"/>
    <w:next w:val="BodyText"/>
    <w:link w:val="Heading4Char"/>
    <w:qFormat/>
    <w:rsid w:val="00DB6B13"/>
    <w:pPr>
      <w:keepNext/>
      <w:numPr>
        <w:ilvl w:val="3"/>
        <w:numId w:val="175"/>
      </w:numPr>
      <w:spacing w:before="200" w:line="240" w:lineRule="auto"/>
      <w:outlineLvl w:val="3"/>
    </w:pPr>
    <w:rPr>
      <w:rFonts w:ascii="Arial Black" w:eastAsia="Times New Roman" w:hAnsi="Arial Black" w:cs="Times New Roman"/>
      <w:color w:val="1A9CB0"/>
      <w:szCs w:val="20"/>
    </w:rPr>
  </w:style>
  <w:style w:type="paragraph" w:styleId="Heading5">
    <w:name w:val="heading 5"/>
    <w:basedOn w:val="Normal"/>
    <w:next w:val="BodyText"/>
    <w:link w:val="Heading5Char"/>
    <w:uiPriority w:val="1"/>
    <w:rsid w:val="00DB6B13"/>
    <w:pPr>
      <w:numPr>
        <w:ilvl w:val="4"/>
        <w:numId w:val="7"/>
      </w:numPr>
      <w:spacing w:before="240" w:after="60"/>
      <w:outlineLvl w:val="4"/>
    </w:pPr>
    <w:rPr>
      <w:sz w:val="22"/>
    </w:rPr>
  </w:style>
  <w:style w:type="paragraph" w:styleId="Heading6">
    <w:name w:val="heading 6"/>
    <w:basedOn w:val="Normal"/>
    <w:next w:val="BodyText"/>
    <w:link w:val="Heading6Char"/>
    <w:uiPriority w:val="1"/>
    <w:rsid w:val="00DB6B13"/>
    <w:pPr>
      <w:numPr>
        <w:ilvl w:val="5"/>
        <w:numId w:val="7"/>
      </w:numPr>
      <w:spacing w:before="240" w:after="60"/>
      <w:outlineLvl w:val="5"/>
    </w:pPr>
    <w:rPr>
      <w:i/>
      <w:sz w:val="22"/>
    </w:rPr>
  </w:style>
  <w:style w:type="paragraph" w:styleId="Heading7">
    <w:name w:val="heading 7"/>
    <w:basedOn w:val="Normal"/>
    <w:next w:val="BodyText"/>
    <w:link w:val="Heading7Char"/>
    <w:uiPriority w:val="1"/>
    <w:rsid w:val="00DB6B13"/>
    <w:pPr>
      <w:numPr>
        <w:ilvl w:val="6"/>
        <w:numId w:val="7"/>
      </w:numPr>
      <w:spacing w:before="240" w:after="60"/>
      <w:outlineLvl w:val="6"/>
    </w:pPr>
  </w:style>
  <w:style w:type="paragraph" w:styleId="Heading8">
    <w:name w:val="heading 8"/>
    <w:basedOn w:val="Normal"/>
    <w:next w:val="BodyText"/>
    <w:link w:val="Heading8Char"/>
    <w:uiPriority w:val="1"/>
    <w:rsid w:val="00DB6B13"/>
    <w:pPr>
      <w:numPr>
        <w:ilvl w:val="7"/>
        <w:numId w:val="7"/>
      </w:numPr>
      <w:spacing w:before="240" w:after="60"/>
      <w:outlineLvl w:val="7"/>
    </w:pPr>
    <w:rPr>
      <w:i/>
    </w:rPr>
  </w:style>
  <w:style w:type="paragraph" w:styleId="Heading9">
    <w:name w:val="heading 9"/>
    <w:basedOn w:val="Normal"/>
    <w:next w:val="BodyText"/>
    <w:link w:val="Heading9Char"/>
    <w:uiPriority w:val="1"/>
    <w:rsid w:val="00DB6B13"/>
    <w:pPr>
      <w:numPr>
        <w:ilvl w:val="8"/>
        <w:numId w:val="7"/>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B4FB9"/>
    <w:rPr>
      <w:rFonts w:ascii="Arial Black" w:eastAsia="Times New Roman" w:hAnsi="Arial Black" w:cs="Times New Roman"/>
      <w:caps/>
      <w:color w:val="464547"/>
      <w:sz w:val="28"/>
      <w:szCs w:val="20"/>
    </w:rPr>
  </w:style>
  <w:style w:type="character" w:customStyle="1" w:styleId="Heading2Char">
    <w:name w:val="Heading 2 Char"/>
    <w:basedOn w:val="DefaultParagraphFont"/>
    <w:link w:val="Heading2"/>
    <w:rsid w:val="00DB6B13"/>
    <w:rPr>
      <w:rFonts w:ascii="Arial Black" w:eastAsia="Times New Roman" w:hAnsi="Arial Black" w:cs="Times New Roman"/>
      <w:caps/>
      <w:color w:val="1A9CB0"/>
      <w:sz w:val="24"/>
      <w:szCs w:val="20"/>
    </w:rPr>
  </w:style>
  <w:style w:type="character" w:customStyle="1" w:styleId="Heading3Char">
    <w:name w:val="Heading 3 Char"/>
    <w:basedOn w:val="DefaultParagraphFont"/>
    <w:link w:val="Heading3"/>
    <w:rsid w:val="003B4FB9"/>
    <w:rPr>
      <w:rFonts w:ascii="Arial Black" w:eastAsia="Times New Roman" w:hAnsi="Arial Black" w:cs="Times New Roman"/>
      <w:b/>
      <w:color w:val="1A9CB0"/>
      <w:sz w:val="24"/>
      <w:szCs w:val="20"/>
    </w:rPr>
  </w:style>
  <w:style w:type="character" w:customStyle="1" w:styleId="Heading4Char">
    <w:name w:val="Heading 4 Char"/>
    <w:basedOn w:val="DefaultParagraphFont"/>
    <w:link w:val="Heading4"/>
    <w:rsid w:val="003B4FB9"/>
    <w:rPr>
      <w:rFonts w:ascii="Arial Black" w:eastAsia="Times New Roman" w:hAnsi="Arial Black" w:cs="Times New Roman"/>
      <w:color w:val="1A9CB0"/>
      <w:szCs w:val="20"/>
    </w:rPr>
  </w:style>
  <w:style w:type="character" w:customStyle="1" w:styleId="Heading5Char">
    <w:name w:val="Heading 5 Char"/>
    <w:basedOn w:val="DefaultParagraphFont"/>
    <w:link w:val="Heading5"/>
    <w:uiPriority w:val="1"/>
    <w:rsid w:val="003B4FB9"/>
    <w:rPr>
      <w:rFonts w:ascii="Times New Roman" w:eastAsia="Times New Roman" w:hAnsi="Times New Roman" w:cs="Times New Roman"/>
      <w:szCs w:val="20"/>
    </w:rPr>
  </w:style>
  <w:style w:type="character" w:customStyle="1" w:styleId="Heading6Char">
    <w:name w:val="Heading 6 Char"/>
    <w:basedOn w:val="DefaultParagraphFont"/>
    <w:link w:val="Heading6"/>
    <w:uiPriority w:val="1"/>
    <w:rsid w:val="003B4FB9"/>
    <w:rPr>
      <w:rFonts w:ascii="Times New Roman" w:eastAsia="Times New Roman" w:hAnsi="Times New Roman" w:cs="Times New Roman"/>
      <w:i/>
      <w:szCs w:val="20"/>
    </w:rPr>
  </w:style>
  <w:style w:type="character" w:customStyle="1" w:styleId="Heading7Char">
    <w:name w:val="Heading 7 Char"/>
    <w:basedOn w:val="DefaultParagraphFont"/>
    <w:link w:val="Heading7"/>
    <w:uiPriority w:val="1"/>
    <w:rsid w:val="003B4FB9"/>
    <w:rPr>
      <w:rFonts w:ascii="Times New Roman" w:eastAsia="Times New Roman" w:hAnsi="Times New Roman" w:cs="Times New Roman"/>
      <w:sz w:val="20"/>
      <w:szCs w:val="20"/>
    </w:rPr>
  </w:style>
  <w:style w:type="character" w:customStyle="1" w:styleId="Heading8Char">
    <w:name w:val="Heading 8 Char"/>
    <w:basedOn w:val="DefaultParagraphFont"/>
    <w:link w:val="Heading8"/>
    <w:uiPriority w:val="1"/>
    <w:rsid w:val="003B4FB9"/>
    <w:rPr>
      <w:rFonts w:ascii="Times New Roman" w:eastAsia="Times New Roman" w:hAnsi="Times New Roman" w:cs="Times New Roman"/>
      <w:i/>
      <w:sz w:val="20"/>
      <w:szCs w:val="20"/>
    </w:rPr>
  </w:style>
  <w:style w:type="character" w:customStyle="1" w:styleId="Heading9Char">
    <w:name w:val="Heading 9 Char"/>
    <w:basedOn w:val="DefaultParagraphFont"/>
    <w:link w:val="Heading9"/>
    <w:uiPriority w:val="1"/>
    <w:rsid w:val="003B4FB9"/>
    <w:rPr>
      <w:rFonts w:ascii="Times New Roman" w:eastAsia="Times New Roman" w:hAnsi="Times New Roman" w:cs="Times New Roman"/>
      <w:b/>
      <w:i/>
      <w:sz w:val="18"/>
      <w:szCs w:val="20"/>
    </w:rPr>
  </w:style>
  <w:style w:type="paragraph" w:styleId="BodyText">
    <w:name w:val="Body Text"/>
    <w:link w:val="BodyTextChar"/>
    <w:qFormat/>
    <w:rsid w:val="00DB6B13"/>
    <w:pPr>
      <w:keepLines/>
      <w:spacing w:before="120" w:after="0" w:line="240" w:lineRule="auto"/>
    </w:pPr>
    <w:rPr>
      <w:rFonts w:ascii="Trebuchet MS" w:eastAsia="Times New Roman" w:hAnsi="Trebuchet MS" w:cs="Times New Roman"/>
      <w:color w:val="464547"/>
      <w:sz w:val="20"/>
      <w:szCs w:val="20"/>
    </w:rPr>
  </w:style>
  <w:style w:type="character" w:customStyle="1" w:styleId="BodyTextChar">
    <w:name w:val="Body Text Char"/>
    <w:basedOn w:val="DefaultParagraphFont"/>
    <w:link w:val="BodyText"/>
    <w:rsid w:val="00DB6B13"/>
    <w:rPr>
      <w:rFonts w:ascii="Trebuchet MS" w:eastAsia="Times New Roman" w:hAnsi="Trebuchet MS" w:cs="Times New Roman"/>
      <w:color w:val="464547"/>
      <w:sz w:val="20"/>
      <w:szCs w:val="20"/>
    </w:rPr>
  </w:style>
  <w:style w:type="paragraph" w:customStyle="1" w:styleId="CompanyName">
    <w:name w:val="Company Name"/>
    <w:rsid w:val="00DB6B13"/>
    <w:pPr>
      <w:keepNext/>
      <w:keepLines/>
      <w:tabs>
        <w:tab w:val="center" w:pos="4678"/>
      </w:tabs>
      <w:spacing w:before="120" w:after="120" w:line="240" w:lineRule="auto"/>
    </w:pPr>
    <w:rPr>
      <w:rFonts w:ascii="Arial Black" w:eastAsia="Times New Roman" w:hAnsi="Arial Black" w:cs="Times New Roman"/>
      <w:color w:val="3B3838" w:themeColor="background2" w:themeShade="40"/>
      <w:spacing w:val="-25"/>
      <w:kern w:val="28"/>
      <w:sz w:val="28"/>
      <w:szCs w:val="20"/>
    </w:rPr>
  </w:style>
  <w:style w:type="paragraph" w:styleId="DocumentMap">
    <w:name w:val="Document Map"/>
    <w:basedOn w:val="Normal"/>
    <w:link w:val="DocumentMapChar"/>
    <w:semiHidden/>
    <w:rsid w:val="00DB6B13"/>
    <w:pPr>
      <w:shd w:val="clear" w:color="auto" w:fill="000080"/>
    </w:pPr>
    <w:rPr>
      <w:rFonts w:ascii="Tahoma" w:hAnsi="Tahoma"/>
    </w:rPr>
  </w:style>
  <w:style w:type="character" w:customStyle="1" w:styleId="DocumentMapChar">
    <w:name w:val="Document Map Char"/>
    <w:basedOn w:val="DefaultParagraphFont"/>
    <w:link w:val="DocumentMap"/>
    <w:semiHidden/>
    <w:rsid w:val="003B4FB9"/>
    <w:rPr>
      <w:rFonts w:ascii="Tahoma" w:eastAsia="Times New Roman" w:hAnsi="Tahoma" w:cs="Times New Roman"/>
      <w:sz w:val="20"/>
      <w:szCs w:val="20"/>
      <w:shd w:val="clear" w:color="auto" w:fill="000080"/>
    </w:rPr>
  </w:style>
  <w:style w:type="paragraph" w:styleId="Footer">
    <w:name w:val="footer"/>
    <w:link w:val="FooterChar"/>
    <w:qFormat/>
    <w:rsid w:val="00DB6B13"/>
    <w:pPr>
      <w:widowControl w:val="0"/>
      <w:tabs>
        <w:tab w:val="right" w:pos="9214"/>
      </w:tabs>
      <w:spacing w:before="120" w:after="120" w:line="240" w:lineRule="atLeast"/>
      <w:ind w:left="-113"/>
    </w:pPr>
    <w:rPr>
      <w:rFonts w:ascii="Trebuchet MS" w:eastAsia="Times New Roman" w:hAnsi="Trebuchet MS" w:cs="Times New Roman"/>
      <w:color w:val="464547"/>
      <w:sz w:val="18"/>
      <w:szCs w:val="18"/>
    </w:rPr>
  </w:style>
  <w:style w:type="character" w:customStyle="1" w:styleId="FooterChar">
    <w:name w:val="Footer Char"/>
    <w:basedOn w:val="DefaultParagraphFont"/>
    <w:link w:val="Footer"/>
    <w:rsid w:val="00DB6B13"/>
    <w:rPr>
      <w:rFonts w:ascii="Trebuchet MS" w:eastAsia="Times New Roman" w:hAnsi="Trebuchet MS" w:cs="Times New Roman"/>
      <w:color w:val="464547"/>
      <w:sz w:val="18"/>
      <w:szCs w:val="18"/>
    </w:rPr>
  </w:style>
  <w:style w:type="character" w:styleId="FootnoteReference">
    <w:name w:val="footnote reference"/>
    <w:basedOn w:val="DefaultParagraphFont"/>
    <w:semiHidden/>
    <w:rsid w:val="00DB6B13"/>
    <w:rPr>
      <w:sz w:val="20"/>
      <w:vertAlign w:val="superscript"/>
    </w:rPr>
  </w:style>
  <w:style w:type="paragraph" w:styleId="FootnoteText">
    <w:name w:val="footnote text"/>
    <w:basedOn w:val="Normal"/>
    <w:link w:val="FootnoteTextChar"/>
    <w:semiHidden/>
    <w:rsid w:val="00DB6B13"/>
    <w:pPr>
      <w:keepNext/>
      <w:keepLines/>
      <w:spacing w:before="40" w:after="40"/>
      <w:ind w:left="360" w:hanging="360"/>
    </w:pPr>
    <w:rPr>
      <w:rFonts w:ascii="Helvetica" w:hAnsi="Helvetica"/>
      <w:sz w:val="16"/>
    </w:rPr>
  </w:style>
  <w:style w:type="character" w:customStyle="1" w:styleId="FootnoteTextChar">
    <w:name w:val="Footnote Text Char"/>
    <w:basedOn w:val="DefaultParagraphFont"/>
    <w:link w:val="FootnoteText"/>
    <w:semiHidden/>
    <w:rsid w:val="003B4FB9"/>
    <w:rPr>
      <w:rFonts w:ascii="Helvetica" w:eastAsia="Times New Roman" w:hAnsi="Helvetica" w:cs="Times New Roman"/>
      <w:sz w:val="16"/>
      <w:szCs w:val="20"/>
    </w:rPr>
  </w:style>
  <w:style w:type="paragraph" w:styleId="Header">
    <w:name w:val="header"/>
    <w:link w:val="HeaderChar"/>
    <w:qFormat/>
    <w:rsid w:val="00DB6B13"/>
    <w:pPr>
      <w:tabs>
        <w:tab w:val="left" w:pos="0"/>
        <w:tab w:val="right" w:pos="8222"/>
      </w:tabs>
      <w:spacing w:after="0" w:line="240" w:lineRule="auto"/>
    </w:pPr>
    <w:rPr>
      <w:rFonts w:ascii="Trebuchet MS" w:eastAsia="MS Gothic" w:hAnsi="Trebuchet MS" w:cs="Times New Roman"/>
      <w:color w:val="464547"/>
      <w:sz w:val="18"/>
      <w:szCs w:val="20"/>
    </w:rPr>
  </w:style>
  <w:style w:type="character" w:customStyle="1" w:styleId="HeaderChar">
    <w:name w:val="Header Char"/>
    <w:basedOn w:val="DefaultParagraphFont"/>
    <w:link w:val="Header"/>
    <w:rsid w:val="00DB6B13"/>
    <w:rPr>
      <w:rFonts w:ascii="Trebuchet MS" w:eastAsia="MS Gothic" w:hAnsi="Trebuchet MS" w:cs="Times New Roman"/>
      <w:color w:val="464547"/>
      <w:sz w:val="18"/>
      <w:szCs w:val="20"/>
    </w:rPr>
  </w:style>
  <w:style w:type="character" w:styleId="HTMLCode">
    <w:name w:val="HTML Code"/>
    <w:basedOn w:val="DefaultParagraphFont"/>
    <w:uiPriority w:val="99"/>
    <w:rsid w:val="00DB6B13"/>
    <w:rPr>
      <w:rFonts w:ascii="Courier New" w:hAnsi="Courier New" w:cs="Courier New"/>
      <w:sz w:val="20"/>
      <w:szCs w:val="20"/>
    </w:rPr>
  </w:style>
  <w:style w:type="character" w:styleId="HTMLKeyboard">
    <w:name w:val="HTML Keyboard"/>
    <w:basedOn w:val="DefaultParagraphFont"/>
    <w:uiPriority w:val="2"/>
    <w:rsid w:val="00DB6B13"/>
    <w:rPr>
      <w:rFonts w:ascii="Courier New" w:hAnsi="Courier New" w:cs="Courier New"/>
      <w:sz w:val="20"/>
      <w:szCs w:val="20"/>
    </w:rPr>
  </w:style>
  <w:style w:type="paragraph" w:styleId="HTMLPreformatted">
    <w:name w:val="HTML Preformatted"/>
    <w:basedOn w:val="Normal"/>
    <w:link w:val="HTMLPreformattedChar"/>
    <w:uiPriority w:val="2"/>
    <w:rsid w:val="00DB6B13"/>
    <w:rPr>
      <w:rFonts w:ascii="Courier New" w:hAnsi="Courier New" w:cs="Courier New"/>
    </w:rPr>
  </w:style>
  <w:style w:type="character" w:customStyle="1" w:styleId="HTMLPreformattedChar">
    <w:name w:val="HTML Preformatted Char"/>
    <w:basedOn w:val="DefaultParagraphFont"/>
    <w:link w:val="HTMLPreformatted"/>
    <w:uiPriority w:val="2"/>
    <w:rsid w:val="003B4FB9"/>
    <w:rPr>
      <w:rFonts w:ascii="Courier New" w:eastAsia="Times New Roman" w:hAnsi="Courier New" w:cs="Courier New"/>
      <w:sz w:val="20"/>
      <w:szCs w:val="20"/>
    </w:rPr>
  </w:style>
  <w:style w:type="character" w:styleId="HTMLTypewriter">
    <w:name w:val="HTML Typewriter"/>
    <w:basedOn w:val="DefaultParagraphFont"/>
    <w:uiPriority w:val="2"/>
    <w:rsid w:val="00DB6B13"/>
    <w:rPr>
      <w:rFonts w:ascii="Courier New" w:hAnsi="Courier New" w:cs="Courier New"/>
      <w:sz w:val="20"/>
      <w:szCs w:val="20"/>
    </w:rPr>
  </w:style>
  <w:style w:type="character" w:styleId="Hyperlink">
    <w:name w:val="Hyperlink"/>
    <w:basedOn w:val="DefaultParagraphFont"/>
    <w:uiPriority w:val="99"/>
    <w:qFormat/>
    <w:rsid w:val="00DB6B13"/>
    <w:rPr>
      <w:rFonts w:ascii="Trebuchet MS" w:hAnsi="Trebuchet MS"/>
      <w:color w:val="1A9CB0"/>
      <w:sz w:val="20"/>
      <w:u w:val="single"/>
    </w:rPr>
  </w:style>
  <w:style w:type="paragraph" w:styleId="Index1">
    <w:name w:val="index 1"/>
    <w:basedOn w:val="Normal"/>
    <w:semiHidden/>
    <w:rsid w:val="00DB6B13"/>
    <w:pPr>
      <w:ind w:left="202" w:hanging="202"/>
    </w:pPr>
  </w:style>
  <w:style w:type="paragraph" w:styleId="Index2">
    <w:name w:val="index 2"/>
    <w:basedOn w:val="Normal"/>
    <w:semiHidden/>
    <w:rsid w:val="00DB6B13"/>
    <w:pPr>
      <w:ind w:left="404" w:hanging="202"/>
    </w:pPr>
  </w:style>
  <w:style w:type="paragraph" w:styleId="Index3">
    <w:name w:val="index 3"/>
    <w:basedOn w:val="Normal"/>
    <w:semiHidden/>
    <w:rsid w:val="00DB6B13"/>
    <w:pPr>
      <w:ind w:left="605" w:hanging="202"/>
    </w:pPr>
  </w:style>
  <w:style w:type="paragraph" w:styleId="Index4">
    <w:name w:val="index 4"/>
    <w:basedOn w:val="Normal"/>
    <w:semiHidden/>
    <w:rsid w:val="00DB6B13"/>
    <w:pPr>
      <w:ind w:left="807" w:hanging="202"/>
    </w:pPr>
  </w:style>
  <w:style w:type="paragraph" w:styleId="Index5">
    <w:name w:val="index 5"/>
    <w:basedOn w:val="Normal"/>
    <w:semiHidden/>
    <w:rsid w:val="00DB6B13"/>
    <w:pPr>
      <w:ind w:left="1008" w:hanging="202"/>
    </w:pPr>
  </w:style>
  <w:style w:type="paragraph" w:styleId="Index6">
    <w:name w:val="index 6"/>
    <w:basedOn w:val="Normal"/>
    <w:semiHidden/>
    <w:rsid w:val="00DB6B13"/>
    <w:pPr>
      <w:ind w:left="1210" w:hanging="202"/>
    </w:pPr>
  </w:style>
  <w:style w:type="paragraph" w:styleId="Index7">
    <w:name w:val="index 7"/>
    <w:basedOn w:val="Normal"/>
    <w:semiHidden/>
    <w:rsid w:val="00DB6B13"/>
    <w:pPr>
      <w:ind w:left="1412" w:hanging="202"/>
    </w:pPr>
  </w:style>
  <w:style w:type="paragraph" w:styleId="Index8">
    <w:name w:val="index 8"/>
    <w:basedOn w:val="Normal"/>
    <w:next w:val="Index6"/>
    <w:semiHidden/>
    <w:rsid w:val="00DB6B13"/>
    <w:pPr>
      <w:ind w:left="1613" w:hanging="202"/>
    </w:pPr>
  </w:style>
  <w:style w:type="paragraph" w:styleId="Index9">
    <w:name w:val="index 9"/>
    <w:basedOn w:val="Normal"/>
    <w:semiHidden/>
    <w:rsid w:val="00DB6B13"/>
    <w:pPr>
      <w:ind w:left="1815" w:hanging="202"/>
    </w:pPr>
  </w:style>
  <w:style w:type="paragraph" w:styleId="ListBullet">
    <w:name w:val="List Bullet"/>
    <w:qFormat/>
    <w:rsid w:val="00DB6B13"/>
    <w:pPr>
      <w:numPr>
        <w:numId w:val="73"/>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ListBullet2">
    <w:name w:val="List Bullet 2"/>
    <w:qFormat/>
    <w:rsid w:val="00DB6B13"/>
    <w:pPr>
      <w:numPr>
        <w:ilvl w:val="1"/>
        <w:numId w:val="73"/>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ListBullet3">
    <w:name w:val="List Bullet 3"/>
    <w:qFormat/>
    <w:rsid w:val="00DB6B13"/>
    <w:pPr>
      <w:numPr>
        <w:ilvl w:val="2"/>
        <w:numId w:val="73"/>
      </w:numPr>
      <w:tabs>
        <w:tab w:val="left" w:pos="1418"/>
      </w:tabs>
      <w:spacing w:before="120" w:after="0" w:line="240" w:lineRule="auto"/>
    </w:pPr>
    <w:rPr>
      <w:rFonts w:ascii="Trebuchet MS" w:eastAsia="Times New Roman" w:hAnsi="Trebuchet MS" w:cs="Times New Roman"/>
      <w:color w:val="3B3838" w:themeColor="background2" w:themeShade="40"/>
      <w:sz w:val="20"/>
      <w:szCs w:val="20"/>
    </w:rPr>
  </w:style>
  <w:style w:type="paragraph" w:styleId="ListNumber">
    <w:name w:val="List Number"/>
    <w:qFormat/>
    <w:rsid w:val="00DB6B13"/>
    <w:pPr>
      <w:keepNext/>
      <w:numPr>
        <w:numId w:val="70"/>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NormalWeb">
    <w:name w:val="Normal (Web)"/>
    <w:basedOn w:val="Normal"/>
    <w:uiPriority w:val="3"/>
    <w:rsid w:val="00DB6B13"/>
    <w:rPr>
      <w:sz w:val="24"/>
      <w:szCs w:val="24"/>
    </w:rPr>
  </w:style>
  <w:style w:type="paragraph" w:styleId="NormalIndent">
    <w:name w:val="Normal Indent"/>
    <w:basedOn w:val="Normal"/>
    <w:uiPriority w:val="3"/>
    <w:rsid w:val="00DB6B13"/>
    <w:pPr>
      <w:ind w:left="567"/>
    </w:pPr>
  </w:style>
  <w:style w:type="character" w:styleId="PageNumber">
    <w:name w:val="page number"/>
    <w:basedOn w:val="DefaultParagraphFont"/>
    <w:uiPriority w:val="1"/>
    <w:rsid w:val="00DB6B13"/>
    <w:rPr>
      <w:rFonts w:ascii="Trebuchet MS" w:hAnsi="Trebuchet MS"/>
      <w:color w:val="3B3838" w:themeColor="background2" w:themeShade="40"/>
      <w:position w:val="-6"/>
      <w:sz w:val="20"/>
    </w:rPr>
  </w:style>
  <w:style w:type="paragraph" w:styleId="PlainText">
    <w:name w:val="Plain Text"/>
    <w:basedOn w:val="Normal"/>
    <w:link w:val="PlainTextChar"/>
    <w:uiPriority w:val="1"/>
    <w:rsid w:val="00DB6B13"/>
    <w:rPr>
      <w:rFonts w:ascii="Courier" w:hAnsi="Courier" w:cs="Courier New"/>
    </w:rPr>
  </w:style>
  <w:style w:type="character" w:customStyle="1" w:styleId="PlainTextChar">
    <w:name w:val="Plain Text Char"/>
    <w:basedOn w:val="DefaultParagraphFont"/>
    <w:link w:val="PlainText"/>
    <w:uiPriority w:val="1"/>
    <w:rsid w:val="003B4FB9"/>
    <w:rPr>
      <w:rFonts w:ascii="Courier" w:eastAsia="Times New Roman" w:hAnsi="Courier" w:cs="Courier New"/>
      <w:sz w:val="20"/>
      <w:szCs w:val="20"/>
    </w:rPr>
  </w:style>
  <w:style w:type="paragraph" w:styleId="TableofAuthorities">
    <w:name w:val="table of authorities"/>
    <w:basedOn w:val="Normal"/>
    <w:next w:val="BodyText"/>
    <w:semiHidden/>
    <w:rsid w:val="00DB6B13"/>
    <w:pPr>
      <w:ind w:left="200" w:hanging="200"/>
    </w:pPr>
  </w:style>
  <w:style w:type="paragraph" w:styleId="TableofFigures">
    <w:name w:val="table of figures"/>
    <w:basedOn w:val="Normal"/>
    <w:next w:val="BodyText"/>
    <w:semiHidden/>
    <w:rsid w:val="00DB6B13"/>
    <w:pPr>
      <w:ind w:left="400" w:hanging="400"/>
    </w:pPr>
  </w:style>
  <w:style w:type="paragraph" w:styleId="BalloonText">
    <w:name w:val="Balloon Text"/>
    <w:basedOn w:val="Normal"/>
    <w:link w:val="BalloonTextChar"/>
    <w:semiHidden/>
    <w:unhideWhenUsed/>
    <w:rsid w:val="00DB6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DB6B13"/>
    <w:rPr>
      <w:rFonts w:ascii="Segoe UI" w:eastAsia="Times New Roman" w:hAnsi="Segoe UI" w:cs="Segoe UI"/>
      <w:sz w:val="18"/>
      <w:szCs w:val="18"/>
    </w:rPr>
  </w:style>
  <w:style w:type="paragraph" w:styleId="Title">
    <w:name w:val="Title"/>
    <w:next w:val="BodyText"/>
    <w:link w:val="TitleChar"/>
    <w:qFormat/>
    <w:rsid w:val="00DB6B13"/>
    <w:pPr>
      <w:pBdr>
        <w:bottom w:val="single" w:sz="4" w:space="1" w:color="A5A5A5" w:themeColor="accent3"/>
      </w:pBdr>
      <w:spacing w:before="240" w:after="300" w:line="240" w:lineRule="auto"/>
      <w:outlineLvl w:val="0"/>
    </w:pPr>
    <w:rPr>
      <w:rFonts w:ascii="Arial Black" w:eastAsiaTheme="minorEastAsia" w:hAnsi="Arial Black" w:cs="Times New Roman"/>
      <w:caps/>
      <w:color w:val="464547"/>
      <w:sz w:val="40"/>
      <w:szCs w:val="20"/>
    </w:rPr>
  </w:style>
  <w:style w:type="character" w:customStyle="1" w:styleId="TitleChar">
    <w:name w:val="Title Char"/>
    <w:basedOn w:val="DefaultParagraphFont"/>
    <w:link w:val="Title"/>
    <w:rsid w:val="003B4FB9"/>
    <w:rPr>
      <w:rFonts w:ascii="Arial Black" w:eastAsiaTheme="minorEastAsia" w:hAnsi="Arial Black" w:cs="Times New Roman"/>
      <w:caps/>
      <w:color w:val="464547"/>
      <w:sz w:val="40"/>
      <w:szCs w:val="20"/>
    </w:rPr>
  </w:style>
  <w:style w:type="paragraph" w:styleId="TOAHeading">
    <w:name w:val="toa heading"/>
    <w:basedOn w:val="Normal"/>
    <w:next w:val="BodyText"/>
    <w:semiHidden/>
    <w:rsid w:val="00DB6B13"/>
    <w:pPr>
      <w:spacing w:before="120"/>
    </w:pPr>
    <w:rPr>
      <w:rFonts w:ascii="Arial" w:hAnsi="Arial" w:cs="Arial"/>
      <w:b/>
      <w:bCs/>
      <w:sz w:val="24"/>
      <w:szCs w:val="24"/>
    </w:rPr>
  </w:style>
  <w:style w:type="paragraph" w:styleId="TOC1">
    <w:name w:val="toc 1"/>
    <w:next w:val="BodyText"/>
    <w:uiPriority w:val="39"/>
    <w:qFormat/>
    <w:rsid w:val="00DB6B13"/>
    <w:pPr>
      <w:spacing w:after="0" w:line="240" w:lineRule="auto"/>
    </w:pPr>
    <w:rPr>
      <w:rFonts w:ascii="Trebuchet MS" w:eastAsia="Times New Roman" w:hAnsi="Trebuchet MS" w:cs="Times New Roman"/>
      <w:bCs/>
      <w:caps/>
      <w:color w:val="3B3838" w:themeColor="background2" w:themeShade="40"/>
      <w:sz w:val="20"/>
      <w:szCs w:val="24"/>
    </w:rPr>
  </w:style>
  <w:style w:type="paragraph" w:styleId="TOC2">
    <w:name w:val="toc 2"/>
    <w:next w:val="BodyText"/>
    <w:uiPriority w:val="39"/>
    <w:qFormat/>
    <w:rsid w:val="00DB6B13"/>
    <w:pPr>
      <w:spacing w:after="0" w:line="240" w:lineRule="auto"/>
      <w:ind w:left="200"/>
    </w:pPr>
    <w:rPr>
      <w:rFonts w:ascii="Trebuchet MS" w:eastAsia="Times New Roman" w:hAnsi="Trebuchet MS" w:cs="Times New Roman"/>
      <w:caps/>
      <w:color w:val="3B3838" w:themeColor="background2" w:themeShade="40"/>
      <w:sz w:val="20"/>
      <w:szCs w:val="24"/>
    </w:rPr>
  </w:style>
  <w:style w:type="paragraph" w:styleId="TOC3">
    <w:name w:val="toc 3"/>
    <w:next w:val="BodyText"/>
    <w:uiPriority w:val="39"/>
    <w:qFormat/>
    <w:rsid w:val="00DB6B13"/>
    <w:pPr>
      <w:spacing w:after="0" w:line="240" w:lineRule="auto"/>
      <w:ind w:left="400"/>
    </w:pPr>
    <w:rPr>
      <w:rFonts w:ascii="Trebuchet MS" w:eastAsia="Times New Roman" w:hAnsi="Trebuchet MS" w:cs="Times New Roman"/>
      <w:iCs/>
      <w:color w:val="3B3838" w:themeColor="background2" w:themeShade="40"/>
      <w:sz w:val="20"/>
      <w:szCs w:val="24"/>
    </w:rPr>
  </w:style>
  <w:style w:type="paragraph" w:styleId="TOC4">
    <w:name w:val="toc 4"/>
    <w:next w:val="BodyText"/>
    <w:uiPriority w:val="39"/>
    <w:qFormat/>
    <w:rsid w:val="00DB6B13"/>
    <w:pPr>
      <w:spacing w:after="0" w:line="240" w:lineRule="auto"/>
      <w:ind w:left="600"/>
    </w:pPr>
    <w:rPr>
      <w:rFonts w:ascii="Trebuchet MS" w:eastAsia="Times New Roman" w:hAnsi="Trebuchet MS" w:cs="Times New Roman"/>
      <w:color w:val="3B3838" w:themeColor="background2" w:themeShade="40"/>
      <w:sz w:val="20"/>
      <w:szCs w:val="21"/>
    </w:rPr>
  </w:style>
  <w:style w:type="paragraph" w:styleId="TOC5">
    <w:name w:val="toc 5"/>
    <w:basedOn w:val="Normal"/>
    <w:next w:val="Normal"/>
    <w:semiHidden/>
    <w:rsid w:val="00DB6B13"/>
    <w:pPr>
      <w:ind w:left="800"/>
    </w:pPr>
    <w:rPr>
      <w:rFonts w:ascii="Trebuchet MS" w:hAnsi="Trebuchet MS"/>
      <w:caps/>
      <w:color w:val="3B3838" w:themeColor="background2" w:themeShade="40"/>
      <w:szCs w:val="21"/>
    </w:rPr>
  </w:style>
  <w:style w:type="paragraph" w:styleId="TOC6">
    <w:name w:val="toc 6"/>
    <w:basedOn w:val="Normal"/>
    <w:next w:val="Normal"/>
    <w:semiHidden/>
    <w:rsid w:val="00DB6B13"/>
    <w:pPr>
      <w:ind w:left="1000"/>
    </w:pPr>
    <w:rPr>
      <w:rFonts w:ascii="Trebuchet MS" w:hAnsi="Trebuchet MS"/>
      <w:szCs w:val="21"/>
    </w:rPr>
  </w:style>
  <w:style w:type="paragraph" w:styleId="TOC7">
    <w:name w:val="toc 7"/>
    <w:basedOn w:val="Normal"/>
    <w:next w:val="Normal"/>
    <w:semiHidden/>
    <w:rsid w:val="00DB6B13"/>
    <w:pPr>
      <w:ind w:left="1200"/>
    </w:pPr>
    <w:rPr>
      <w:rFonts w:ascii="Trebuchet MS" w:hAnsi="Trebuchet MS"/>
      <w:szCs w:val="21"/>
    </w:rPr>
  </w:style>
  <w:style w:type="paragraph" w:styleId="TOC8">
    <w:name w:val="toc 8"/>
    <w:basedOn w:val="Normal"/>
    <w:next w:val="Normal"/>
    <w:semiHidden/>
    <w:rsid w:val="00DB6B13"/>
    <w:pPr>
      <w:ind w:left="1400"/>
    </w:pPr>
    <w:rPr>
      <w:rFonts w:ascii="Trebuchet MS" w:hAnsi="Trebuchet MS"/>
      <w:szCs w:val="21"/>
    </w:rPr>
  </w:style>
  <w:style w:type="paragraph" w:styleId="TOC9">
    <w:name w:val="toc 9"/>
    <w:basedOn w:val="Normal"/>
    <w:next w:val="Normal"/>
    <w:semiHidden/>
    <w:rsid w:val="00DB6B13"/>
    <w:pPr>
      <w:ind w:left="1600"/>
    </w:pPr>
    <w:rPr>
      <w:rFonts w:ascii="Trebuchet MS" w:hAnsi="Trebuchet MS"/>
      <w:szCs w:val="21"/>
    </w:rPr>
  </w:style>
  <w:style w:type="numbering" w:styleId="111111">
    <w:name w:val="Outline List 2"/>
    <w:basedOn w:val="NoList"/>
    <w:rsid w:val="00B449B7"/>
    <w:pPr>
      <w:numPr>
        <w:numId w:val="3"/>
      </w:numPr>
    </w:pPr>
  </w:style>
  <w:style w:type="numbering" w:styleId="1ai">
    <w:name w:val="Outline List 1"/>
    <w:basedOn w:val="NoList"/>
    <w:rsid w:val="00B449B7"/>
    <w:pPr>
      <w:numPr>
        <w:numId w:val="4"/>
      </w:numPr>
    </w:pPr>
  </w:style>
  <w:style w:type="paragraph" w:customStyle="1" w:styleId="Captionstyle">
    <w:name w:val="Caption_style"/>
    <w:qFormat/>
    <w:rsid w:val="00DB6B13"/>
    <w:pPr>
      <w:spacing w:before="120" w:after="0" w:line="240" w:lineRule="auto"/>
      <w:jc w:val="center"/>
    </w:pPr>
    <w:rPr>
      <w:rFonts w:ascii="Trebuchet MS" w:eastAsia="Times New Roman" w:hAnsi="Trebuchet MS" w:cs="Times New Roman"/>
      <w:b/>
      <w:color w:val="464547"/>
      <w:sz w:val="18"/>
      <w:szCs w:val="20"/>
    </w:rPr>
  </w:style>
  <w:style w:type="paragraph" w:styleId="CommentText">
    <w:name w:val="annotation text"/>
    <w:basedOn w:val="Normal"/>
    <w:link w:val="CommentTextChar"/>
    <w:semiHidden/>
    <w:unhideWhenUsed/>
    <w:rsid w:val="003B4FB9"/>
    <w:pPr>
      <w:spacing w:line="240" w:lineRule="auto"/>
    </w:pPr>
  </w:style>
  <w:style w:type="character" w:customStyle="1" w:styleId="CommentTextChar">
    <w:name w:val="Comment Text Char"/>
    <w:basedOn w:val="DefaultParagraphFont"/>
    <w:link w:val="CommentText"/>
    <w:semiHidden/>
    <w:rsid w:val="003B4FB9"/>
    <w:rPr>
      <w:rFonts w:ascii="Times New Roman" w:eastAsia="Times New Roman" w:hAnsi="Times New Roman" w:cs="Times New Roman"/>
      <w:sz w:val="20"/>
      <w:szCs w:val="20"/>
    </w:rPr>
  </w:style>
  <w:style w:type="paragraph" w:styleId="CommentSubject">
    <w:name w:val="annotation subject"/>
    <w:link w:val="CommentSubjectChar"/>
    <w:qFormat/>
    <w:rsid w:val="00DB6B13"/>
    <w:pPr>
      <w:spacing w:before="120" w:after="120" w:line="240" w:lineRule="auto"/>
    </w:pPr>
    <w:rPr>
      <w:rFonts w:ascii="Arial Black" w:eastAsia="Times New Roman" w:hAnsi="Arial Black" w:cs="Times New Roman"/>
      <w:bCs/>
      <w:color w:val="464547"/>
      <w:sz w:val="28"/>
      <w:szCs w:val="20"/>
    </w:rPr>
  </w:style>
  <w:style w:type="character" w:customStyle="1" w:styleId="CommentSubjectChar">
    <w:name w:val="Comment Subject Char"/>
    <w:basedOn w:val="DefaultParagraphFont"/>
    <w:link w:val="CommentSubject"/>
    <w:rsid w:val="00DB6B13"/>
    <w:rPr>
      <w:rFonts w:ascii="Arial Black" w:eastAsia="Times New Roman" w:hAnsi="Arial Black" w:cs="Times New Roman"/>
      <w:bCs/>
      <w:color w:val="464547"/>
      <w:sz w:val="28"/>
      <w:szCs w:val="20"/>
    </w:rPr>
  </w:style>
  <w:style w:type="paragraph" w:styleId="TOCHeading">
    <w:name w:val="TOC Heading"/>
    <w:next w:val="BodyText"/>
    <w:unhideWhenUsed/>
    <w:qFormat/>
    <w:rsid w:val="00DB6B13"/>
    <w:pPr>
      <w:keepLines/>
      <w:spacing w:after="0" w:line="240" w:lineRule="auto"/>
      <w:jc w:val="center"/>
    </w:pPr>
    <w:rPr>
      <w:rFonts w:ascii="Arial Black" w:eastAsiaTheme="majorEastAsia" w:hAnsi="Arial Black" w:cstheme="majorBidi"/>
      <w:b/>
      <w:caps/>
      <w:color w:val="464547"/>
      <w:sz w:val="28"/>
      <w:szCs w:val="32"/>
    </w:rPr>
  </w:style>
  <w:style w:type="paragraph" w:customStyle="1" w:styleId="ProjectName">
    <w:name w:val="ProjectName"/>
    <w:link w:val="ProjectNameChar"/>
    <w:qFormat/>
    <w:rsid w:val="00DB6B13"/>
    <w:pPr>
      <w:keepNext/>
      <w:keepLines/>
      <w:tabs>
        <w:tab w:val="left" w:pos="0"/>
      </w:tabs>
      <w:spacing w:before="120" w:after="120" w:line="240" w:lineRule="auto"/>
    </w:pPr>
    <w:rPr>
      <w:rFonts w:ascii="Arial Black" w:eastAsia="Times New Roman" w:hAnsi="Arial Black" w:cs="Times New Roman"/>
      <w:color w:val="464547"/>
      <w:kern w:val="28"/>
      <w:sz w:val="28"/>
      <w:szCs w:val="28"/>
    </w:rPr>
  </w:style>
  <w:style w:type="character" w:customStyle="1" w:styleId="ProjectNameChar">
    <w:name w:val="ProjectName Char"/>
    <w:basedOn w:val="DefaultParagraphFont"/>
    <w:link w:val="ProjectName"/>
    <w:rsid w:val="00DB6B13"/>
    <w:rPr>
      <w:rFonts w:ascii="Arial Black" w:eastAsia="Times New Roman" w:hAnsi="Arial Black" w:cs="Times New Roman"/>
      <w:color w:val="464547"/>
      <w:kern w:val="28"/>
      <w:sz w:val="28"/>
      <w:szCs w:val="28"/>
    </w:rPr>
  </w:style>
  <w:style w:type="numbering" w:customStyle="1" w:styleId="Multylevelbulletlist">
    <w:name w:val="Multylevel bullet list"/>
    <w:uiPriority w:val="99"/>
    <w:rsid w:val="00B449B7"/>
    <w:pPr>
      <w:numPr>
        <w:numId w:val="5"/>
      </w:numPr>
    </w:pPr>
  </w:style>
  <w:style w:type="table" w:customStyle="1" w:styleId="TableEPAM">
    <w:name w:val="Table_EPAM"/>
    <w:basedOn w:val="TableGridLight"/>
    <w:uiPriority w:val="99"/>
    <w:rsid w:val="00DB6B13"/>
    <w:pPr>
      <w:spacing w:before="120"/>
    </w:pPr>
    <w:rPr>
      <w:rFonts w:ascii="Trebuchet MS" w:hAnsi="Trebuchet MS"/>
      <w:color w:val="3B3838" w:themeColor="background2" w:themeShade="40"/>
      <w:sz w:val="18"/>
    </w:rPr>
    <w:tblPr>
      <w:tblStyleRowBandSize w:val="1"/>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Pr>
    <w:tcPr>
      <w:vAlign w:val="center"/>
    </w:tcPr>
    <w:tblStylePr w:type="firstRow">
      <w:pPr>
        <w:wordWrap/>
        <w:spacing w:beforeLines="0" w:before="0" w:beforeAutospacing="0" w:afterLines="0" w:after="0" w:afterAutospacing="0" w:line="240" w:lineRule="auto"/>
        <w:jc w:val="center"/>
      </w:pPr>
      <w:rPr>
        <w:rFonts w:ascii="Trebuchet MS" w:hAnsi="Trebuchet MS"/>
        <w:b/>
        <w:color w:val="3B3838" w:themeColor="background2" w:themeShade="40"/>
        <w:sz w:val="18"/>
      </w:rPr>
      <w:tblPr/>
      <w:tcPr>
        <w:shd w:val="clear" w:color="auto" w:fill="D0CECE" w:themeFill="background2" w:themeFillShade="E6"/>
      </w:tcPr>
    </w:tblStylePr>
    <w:tblStylePr w:type="lastRow">
      <w:rPr>
        <w:rFonts w:ascii="Trebuchet MS" w:hAnsi="Trebuchet MS"/>
        <w:color w:val="3B3838" w:themeColor="background2" w:themeShade="40"/>
        <w:sz w:val="18"/>
      </w:rPr>
      <w:tblPr/>
      <w:tcPr>
        <w:shd w:val="clear" w:color="auto" w:fill="FFFFFF" w:themeFill="background1"/>
      </w:tcPr>
    </w:tblStylePr>
    <w:tblStylePr w:type="firstCol">
      <w:rPr>
        <w:color w:val="3B3838" w:themeColor="background2" w:themeShade="40"/>
      </w:rPr>
    </w:tblStylePr>
    <w:tblStylePr w:type="band1Horz">
      <w:rPr>
        <w:rFonts w:ascii="Trebuchet MS" w:hAnsi="Trebuchet MS"/>
        <w:b w:val="0"/>
        <w:sz w:val="18"/>
      </w:rPr>
      <w:tblPr/>
      <w:tcPr>
        <w:shd w:val="clear" w:color="auto" w:fill="FFFFFF" w:themeFill="background1"/>
      </w:tcPr>
    </w:tblStylePr>
    <w:tblStylePr w:type="band2Horz">
      <w:rPr>
        <w:color w:val="3B3838" w:themeColor="background2" w:themeShade="40"/>
      </w:rPr>
    </w:tblStylePr>
  </w:style>
  <w:style w:type="table" w:styleId="TableGridLight">
    <w:name w:val="Grid Table Light"/>
    <w:basedOn w:val="TableNormal"/>
    <w:uiPriority w:val="40"/>
    <w:rsid w:val="00DB6B13"/>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Level1">
    <w:name w:val="Appendix Level 1"/>
    <w:next w:val="BodyText"/>
    <w:qFormat/>
    <w:rsid w:val="00DB6B13"/>
    <w:pPr>
      <w:keepNext/>
      <w:pageBreakBefore/>
      <w:numPr>
        <w:numId w:val="168"/>
      </w:numPr>
      <w:spacing w:after="0" w:line="240" w:lineRule="auto"/>
    </w:pPr>
    <w:rPr>
      <w:rFonts w:ascii="Arial Black" w:eastAsiaTheme="minorEastAsia" w:hAnsi="Arial Black"/>
      <w:caps/>
      <w:color w:val="464547"/>
      <w:sz w:val="28"/>
    </w:rPr>
  </w:style>
  <w:style w:type="paragraph" w:customStyle="1" w:styleId="AppendixLevel2">
    <w:name w:val="Appendix Level 2"/>
    <w:next w:val="BodyText"/>
    <w:qFormat/>
    <w:rsid w:val="00DB6B13"/>
    <w:pPr>
      <w:keepNext/>
      <w:numPr>
        <w:ilvl w:val="1"/>
        <w:numId w:val="168"/>
      </w:numPr>
      <w:spacing w:before="240" w:after="120" w:line="240" w:lineRule="auto"/>
    </w:pPr>
    <w:rPr>
      <w:rFonts w:ascii="Arial Black" w:eastAsiaTheme="minorEastAsia" w:hAnsi="Arial Black"/>
      <w:bCs/>
      <w:caps/>
      <w:color w:val="1A9CB0"/>
      <w:sz w:val="24"/>
    </w:rPr>
  </w:style>
  <w:style w:type="paragraph" w:customStyle="1" w:styleId="Code">
    <w:name w:val="Code"/>
    <w:link w:val="CodeChar"/>
    <w:qFormat/>
    <w:rsid w:val="00DB6B13"/>
    <w:pPr>
      <w:shd w:val="clear" w:color="auto" w:fill="E0E0E0"/>
      <w:spacing w:before="120" w:after="120" w:line="240" w:lineRule="auto"/>
    </w:pPr>
    <w:rPr>
      <w:rFonts w:ascii="Courier New" w:eastAsiaTheme="minorEastAsia" w:hAnsi="Courier New"/>
      <w:color w:val="464547"/>
      <w:sz w:val="20"/>
    </w:rPr>
  </w:style>
  <w:style w:type="character" w:customStyle="1" w:styleId="CodeChar">
    <w:name w:val="Code Char"/>
    <w:basedOn w:val="DefaultParagraphFont"/>
    <w:link w:val="Code"/>
    <w:rsid w:val="00DB6B13"/>
    <w:rPr>
      <w:rFonts w:ascii="Courier New" w:eastAsiaTheme="minorEastAsia" w:hAnsi="Courier New"/>
      <w:color w:val="464547"/>
      <w:sz w:val="20"/>
      <w:shd w:val="clear" w:color="auto" w:fill="E0E0E0"/>
    </w:rPr>
  </w:style>
  <w:style w:type="table" w:customStyle="1" w:styleId="EPAM">
    <w:name w:val="EPAM"/>
    <w:basedOn w:val="TableGridLight"/>
    <w:uiPriority w:val="99"/>
    <w:rsid w:val="00DB6B13"/>
    <w:rPr>
      <w:rFonts w:asciiTheme="minorHAnsi" w:eastAsiaTheme="minorEastAsia" w:hAnsiTheme="minorHAnsi" w:cstheme="minorBidi"/>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pPr>
        <w:jc w:val="left"/>
      </w:pPr>
      <w:rPr>
        <w:rFonts w:asciiTheme="majorHAnsi" w:hAnsiTheme="majorHAnsi"/>
        <w:b/>
        <w:caps w:val="0"/>
        <w:smallCaps w:val="0"/>
        <w:strike w:val="0"/>
        <w:dstrike w:val="0"/>
        <w:vanish w:val="0"/>
        <w:color w:val="464546"/>
        <w:sz w:val="20"/>
        <w:vertAlign w:val="baseline"/>
      </w:rPr>
      <w:tblPr/>
      <w:trPr>
        <w:tblHeader/>
      </w:trPr>
      <w:tcPr>
        <w:tcBorders>
          <w:top w:val="single" w:sz="4" w:space="0" w:color="999999"/>
          <w:left w:val="single" w:sz="4" w:space="0" w:color="999999"/>
          <w:bottom w:val="single" w:sz="4" w:space="0" w:color="999999"/>
          <w:right w:val="single" w:sz="4" w:space="0" w:color="999999"/>
          <w:insideH w:val="single" w:sz="4" w:space="0" w:color="999999"/>
          <w:insideV w:val="single" w:sz="4" w:space="0" w:color="999999"/>
          <w:tl2br w:val="nil"/>
          <w:tr2bl w:val="nil"/>
        </w:tcBorders>
        <w:shd w:val="clear" w:color="auto" w:fill="CCCCCC"/>
      </w:tcPr>
    </w:tblStylePr>
    <w:tblStylePr w:type="lastRow">
      <w:rPr>
        <w:rFonts w:ascii="Trebuchet MS" w:hAnsi="Trebuchet MS"/>
        <w:b w:val="0"/>
        <w:i w:val="0"/>
        <w:caps w:val="0"/>
        <w:smallCaps w:val="0"/>
        <w:strike w:val="0"/>
        <w:dstrike w:val="0"/>
        <w:vanish w:val="0"/>
        <w:color w:val="464547"/>
        <w:sz w:val="20"/>
        <w:vertAlign w:val="baseline"/>
      </w:rPr>
    </w:tblStylePr>
  </w:style>
  <w:style w:type="numbering" w:customStyle="1" w:styleId="EPAMBullets">
    <w:name w:val="EPAM Bullets"/>
    <w:uiPriority w:val="99"/>
    <w:rsid w:val="00B449B7"/>
    <w:pPr>
      <w:numPr>
        <w:numId w:val="8"/>
      </w:numPr>
    </w:pPr>
  </w:style>
  <w:style w:type="paragraph" w:customStyle="1" w:styleId="NoteStyle">
    <w:name w:val="Note Style"/>
    <w:next w:val="BodyText"/>
    <w:qFormat/>
    <w:rsid w:val="00DB6B13"/>
    <w:pPr>
      <w:numPr>
        <w:numId w:val="9"/>
      </w:numPr>
      <w:spacing w:before="120" w:after="120" w:line="240" w:lineRule="auto"/>
      <w:ind w:left="567" w:hanging="567"/>
    </w:pPr>
    <w:rPr>
      <w:rFonts w:ascii="Trebuchet MS" w:eastAsiaTheme="minorEastAsia" w:hAnsi="Trebuchet MS"/>
      <w:color w:val="464547"/>
      <w:sz w:val="20"/>
    </w:rPr>
  </w:style>
  <w:style w:type="paragraph" w:customStyle="1" w:styleId="TableBulletList0">
    <w:name w:val="Table Bullet List"/>
    <w:qFormat/>
    <w:rsid w:val="00DB6B13"/>
    <w:pPr>
      <w:numPr>
        <w:numId w:val="76"/>
      </w:numPr>
      <w:spacing w:before="120" w:after="0" w:line="240" w:lineRule="auto"/>
    </w:pPr>
    <w:rPr>
      <w:rFonts w:ascii="Trebuchet MS" w:eastAsiaTheme="minorEastAsia" w:hAnsi="Trebuchet MS"/>
      <w:color w:val="464547"/>
      <w:sz w:val="18"/>
    </w:rPr>
  </w:style>
  <w:style w:type="paragraph" w:customStyle="1" w:styleId="TableNote">
    <w:name w:val="Table Note"/>
    <w:basedOn w:val="NoteStyle"/>
    <w:uiPriority w:val="99"/>
    <w:semiHidden/>
    <w:rsid w:val="00DB6B13"/>
  </w:style>
  <w:style w:type="paragraph" w:customStyle="1" w:styleId="TableNumberedList">
    <w:name w:val="Table Numbered List"/>
    <w:qFormat/>
    <w:rsid w:val="00DB6B13"/>
    <w:pPr>
      <w:numPr>
        <w:numId w:val="75"/>
      </w:numPr>
      <w:spacing w:before="120" w:after="0" w:line="240" w:lineRule="auto"/>
      <w:outlineLvl w:val="0"/>
    </w:pPr>
    <w:rPr>
      <w:rFonts w:ascii="Trebuchet MS" w:eastAsiaTheme="minorEastAsia" w:hAnsi="Trebuchet MS"/>
      <w:color w:val="464547"/>
      <w:sz w:val="18"/>
    </w:rPr>
  </w:style>
  <w:style w:type="paragraph" w:customStyle="1" w:styleId="WarningStyle">
    <w:name w:val="Warning Style"/>
    <w:next w:val="BodyText"/>
    <w:qFormat/>
    <w:rsid w:val="00DB6B13"/>
    <w:pPr>
      <w:numPr>
        <w:numId w:val="12"/>
      </w:numPr>
      <w:spacing w:before="120" w:after="0" w:line="240" w:lineRule="auto"/>
      <w:ind w:left="907" w:hanging="907"/>
    </w:pPr>
    <w:rPr>
      <w:rFonts w:ascii="Trebuchet MS" w:eastAsiaTheme="minorEastAsia" w:hAnsi="Trebuchet MS"/>
      <w:color w:val="464547"/>
      <w:sz w:val="20"/>
    </w:rPr>
  </w:style>
  <w:style w:type="table" w:styleId="TableGrid">
    <w:name w:val="Table Grid"/>
    <w:basedOn w:val="TableNormal"/>
    <w:rsid w:val="00DB6B1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_Text"/>
    <w:basedOn w:val="Normal"/>
    <w:rsid w:val="003B4FB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line="200" w:lineRule="atLeast"/>
    </w:pPr>
    <w:rPr>
      <w:rFonts w:ascii="Arial" w:hAnsi="Arial"/>
      <w:sz w:val="18"/>
      <w:lang w:val="en-GB"/>
    </w:rPr>
  </w:style>
  <w:style w:type="character" w:styleId="Strong">
    <w:name w:val="Strong"/>
    <w:uiPriority w:val="22"/>
    <w:qFormat/>
    <w:rsid w:val="003B4FB9"/>
    <w:rPr>
      <w:b/>
      <w:bCs w:val="0"/>
    </w:rPr>
  </w:style>
  <w:style w:type="paragraph" w:styleId="ListParagraph">
    <w:name w:val="List Paragraph"/>
    <w:basedOn w:val="Normal"/>
    <w:uiPriority w:val="34"/>
    <w:qFormat/>
    <w:rsid w:val="003B4FB9"/>
    <w:pPr>
      <w:widowControl/>
      <w:spacing w:before="100" w:beforeAutospacing="1" w:after="100" w:afterAutospacing="1" w:line="240" w:lineRule="auto"/>
    </w:pPr>
    <w:rPr>
      <w:sz w:val="24"/>
      <w:szCs w:val="24"/>
    </w:rPr>
  </w:style>
  <w:style w:type="numbering" w:styleId="ArticleSection">
    <w:name w:val="Outline List 3"/>
    <w:basedOn w:val="NoList"/>
    <w:rsid w:val="003B4FB9"/>
    <w:pPr>
      <w:numPr>
        <w:numId w:val="13"/>
      </w:numPr>
    </w:pPr>
  </w:style>
  <w:style w:type="paragraph" w:styleId="BlockText">
    <w:name w:val="Block Text"/>
    <w:basedOn w:val="Normal"/>
    <w:rsid w:val="003B4FB9"/>
    <w:pPr>
      <w:spacing w:after="120"/>
      <w:ind w:left="567" w:right="1440"/>
    </w:pPr>
  </w:style>
  <w:style w:type="paragraph" w:styleId="Caption">
    <w:name w:val="caption"/>
    <w:basedOn w:val="Normal"/>
    <w:next w:val="Normal"/>
    <w:qFormat/>
    <w:rsid w:val="003B4FB9"/>
    <w:pPr>
      <w:spacing w:before="120" w:after="120"/>
    </w:pPr>
    <w:rPr>
      <w:b/>
      <w:bCs/>
    </w:rPr>
  </w:style>
  <w:style w:type="paragraph" w:styleId="Closing">
    <w:name w:val="Closing"/>
    <w:basedOn w:val="Normal"/>
    <w:link w:val="ClosingChar"/>
    <w:rsid w:val="003B4FB9"/>
    <w:pPr>
      <w:ind w:left="4320"/>
    </w:pPr>
  </w:style>
  <w:style w:type="character" w:customStyle="1" w:styleId="ClosingChar">
    <w:name w:val="Closing Char"/>
    <w:basedOn w:val="DefaultParagraphFont"/>
    <w:link w:val="Closing"/>
    <w:rsid w:val="003B4FB9"/>
    <w:rPr>
      <w:rFonts w:ascii="Times New Roman" w:eastAsia="Times New Roman" w:hAnsi="Times New Roman" w:cs="Times New Roman"/>
      <w:sz w:val="20"/>
      <w:szCs w:val="20"/>
    </w:rPr>
  </w:style>
  <w:style w:type="paragraph" w:customStyle="1" w:styleId="CodeText">
    <w:name w:val="Code Text"/>
    <w:basedOn w:val="Normal"/>
    <w:rsid w:val="003B4FB9"/>
    <w:pPr>
      <w:spacing w:line="180" w:lineRule="atLeast"/>
      <w:ind w:left="567" w:right="432"/>
    </w:pPr>
    <w:rPr>
      <w:rFonts w:ascii="Courier New" w:hAnsi="Courier New"/>
      <w:noProof/>
      <w:sz w:val="16"/>
    </w:rPr>
  </w:style>
  <w:style w:type="paragraph" w:styleId="Date">
    <w:name w:val="Date"/>
    <w:basedOn w:val="Normal"/>
    <w:next w:val="Normal"/>
    <w:link w:val="DateChar"/>
    <w:rsid w:val="003B4FB9"/>
  </w:style>
  <w:style w:type="character" w:customStyle="1" w:styleId="DateChar">
    <w:name w:val="Date Char"/>
    <w:basedOn w:val="DefaultParagraphFont"/>
    <w:link w:val="Date"/>
    <w:rsid w:val="003B4FB9"/>
    <w:rPr>
      <w:rFonts w:ascii="Times New Roman" w:eastAsia="Times New Roman" w:hAnsi="Times New Roman" w:cs="Times New Roman"/>
      <w:sz w:val="20"/>
      <w:szCs w:val="20"/>
    </w:rPr>
  </w:style>
  <w:style w:type="paragraph" w:styleId="E-mailSignature">
    <w:name w:val="E-mail Signature"/>
    <w:basedOn w:val="Normal"/>
    <w:link w:val="E-mailSignatureChar"/>
    <w:rsid w:val="003B4FB9"/>
  </w:style>
  <w:style w:type="character" w:customStyle="1" w:styleId="E-mailSignatureChar">
    <w:name w:val="E-mail Signature Char"/>
    <w:basedOn w:val="DefaultParagraphFont"/>
    <w:link w:val="E-mailSignature"/>
    <w:rsid w:val="003B4FB9"/>
    <w:rPr>
      <w:rFonts w:ascii="Times New Roman" w:eastAsia="Times New Roman" w:hAnsi="Times New Roman" w:cs="Times New Roman"/>
      <w:sz w:val="20"/>
      <w:szCs w:val="20"/>
    </w:rPr>
  </w:style>
  <w:style w:type="character" w:styleId="Emphasis">
    <w:name w:val="Emphasis"/>
    <w:uiPriority w:val="20"/>
    <w:qFormat/>
    <w:rsid w:val="003B4FB9"/>
    <w:rPr>
      <w:i/>
      <w:iCs/>
    </w:rPr>
  </w:style>
  <w:style w:type="paragraph" w:styleId="EnvelopeAddress">
    <w:name w:val="envelope address"/>
    <w:basedOn w:val="Normal"/>
    <w:rsid w:val="003B4FB9"/>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3B4FB9"/>
    <w:rPr>
      <w:rFonts w:ascii="Arial" w:hAnsi="Arial" w:cs="Arial"/>
    </w:rPr>
  </w:style>
  <w:style w:type="character" w:styleId="FollowedHyperlink">
    <w:name w:val="FollowedHyperlink"/>
    <w:rsid w:val="003B4FB9"/>
    <w:rPr>
      <w:color w:val="800080"/>
      <w:u w:val="single"/>
    </w:rPr>
  </w:style>
  <w:style w:type="character" w:styleId="HTMLAcronym">
    <w:name w:val="HTML Acronym"/>
    <w:basedOn w:val="DefaultParagraphFont"/>
    <w:rsid w:val="003B4FB9"/>
  </w:style>
  <w:style w:type="paragraph" w:styleId="HTMLAddress">
    <w:name w:val="HTML Address"/>
    <w:basedOn w:val="Normal"/>
    <w:link w:val="HTMLAddressChar"/>
    <w:rsid w:val="003B4FB9"/>
    <w:rPr>
      <w:i/>
      <w:iCs/>
    </w:rPr>
  </w:style>
  <w:style w:type="character" w:customStyle="1" w:styleId="HTMLAddressChar">
    <w:name w:val="HTML Address Char"/>
    <w:basedOn w:val="DefaultParagraphFont"/>
    <w:link w:val="HTMLAddress"/>
    <w:rsid w:val="003B4FB9"/>
    <w:rPr>
      <w:rFonts w:ascii="Times New Roman" w:eastAsia="Times New Roman" w:hAnsi="Times New Roman" w:cs="Times New Roman"/>
      <w:i/>
      <w:iCs/>
      <w:sz w:val="20"/>
      <w:szCs w:val="20"/>
    </w:rPr>
  </w:style>
  <w:style w:type="character" w:styleId="HTMLCite">
    <w:name w:val="HTML Cite"/>
    <w:rsid w:val="003B4FB9"/>
    <w:rPr>
      <w:i/>
      <w:iCs/>
    </w:rPr>
  </w:style>
  <w:style w:type="character" w:styleId="HTMLDefinition">
    <w:name w:val="HTML Definition"/>
    <w:rsid w:val="003B4FB9"/>
    <w:rPr>
      <w:i/>
      <w:iCs/>
    </w:rPr>
  </w:style>
  <w:style w:type="character" w:styleId="HTMLVariable">
    <w:name w:val="HTML Variable"/>
    <w:rsid w:val="003B4FB9"/>
    <w:rPr>
      <w:i/>
      <w:iCs/>
    </w:rPr>
  </w:style>
  <w:style w:type="paragraph" w:customStyle="1" w:styleId="InfoBlue">
    <w:name w:val="InfoBlue"/>
    <w:basedOn w:val="Normal"/>
    <w:next w:val="BodyText"/>
    <w:rsid w:val="003B4FB9"/>
    <w:pPr>
      <w:tabs>
        <w:tab w:val="left" w:pos="162"/>
        <w:tab w:val="left" w:pos="1260"/>
      </w:tabs>
      <w:spacing w:before="120"/>
      <w:ind w:left="158"/>
    </w:pPr>
    <w:rPr>
      <w:i/>
      <w:color w:val="0000FF"/>
    </w:rPr>
  </w:style>
  <w:style w:type="paragraph" w:styleId="List">
    <w:name w:val="List"/>
    <w:basedOn w:val="Normal"/>
    <w:rsid w:val="003B4FB9"/>
    <w:pPr>
      <w:ind w:left="567"/>
    </w:pPr>
  </w:style>
  <w:style w:type="paragraph" w:styleId="List2">
    <w:name w:val="List 2"/>
    <w:basedOn w:val="Normal"/>
    <w:rsid w:val="003B4FB9"/>
    <w:pPr>
      <w:ind w:left="851"/>
    </w:pPr>
  </w:style>
  <w:style w:type="paragraph" w:styleId="List3">
    <w:name w:val="List 3"/>
    <w:basedOn w:val="List"/>
    <w:rsid w:val="003B4FB9"/>
    <w:pPr>
      <w:ind w:left="1134"/>
    </w:pPr>
  </w:style>
  <w:style w:type="paragraph" w:styleId="List4">
    <w:name w:val="List 4"/>
    <w:basedOn w:val="Normal"/>
    <w:rsid w:val="003B4FB9"/>
    <w:pPr>
      <w:ind w:left="1418"/>
    </w:pPr>
  </w:style>
  <w:style w:type="paragraph" w:styleId="List5">
    <w:name w:val="List 5"/>
    <w:basedOn w:val="Normal"/>
    <w:rsid w:val="003B4FB9"/>
    <w:pPr>
      <w:ind w:left="1701"/>
    </w:pPr>
  </w:style>
  <w:style w:type="paragraph" w:styleId="ListBullet4">
    <w:name w:val="List Bullet 4"/>
    <w:basedOn w:val="List4"/>
    <w:rsid w:val="003B4FB9"/>
    <w:pPr>
      <w:tabs>
        <w:tab w:val="num" w:pos="360"/>
      </w:tabs>
      <w:ind w:left="360" w:hanging="360"/>
    </w:pPr>
  </w:style>
  <w:style w:type="paragraph" w:styleId="ListBullet5">
    <w:name w:val="List Bullet 5"/>
    <w:basedOn w:val="Normal"/>
    <w:rsid w:val="003B4FB9"/>
    <w:pPr>
      <w:tabs>
        <w:tab w:val="num" w:pos="360"/>
      </w:tabs>
      <w:ind w:left="360" w:hanging="360"/>
    </w:pPr>
  </w:style>
  <w:style w:type="paragraph" w:styleId="ListContinue">
    <w:name w:val="List Continue"/>
    <w:basedOn w:val="Normal"/>
    <w:rsid w:val="003B4FB9"/>
    <w:pPr>
      <w:spacing w:after="120"/>
      <w:ind w:left="851"/>
    </w:pPr>
  </w:style>
  <w:style w:type="paragraph" w:styleId="ListContinue2">
    <w:name w:val="List Continue 2"/>
    <w:basedOn w:val="Normal"/>
    <w:rsid w:val="003B4FB9"/>
    <w:pPr>
      <w:spacing w:after="120"/>
      <w:ind w:left="1134"/>
    </w:pPr>
  </w:style>
  <w:style w:type="paragraph" w:styleId="ListContinue3">
    <w:name w:val="List Continue 3"/>
    <w:basedOn w:val="Normal"/>
    <w:rsid w:val="003B4FB9"/>
    <w:pPr>
      <w:spacing w:after="120"/>
      <w:ind w:left="1418"/>
    </w:pPr>
  </w:style>
  <w:style w:type="paragraph" w:styleId="ListContinue4">
    <w:name w:val="List Continue 4"/>
    <w:basedOn w:val="Normal"/>
    <w:rsid w:val="003B4FB9"/>
    <w:pPr>
      <w:spacing w:after="120"/>
      <w:ind w:left="1701"/>
    </w:pPr>
  </w:style>
  <w:style w:type="paragraph" w:styleId="ListContinue5">
    <w:name w:val="List Continue 5"/>
    <w:basedOn w:val="Normal"/>
    <w:rsid w:val="003B4FB9"/>
    <w:pPr>
      <w:spacing w:after="120"/>
      <w:ind w:left="1985"/>
    </w:pPr>
  </w:style>
  <w:style w:type="paragraph" w:styleId="ListNumber2">
    <w:name w:val="List Number 2"/>
    <w:basedOn w:val="Normal"/>
    <w:rsid w:val="003B4FB9"/>
    <w:pPr>
      <w:tabs>
        <w:tab w:val="num" w:pos="720"/>
      </w:tabs>
      <w:ind w:left="720" w:hanging="720"/>
    </w:pPr>
  </w:style>
  <w:style w:type="paragraph" w:styleId="ListNumber3">
    <w:name w:val="List Number 3"/>
    <w:basedOn w:val="Normal"/>
    <w:rsid w:val="003B4FB9"/>
    <w:pPr>
      <w:tabs>
        <w:tab w:val="num" w:pos="360"/>
        <w:tab w:val="left" w:pos="1418"/>
      </w:tabs>
      <w:ind w:left="360" w:hanging="360"/>
    </w:pPr>
  </w:style>
  <w:style w:type="paragraph" w:styleId="ListNumber4">
    <w:name w:val="List Number 4"/>
    <w:basedOn w:val="Normal"/>
    <w:rsid w:val="003B4FB9"/>
    <w:pPr>
      <w:tabs>
        <w:tab w:val="num" w:pos="360"/>
      </w:tabs>
      <w:ind w:left="360" w:hanging="360"/>
    </w:pPr>
  </w:style>
  <w:style w:type="paragraph" w:styleId="ListNumber5">
    <w:name w:val="List Number 5"/>
    <w:basedOn w:val="Normal"/>
    <w:rsid w:val="003B4FB9"/>
    <w:pPr>
      <w:tabs>
        <w:tab w:val="num" w:pos="360"/>
      </w:tabs>
      <w:ind w:left="360" w:hanging="360"/>
    </w:pPr>
  </w:style>
  <w:style w:type="paragraph" w:styleId="MessageHeader">
    <w:name w:val="Message Header"/>
    <w:basedOn w:val="Normal"/>
    <w:link w:val="MessageHeaderChar"/>
    <w:rsid w:val="003B4F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3B4FB9"/>
    <w:rPr>
      <w:rFonts w:ascii="Arial" w:eastAsia="Times New Roman" w:hAnsi="Arial" w:cs="Arial"/>
      <w:sz w:val="24"/>
      <w:szCs w:val="24"/>
      <w:shd w:val="pct20" w:color="auto" w:fill="auto"/>
    </w:rPr>
  </w:style>
  <w:style w:type="paragraph" w:customStyle="1" w:styleId="Note">
    <w:name w:val="Note"/>
    <w:basedOn w:val="Normal"/>
    <w:rsid w:val="003B4FB9"/>
    <w:rPr>
      <w:b/>
    </w:rPr>
  </w:style>
  <w:style w:type="paragraph" w:styleId="NoteHeading">
    <w:name w:val="Note Heading"/>
    <w:basedOn w:val="Normal"/>
    <w:next w:val="BodyText"/>
    <w:link w:val="NoteHeadingChar"/>
    <w:rsid w:val="003B4FB9"/>
  </w:style>
  <w:style w:type="character" w:customStyle="1" w:styleId="NoteHeadingChar">
    <w:name w:val="Note Heading Char"/>
    <w:basedOn w:val="DefaultParagraphFont"/>
    <w:link w:val="NoteHeading"/>
    <w:rsid w:val="003B4FB9"/>
    <w:rPr>
      <w:rFonts w:ascii="Times New Roman" w:eastAsia="Times New Roman" w:hAnsi="Times New Roman" w:cs="Times New Roman"/>
      <w:sz w:val="20"/>
      <w:szCs w:val="20"/>
    </w:rPr>
  </w:style>
  <w:style w:type="paragraph" w:styleId="Salutation">
    <w:name w:val="Salutation"/>
    <w:basedOn w:val="Normal"/>
    <w:next w:val="BodyText"/>
    <w:link w:val="SalutationChar"/>
    <w:rsid w:val="003B4FB9"/>
  </w:style>
  <w:style w:type="character" w:customStyle="1" w:styleId="SalutationChar">
    <w:name w:val="Salutation Char"/>
    <w:basedOn w:val="DefaultParagraphFont"/>
    <w:link w:val="Salutation"/>
    <w:rsid w:val="003B4FB9"/>
    <w:rPr>
      <w:rFonts w:ascii="Times New Roman" w:eastAsia="Times New Roman" w:hAnsi="Times New Roman" w:cs="Times New Roman"/>
      <w:sz w:val="20"/>
      <w:szCs w:val="20"/>
    </w:rPr>
  </w:style>
  <w:style w:type="paragraph" w:styleId="Signature">
    <w:name w:val="Signature"/>
    <w:basedOn w:val="Normal"/>
    <w:link w:val="SignatureChar"/>
    <w:rsid w:val="003B4FB9"/>
    <w:pPr>
      <w:ind w:left="4320"/>
    </w:pPr>
  </w:style>
  <w:style w:type="character" w:customStyle="1" w:styleId="SignatureChar">
    <w:name w:val="Signature Char"/>
    <w:basedOn w:val="DefaultParagraphFont"/>
    <w:link w:val="Signature"/>
    <w:rsid w:val="003B4FB9"/>
    <w:rPr>
      <w:rFonts w:ascii="Times New Roman" w:eastAsia="Times New Roman" w:hAnsi="Times New Roman" w:cs="Times New Roman"/>
      <w:sz w:val="20"/>
      <w:szCs w:val="20"/>
    </w:rPr>
  </w:style>
  <w:style w:type="paragraph" w:styleId="Subtitle">
    <w:name w:val="Subtitle"/>
    <w:basedOn w:val="Normal"/>
    <w:link w:val="SubtitleChar"/>
    <w:qFormat/>
    <w:rsid w:val="003B4FB9"/>
    <w:pPr>
      <w:spacing w:after="60"/>
      <w:jc w:val="center"/>
      <w:outlineLvl w:val="1"/>
    </w:pPr>
    <w:rPr>
      <w:rFonts w:ascii="Arial" w:hAnsi="Arial" w:cs="Arial"/>
      <w:sz w:val="24"/>
      <w:szCs w:val="24"/>
    </w:rPr>
  </w:style>
  <w:style w:type="character" w:customStyle="1" w:styleId="SubtitleChar">
    <w:name w:val="Subtitle Char"/>
    <w:basedOn w:val="DefaultParagraphFont"/>
    <w:link w:val="Subtitle"/>
    <w:rsid w:val="003B4FB9"/>
    <w:rPr>
      <w:rFonts w:ascii="Arial" w:eastAsia="Times New Roman" w:hAnsi="Arial" w:cs="Arial"/>
      <w:sz w:val="24"/>
      <w:szCs w:val="24"/>
    </w:rPr>
  </w:style>
  <w:style w:type="paragraph" w:customStyle="1" w:styleId="TitleSubject">
    <w:name w:val="Title Subject"/>
    <w:basedOn w:val="Normal"/>
    <w:next w:val="Normal"/>
    <w:rsid w:val="003B4FB9"/>
    <w:pPr>
      <w:keepNext/>
      <w:keepLines/>
      <w:pBdr>
        <w:bottom w:val="single" w:sz="24" w:space="1" w:color="auto"/>
      </w:pBdr>
      <w:tabs>
        <w:tab w:val="left" w:pos="0"/>
      </w:tabs>
      <w:spacing w:line="640" w:lineRule="exact"/>
      <w:ind w:right="-6"/>
      <w:jc w:val="right"/>
    </w:pPr>
    <w:rPr>
      <w:rFonts w:ascii="Arial Black" w:hAnsi="Arial Black"/>
      <w:b/>
      <w:kern w:val="28"/>
      <w:sz w:val="44"/>
    </w:rPr>
  </w:style>
  <w:style w:type="paragraph" w:customStyle="1" w:styleId="SubtitleCover">
    <w:name w:val="Subtitle Cover"/>
    <w:basedOn w:val="TitleSubject"/>
    <w:next w:val="BodyText"/>
    <w:rsid w:val="003B4FB9"/>
    <w:pPr>
      <w:pBdr>
        <w:top w:val="single" w:sz="6" w:space="24" w:color="auto"/>
      </w:pBdr>
      <w:tabs>
        <w:tab w:val="clear" w:pos="0"/>
      </w:tabs>
      <w:spacing w:line="480" w:lineRule="atLeast"/>
      <w:ind w:right="0"/>
    </w:pPr>
    <w:rPr>
      <w:rFonts w:ascii="Arial" w:hAnsi="Arial"/>
      <w:b w:val="0"/>
      <w:spacing w:val="-30"/>
      <w:sz w:val="48"/>
    </w:rPr>
  </w:style>
  <w:style w:type="table" w:styleId="Table3Deffects1">
    <w:name w:val="Table 3D effects 1"/>
    <w:basedOn w:val="TableNormal"/>
    <w:rsid w:val="003B4FB9"/>
    <w:pPr>
      <w:widowControl w:val="0"/>
      <w:spacing w:after="0" w:line="240" w:lineRule="atLeast"/>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B4FB9"/>
    <w:pPr>
      <w:widowControl w:val="0"/>
      <w:spacing w:after="0" w:line="240" w:lineRule="atLeast"/>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B4FB9"/>
    <w:pPr>
      <w:widowControl w:val="0"/>
      <w:spacing w:after="0" w:line="240" w:lineRule="atLeast"/>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3B4FB9"/>
    <w:pPr>
      <w:widowControl w:val="0"/>
      <w:spacing w:after="0" w:line="240" w:lineRule="atLeast"/>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customStyle="1" w:styleId="TableHeading">
    <w:name w:val="Table_Heading"/>
    <w:basedOn w:val="TableText"/>
    <w:rsid w:val="003B4FB9"/>
    <w:pPr>
      <w:spacing w:after="80"/>
    </w:pPr>
    <w:rPr>
      <w:rFonts w:ascii="Times New Roman" w:hAnsi="Times New Roman"/>
      <w:b/>
      <w:bCs/>
      <w:sz w:val="20"/>
    </w:rPr>
  </w:style>
  <w:style w:type="paragraph" w:customStyle="1" w:styleId="Text3">
    <w:name w:val="Text3"/>
    <w:rsid w:val="003B4FB9"/>
    <w:pPr>
      <w:tabs>
        <w:tab w:val="left" w:pos="720"/>
        <w:tab w:val="left" w:pos="1440"/>
        <w:tab w:val="left" w:pos="2160"/>
      </w:tabs>
      <w:spacing w:before="200" w:after="0" w:line="240" w:lineRule="auto"/>
      <w:ind w:left="720" w:right="142"/>
    </w:pPr>
    <w:rPr>
      <w:rFonts w:ascii="Arial" w:eastAsia="Times New Roman" w:hAnsi="Arial" w:cs="Times New Roman"/>
      <w:snapToGrid w:val="0"/>
      <w:sz w:val="18"/>
      <w:szCs w:val="20"/>
    </w:rPr>
  </w:style>
  <w:style w:type="paragraph" w:customStyle="1" w:styleId="Text2">
    <w:name w:val="Text2"/>
    <w:rsid w:val="003B4FB9"/>
    <w:pPr>
      <w:spacing w:before="200" w:after="0" w:line="240" w:lineRule="auto"/>
      <w:ind w:left="357" w:right="142"/>
    </w:pPr>
    <w:rPr>
      <w:rFonts w:ascii="Arial" w:eastAsia="Times New Roman" w:hAnsi="Arial" w:cs="Times New Roman"/>
      <w:sz w:val="18"/>
      <w:szCs w:val="20"/>
    </w:rPr>
  </w:style>
  <w:style w:type="paragraph" w:styleId="BodyTextIndent">
    <w:name w:val="Body Text Indent"/>
    <w:basedOn w:val="Normal"/>
    <w:link w:val="BodyTextIndentChar"/>
    <w:rsid w:val="003B4FB9"/>
    <w:pPr>
      <w:widowControl/>
      <w:spacing w:before="120" w:line="240" w:lineRule="auto"/>
      <w:ind w:left="720"/>
    </w:pPr>
    <w:rPr>
      <w:rFonts w:ascii="Arial" w:hAnsi="Arial"/>
      <w:sz w:val="18"/>
      <w:lang w:bidi="he-IL"/>
    </w:rPr>
  </w:style>
  <w:style w:type="character" w:customStyle="1" w:styleId="BodyTextIndentChar">
    <w:name w:val="Body Text Indent Char"/>
    <w:basedOn w:val="DefaultParagraphFont"/>
    <w:link w:val="BodyTextIndent"/>
    <w:rsid w:val="003B4FB9"/>
    <w:rPr>
      <w:rFonts w:ascii="Arial" w:eastAsia="Times New Roman" w:hAnsi="Arial" w:cs="Times New Roman"/>
      <w:sz w:val="18"/>
      <w:szCs w:val="20"/>
      <w:lang w:bidi="he-IL"/>
    </w:rPr>
  </w:style>
  <w:style w:type="paragraph" w:styleId="BodyTextIndent2">
    <w:name w:val="Body Text Indent 2"/>
    <w:basedOn w:val="Normal"/>
    <w:link w:val="BodyTextIndent2Char"/>
    <w:rsid w:val="003B4FB9"/>
    <w:pPr>
      <w:widowControl/>
      <w:spacing w:before="120" w:line="240" w:lineRule="auto"/>
      <w:ind w:left="1080"/>
    </w:pPr>
    <w:rPr>
      <w:rFonts w:ascii="Arial" w:hAnsi="Arial"/>
      <w:sz w:val="18"/>
      <w:lang w:bidi="he-IL"/>
    </w:rPr>
  </w:style>
  <w:style w:type="character" w:customStyle="1" w:styleId="BodyTextIndent2Char">
    <w:name w:val="Body Text Indent 2 Char"/>
    <w:basedOn w:val="DefaultParagraphFont"/>
    <w:link w:val="BodyTextIndent2"/>
    <w:rsid w:val="003B4FB9"/>
    <w:rPr>
      <w:rFonts w:ascii="Arial" w:eastAsia="Times New Roman" w:hAnsi="Arial" w:cs="Times New Roman"/>
      <w:sz w:val="18"/>
      <w:szCs w:val="20"/>
      <w:lang w:bidi="he-IL"/>
    </w:rPr>
  </w:style>
  <w:style w:type="paragraph" w:styleId="BodyTextIndent3">
    <w:name w:val="Body Text Indent 3"/>
    <w:basedOn w:val="Normal"/>
    <w:link w:val="BodyTextIndent3Char"/>
    <w:rsid w:val="003B4FB9"/>
    <w:pPr>
      <w:widowControl/>
      <w:spacing w:before="120" w:line="240" w:lineRule="auto"/>
      <w:ind w:left="360"/>
    </w:pPr>
    <w:rPr>
      <w:rFonts w:ascii="Arial" w:hAnsi="Arial"/>
      <w:sz w:val="18"/>
      <w:lang w:bidi="he-IL"/>
    </w:rPr>
  </w:style>
  <w:style w:type="character" w:customStyle="1" w:styleId="BodyTextIndent3Char">
    <w:name w:val="Body Text Indent 3 Char"/>
    <w:basedOn w:val="DefaultParagraphFont"/>
    <w:link w:val="BodyTextIndent3"/>
    <w:rsid w:val="003B4FB9"/>
    <w:rPr>
      <w:rFonts w:ascii="Arial" w:eastAsia="Times New Roman" w:hAnsi="Arial" w:cs="Times New Roman"/>
      <w:sz w:val="18"/>
      <w:szCs w:val="20"/>
      <w:lang w:bidi="he-IL"/>
    </w:rPr>
  </w:style>
  <w:style w:type="paragraph" w:customStyle="1" w:styleId="Bullet">
    <w:name w:val="Bullet"/>
    <w:basedOn w:val="Normal"/>
    <w:rsid w:val="003B4FB9"/>
    <w:pPr>
      <w:widowControl/>
      <w:tabs>
        <w:tab w:val="left" w:pos="720"/>
      </w:tabs>
      <w:spacing w:before="60" w:after="60" w:line="240" w:lineRule="auto"/>
      <w:ind w:left="720" w:hanging="360"/>
    </w:pPr>
    <w:rPr>
      <w:rFonts w:ascii="Arial" w:hAnsi="Arial"/>
      <w:sz w:val="18"/>
    </w:rPr>
  </w:style>
  <w:style w:type="paragraph" w:styleId="BodyText3">
    <w:name w:val="Body Text 3"/>
    <w:basedOn w:val="Normal"/>
    <w:link w:val="BodyText3Char"/>
    <w:rsid w:val="003B4FB9"/>
    <w:pPr>
      <w:widowControl/>
      <w:spacing w:before="120" w:line="240" w:lineRule="auto"/>
    </w:pPr>
    <w:rPr>
      <w:rFonts w:ascii="Arial" w:hAnsi="Arial"/>
      <w:i/>
      <w:color w:val="0000FF"/>
      <w:sz w:val="18"/>
      <w:lang w:bidi="he-IL"/>
    </w:rPr>
  </w:style>
  <w:style w:type="character" w:customStyle="1" w:styleId="BodyText3Char">
    <w:name w:val="Body Text 3 Char"/>
    <w:basedOn w:val="DefaultParagraphFont"/>
    <w:link w:val="BodyText3"/>
    <w:rsid w:val="003B4FB9"/>
    <w:rPr>
      <w:rFonts w:ascii="Arial" w:eastAsia="Times New Roman" w:hAnsi="Arial" w:cs="Times New Roman"/>
      <w:i/>
      <w:color w:val="0000FF"/>
      <w:sz w:val="18"/>
      <w:szCs w:val="20"/>
      <w:lang w:bidi="he-IL"/>
    </w:rPr>
  </w:style>
  <w:style w:type="paragraph" w:customStyle="1" w:styleId="Default">
    <w:name w:val="Default"/>
    <w:rsid w:val="003B4FB9"/>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character" w:styleId="CommentReference">
    <w:name w:val="annotation reference"/>
    <w:semiHidden/>
    <w:rsid w:val="003B4FB9"/>
    <w:rPr>
      <w:sz w:val="16"/>
      <w:szCs w:val="16"/>
    </w:rPr>
  </w:style>
  <w:style w:type="paragraph" w:customStyle="1" w:styleId="MediumList2-Accent21">
    <w:name w:val="Medium List 2 - Accent 21"/>
    <w:hidden/>
    <w:uiPriority w:val="99"/>
    <w:semiHidden/>
    <w:rsid w:val="003B4FB9"/>
    <w:pPr>
      <w:spacing w:after="0" w:line="240" w:lineRule="auto"/>
    </w:pPr>
    <w:rPr>
      <w:rFonts w:ascii="Times New Roman" w:eastAsia="Times New Roman" w:hAnsi="Times New Roman" w:cs="Times New Roman"/>
      <w:sz w:val="20"/>
      <w:szCs w:val="20"/>
    </w:rPr>
  </w:style>
  <w:style w:type="paragraph" w:customStyle="1" w:styleId="tabletext0">
    <w:name w:val="tabletext"/>
    <w:basedOn w:val="Normal"/>
    <w:uiPriority w:val="99"/>
    <w:rsid w:val="003B4FB9"/>
    <w:pPr>
      <w:widowControl/>
      <w:spacing w:before="100" w:beforeAutospacing="1" w:after="100" w:afterAutospacing="1" w:line="240" w:lineRule="auto"/>
    </w:pPr>
    <w:rPr>
      <w:rFonts w:eastAsia="Calibri"/>
      <w:sz w:val="24"/>
      <w:szCs w:val="24"/>
    </w:rPr>
  </w:style>
  <w:style w:type="character" w:customStyle="1" w:styleId="bodytextchar2">
    <w:name w:val="bodytextchar2"/>
    <w:rsid w:val="003B4FB9"/>
  </w:style>
  <w:style w:type="character" w:customStyle="1" w:styleId="ui">
    <w:name w:val="ui"/>
    <w:rsid w:val="003B4FB9"/>
  </w:style>
  <w:style w:type="character" w:customStyle="1" w:styleId="phrase">
    <w:name w:val="phrase"/>
    <w:rsid w:val="003B4FB9"/>
  </w:style>
  <w:style w:type="paragraph" w:styleId="Revision">
    <w:name w:val="Revision"/>
    <w:hidden/>
    <w:uiPriority w:val="99"/>
    <w:semiHidden/>
    <w:rsid w:val="003B4FB9"/>
    <w:pPr>
      <w:spacing w:after="0" w:line="240" w:lineRule="auto"/>
    </w:pPr>
    <w:rPr>
      <w:rFonts w:ascii="Times New Roman" w:eastAsia="Times New Roman" w:hAnsi="Times New Roman" w:cs="Times New Roman"/>
      <w:sz w:val="20"/>
      <w:szCs w:val="20"/>
    </w:rPr>
  </w:style>
  <w:style w:type="paragraph" w:customStyle="1" w:styleId="Heading">
    <w:name w:val="Heading"/>
    <w:aliases w:val="4"/>
    <w:basedOn w:val="Heading4"/>
    <w:rsid w:val="003B4FB9"/>
    <w:pPr>
      <w:widowControl w:val="0"/>
      <w:spacing w:before="240" w:after="60" w:line="240" w:lineRule="atLeast"/>
      <w:ind w:left="0" w:firstLine="0"/>
    </w:pPr>
    <w:rPr>
      <w:rFonts w:ascii="Arial" w:hAnsi="Arial"/>
      <w:b/>
      <w:color w:val="auto"/>
      <w:sz w:val="20"/>
      <w:lang w:val="x-none" w:eastAsia="x-none"/>
    </w:rPr>
  </w:style>
  <w:style w:type="paragraph" w:customStyle="1" w:styleId="AppendixLevel3">
    <w:name w:val="Appendix Level 3"/>
    <w:next w:val="BodyText"/>
    <w:uiPriority w:val="3"/>
    <w:rsid w:val="00DB6B13"/>
    <w:pPr>
      <w:numPr>
        <w:ilvl w:val="2"/>
        <w:numId w:val="168"/>
      </w:numPr>
      <w:spacing w:after="0" w:line="240" w:lineRule="auto"/>
    </w:pPr>
    <w:rPr>
      <w:rFonts w:ascii="Arial Black" w:eastAsia="Times New Roman" w:hAnsi="Arial Black" w:cs="Times New Roman"/>
      <w:color w:val="1A9CB0"/>
      <w:sz w:val="24"/>
      <w:szCs w:val="20"/>
    </w:rPr>
  </w:style>
  <w:style w:type="numbering" w:customStyle="1" w:styleId="NumberList">
    <w:name w:val="NumberList"/>
    <w:uiPriority w:val="99"/>
    <w:rsid w:val="00DB6B13"/>
    <w:pPr>
      <w:numPr>
        <w:numId w:val="68"/>
      </w:numPr>
    </w:pPr>
  </w:style>
  <w:style w:type="numbering" w:customStyle="1" w:styleId="Headings">
    <w:name w:val="Headings"/>
    <w:uiPriority w:val="99"/>
    <w:rsid w:val="00DB6B13"/>
    <w:pPr>
      <w:numPr>
        <w:numId w:val="71"/>
      </w:numPr>
    </w:pPr>
  </w:style>
  <w:style w:type="numbering" w:customStyle="1" w:styleId="BulletList">
    <w:name w:val="BulletList"/>
    <w:uiPriority w:val="99"/>
    <w:rsid w:val="00DB6B13"/>
    <w:pPr>
      <w:numPr>
        <w:numId w:val="73"/>
      </w:numPr>
    </w:pPr>
  </w:style>
  <w:style w:type="numbering" w:customStyle="1" w:styleId="Appendixes">
    <w:name w:val="Appendixes"/>
    <w:uiPriority w:val="99"/>
    <w:rsid w:val="00DB6B13"/>
    <w:pPr>
      <w:numPr>
        <w:numId w:val="168"/>
      </w:numPr>
    </w:pPr>
  </w:style>
  <w:style w:type="numbering" w:customStyle="1" w:styleId="TableNumberList">
    <w:name w:val="TableNumberList"/>
    <w:uiPriority w:val="99"/>
    <w:rsid w:val="00DB6B13"/>
    <w:pPr>
      <w:numPr>
        <w:numId w:val="75"/>
      </w:numPr>
    </w:pPr>
  </w:style>
  <w:style w:type="numbering" w:customStyle="1" w:styleId="TableBulletList">
    <w:name w:val="TableBulletList"/>
    <w:uiPriority w:val="99"/>
    <w:rsid w:val="00DB6B13"/>
    <w:pPr>
      <w:numPr>
        <w:numId w:val="76"/>
      </w:numPr>
    </w:pPr>
  </w:style>
  <w:style w:type="paragraph" w:customStyle="1" w:styleId="InformationDetails">
    <w:name w:val="InformationDetails"/>
    <w:next w:val="BodyText"/>
    <w:link w:val="InformationDetailsChar"/>
    <w:uiPriority w:val="3"/>
    <w:rsid w:val="00DB6B13"/>
    <w:pPr>
      <w:keepLines/>
      <w:spacing w:before="120" w:after="0" w:line="240" w:lineRule="auto"/>
    </w:pPr>
    <w:rPr>
      <w:rFonts w:ascii="Trebuchet MS" w:eastAsia="Times New Roman" w:hAnsi="Trebuchet MS" w:cs="Times New Roman"/>
      <w:color w:val="464547"/>
      <w:sz w:val="20"/>
      <w:szCs w:val="20"/>
    </w:rPr>
  </w:style>
  <w:style w:type="character" w:customStyle="1" w:styleId="InformationDetailsChar">
    <w:name w:val="InformationDetails Char"/>
    <w:basedOn w:val="DefaultParagraphFont"/>
    <w:link w:val="InformationDetails"/>
    <w:uiPriority w:val="3"/>
    <w:rsid w:val="00DB6B13"/>
    <w:rPr>
      <w:rFonts w:ascii="Trebuchet MS" w:eastAsia="Times New Roman" w:hAnsi="Trebuchet MS" w:cs="Times New Roman"/>
      <w:color w:val="464547"/>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1199">
      <w:bodyDiv w:val="1"/>
      <w:marLeft w:val="0"/>
      <w:marRight w:val="0"/>
      <w:marTop w:val="0"/>
      <w:marBottom w:val="0"/>
      <w:divBdr>
        <w:top w:val="none" w:sz="0" w:space="0" w:color="auto"/>
        <w:left w:val="none" w:sz="0" w:space="0" w:color="auto"/>
        <w:bottom w:val="none" w:sz="0" w:space="0" w:color="auto"/>
        <w:right w:val="none" w:sz="0" w:space="0" w:color="auto"/>
      </w:divBdr>
    </w:div>
    <w:div w:id="447746239">
      <w:bodyDiv w:val="1"/>
      <w:marLeft w:val="0"/>
      <w:marRight w:val="0"/>
      <w:marTop w:val="0"/>
      <w:marBottom w:val="0"/>
      <w:divBdr>
        <w:top w:val="none" w:sz="0" w:space="0" w:color="auto"/>
        <w:left w:val="none" w:sz="0" w:space="0" w:color="auto"/>
        <w:bottom w:val="none" w:sz="0" w:space="0" w:color="auto"/>
        <w:right w:val="none" w:sz="0" w:space="0" w:color="auto"/>
      </w:divBdr>
    </w:div>
    <w:div w:id="700516010">
      <w:bodyDiv w:val="1"/>
      <w:marLeft w:val="0"/>
      <w:marRight w:val="0"/>
      <w:marTop w:val="0"/>
      <w:marBottom w:val="0"/>
      <w:divBdr>
        <w:top w:val="none" w:sz="0" w:space="0" w:color="auto"/>
        <w:left w:val="none" w:sz="0" w:space="0" w:color="auto"/>
        <w:bottom w:val="none" w:sz="0" w:space="0" w:color="auto"/>
        <w:right w:val="none" w:sz="0" w:space="0" w:color="auto"/>
      </w:divBdr>
    </w:div>
    <w:div w:id="731271788">
      <w:bodyDiv w:val="1"/>
      <w:marLeft w:val="0"/>
      <w:marRight w:val="0"/>
      <w:marTop w:val="0"/>
      <w:marBottom w:val="0"/>
      <w:divBdr>
        <w:top w:val="none" w:sz="0" w:space="0" w:color="auto"/>
        <w:left w:val="none" w:sz="0" w:space="0" w:color="auto"/>
        <w:bottom w:val="none" w:sz="0" w:space="0" w:color="auto"/>
        <w:right w:val="none" w:sz="0" w:space="0" w:color="auto"/>
      </w:divBdr>
    </w:div>
    <w:div w:id="1446074987">
      <w:bodyDiv w:val="1"/>
      <w:marLeft w:val="0"/>
      <w:marRight w:val="0"/>
      <w:marTop w:val="0"/>
      <w:marBottom w:val="0"/>
      <w:divBdr>
        <w:top w:val="none" w:sz="0" w:space="0" w:color="auto"/>
        <w:left w:val="none" w:sz="0" w:space="0" w:color="auto"/>
        <w:bottom w:val="none" w:sz="0" w:space="0" w:color="auto"/>
        <w:right w:val="none" w:sz="0" w:space="0" w:color="auto"/>
      </w:divBdr>
    </w:div>
    <w:div w:id="1784568862">
      <w:bodyDiv w:val="1"/>
      <w:marLeft w:val="0"/>
      <w:marRight w:val="0"/>
      <w:marTop w:val="0"/>
      <w:marBottom w:val="0"/>
      <w:divBdr>
        <w:top w:val="none" w:sz="0" w:space="0" w:color="auto"/>
        <w:left w:val="none" w:sz="0" w:space="0" w:color="auto"/>
        <w:bottom w:val="none" w:sz="0" w:space="0" w:color="auto"/>
        <w:right w:val="none" w:sz="0" w:space="0" w:color="auto"/>
      </w:divBdr>
    </w:div>
    <w:div w:id="185272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cid:image003.png@01CB3AE4.9FA05330" TargetMode="External"/><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hyperlink" Target="http://cert.epam.com" TargetMode="External"/><Relationship Id="rId16" Type="http://schemas.openxmlformats.org/officeDocument/2006/relationships/image" Target="media/image2.jpeg"/><Relationship Id="rId107" Type="http://schemas.openxmlformats.org/officeDocument/2006/relationships/hyperlink" Target="http://cert.epam.com/rootca.cer" TargetMode="Externa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cid:image002.jpg@01CC89F3.A0333330" TargetMode="External"/><Relationship Id="rId79" Type="http://schemas.openxmlformats.org/officeDocument/2006/relationships/image" Target="cid:image006.jpg@01CC89F3.A0333330" TargetMode="External"/><Relationship Id="rId102" Type="http://schemas.openxmlformats.org/officeDocument/2006/relationships/hyperlink" Target="http://cert.epam.com" TargetMode="External"/><Relationship Id="rId123" Type="http://schemas.openxmlformats.org/officeDocument/2006/relationships/image" Target="media/image58.png"/><Relationship Id="rId128" Type="http://schemas.openxmlformats.org/officeDocument/2006/relationships/image" Target="media/image63.png"/><Relationship Id="rId5" Type="http://schemas.openxmlformats.org/officeDocument/2006/relationships/customXml" Target="../customXml/item5.xml"/><Relationship Id="rId90" Type="http://schemas.openxmlformats.org/officeDocument/2006/relationships/hyperlink" Target="http://cert.epam.com/rootca.cer" TargetMode="External"/><Relationship Id="rId95" Type="http://schemas.openxmlformats.org/officeDocument/2006/relationships/hyperlink" Target="mailto:Support@epam.com" TargetMode="External"/><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hyperlink" Target="mailto:First_Lastname@epam.com" TargetMode="External"/><Relationship Id="rId113" Type="http://schemas.openxmlformats.org/officeDocument/2006/relationships/hyperlink" Target="http://cert.epam.com" TargetMode="External"/><Relationship Id="rId118" Type="http://schemas.openxmlformats.org/officeDocument/2006/relationships/image" Target="media/image53.png"/><Relationship Id="rId80" Type="http://schemas.openxmlformats.org/officeDocument/2006/relationships/hyperlink" Target="https://support.epam.com/esp/ess.do?ctx=docEngine&amp;file=svcDisplay&amp;query=name=%22GuestWiFiPortal%22" TargetMode="External"/><Relationship Id="rId85" Type="http://schemas.openxmlformats.org/officeDocument/2006/relationships/hyperlink" Target="http://cert.epam.com/rootca.cer" TargetMode="External"/><Relationship Id="rId12" Type="http://schemas.openxmlformats.org/officeDocument/2006/relationships/image" Target="media/image1.emf"/><Relationship Id="rId17" Type="http://schemas.openxmlformats.org/officeDocument/2006/relationships/image" Target="cid:image001.jpg@01CB3AE4.9FA05330" TargetMode="External"/><Relationship Id="rId33" Type="http://schemas.openxmlformats.org/officeDocument/2006/relationships/image" Target="cid:image010.png@01CE0009.E0A44250"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cert.epam.com/rootca.cer" TargetMode="External"/><Relationship Id="rId108" Type="http://schemas.openxmlformats.org/officeDocument/2006/relationships/hyperlink" Target="http://cert.epam.com" TargetMode="External"/><Relationship Id="rId124" Type="http://schemas.openxmlformats.org/officeDocument/2006/relationships/image" Target="media/image59.png"/><Relationship Id="rId129" Type="http://schemas.openxmlformats.org/officeDocument/2006/relationships/header" Target="header1.xml"/><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47.jpeg"/><Relationship Id="rId91" Type="http://schemas.openxmlformats.org/officeDocument/2006/relationships/hyperlink" Target="mailto:Support@epam.com" TargetMode="External"/><Relationship Id="rId96" Type="http://schemas.openxmlformats.org/officeDocument/2006/relationships/hyperlink" Target="http://cert.epam.com"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cid:image004.png@01CB3AE4.9FA05330" TargetMode="External"/><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hyperlink" Target="http://cert.epam.com" TargetMode="External"/><Relationship Id="rId119" Type="http://schemas.openxmlformats.org/officeDocument/2006/relationships/image" Target="media/image5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hyperlink" Target="https://wifi.epam.com/" TargetMode="External"/><Relationship Id="rId86" Type="http://schemas.openxmlformats.org/officeDocument/2006/relationships/hyperlink" Target="http://cert.epam.com/rootca.cer" TargetMode="External"/><Relationship Id="rId130" Type="http://schemas.openxmlformats.org/officeDocument/2006/relationships/footer" Target="footer1.xml"/><Relationship Id="rId13" Type="http://schemas.openxmlformats.org/officeDocument/2006/relationships/hyperlink" Target="https://info.epam.com/acronyms.html" TargetMode="External"/><Relationship Id="rId18" Type="http://schemas.openxmlformats.org/officeDocument/2006/relationships/image" Target="media/image3.png"/><Relationship Id="rId39" Type="http://schemas.openxmlformats.org/officeDocument/2006/relationships/image" Target="media/image17.png"/><Relationship Id="rId109" Type="http://schemas.openxmlformats.org/officeDocument/2006/relationships/hyperlink" Target="http://cert.epam.com/rootca.cer" TargetMode="External"/><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cid:image004.jpg@01CC89F3.A0333330" TargetMode="External"/><Relationship Id="rId97" Type="http://schemas.openxmlformats.org/officeDocument/2006/relationships/hyperlink" Target="mailto:Support@epam.com" TargetMode="External"/><Relationship Id="rId104" Type="http://schemas.openxmlformats.org/officeDocument/2006/relationships/hyperlink" Target="http://cert.epam.com/rootca.cer" TargetMode="External"/><Relationship Id="rId120" Type="http://schemas.openxmlformats.org/officeDocument/2006/relationships/image" Target="media/image55.png"/><Relationship Id="rId125" Type="http://schemas.openxmlformats.org/officeDocument/2006/relationships/image" Target="media/image60.png"/><Relationship Id="rId7" Type="http://schemas.openxmlformats.org/officeDocument/2006/relationships/styles" Target="styles.xml"/><Relationship Id="rId71" Type="http://schemas.openxmlformats.org/officeDocument/2006/relationships/hyperlink" Target="http://www.microsoft.com/downloads/details.aspx?displaylang=en&amp;FamilyID=6e1ec93d-bdbd-4983-92f7-479e088570ad" TargetMode="External"/><Relationship Id="rId92" Type="http://schemas.openxmlformats.org/officeDocument/2006/relationships/hyperlink" Target="http://cert.epam.com"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support.epam.com/esp/ess.do?ctx=docEngine&amp;file=kmdocument&amp;query=id%3D%22KM0433%22&amp;action=&amp;title=Knowledge%20Document%20KM0433" TargetMode="External"/><Relationship Id="rId87" Type="http://schemas.openxmlformats.org/officeDocument/2006/relationships/hyperlink" Target="mailto:Support@epam.com" TargetMode="External"/><Relationship Id="rId110" Type="http://schemas.openxmlformats.org/officeDocument/2006/relationships/hyperlink" Target="http://cert.epam.com" TargetMode="External"/><Relationship Id="rId115" Type="http://schemas.openxmlformats.org/officeDocument/2006/relationships/image" Target="media/image51.png"/><Relationship Id="rId131" Type="http://schemas.openxmlformats.org/officeDocument/2006/relationships/footer" Target="footer2.xml"/><Relationship Id="rId61" Type="http://schemas.openxmlformats.org/officeDocument/2006/relationships/hyperlink" Target="mailto:First_Lastname@epam.com" TargetMode="External"/><Relationship Id="rId82" Type="http://schemas.openxmlformats.org/officeDocument/2006/relationships/hyperlink" Target="httpS://wifi.epam.com/logout.html" TargetMode="External"/><Relationship Id="rId19" Type="http://schemas.openxmlformats.org/officeDocument/2006/relationships/image" Target="cid:image002.png@01CB3AE4.9FA05330" TargetMode="External"/><Relationship Id="rId14" Type="http://schemas.openxmlformats.org/officeDocument/2006/relationships/hyperlink" Target="https://pal.epam.com/pal_method_plugin/guidances/whitepapers/doc_WIIT_AntivirusProtection_90900163.html" TargetMode="Externa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hyperlink" Target="mailto:First_Last@epam.com" TargetMode="External"/><Relationship Id="rId100" Type="http://schemas.openxmlformats.org/officeDocument/2006/relationships/hyperlink" Target="httpS://wifi.epam.com/login.html" TargetMode="External"/><Relationship Id="rId105" Type="http://schemas.openxmlformats.org/officeDocument/2006/relationships/hyperlink" Target="http://cert.epam.com" TargetMode="External"/><Relationship Id="rId126" Type="http://schemas.openxmlformats.org/officeDocument/2006/relationships/image" Target="media/image61.png"/><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hyperlink" Target="http://ca.epam.com/cert/cert.zip" TargetMode="External"/><Relationship Id="rId93" Type="http://schemas.openxmlformats.org/officeDocument/2006/relationships/hyperlink" Target="http://cert.epam.com/rootca.cer" TargetMode="External"/><Relationship Id="rId98" Type="http://schemas.openxmlformats.org/officeDocument/2006/relationships/hyperlink" Target="http://cert.epam.com" TargetMode="External"/><Relationship Id="rId121" Type="http://schemas.openxmlformats.org/officeDocument/2006/relationships/image" Target="media/image56.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hyperlink" Target="http://cert.epam.com" TargetMode="External"/><Relationship Id="rId20" Type="http://schemas.openxmlformats.org/officeDocument/2006/relationships/image" Target="media/image4.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hyperlink" Target="mailto:Support@epam.com" TargetMode="External"/><Relationship Id="rId88" Type="http://schemas.openxmlformats.org/officeDocument/2006/relationships/hyperlink" Target="http://cert.epam.com" TargetMode="External"/><Relationship Id="rId111" Type="http://schemas.openxmlformats.org/officeDocument/2006/relationships/image" Target="media/image49.png"/><Relationship Id="rId132" Type="http://schemas.openxmlformats.org/officeDocument/2006/relationships/fontTable" Target="fontTable.xml"/><Relationship Id="rId15" Type="http://schemas.openxmlformats.org/officeDocument/2006/relationships/hyperlink" Target="https://support.epam.com/esp/ess.do?ctx=docEngine&amp;file=svcDisplay&amp;query=name=%22AccesstoEPAMResources_VPNtoEPAMNetwork%22" TargetMode="External"/><Relationship Id="rId36" Type="http://schemas.openxmlformats.org/officeDocument/2006/relationships/hyperlink" Target="mailto:First_LastName@epam.com" TargetMode="External"/><Relationship Id="rId57" Type="http://schemas.openxmlformats.org/officeDocument/2006/relationships/image" Target="media/image35.jpeg"/><Relationship Id="rId106" Type="http://schemas.openxmlformats.org/officeDocument/2006/relationships/hyperlink" Target="http://cert.epam.com/rootca.cer" TargetMode="External"/><Relationship Id="rId127" Type="http://schemas.openxmlformats.org/officeDocument/2006/relationships/image" Target="media/image62.png"/><Relationship Id="rId10" Type="http://schemas.openxmlformats.org/officeDocument/2006/relationships/footnotes" Target="footnotes.xml"/><Relationship Id="rId31" Type="http://schemas.openxmlformats.org/officeDocument/2006/relationships/image" Target="cid:image004.png@01CE000B.D3980A40" TargetMode="External"/><Relationship Id="rId52" Type="http://schemas.openxmlformats.org/officeDocument/2006/relationships/image" Target="media/image30.png"/><Relationship Id="rId73" Type="http://schemas.openxmlformats.org/officeDocument/2006/relationships/image" Target="media/image46.jpeg"/><Relationship Id="rId78" Type="http://schemas.openxmlformats.org/officeDocument/2006/relationships/image" Target="media/image48.jpeg"/><Relationship Id="rId94" Type="http://schemas.openxmlformats.org/officeDocument/2006/relationships/hyperlink" Target="mailto:Support@epam.com" TargetMode="External"/><Relationship Id="rId99" Type="http://schemas.openxmlformats.org/officeDocument/2006/relationships/hyperlink" Target="mailto:Support@epam.com" TargetMode="External"/><Relationship Id="rId101" Type="http://schemas.openxmlformats.org/officeDocument/2006/relationships/hyperlink" Target="httpS://wifi.epam.com/logout.html" TargetMode="External"/><Relationship Id="rId122"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cid:image006.png@01CB3AE4.9FA05330" TargetMode="External"/><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hyperlink" Target="http://cert.epam.com/rootca.cer" TargetMode="External"/><Relationship Id="rId112" Type="http://schemas.openxmlformats.org/officeDocument/2006/relationships/image" Target="media/image50.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ktoryia_Hilevich\AppData\Roaming\Microsoft\Templates\EPM-SPI_EPAMTechWritingBas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ct:contentTypeSchema xmlns:ct="http://schemas.microsoft.com/office/2006/metadata/contentType" xmlns:ma="http://schemas.microsoft.com/office/2006/metadata/properties/metaAttributes" ct:_="" ma:_="" ma:contentTypeName="EPAM QA" ma:contentTypeID="0x010100C8C0FB4F8C3553498E91071C29CD2487000C83E478251D244F9F26BB08167AD37F" ma:contentTypeVersion="103" ma:contentTypeDescription="contains EPAM QA Documents" ma:contentTypeScope="" ma:versionID="20ab5bd40c9b075b177176789c918a8d">
  <xsd:schema xmlns:xsd="http://www.w3.org/2001/XMLSchema" xmlns:xs="http://www.w3.org/2001/XMLSchema" xmlns:p="http://schemas.microsoft.com/office/2006/metadata/properties" xmlns:ns1="04916849-628e-4978-b179-60c894f20a79" xmlns:ns2="http://schemas.microsoft.com/sharepoint/v3/fields" xmlns:ns3="http://schemas.microsoft.com/sharepoint/v3" targetNamespace="http://schemas.microsoft.com/office/2006/metadata/properties" ma:root="true" ma:fieldsID="d8c729279909ae1cec9b16f0e04766d9" ns1:_="" ns2:_="" ns3:_="">
    <xsd:import namespace="04916849-628e-4978-b179-60c894f20a79"/>
    <xsd:import namespace="http://schemas.microsoft.com/sharepoint/v3/fields"/>
    <xsd:import namespace="http://schemas.microsoft.com/sharepoint/v3"/>
    <xsd:element name="properties">
      <xsd:complexType>
        <xsd:sequence>
          <xsd:element name="documentManagement">
            <xsd:complexType>
              <xsd:all>
                <xsd:element ref="ns1:QAG_x0020_Resp"/>
                <xsd:element ref="ns1:QAG_x0020_Acc" minOccurs="0"/>
                <xsd:element ref="ns2:_Status" minOccurs="0"/>
                <xsd:element ref="ns1:Process_x0020_Area" minOccurs="0"/>
                <xsd:element ref="ns1:Parent_x0020_Document_x0020__x0028_Container_x0029_" minOccurs="0"/>
                <xsd:element ref="ns1:Unit_x0020__x0028_UPSA_x0029_" minOccurs="0"/>
                <xsd:element ref="ns1:Locations" minOccurs="0"/>
                <xsd:element ref="ns1:Published_x0020_Place" minOccurs="0"/>
                <xsd:element ref="ns1:Work_x0020_storage" minOccurs="0"/>
                <xsd:element ref="ns1:Document_x0020_Owner_x0020__x0028_position_x0029_" minOccurs="0"/>
                <xsd:element ref="ns1:Document_x0020_Approver_x0020__x0028_position_x0029_" minOccurs="0"/>
                <xsd:element ref="ns1:Last_x0020_Approver_x0020__x0028_name_x0029_" minOccurs="0"/>
                <xsd:element ref="ns1:_x0021__x0020_Last_x0020_Approval_x0020_Date" minOccurs="0"/>
                <xsd:element ref="ns1:Document_x0020_Reviewer" minOccurs="0"/>
                <xsd:element ref="ns1:Review_x0020_Period" minOccurs="0"/>
                <xsd:element ref="ns1:Tags" minOccurs="0"/>
                <xsd:element ref="ns1:Review_x0020_Comments" minOccurs="0"/>
                <xsd:element ref="ns3:URL" minOccurs="0"/>
                <xsd:element ref="ns3:DisplayTemplateJSIconUrl" minOccurs="0"/>
                <xsd:element ref="ns3:RoutingTargetFolder" minOccurs="0"/>
                <xsd:element ref="ns3:RoutingTargetLibrary" minOccurs="0"/>
                <xsd:element ref="ns3:RoutingTargetPath" minOccurs="0"/>
                <xsd:element ref="ns1:Approval_x0020_Date" minOccurs="0"/>
                <xsd:element ref="ns3:Company" minOccurs="0"/>
                <xsd:element ref="ns1:Keep_x0020_Inform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916849-628e-4978-b179-60c894f20a79" elementFormDefault="qualified">
    <xsd:import namespace="http://schemas.microsoft.com/office/2006/documentManagement/types"/>
    <xsd:import namespace="http://schemas.microsoft.com/office/infopath/2007/PartnerControls"/>
    <xsd:element name="QAG_x0020_Resp" ma:index="0" ma:displayName="QAG Resp" ma:format="Dropdown" ma:internalName="QAG_x0020_Resp">
      <xsd:simpleType>
        <xsd:restriction base="dms:Choice">
          <xsd:enumeration value="AZ"/>
          <xsd:enumeration value="AS"/>
          <xsd:enumeration value="AT"/>
          <xsd:enumeration value="AB"/>
          <xsd:enumeration value="AV"/>
          <xsd:enumeration value="AL"/>
          <xsd:enumeration value="HK"/>
          <xsd:enumeration value="MZ"/>
          <xsd:enumeration value="NM"/>
          <xsd:enumeration value="OD"/>
          <xsd:enumeration value="RK"/>
          <xsd:enumeration value="SP"/>
          <xsd:enumeration value="VN"/>
          <xsd:enumeration value="VH"/>
          <xsd:enumeration value="VS"/>
          <xsd:enumeration value="YR"/>
          <xsd:enumeration value="#?#"/>
          <xsd:enumeration value="."/>
        </xsd:restriction>
      </xsd:simpleType>
    </xsd:element>
    <xsd:element name="QAG_x0020_Acc" ma:index="1" nillable="true" ma:displayName="QAG Acc" ma:internalName="QAG_x0020_Acc">
      <xsd:complexType>
        <xsd:complexContent>
          <xsd:extension base="dms:MultiChoice">
            <xsd:sequence>
              <xsd:element name="Value" maxOccurs="unbounded" minOccurs="0" nillable="true">
                <xsd:simpleType>
                  <xsd:restriction base="dms:Choice">
                    <xsd:enumeration value="AZ"/>
                    <xsd:enumeration value="AS"/>
                    <xsd:enumeration value="AT"/>
                    <xsd:enumeration value="AB"/>
                    <xsd:enumeration value="AV"/>
                    <xsd:enumeration value="AL"/>
                    <xsd:enumeration value="HK"/>
                    <xsd:enumeration value="MZ"/>
                    <xsd:enumeration value="NM"/>
                    <xsd:enumeration value="OD"/>
                    <xsd:enumeration value="RK"/>
                    <xsd:enumeration value="SP"/>
                    <xsd:enumeration value="VN"/>
                    <xsd:enumeration value="VH"/>
                    <xsd:enumeration value="VS"/>
                    <xsd:enumeration value="YR"/>
                    <xsd:enumeration value="#?#"/>
                    <xsd:enumeration value="."/>
                  </xsd:restriction>
                </xsd:simpleType>
              </xsd:element>
            </xsd:sequence>
          </xsd:extension>
        </xsd:complexContent>
      </xsd:complexType>
    </xsd:element>
    <xsd:element name="Process_x0020_Area" ma:index="7" nillable="true" ma:displayName="Process Area" ma:format="Dropdown" ma:internalName="Process_x0020_Area">
      <xsd:simpleType>
        <xsd:restriction base="dms:Choice">
          <xsd:enumeration value="Artifact Management"/>
          <xsd:enumeration value="Corporate rules"/>
          <xsd:enumeration value="Customer Relations"/>
          <xsd:enumeration value="Finance and Reporting"/>
          <xsd:enumeration value="Formal Evaluation"/>
          <xsd:enumeration value="Internal Audit"/>
          <xsd:enumeration value="IT/Continual Service Improvement"/>
          <xsd:enumeration value="IT/Service Design (Security)"/>
          <xsd:enumeration value="IT/ Service Design"/>
          <xsd:enumeration value="IT/Service Operation"/>
          <xsd:enumeration value="IT/Service Strategy"/>
          <xsd:enumeration value="IT/Service Transition"/>
          <xsd:enumeration value="Legal/IPR"/>
          <xsd:enumeration value="People Management/TA"/>
          <xsd:enumeration value="People Management/Travel"/>
          <xsd:enumeration value="People Management/HR"/>
          <xsd:enumeration value="People Management/Training"/>
          <xsd:enumeration value="Procurement"/>
          <xsd:enumeration value="Project Management"/>
          <xsd:enumeration value="Prod/Configuration and Change Management"/>
          <xsd:enumeration value="Prod/Measurement and Analysis"/>
          <xsd:enumeration value="Prod/Risk Management"/>
          <xsd:enumeration value="Prod/Requirement Management"/>
          <xsd:enumeration value="Prod/Verification and Validation"/>
          <xsd:enumeration value="Quality/Process management"/>
          <xsd:enumeration value="Sales &amp; Presales"/>
          <xsd:enumeration value="Service Delivery (MNS)"/>
          <xsd:enumeration value="Software Development"/>
          <xsd:enumeration value="###"/>
        </xsd:restriction>
      </xsd:simpleType>
    </xsd:element>
    <xsd:element name="Parent_x0020_Document_x0020__x0028_Container_x0029_" ma:index="8" nillable="true" ma:displayName="Parent Document (Container)" ma:internalName="Parent_x0020_Document_x0020__x0028_Container_x0029_">
      <xsd:simpleType>
        <xsd:restriction base="dms:Text">
          <xsd:maxLength value="255"/>
        </xsd:restriction>
      </xsd:simpleType>
    </xsd:element>
    <xsd:element name="Unit_x0020__x0028_UPSA_x0029_" ma:index="9" nillable="true" ma:displayName="Unit (UPSA)" ma:format="Hyperlink" ma:internalName="Unit_x0020__x0028_UPSA_x0029_">
      <xsd:complexType>
        <xsd:complexContent>
          <xsd:extension base="dms:URL">
            <xsd:sequence>
              <xsd:element name="Url" type="dms:ValidUrl" minOccurs="0" nillable="true"/>
              <xsd:element name="Description" type="xsd:string" nillable="true"/>
            </xsd:sequence>
          </xsd:extension>
        </xsd:complexContent>
      </xsd:complexType>
    </xsd:element>
    <xsd:element name="Locations" ma:index="10" nillable="true" ma:displayName="Locations" ma:default="Global" ma:internalName="Locations">
      <xsd:complexType>
        <xsd:complexContent>
          <xsd:extension base="dms:MultiChoice">
            <xsd:sequence>
              <xsd:element name="Value" maxOccurs="unbounded" minOccurs="0" nillable="true">
                <xsd:simpleType>
                  <xsd:restriction base="dms:Choice">
                    <xsd:enumeration value="Global"/>
                    <xsd:enumeration value="BG"/>
                    <xsd:enumeration value="BY"/>
                    <xsd:enumeration value="CIS"/>
                    <xsd:enumeration value="CN"/>
                    <xsd:enumeration value="CZ"/>
                    <xsd:enumeration value="EU"/>
                    <xsd:enumeration value="IN"/>
                    <xsd:enumeration value="HU"/>
                    <xsd:enumeration value="KZ"/>
                    <xsd:enumeration value="MX"/>
                    <xsd:enumeration value="PL"/>
                    <xsd:enumeration value="RU"/>
                    <xsd:enumeration value="UA"/>
                    <xsd:enumeration value="UK"/>
                    <xsd:enumeration value="US"/>
                    <xsd:enumeration value="###"/>
                  </xsd:restriction>
                </xsd:simpleType>
              </xsd:element>
            </xsd:sequence>
          </xsd:extension>
        </xsd:complexContent>
      </xsd:complexType>
    </xsd:element>
    <xsd:element name="Published_x0020_Place" ma:index="11" nillable="true" ma:displayName="Published Place" ma:format="Hyperlink" ma:internalName="Published_x0020_Place">
      <xsd:complexType>
        <xsd:complexContent>
          <xsd:extension base="dms:URL">
            <xsd:sequence>
              <xsd:element name="Url" type="dms:ValidUrl" minOccurs="0" nillable="true"/>
              <xsd:element name="Description" type="xsd:string" nillable="true"/>
            </xsd:sequence>
          </xsd:extension>
        </xsd:complexContent>
      </xsd:complexType>
    </xsd:element>
    <xsd:element name="Work_x0020_storage" ma:index="12" nillable="true" ma:displayName="Work storage" ma:format="Hyperlink" ma:internalName="Work_x0020_storage">
      <xsd:complexType>
        <xsd:complexContent>
          <xsd:extension base="dms:URL">
            <xsd:sequence>
              <xsd:element name="Url" type="dms:ValidUrl" minOccurs="0" nillable="true"/>
              <xsd:element name="Description" type="xsd:string" nillable="true"/>
            </xsd:sequence>
          </xsd:extension>
        </xsd:complexContent>
      </xsd:complexType>
    </xsd:element>
    <xsd:element name="Document_x0020_Owner_x0020__x0028_position_x0029_" ma:index="13" nillable="true" ma:displayName="Document Owner (position)" ma:internalName="Document_x0020_Owner_x0020__x0028_position_x0029_">
      <xsd:simpleType>
        <xsd:restriction base="dms:Text">
          <xsd:maxLength value="255"/>
        </xsd:restriction>
      </xsd:simpleType>
    </xsd:element>
    <xsd:element name="Document_x0020_Approver_x0020__x0028_position_x0029_" ma:index="14" nillable="true" ma:displayName="Document Approver (position)" ma:internalName="Document_x0020_Approver_x0020__x0028_position_x0029_">
      <xsd:simpleType>
        <xsd:restriction base="dms:Text">
          <xsd:maxLength value="255"/>
        </xsd:restriction>
      </xsd:simpleType>
    </xsd:element>
    <xsd:element name="Last_x0020_Approver_x0020__x0028_name_x0029_" ma:index="15" nillable="true" ma:displayName="Last Approver (name)" ma:internalName="Last_x0020_Approver_x0020__x0028_name_x0029_">
      <xsd:simpleType>
        <xsd:restriction base="dms:Text">
          <xsd:maxLength value="255"/>
        </xsd:restriction>
      </xsd:simpleType>
    </xsd:element>
    <xsd:element name="_x0021__x0020_Last_x0020_Approval_x0020_Date" ma:index="16" nillable="true" ma:displayName="Last Approval Date" ma:format="DateOnly" ma:internalName="_x0021__x0020_Last_x0020_Approval_x0020_Date">
      <xsd:simpleType>
        <xsd:restriction base="dms:DateTime"/>
      </xsd:simpleType>
    </xsd:element>
    <xsd:element name="Document_x0020_Reviewer" ma:index="17" nillable="true" ma:displayName="Document Reviewer" ma:internalName="Document_x0020_Reviewer">
      <xsd:simpleType>
        <xsd:restriction base="dms:Text">
          <xsd:maxLength value="255"/>
        </xsd:restriction>
      </xsd:simpleType>
    </xsd:element>
    <xsd:element name="Review_x0020_Period" ma:index="19" nillable="true" ma:displayName="Review Period" ma:decimals="0" ma:internalName="Review_x0020_Period">
      <xsd:simpleType>
        <xsd:restriction base="dms:Number"/>
      </xsd:simpleType>
    </xsd:element>
    <xsd:element name="Tags" ma:index="20" nillable="true" ma:displayName="Tags" ma:internalName="Tags">
      <xsd:complexType>
        <xsd:complexContent>
          <xsd:extension base="dms:MultiChoice">
            <xsd:sequence>
              <xsd:element name="Value" maxOccurs="unbounded" minOccurs="0" nillable="true">
                <xsd:simpleType>
                  <xsd:restriction base="dms:Choice">
                    <xsd:enumeration value="ISO9001"/>
                    <xsd:enumeration value="CMMI"/>
                    <xsd:enumeration value="ISO13485"/>
                    <xsd:enumeration value="ISMS"/>
                    <xsd:enumeration value="ISAE3402"/>
                    <xsd:enumeration value="Access control"/>
                    <xsd:enumeration value="Asset Management"/>
                    <xsd:enumeration value="Data Privacy"/>
                    <xsd:enumeration value="Document management"/>
                    <xsd:enumeration value="Incident management"/>
                    <xsd:enumeration value="IT &amp; IT Security"/>
                    <xsd:enumeration value="IT"/>
                    <xsd:enumeration value="Security"/>
                    <xsd:enumeration value="Personnel security"/>
                    <xsd:enumeration value="Physical and environmental security"/>
                    <xsd:enumeration value="Risk management"/>
                    <xsd:enumeration value="SW development and maintenance"/>
                    <xsd:enumeration value="###"/>
                  </xsd:restriction>
                </xsd:simpleType>
              </xsd:element>
            </xsd:sequence>
          </xsd:extension>
        </xsd:complexContent>
      </xsd:complexType>
    </xsd:element>
    <xsd:element name="Review_x0020_Comments" ma:index="21" nillable="true" ma:displayName="Review Comments" ma:internalName="Review_x0020_Comments">
      <xsd:simpleType>
        <xsd:restriction base="dms:Note">
          <xsd:maxLength value="255"/>
        </xsd:restriction>
      </xsd:simpleType>
    </xsd:element>
    <xsd:element name="Approval_x0020_Date" ma:index="35" nillable="true" ma:displayName="Approval Date" ma:internalName="Approval_x0020_Date">
      <xsd:simpleType>
        <xsd:restriction base="dms:Text">
          <xsd:maxLength value="255"/>
        </xsd:restriction>
      </xsd:simpleType>
    </xsd:element>
    <xsd:element name="Keep_x0020_Informed" ma:index="37" nillable="true" ma:displayName="Keep Informed" ma:internalName="Keep_x0020_Informed">
      <xsd:complexType>
        <xsd:complexContent>
          <xsd:extension base="dms:MultiChoice">
            <xsd:sequence>
              <xsd:element name="Value" maxOccurs="unbounded" minOccurs="0" nillable="true">
                <xsd:simpleType>
                  <xsd:restriction base="dms:Choice">
                    <xsd:enumeration value="AZ"/>
                    <xsd:enumeration value="AS"/>
                    <xsd:enumeration value="AT"/>
                    <xsd:enumeration value="AB"/>
                    <xsd:enumeration value="AV"/>
                    <xsd:enumeration value="AL"/>
                    <xsd:enumeration value="HK"/>
                    <xsd:enumeration value="MZ"/>
                    <xsd:enumeration value="NM"/>
                    <xsd:enumeration value="OD"/>
                    <xsd:enumeration value="RK"/>
                    <xsd:enumeration value="SP"/>
                    <xsd:enumeration value="VN"/>
                    <xsd:enumeration value="VH"/>
                    <xsd:enumeration value="VS"/>
                    <xsd:enumeration value="YR"/>
                    <xsd:enumeration value="#?#"/>
                    <xsd:enumeration value="."/>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Status" ma:index="2" nillable="true" ma:displayName="Status" ma:default="Draft" ma:format="Dropdown" ma:internalName="_Status" ma:readOnly="false">
      <xsd:simpleType>
        <xsd:restriction base="dms:Choice">
          <xsd:enumeration value="Draft"/>
          <xsd:enumeration value="Under revision"/>
          <xsd:enumeration value="Published in PAL"/>
          <xsd:enumeration value="Obsolete"/>
          <xsd:enumeration value="Published"/>
          <xsd:enumeration value="No publish"/>
          <xsd:enumeration value="Support"/>
          <xsd:enumeration value="Label"/>
          <xsd:enumeration value="###"/>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URL" ma:index="22" nillable="true" ma:displayName="URL" ma:internalName="URL">
      <xsd:complexType>
        <xsd:complexContent>
          <xsd:extension base="dms:URL">
            <xsd:sequence>
              <xsd:element name="Url" type="dms:ValidUrl" minOccurs="0" nillable="true"/>
              <xsd:element name="Description" type="xsd:string" nillable="true"/>
            </xsd:sequence>
          </xsd:extension>
        </xsd:complexContent>
      </xsd:complexType>
    </xsd:element>
    <xsd:element name="DisplayTemplateJSIconUrl" ma:index="24" nillable="true" ma:displayName="Icon" ma:description="Icon to be displayed for this override." ma:format="Image" ma:internalName="DisplayTemplateJSIconUrl">
      <xsd:complexType>
        <xsd:complexContent>
          <xsd:extension base="dms:URL">
            <xsd:sequence>
              <xsd:element name="Url" type="dms:ValidUrl" minOccurs="0" nillable="true"/>
              <xsd:element name="Description" type="xsd:string" nillable="true"/>
            </xsd:sequence>
          </xsd:extension>
        </xsd:complexContent>
      </xsd:complexType>
    </xsd:element>
    <xsd:element name="RoutingTargetFolder" ma:index="30" nillable="true" ma:displayName="Target Folder" ma:hidden="true" ma:internalName="RoutingTargetFolder" ma:readOnly="false">
      <xsd:simpleType>
        <xsd:restriction base="dms:Text">
          <xsd:maxLength value="255"/>
        </xsd:restriction>
      </xsd:simpleType>
    </xsd:element>
    <xsd:element name="RoutingTargetLibrary" ma:index="31" nillable="true" ma:displayName="Target Library" ma:hidden="true" ma:internalName="RoutingTargetLibrary" ma:readOnly="false">
      <xsd:simpleType>
        <xsd:restriction base="dms:Text">
          <xsd:maxLength value="255"/>
        </xsd:restriction>
      </xsd:simpleType>
    </xsd:element>
    <xsd:element name="RoutingTargetPath" ma:index="32" nillable="true" ma:displayName="Target Path" ma:hidden="true" ma:internalName="RoutingTargetPath" ma:readOnly="false">
      <xsd:simpleType>
        <xsd:restriction base="dms:Text">
          <xsd:maxLength value="255"/>
        </xsd:restriction>
      </xsd:simpleType>
    </xsd:element>
    <xsd:element name="Company" ma:index="36" nillable="true" ma:displayName="Company" ma:default="EPAM" ma:internalName="Company">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34" ma:displayName="Author"/>
        <xsd:element ref="dcterms:created" minOccurs="0" maxOccurs="1"/>
        <xsd:element ref="dc:identifier" minOccurs="0" maxOccurs="1"/>
        <xsd:element name="contentType" minOccurs="0" maxOccurs="1" type="xsd:string" ma:index="25" ma:displayName="Content Type"/>
        <xsd:element ref="dc:title" minOccurs="0" maxOccurs="1" ma:index="4" ma:displayName="Title (Doc)"/>
        <xsd:element ref="dc:subject" minOccurs="0" maxOccurs="1" ma:index="6" ma:displayName="Subject (Doc)"/>
        <xsd:element ref="dc:description" minOccurs="0" maxOccurs="1"/>
        <xsd:element name="keywords" minOccurs="0" maxOccurs="1" type="xsd:string" ma:displayName="Keywords"/>
        <xsd:element ref="dc:language" minOccurs="0" maxOccurs="1"/>
        <xsd:element name="category" minOccurs="0" maxOccurs="1" type="xsd:string" ma:index="5" ma:displayName="Category (Doc)"/>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ma:displayName="Status"/>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ed_x0020_Place xmlns="04916849-628e-4978-b179-60c894f20a79">
      <Url>https://pal.epam.com/pal_method_plugin/guidances/whitepapers/doc_WIIT_RemoteandGuestAccessToCorporateNetworkResources_A204498.html</Url>
      <Description>PAL</Description>
    </Published_x0020_Place>
    <_x0021__x0020_Last_x0020_Approval_x0020_Date xmlns="04916849-628e-4978-b179-60c894f20a79">2018-03-20T23:00:00+00:00</_x0021__x0020_Last_x0020_Approval_x0020_Date>
    <Work_x0020_storage xmlns="04916849-628e-4978-b179-60c894f20a79">
      <Url>https://process.epam.com/work/Shared%20Documents/Work%20Instructions/Global/Support%20functions/Internal%20IT%20Service%20Management</Url>
      <Description>https://process.epam.com/work/Shared%20Documents/Work%20Instructions/Global/Support%20functions/Internal%20IT%20Service%20Management/</Description>
    </Work_x0020_storage>
    <RoutingTargetPath xmlns="http://schemas.microsoft.com/sharepoint/v3" xsi:nil="true"/>
    <Tags xmlns="04916849-628e-4978-b179-60c894f20a79">
      <Value>IT &amp; IT Security</Value>
    </Tags>
    <Last_x0020_Approver_x0020__x0028_name_x0029_ xmlns="04916849-628e-4978-b179-60c894f20a79">Ivan Tabaravets</Last_x0020_Approver_x0020__x0028_name_x0029_>
    <_Status xmlns="http://schemas.microsoft.com/sharepoint/v3/fields">Draft</_Status>
    <RoutingTargetFolder xmlns="http://schemas.microsoft.com/sharepoint/v3" xsi:nil="true"/>
    <Document_x0020_Owner_x0020__x0028_position_x0029_ xmlns="04916849-628e-4978-b179-60c894f20a79">Head of Network</Document_x0020_Owner_x0020__x0028_position_x0029_>
    <Process_x0020_Area xmlns="04916849-628e-4978-b179-60c894f20a79">IT/Service Operation</Process_x0020_Area>
    <URL xmlns="http://schemas.microsoft.com/sharepoint/v3">
      <Url xsi:nil="true"/>
      <Description xsi:nil="true"/>
    </URL>
    <Parent_x0020_Document_x0020__x0028_Container_x0029_ xmlns="04916849-628e-4978-b179-60c894f20a79" xsi:nil="true"/>
    <Review_x0020_Period xmlns="04916849-628e-4978-b179-60c894f20a79">5</Review_x0020_Period>
    <QAG_x0020_Acc xmlns="04916849-628e-4978-b179-60c894f20a79"/>
    <RoutingTargetLibrary xmlns="http://schemas.microsoft.com/sharepoint/v3" xsi:nil="true"/>
    <QAG_x0020_Resp xmlns="04916849-628e-4978-b179-60c894f20a79">VH</QAG_x0020_Resp>
    <DisplayTemplateJSIconUrl xmlns="http://schemas.microsoft.com/sharepoint/v3">
      <Url xsi:nil="true"/>
      <Description xsi:nil="true"/>
    </DisplayTemplateJSIconUrl>
    <Review_x0020_Comments xmlns="04916849-628e-4978-b179-60c894f20a79" xsi:nil="true"/>
    <Document_x0020_Approver_x0020__x0028_position_x0029_ xmlns="04916849-628e-4978-b179-60c894f20a79">Head of Global IT Operations</Document_x0020_Approver_x0020__x0028_position_x0029_>
    <Locations xmlns="04916849-628e-4978-b179-60c894f20a79">
      <Value>Global</Value>
    </Locations>
    <Document_x0020_Reviewer xmlns="04916849-628e-4978-b179-60c894f20a79">Network</Document_x0020_Reviewer>
    <Unit_x0020__x0028_UPSA_x0029_ xmlns="04916849-628e-4978-b179-60c894f20a79">
      <Url xsi:nil="true"/>
      <Description xsi:nil="true"/>
    </Unit_x0020__x0028_UPSA_x0029_>
    <Approval_x0020_Date xmlns="04916849-628e-4978-b179-60c894f20a79">21-Mar-2018</Approval_x0020_Date>
    <Company xmlns="http://schemas.microsoft.com/sharepoint/v3">EPAM</Company>
    <Keep_x0020_Informed xmlns="04916849-628e-4978-b179-60c894f20a79"/>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C12F3-5808-4A5B-9E41-1689A4C33090}">
  <ds:schemaRefs>
    <ds:schemaRef ds:uri="http://schemas.microsoft.com/office/2006/metadata/customXsn"/>
  </ds:schemaRefs>
</ds:datastoreItem>
</file>

<file path=customXml/itemProps2.xml><?xml version="1.0" encoding="utf-8"?>
<ds:datastoreItem xmlns:ds="http://schemas.openxmlformats.org/officeDocument/2006/customXml" ds:itemID="{AA55E6D0-9078-432A-ABD5-73488D7FAC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916849-628e-4978-b179-60c894f20a79"/>
    <ds:schemaRef ds:uri="http://schemas.microsoft.com/sharepoint/v3/field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AA38ED-D975-4041-AA5C-9AA0D07E52FC}">
  <ds:schemaRefs>
    <ds:schemaRef ds:uri="http://schemas.microsoft.com/sharepoint/v3/contenttype/forms"/>
  </ds:schemaRefs>
</ds:datastoreItem>
</file>

<file path=customXml/itemProps4.xml><?xml version="1.0" encoding="utf-8"?>
<ds:datastoreItem xmlns:ds="http://schemas.openxmlformats.org/officeDocument/2006/customXml" ds:itemID="{385BDE6D-27EA-4276-B6E3-F1F8111F8781}">
  <ds:schemaRefs>
    <ds:schemaRef ds:uri="http://purl.org/dc/dcmitype/"/>
    <ds:schemaRef ds:uri="http://schemas.microsoft.com/office/2006/metadata/properties"/>
    <ds:schemaRef ds:uri="http://schemas.microsoft.com/sharepoint/v3/fields"/>
    <ds:schemaRef ds:uri="http://schemas.microsoft.com/office/2006/documentManagement/types"/>
    <ds:schemaRef ds:uri="http://schemas.microsoft.com/office/infopath/2007/PartnerControls"/>
    <ds:schemaRef ds:uri="http://www.w3.org/XML/1998/namespace"/>
    <ds:schemaRef ds:uri="04916849-628e-4978-b179-60c894f20a79"/>
    <ds:schemaRef ds:uri="http://schemas.openxmlformats.org/package/2006/metadata/core-properties"/>
    <ds:schemaRef ds:uri="http://schemas.microsoft.com/sharepoint/v3"/>
    <ds:schemaRef ds:uri="http://purl.org/dc/terms/"/>
    <ds:schemaRef ds:uri="http://purl.org/dc/elements/1.1/"/>
  </ds:schemaRefs>
</ds:datastoreItem>
</file>

<file path=customXml/itemProps5.xml><?xml version="1.0" encoding="utf-8"?>
<ds:datastoreItem xmlns:ds="http://schemas.openxmlformats.org/officeDocument/2006/customXml" ds:itemID="{3E620FBF-A11B-4F6D-B07A-8C9B551C5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EPM-SPI_EPAMTechWritingBase.dotx</Template>
  <TotalTime>0</TotalTime>
  <Pages>39</Pages>
  <Words>12967</Words>
  <Characters>73912</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Remote and Guest Access to Corporate Network Resources</vt:lpstr>
    </vt:vector>
  </TitlesOfParts>
  <Company>EPAM Systems</Company>
  <LinksUpToDate>false</LinksUpToDate>
  <CharactersWithSpaces>86706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and Guest Access to Corporate Network Resources</dc:title>
  <dc:subject>Work Instruction</dc:subject>
  <dc:creator>Olga Martyshuk</dc:creator>
  <cp:keywords/>
  <dc:description/>
  <cp:lastModifiedBy>Anastasia Baranouskaya</cp:lastModifiedBy>
  <cp:revision>2</cp:revision>
  <dcterms:created xsi:type="dcterms:W3CDTF">2018-03-23T09:35:00Z</dcterms:created>
  <dcterms:modified xsi:type="dcterms:W3CDTF">2018-03-23T09:35:00Z</dcterms:modified>
  <cp:category>Quality Management System</cp:category>
  <cp:contentStatus>Published in PAL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EPM-SPI</vt:lpwstr>
  </property>
  <property fmtid="{D5CDD505-2E9C-101B-9397-08002B2CF9AE}" pid="3" name="Classification">
    <vt:lpwstr>CONFIDENTIAL</vt:lpwstr>
  </property>
  <property fmtid="{D5CDD505-2E9C-101B-9397-08002B2CF9AE}" pid="4" name="Approval Date">
    <vt:lpwstr>21-Mar-2018</vt:lpwstr>
  </property>
  <property fmtid="{D5CDD505-2E9C-101B-9397-08002B2CF9AE}" pid="5" name="ContentTypeId">
    <vt:lpwstr>0x010100C8C0FB4F8C3553498E91071C29CD2487000C83E478251D244F9F26BB08167AD37F</vt:lpwstr>
  </property>
  <property fmtid="{D5CDD505-2E9C-101B-9397-08002B2CF9AE}" pid="6" name="DocumentStatus">
    <vt:lpwstr>Draft</vt:lpwstr>
  </property>
  <property fmtid="{D5CDD505-2E9C-101B-9397-08002B2CF9AE}" pid="7" name="DataSource">
    <vt:lpwstr>, </vt:lpwstr>
  </property>
  <property fmtid="{D5CDD505-2E9C-101B-9397-08002B2CF9AE}" pid="8" name="DocumentType">
    <vt:lpwstr>Work Instruction</vt:lpwstr>
  </property>
  <property fmtid="{D5CDD505-2E9C-101B-9397-08002B2CF9AE}" pid="9" name="Group1">
    <vt:lpwstr>EPAM QMS document</vt:lpwstr>
  </property>
  <property fmtid="{D5CDD505-2E9C-101B-9397-08002B2CF9AE}" pid="10" name="TestGroupOrUser">
    <vt:lpwstr/>
  </property>
  <property fmtid="{D5CDD505-2E9C-101B-9397-08002B2CF9AE}" pid="11" name="Document Type">
    <vt:lpwstr>Work Instruction</vt:lpwstr>
  </property>
  <property fmtid="{D5CDD505-2E9C-101B-9397-08002B2CF9AE}" pid="12" name="DetailLink">
    <vt:lpwstr>, </vt:lpwstr>
  </property>
</Properties>
</file>